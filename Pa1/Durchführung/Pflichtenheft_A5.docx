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A12BD" w:rsidRPr="00DE286A" w14:paraId="1CBE4157" w14:textId="77777777" w:rsidTr="00964B7E">
        <w:trPr>
          <w:trHeight w:hRule="exact" w:val="7371"/>
        </w:trPr>
        <w:tc>
          <w:tcPr>
            <w:tcW w:w="9628" w:type="dxa"/>
          </w:tcPr>
          <w:p w14:paraId="5CB25E0A" w14:textId="77777777" w:rsidR="000A12BD" w:rsidRPr="00354002" w:rsidRDefault="000A12BD" w:rsidP="009A0BA2">
            <w:pPr>
              <w:spacing w:after="0"/>
              <w:rPr>
                <w:color w:val="0076BD"/>
                <w:sz w:val="24"/>
                <w:lang w:val="de-DE"/>
              </w:rPr>
            </w:pPr>
            <w:bookmarkStart w:id="0" w:name="_Toc9346831"/>
            <w:bookmarkStart w:id="1" w:name="_Toc9346857"/>
            <w:r w:rsidRPr="00354002">
              <w:rPr>
                <w:color w:val="0076BD"/>
                <w:sz w:val="24"/>
                <w:lang w:val="de-DE"/>
              </w:rPr>
              <w:t>____</w:t>
            </w:r>
          </w:p>
          <w:p w14:paraId="41CE7F66" w14:textId="77777777" w:rsidR="000A12BD" w:rsidRPr="00354002" w:rsidRDefault="000A12BD" w:rsidP="000A12BD">
            <w:pPr>
              <w:spacing w:after="0"/>
              <w:rPr>
                <w:color w:val="0076BD"/>
                <w:sz w:val="24"/>
                <w:lang w:val="de-DE"/>
              </w:rPr>
            </w:pPr>
          </w:p>
          <w:p w14:paraId="22FA367B" w14:textId="77777777" w:rsidR="00EF1D30" w:rsidRPr="00DC6D07" w:rsidRDefault="00EF1D30" w:rsidP="000A12BD">
            <w:pPr>
              <w:spacing w:before="60" w:after="60"/>
              <w:rPr>
                <w:b/>
                <w:i/>
                <w:color w:val="0076BD"/>
                <w:spacing w:val="15"/>
                <w:sz w:val="40"/>
                <w:lang w:val="de-DE"/>
              </w:rPr>
            </w:pPr>
            <w:r w:rsidRPr="00DC6D07">
              <w:rPr>
                <w:b/>
                <w:i/>
                <w:color w:val="0076BD"/>
                <w:spacing w:val="15"/>
                <w:sz w:val="40"/>
                <w:lang w:val="de-DE"/>
              </w:rPr>
              <w:t xml:space="preserve">Project </w:t>
            </w:r>
            <w:proofErr w:type="spellStart"/>
            <w:r w:rsidRPr="00DC6D07">
              <w:rPr>
                <w:b/>
                <w:i/>
                <w:color w:val="0076BD"/>
                <w:spacing w:val="15"/>
                <w:sz w:val="40"/>
                <w:lang w:val="de-DE"/>
              </w:rPr>
              <w:t>task</w:t>
            </w:r>
            <w:proofErr w:type="spellEnd"/>
            <w:r w:rsidRPr="00DC6D07">
              <w:rPr>
                <w:b/>
                <w:i/>
                <w:color w:val="0076BD"/>
                <w:spacing w:val="15"/>
                <w:sz w:val="40"/>
                <w:lang w:val="de-DE"/>
              </w:rPr>
              <w:t xml:space="preserve"> 1</w:t>
            </w:r>
            <w:bookmarkStart w:id="2" w:name="NT_Produkt"/>
          </w:p>
          <w:bookmarkEnd w:id="2"/>
          <w:p w14:paraId="2C3AF0C3" w14:textId="40D09E0F" w:rsidR="000A12BD" w:rsidRPr="00DC6D07" w:rsidRDefault="00EF1D30" w:rsidP="000A12BD">
            <w:pPr>
              <w:spacing w:after="0"/>
              <w:rPr>
                <w:color w:val="0076BD"/>
                <w:spacing w:val="15"/>
                <w:sz w:val="24"/>
                <w:szCs w:val="24"/>
                <w:lang w:val="de-DE"/>
              </w:rPr>
            </w:pPr>
            <w:proofErr w:type="spellStart"/>
            <w:r w:rsidRPr="00DC6D07">
              <w:rPr>
                <w:i/>
                <w:color w:val="0076BD"/>
                <w:spacing w:val="15"/>
                <w:sz w:val="40"/>
                <w:lang w:val="de-DE"/>
              </w:rPr>
              <w:t>Pololu</w:t>
            </w:r>
            <w:proofErr w:type="spellEnd"/>
            <w:r w:rsidRPr="00DC6D07">
              <w:rPr>
                <w:i/>
                <w:color w:val="0076BD"/>
                <w:spacing w:val="15"/>
                <w:sz w:val="40"/>
                <w:lang w:val="de-DE"/>
              </w:rPr>
              <w:t xml:space="preserve"> </w:t>
            </w:r>
            <w:proofErr w:type="spellStart"/>
            <w:r w:rsidRPr="00DC6D07">
              <w:rPr>
                <w:i/>
                <w:color w:val="0076BD"/>
                <w:spacing w:val="15"/>
                <w:sz w:val="40"/>
                <w:lang w:val="de-DE"/>
              </w:rPr>
              <w:t>Zumo</w:t>
            </w:r>
            <w:proofErr w:type="spellEnd"/>
            <w:r w:rsidRPr="00DC6D07">
              <w:rPr>
                <w:i/>
                <w:color w:val="0076BD"/>
                <w:spacing w:val="15"/>
                <w:sz w:val="40"/>
                <w:lang w:val="de-DE"/>
              </w:rPr>
              <w:t xml:space="preserve"> 32U4</w:t>
            </w:r>
          </w:p>
          <w:p w14:paraId="6C333830" w14:textId="77777777" w:rsidR="000A12BD" w:rsidRPr="00DC6D07" w:rsidRDefault="000A12BD" w:rsidP="000A12BD">
            <w:pPr>
              <w:tabs>
                <w:tab w:val="left" w:pos="1452"/>
              </w:tabs>
              <w:spacing w:before="60" w:after="60"/>
              <w:rPr>
                <w:lang w:val="de-DE"/>
              </w:rPr>
            </w:pPr>
          </w:p>
          <w:p w14:paraId="03FF70FE" w14:textId="77777777" w:rsidR="000A12BD" w:rsidRPr="00DC6D07" w:rsidRDefault="000A12BD" w:rsidP="000A12BD">
            <w:pPr>
              <w:tabs>
                <w:tab w:val="left" w:pos="1452"/>
              </w:tabs>
              <w:spacing w:before="60" w:after="60"/>
              <w:rPr>
                <w:lang w:val="de-DE"/>
              </w:rPr>
            </w:pPr>
          </w:p>
          <w:p w14:paraId="799E74F2" w14:textId="309D5F4A" w:rsidR="000A12BD" w:rsidRPr="00354002" w:rsidRDefault="00395EAF" w:rsidP="000A12BD">
            <w:pPr>
              <w:tabs>
                <w:tab w:val="left" w:pos="1452"/>
              </w:tabs>
              <w:spacing w:before="60" w:after="60"/>
              <w:rPr>
                <w:lang w:val="de-DE"/>
              </w:rPr>
            </w:pPr>
            <w:r w:rsidRPr="00354002">
              <w:rPr>
                <w:lang w:val="de-DE"/>
              </w:rPr>
              <w:t>Doc.-</w:t>
            </w:r>
            <w:proofErr w:type="spellStart"/>
            <w:r w:rsidRPr="00354002">
              <w:rPr>
                <w:lang w:val="de-DE"/>
              </w:rPr>
              <w:t>Number</w:t>
            </w:r>
            <w:proofErr w:type="spellEnd"/>
            <w:r w:rsidR="000A12BD" w:rsidRPr="00354002">
              <w:rPr>
                <w:lang w:val="de-DE"/>
              </w:rPr>
              <w:t>:</w:t>
            </w:r>
            <w:r w:rsidR="000A12BD" w:rsidRPr="00354002">
              <w:rPr>
                <w:lang w:val="de-DE"/>
              </w:rPr>
              <w:tab/>
            </w:r>
            <w:bookmarkStart w:id="3" w:name="NT_DokumentenNummer"/>
            <w:r w:rsidR="000A12BD" w:rsidRPr="00DE286A">
              <w:rPr>
                <w:noProof/>
              </w:rPr>
              <w:fldChar w:fldCharType="begin"/>
            </w:r>
            <w:r w:rsidR="000A12BD" w:rsidRPr="00354002">
              <w:rPr>
                <w:noProof/>
                <w:lang w:val="de-DE"/>
              </w:rPr>
              <w:instrText xml:space="preserve"> FILENAME  </w:instrText>
            </w:r>
            <w:r w:rsidR="000A12BD" w:rsidRPr="00DE286A">
              <w:rPr>
                <w:noProof/>
              </w:rPr>
              <w:fldChar w:fldCharType="separate"/>
            </w:r>
            <w:r w:rsidR="00DA5D0D">
              <w:rPr>
                <w:noProof/>
                <w:lang w:val="de-DE"/>
              </w:rPr>
              <w:t>Pflichtenheft_Draft4_2.docx</w:t>
            </w:r>
            <w:r w:rsidR="000A12BD" w:rsidRPr="00DE286A">
              <w:rPr>
                <w:noProof/>
              </w:rPr>
              <w:fldChar w:fldCharType="end"/>
            </w:r>
            <w:bookmarkEnd w:id="3"/>
          </w:p>
          <w:p w14:paraId="4EF95C5A" w14:textId="4FD3C6CD" w:rsidR="000A12BD" w:rsidRPr="00354002" w:rsidRDefault="00395EAF" w:rsidP="000A12BD">
            <w:pPr>
              <w:tabs>
                <w:tab w:val="left" w:pos="1452"/>
              </w:tabs>
              <w:spacing w:before="60" w:after="60"/>
              <w:rPr>
                <w:lang w:val="de-DE"/>
              </w:rPr>
            </w:pPr>
            <w:r w:rsidRPr="00354002">
              <w:rPr>
                <w:lang w:val="de-DE"/>
              </w:rPr>
              <w:t>Doc.-Version</w:t>
            </w:r>
            <w:r w:rsidR="000A12BD" w:rsidRPr="00354002">
              <w:rPr>
                <w:lang w:val="de-DE"/>
              </w:rPr>
              <w:t>:</w:t>
            </w:r>
            <w:r w:rsidR="000A12BD" w:rsidRPr="00354002">
              <w:rPr>
                <w:lang w:val="de-DE"/>
              </w:rPr>
              <w:tab/>
            </w:r>
            <w:bookmarkStart w:id="4" w:name="NT_DokumentenVersion"/>
            <w:r w:rsidR="000A12BD" w:rsidRPr="00354002">
              <w:rPr>
                <w:lang w:val="de-DE"/>
              </w:rPr>
              <w:t>A</w:t>
            </w:r>
            <w:bookmarkEnd w:id="4"/>
            <w:r w:rsidR="00DA5D0D">
              <w:rPr>
                <w:lang w:val="de-DE"/>
              </w:rPr>
              <w:t>5</w:t>
            </w:r>
          </w:p>
          <w:p w14:paraId="4F58CD06" w14:textId="4002499D" w:rsidR="000A12BD" w:rsidRPr="00DE286A" w:rsidRDefault="00EF1D30" w:rsidP="000A12BD">
            <w:pPr>
              <w:spacing w:before="60" w:after="60"/>
            </w:pPr>
            <w:r>
              <w:t>299792458</w:t>
            </w:r>
          </w:p>
        </w:tc>
      </w:tr>
      <w:tr w:rsidR="00395EAF" w:rsidRPr="00EF1D30" w14:paraId="446F6048" w14:textId="77777777" w:rsidTr="00964B7E">
        <w:trPr>
          <w:trHeight w:hRule="exact" w:val="2098"/>
        </w:trPr>
        <w:tc>
          <w:tcPr>
            <w:tcW w:w="9628" w:type="dxa"/>
          </w:tcPr>
          <w:p w14:paraId="49DD5822" w14:textId="77777777" w:rsidR="00395EAF" w:rsidRPr="00DC6D07" w:rsidRDefault="00395EAF" w:rsidP="00395EAF">
            <w:pPr>
              <w:spacing w:before="60" w:after="60"/>
            </w:pPr>
            <w:r w:rsidRPr="00DC6D07">
              <w:t>Customer:</w:t>
            </w:r>
          </w:p>
          <w:p w14:paraId="4B8AECAA" w14:textId="6905750E" w:rsidR="00395EAF" w:rsidRPr="00EF1D30" w:rsidRDefault="00EF1D30" w:rsidP="00395EAF">
            <w:pPr>
              <w:spacing w:before="60" w:after="60"/>
            </w:pPr>
            <w:proofErr w:type="spellStart"/>
            <w:r w:rsidRPr="00EF1D30">
              <w:t>NewTec</w:t>
            </w:r>
            <w:proofErr w:type="spellEnd"/>
          </w:p>
          <w:p w14:paraId="2117E5C3" w14:textId="77777777" w:rsidR="00EF1D30" w:rsidRPr="00EF1D30" w:rsidRDefault="00EF1D30" w:rsidP="00395EAF">
            <w:pPr>
              <w:spacing w:before="60" w:after="60"/>
            </w:pPr>
            <w:r w:rsidRPr="00EF1D30">
              <w:t>Development</w:t>
            </w:r>
          </w:p>
          <w:p w14:paraId="010A7476" w14:textId="77777777" w:rsidR="00EF1D30" w:rsidRDefault="00EF1D30" w:rsidP="00395EAF">
            <w:pPr>
              <w:spacing w:before="60" w:after="60"/>
            </w:pPr>
            <w:proofErr w:type="spellStart"/>
            <w:r>
              <w:t>Buchenweg</w:t>
            </w:r>
            <w:proofErr w:type="spellEnd"/>
            <w:r>
              <w:t xml:space="preserve"> 3</w:t>
            </w:r>
          </w:p>
          <w:p w14:paraId="59B7B7E0" w14:textId="77777777" w:rsidR="00EF1D30" w:rsidRDefault="00EF1D30" w:rsidP="00395EAF">
            <w:pPr>
              <w:spacing w:before="60" w:after="60"/>
            </w:pPr>
            <w:r>
              <w:t xml:space="preserve">89284 </w:t>
            </w:r>
            <w:proofErr w:type="spellStart"/>
            <w:r>
              <w:t>Pfaffenhofen</w:t>
            </w:r>
            <w:proofErr w:type="spellEnd"/>
            <w:r>
              <w:t xml:space="preserve"> a. d. Roth</w:t>
            </w:r>
          </w:p>
          <w:p w14:paraId="0252FAE2" w14:textId="45AE904A" w:rsidR="00395EAF" w:rsidRPr="00EF1D30" w:rsidRDefault="00EF1D30" w:rsidP="00395EAF">
            <w:pPr>
              <w:spacing w:before="60" w:after="60"/>
            </w:pPr>
            <w:r>
              <w:t>Germany</w:t>
            </w:r>
          </w:p>
        </w:tc>
      </w:tr>
      <w:tr w:rsidR="00395EAF" w:rsidRPr="00EF1D30" w14:paraId="091FE3E5" w14:textId="77777777" w:rsidTr="00964B7E">
        <w:trPr>
          <w:trHeight w:hRule="exact" w:val="340"/>
        </w:trPr>
        <w:tc>
          <w:tcPr>
            <w:tcW w:w="9628" w:type="dxa"/>
          </w:tcPr>
          <w:p w14:paraId="7FCD7C20" w14:textId="77777777" w:rsidR="00395EAF" w:rsidRPr="00EF1D30" w:rsidRDefault="00395EAF" w:rsidP="00395EAF">
            <w:pPr>
              <w:spacing w:before="60" w:after="60"/>
            </w:pPr>
          </w:p>
        </w:tc>
      </w:tr>
      <w:tr w:rsidR="00395EAF" w:rsidRPr="00DE286A" w14:paraId="40BE8835" w14:textId="77777777" w:rsidTr="00964B7E">
        <w:trPr>
          <w:trHeight w:val="1134"/>
        </w:trPr>
        <w:tc>
          <w:tcPr>
            <w:tcW w:w="9628" w:type="dxa"/>
          </w:tcPr>
          <w:p w14:paraId="27767CDE" w14:textId="77777777" w:rsidR="00395EAF" w:rsidRDefault="00395EAF" w:rsidP="00395EAF">
            <w:pPr>
              <w:spacing w:before="60" w:after="60"/>
            </w:pPr>
            <w:r w:rsidRPr="00DE286A">
              <w:t>Author:</w:t>
            </w:r>
          </w:p>
          <w:p w14:paraId="062A72C6" w14:textId="2FB8EF1E" w:rsidR="00EF1D30" w:rsidRPr="00DE286A" w:rsidRDefault="00EF1D30" w:rsidP="00395EAF">
            <w:pPr>
              <w:spacing w:before="60" w:after="60"/>
            </w:pPr>
            <w:r>
              <w:t xml:space="preserve">Team: </w:t>
            </w:r>
            <w:r w:rsidR="00FA5D49" w:rsidRPr="00FA5D49">
              <w:rPr>
                <w:rFonts w:ascii="Segoe UI Emoji" w:hAnsi="Segoe UI Emoji" w:cs="Segoe UI Emoji"/>
              </w:rPr>
              <w:t>~~ o=o\</w:t>
            </w:r>
          </w:p>
          <w:p w14:paraId="4B248363" w14:textId="4983FFB1" w:rsidR="00395EAF" w:rsidRPr="00DE286A" w:rsidRDefault="0094240B" w:rsidP="00395EAF">
            <w:pPr>
              <w:spacing w:before="60" w:after="60"/>
            </w:pPr>
            <w:r>
              <w:t>Hs Offenburg</w:t>
            </w:r>
          </w:p>
          <w:p w14:paraId="52D1412F" w14:textId="77777777" w:rsidR="00395EAF" w:rsidRPr="00DE286A" w:rsidRDefault="00395EAF" w:rsidP="00395EAF">
            <w:pPr>
              <w:spacing w:before="60" w:after="60"/>
            </w:pPr>
          </w:p>
        </w:tc>
      </w:tr>
    </w:tbl>
    <w:p w14:paraId="687C34D0" w14:textId="77777777" w:rsidR="006B492F" w:rsidRPr="00DE286A" w:rsidRDefault="006B492F" w:rsidP="007C084B">
      <w:pPr>
        <w:sectPr w:rsidR="006B492F" w:rsidRPr="00DE286A" w:rsidSect="007A37CB">
          <w:headerReference w:type="default" r:id="rId8"/>
          <w:footerReference w:type="default" r:id="rId9"/>
          <w:headerReference w:type="first" r:id="rId10"/>
          <w:pgSz w:w="11906" w:h="16838" w:code="9"/>
          <w:pgMar w:top="3402" w:right="1134" w:bottom="1134" w:left="1134" w:header="709" w:footer="323" w:gutter="0"/>
          <w:cols w:space="708"/>
          <w:titlePg/>
          <w:docGrid w:linePitch="360"/>
        </w:sectPr>
      </w:pPr>
    </w:p>
    <w:p w14:paraId="00030E6C" w14:textId="77777777" w:rsidR="00590875" w:rsidRPr="00DE286A" w:rsidRDefault="00395EAF" w:rsidP="00590AC0">
      <w:pPr>
        <w:pStyle w:val="berschrift1ohneNummer"/>
      </w:pPr>
      <w:bookmarkStart w:id="5" w:name="_Toc31961771"/>
      <w:bookmarkStart w:id="6" w:name="_Toc163073338"/>
      <w:r w:rsidRPr="00DE286A">
        <w:lastRenderedPageBreak/>
        <w:t>Change History</w:t>
      </w:r>
      <w:bookmarkEnd w:id="5"/>
      <w:bookmarkEnd w:id="6"/>
    </w:p>
    <w:tbl>
      <w:tblPr>
        <w:tblStyle w:val="NTKopffettblauweiss"/>
        <w:tblW w:w="0" w:type="auto"/>
        <w:tblLook w:val="04A0" w:firstRow="1" w:lastRow="0" w:firstColumn="1" w:lastColumn="0" w:noHBand="0" w:noVBand="1"/>
      </w:tblPr>
      <w:tblGrid>
        <w:gridCol w:w="1560"/>
        <w:gridCol w:w="6520"/>
        <w:gridCol w:w="1548"/>
      </w:tblGrid>
      <w:tr w:rsidR="00395EAF" w:rsidRPr="00DE286A" w14:paraId="236F3D53" w14:textId="77777777" w:rsidTr="00452E6C">
        <w:trPr>
          <w:cnfStyle w:val="100000000000" w:firstRow="1" w:lastRow="0" w:firstColumn="0" w:lastColumn="0" w:oddVBand="0" w:evenVBand="0" w:oddHBand="0" w:evenHBand="0" w:firstRowFirstColumn="0" w:firstRowLastColumn="0" w:lastRowFirstColumn="0" w:lastRowLastColumn="0"/>
        </w:trPr>
        <w:tc>
          <w:tcPr>
            <w:tcW w:w="1560" w:type="dxa"/>
          </w:tcPr>
          <w:p w14:paraId="104CE635" w14:textId="77777777" w:rsidR="00395EAF" w:rsidRPr="00DE286A" w:rsidRDefault="00395EAF" w:rsidP="00395EAF">
            <w:pPr>
              <w:pStyle w:val="NTTabellentext"/>
            </w:pPr>
            <w:r w:rsidRPr="00DE286A">
              <w:t>Doc.-Version</w:t>
            </w:r>
          </w:p>
        </w:tc>
        <w:tc>
          <w:tcPr>
            <w:tcW w:w="6520" w:type="dxa"/>
          </w:tcPr>
          <w:p w14:paraId="71282FBB" w14:textId="77777777" w:rsidR="00395EAF" w:rsidRPr="00DE286A" w:rsidRDefault="00395EAF" w:rsidP="00395EAF">
            <w:pPr>
              <w:pStyle w:val="NTTabellentext"/>
            </w:pPr>
            <w:r w:rsidRPr="00DE286A">
              <w:t>Description of Modification</w:t>
            </w:r>
          </w:p>
        </w:tc>
        <w:tc>
          <w:tcPr>
            <w:tcW w:w="1548" w:type="dxa"/>
          </w:tcPr>
          <w:p w14:paraId="2DBC149B" w14:textId="77777777" w:rsidR="00395EAF" w:rsidRPr="00DE286A" w:rsidRDefault="00395EAF" w:rsidP="00395EAF">
            <w:pPr>
              <w:pStyle w:val="NTTabellentext"/>
            </w:pPr>
            <w:r w:rsidRPr="00DE286A">
              <w:t>Date</w:t>
            </w:r>
          </w:p>
        </w:tc>
      </w:tr>
      <w:tr w:rsidR="00395EAF" w:rsidRPr="00DE286A" w14:paraId="3D88417E" w14:textId="77777777" w:rsidTr="00452E6C">
        <w:tc>
          <w:tcPr>
            <w:tcW w:w="1560" w:type="dxa"/>
          </w:tcPr>
          <w:p w14:paraId="7D9069C6" w14:textId="77777777" w:rsidR="00395EAF" w:rsidRPr="00DE286A" w:rsidRDefault="00395EAF" w:rsidP="00395EAF">
            <w:pPr>
              <w:pStyle w:val="NTTabellentext"/>
            </w:pPr>
            <w:r w:rsidRPr="00DE286A">
              <w:t>A1</w:t>
            </w:r>
          </w:p>
        </w:tc>
        <w:tc>
          <w:tcPr>
            <w:tcW w:w="6520" w:type="dxa"/>
          </w:tcPr>
          <w:p w14:paraId="2836BBDB" w14:textId="77777777" w:rsidR="00395EAF" w:rsidRPr="00DE286A" w:rsidRDefault="00395EAF" w:rsidP="00395EAF">
            <w:pPr>
              <w:pStyle w:val="NTTabellentext"/>
            </w:pPr>
            <w:r w:rsidRPr="00DE286A">
              <w:t>Initial revision</w:t>
            </w:r>
          </w:p>
        </w:tc>
        <w:tc>
          <w:tcPr>
            <w:tcW w:w="1548" w:type="dxa"/>
          </w:tcPr>
          <w:p w14:paraId="56D17BD3" w14:textId="77777777" w:rsidR="00395EAF" w:rsidRPr="00DE286A" w:rsidRDefault="00395EAF" w:rsidP="00395EAF">
            <w:pPr>
              <w:pStyle w:val="NTTabellentext"/>
            </w:pPr>
          </w:p>
        </w:tc>
      </w:tr>
      <w:tr w:rsidR="00395EAF" w:rsidRPr="00DE286A" w14:paraId="1F242B9C"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2F455192" w14:textId="074F0692" w:rsidR="00395EAF" w:rsidRPr="00DE286A" w:rsidRDefault="00A6505A" w:rsidP="00395EAF">
            <w:pPr>
              <w:pStyle w:val="NTTabellentext"/>
            </w:pPr>
            <w:r>
              <w:t>A2</w:t>
            </w:r>
          </w:p>
        </w:tc>
        <w:tc>
          <w:tcPr>
            <w:tcW w:w="6520" w:type="dxa"/>
          </w:tcPr>
          <w:p w14:paraId="11571CDE" w14:textId="35338222" w:rsidR="00395EAF" w:rsidRPr="00DE286A" w:rsidRDefault="006179A4" w:rsidP="00395EAF">
            <w:pPr>
              <w:pStyle w:val="NTTabellentext"/>
            </w:pPr>
            <w:r>
              <w:t>First version of u</w:t>
            </w:r>
            <w:r w:rsidR="00A6505A" w:rsidRPr="00A6505A">
              <w:t>se case diagram</w:t>
            </w:r>
            <w:r>
              <w:t>s</w:t>
            </w:r>
            <w:r w:rsidR="00A6505A" w:rsidRPr="00A6505A">
              <w:t>, use case description</w:t>
            </w:r>
            <w:r>
              <w:t>s</w:t>
            </w:r>
            <w:r w:rsidR="00A6505A" w:rsidRPr="00A6505A">
              <w:t xml:space="preserve"> and requirements</w:t>
            </w:r>
            <w:r>
              <w:t xml:space="preserve"> written</w:t>
            </w:r>
          </w:p>
        </w:tc>
        <w:tc>
          <w:tcPr>
            <w:tcW w:w="1548" w:type="dxa"/>
          </w:tcPr>
          <w:p w14:paraId="55FB276C" w14:textId="559CF0FE" w:rsidR="00395EAF" w:rsidRPr="00DE286A" w:rsidRDefault="00A6505A" w:rsidP="00395EAF">
            <w:pPr>
              <w:pStyle w:val="NTTabellentext"/>
            </w:pPr>
            <w:r>
              <w:t>20.03.2</w:t>
            </w:r>
            <w:r w:rsidR="001F0935">
              <w:t>02</w:t>
            </w:r>
            <w:r>
              <w:t>4</w:t>
            </w:r>
          </w:p>
        </w:tc>
      </w:tr>
      <w:tr w:rsidR="00395EAF" w:rsidRPr="00DE286A" w14:paraId="04B76684" w14:textId="77777777" w:rsidTr="00452E6C">
        <w:tc>
          <w:tcPr>
            <w:tcW w:w="1560" w:type="dxa"/>
          </w:tcPr>
          <w:p w14:paraId="49A9BD30" w14:textId="55181451" w:rsidR="00395EAF" w:rsidRPr="00DE286A" w:rsidRDefault="00FA5D49" w:rsidP="00395EAF">
            <w:pPr>
              <w:pStyle w:val="NTTabellentext"/>
            </w:pPr>
            <w:r>
              <w:t>A3</w:t>
            </w:r>
          </w:p>
        </w:tc>
        <w:tc>
          <w:tcPr>
            <w:tcW w:w="6520" w:type="dxa"/>
          </w:tcPr>
          <w:p w14:paraId="0FCBB926" w14:textId="79F83A34" w:rsidR="00395EAF" w:rsidRPr="00DE286A" w:rsidRDefault="00FA5D49" w:rsidP="00395EAF">
            <w:pPr>
              <w:pStyle w:val="NTTabellentext"/>
            </w:pPr>
            <w:r w:rsidRPr="00A6505A">
              <w:t>Use case diagram</w:t>
            </w:r>
            <w:r w:rsidR="006179A4">
              <w:t>s</w:t>
            </w:r>
            <w:r w:rsidRPr="00A6505A">
              <w:t>, use case description</w:t>
            </w:r>
            <w:r w:rsidR="006179A4">
              <w:t>s</w:t>
            </w:r>
            <w:r w:rsidRPr="00A6505A">
              <w:t xml:space="preserve"> and requirements</w:t>
            </w:r>
            <w:r>
              <w:t xml:space="preserve"> </w:t>
            </w:r>
            <w:r w:rsidR="006179A4">
              <w:t>modified</w:t>
            </w:r>
          </w:p>
        </w:tc>
        <w:tc>
          <w:tcPr>
            <w:tcW w:w="1548" w:type="dxa"/>
          </w:tcPr>
          <w:p w14:paraId="158AB110" w14:textId="32E3BB3E" w:rsidR="00395EAF" w:rsidRPr="00DE286A" w:rsidRDefault="00FA5D49" w:rsidP="00395EAF">
            <w:pPr>
              <w:pStyle w:val="NTTabellentext"/>
            </w:pPr>
            <w:r>
              <w:t>2</w:t>
            </w:r>
            <w:r w:rsidR="006179A4">
              <w:t>7</w:t>
            </w:r>
            <w:r>
              <w:t>.03.2</w:t>
            </w:r>
            <w:r w:rsidR="001F0935">
              <w:t>02</w:t>
            </w:r>
            <w:r>
              <w:t>4</w:t>
            </w:r>
          </w:p>
        </w:tc>
      </w:tr>
      <w:tr w:rsidR="00395EAF" w:rsidRPr="00DE286A" w14:paraId="36591D4B"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0AE4962C" w14:textId="31279709" w:rsidR="00395EAF" w:rsidRPr="00DE286A" w:rsidRDefault="001F0935" w:rsidP="00395EAF">
            <w:pPr>
              <w:pStyle w:val="NTTabellentext"/>
            </w:pPr>
            <w:r>
              <w:t>A4</w:t>
            </w:r>
          </w:p>
        </w:tc>
        <w:tc>
          <w:tcPr>
            <w:tcW w:w="6520" w:type="dxa"/>
          </w:tcPr>
          <w:p w14:paraId="7E61BCA5" w14:textId="547E341D" w:rsidR="00395EAF" w:rsidRPr="00DE286A" w:rsidRDefault="001F0935" w:rsidP="00395EAF">
            <w:pPr>
              <w:pStyle w:val="NTTabellentext"/>
            </w:pPr>
            <w:r w:rsidRPr="00A6505A">
              <w:t>Use case diagram</w:t>
            </w:r>
            <w:r>
              <w:t>s</w:t>
            </w:r>
            <w:r w:rsidRPr="00A6505A">
              <w:t>, use case description</w:t>
            </w:r>
            <w:r>
              <w:t>s</w:t>
            </w:r>
            <w:r w:rsidRPr="00A6505A">
              <w:t xml:space="preserve"> and requirements</w:t>
            </w:r>
            <w:r>
              <w:t xml:space="preserve"> modified</w:t>
            </w:r>
          </w:p>
        </w:tc>
        <w:tc>
          <w:tcPr>
            <w:tcW w:w="1548" w:type="dxa"/>
          </w:tcPr>
          <w:p w14:paraId="068EFBA8" w14:textId="3013CD5E" w:rsidR="00395EAF" w:rsidRPr="00DE286A" w:rsidRDefault="00D905F4" w:rsidP="00395EAF">
            <w:pPr>
              <w:pStyle w:val="NTTabellentext"/>
            </w:pPr>
            <w:r>
              <w:t>30</w:t>
            </w:r>
            <w:r w:rsidR="001F0935">
              <w:t>.03.2024</w:t>
            </w:r>
          </w:p>
        </w:tc>
      </w:tr>
      <w:tr w:rsidR="00DA5D0D" w:rsidRPr="00DE286A" w14:paraId="792211B9" w14:textId="77777777" w:rsidTr="00452E6C">
        <w:tc>
          <w:tcPr>
            <w:tcW w:w="1560" w:type="dxa"/>
          </w:tcPr>
          <w:p w14:paraId="13C5A81B" w14:textId="4E9831F5" w:rsidR="00DA5D0D" w:rsidRPr="00DE286A" w:rsidRDefault="00DA5D0D" w:rsidP="00DA5D0D">
            <w:pPr>
              <w:pStyle w:val="NTTabellentext"/>
            </w:pPr>
            <w:r>
              <w:t>A5</w:t>
            </w:r>
          </w:p>
        </w:tc>
        <w:tc>
          <w:tcPr>
            <w:tcW w:w="6520" w:type="dxa"/>
          </w:tcPr>
          <w:p w14:paraId="20CECFD4" w14:textId="20588B17" w:rsidR="00DA5D0D" w:rsidRPr="00DE286A" w:rsidRDefault="00DA5D0D" w:rsidP="00DA5D0D">
            <w:pPr>
              <w:pStyle w:val="NTTabellentext"/>
            </w:pPr>
            <w:r w:rsidRPr="00A6505A">
              <w:t>Use case diagram</w:t>
            </w:r>
            <w:r>
              <w:t>s</w:t>
            </w:r>
            <w:r w:rsidRPr="00A6505A">
              <w:t>, use case description</w:t>
            </w:r>
            <w:r>
              <w:t>s</w:t>
            </w:r>
            <w:r w:rsidRPr="00A6505A">
              <w:t xml:space="preserve"> and requirements</w:t>
            </w:r>
            <w:r>
              <w:t xml:space="preserve"> modified</w:t>
            </w:r>
          </w:p>
        </w:tc>
        <w:tc>
          <w:tcPr>
            <w:tcW w:w="1548" w:type="dxa"/>
          </w:tcPr>
          <w:p w14:paraId="3907BE73" w14:textId="229AC87E" w:rsidR="00DA5D0D" w:rsidRPr="00DE286A" w:rsidRDefault="00DA5D0D" w:rsidP="00DA5D0D">
            <w:pPr>
              <w:pStyle w:val="NTTabellentext"/>
            </w:pPr>
            <w:r>
              <w:t>03.04.2024</w:t>
            </w:r>
          </w:p>
        </w:tc>
      </w:tr>
      <w:tr w:rsidR="00DA5D0D" w:rsidRPr="00DE286A" w14:paraId="42A733EA"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2B0EDF25" w14:textId="77777777" w:rsidR="00DA5D0D" w:rsidRPr="00DE286A" w:rsidRDefault="00DA5D0D" w:rsidP="00DA5D0D">
            <w:pPr>
              <w:pStyle w:val="NTTabellentext"/>
            </w:pPr>
          </w:p>
        </w:tc>
        <w:tc>
          <w:tcPr>
            <w:tcW w:w="6520" w:type="dxa"/>
          </w:tcPr>
          <w:p w14:paraId="74934882" w14:textId="77777777" w:rsidR="00DA5D0D" w:rsidRPr="00DE286A" w:rsidRDefault="00DA5D0D" w:rsidP="00DA5D0D">
            <w:pPr>
              <w:pStyle w:val="NTTabellentext"/>
            </w:pPr>
          </w:p>
        </w:tc>
        <w:tc>
          <w:tcPr>
            <w:tcW w:w="1548" w:type="dxa"/>
          </w:tcPr>
          <w:p w14:paraId="51519AA9" w14:textId="77777777" w:rsidR="00DA5D0D" w:rsidRPr="00DE286A" w:rsidRDefault="00DA5D0D" w:rsidP="00DA5D0D">
            <w:pPr>
              <w:pStyle w:val="NTTabellentext"/>
            </w:pPr>
          </w:p>
        </w:tc>
      </w:tr>
      <w:tr w:rsidR="00DA5D0D" w:rsidRPr="00DE286A" w14:paraId="133E2487" w14:textId="77777777" w:rsidTr="00452E6C">
        <w:tc>
          <w:tcPr>
            <w:tcW w:w="1560" w:type="dxa"/>
          </w:tcPr>
          <w:p w14:paraId="237F6EC7" w14:textId="77777777" w:rsidR="00DA5D0D" w:rsidRPr="00DE286A" w:rsidRDefault="00DA5D0D" w:rsidP="00DA5D0D">
            <w:pPr>
              <w:pStyle w:val="NTTabellentext"/>
            </w:pPr>
          </w:p>
        </w:tc>
        <w:tc>
          <w:tcPr>
            <w:tcW w:w="6520" w:type="dxa"/>
          </w:tcPr>
          <w:p w14:paraId="6AC988CE" w14:textId="77777777" w:rsidR="00DA5D0D" w:rsidRPr="00DE286A" w:rsidRDefault="00DA5D0D" w:rsidP="00DA5D0D">
            <w:pPr>
              <w:pStyle w:val="NTTabellentext"/>
            </w:pPr>
          </w:p>
        </w:tc>
        <w:tc>
          <w:tcPr>
            <w:tcW w:w="1548" w:type="dxa"/>
          </w:tcPr>
          <w:p w14:paraId="50922FBC" w14:textId="77777777" w:rsidR="00DA5D0D" w:rsidRPr="00DE286A" w:rsidRDefault="00DA5D0D" w:rsidP="00DA5D0D">
            <w:pPr>
              <w:pStyle w:val="NTTabellentext"/>
            </w:pPr>
          </w:p>
        </w:tc>
      </w:tr>
      <w:tr w:rsidR="00DA5D0D" w:rsidRPr="00DE286A" w14:paraId="3F83C95C"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520C11BA" w14:textId="77777777" w:rsidR="00DA5D0D" w:rsidRPr="00DE286A" w:rsidRDefault="00DA5D0D" w:rsidP="00DA5D0D">
            <w:pPr>
              <w:pStyle w:val="NTTabellentext"/>
            </w:pPr>
          </w:p>
        </w:tc>
        <w:tc>
          <w:tcPr>
            <w:tcW w:w="6520" w:type="dxa"/>
          </w:tcPr>
          <w:p w14:paraId="3410FFBC" w14:textId="77777777" w:rsidR="00DA5D0D" w:rsidRPr="00DE286A" w:rsidRDefault="00DA5D0D" w:rsidP="00DA5D0D">
            <w:pPr>
              <w:pStyle w:val="NTTabellentext"/>
            </w:pPr>
          </w:p>
        </w:tc>
        <w:tc>
          <w:tcPr>
            <w:tcW w:w="1548" w:type="dxa"/>
          </w:tcPr>
          <w:p w14:paraId="0B2FB01C" w14:textId="77777777" w:rsidR="00DA5D0D" w:rsidRPr="00DE286A" w:rsidRDefault="00DA5D0D" w:rsidP="00DA5D0D">
            <w:pPr>
              <w:pStyle w:val="NTTabellentext"/>
            </w:pPr>
          </w:p>
        </w:tc>
      </w:tr>
      <w:tr w:rsidR="00DA5D0D" w:rsidRPr="00DE286A" w14:paraId="5EA18CB4" w14:textId="77777777" w:rsidTr="00452E6C">
        <w:tc>
          <w:tcPr>
            <w:tcW w:w="1560" w:type="dxa"/>
          </w:tcPr>
          <w:p w14:paraId="3DD0A830" w14:textId="77777777" w:rsidR="00DA5D0D" w:rsidRPr="00DE286A" w:rsidRDefault="00DA5D0D" w:rsidP="00DA5D0D">
            <w:pPr>
              <w:pStyle w:val="NTTabellentext"/>
            </w:pPr>
          </w:p>
        </w:tc>
        <w:tc>
          <w:tcPr>
            <w:tcW w:w="6520" w:type="dxa"/>
          </w:tcPr>
          <w:p w14:paraId="08D10425" w14:textId="77777777" w:rsidR="00DA5D0D" w:rsidRPr="00DE286A" w:rsidRDefault="00DA5D0D" w:rsidP="00DA5D0D">
            <w:pPr>
              <w:pStyle w:val="NTTabellentext"/>
            </w:pPr>
          </w:p>
        </w:tc>
        <w:tc>
          <w:tcPr>
            <w:tcW w:w="1548" w:type="dxa"/>
          </w:tcPr>
          <w:p w14:paraId="5598B696" w14:textId="77777777" w:rsidR="00DA5D0D" w:rsidRPr="00DE286A" w:rsidRDefault="00DA5D0D" w:rsidP="00DA5D0D">
            <w:pPr>
              <w:pStyle w:val="NTTabellentext"/>
            </w:pPr>
          </w:p>
        </w:tc>
      </w:tr>
      <w:tr w:rsidR="00DA5D0D" w:rsidRPr="00DE286A" w14:paraId="616DDAEC"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769FCB06" w14:textId="77777777" w:rsidR="00DA5D0D" w:rsidRPr="00DE286A" w:rsidRDefault="00DA5D0D" w:rsidP="00DA5D0D">
            <w:pPr>
              <w:pStyle w:val="NTTabellentext"/>
            </w:pPr>
          </w:p>
        </w:tc>
        <w:tc>
          <w:tcPr>
            <w:tcW w:w="6520" w:type="dxa"/>
          </w:tcPr>
          <w:p w14:paraId="6B3CAC20" w14:textId="77777777" w:rsidR="00DA5D0D" w:rsidRPr="00DE286A" w:rsidRDefault="00DA5D0D" w:rsidP="00DA5D0D">
            <w:pPr>
              <w:pStyle w:val="NTTabellentext"/>
            </w:pPr>
          </w:p>
        </w:tc>
        <w:tc>
          <w:tcPr>
            <w:tcW w:w="1548" w:type="dxa"/>
          </w:tcPr>
          <w:p w14:paraId="11A426B6" w14:textId="77777777" w:rsidR="00DA5D0D" w:rsidRPr="00DE286A" w:rsidRDefault="00DA5D0D" w:rsidP="00DA5D0D">
            <w:pPr>
              <w:pStyle w:val="NTTabellentext"/>
            </w:pPr>
          </w:p>
        </w:tc>
      </w:tr>
      <w:tr w:rsidR="00DA5D0D" w:rsidRPr="00DE286A" w14:paraId="035B76FF" w14:textId="77777777" w:rsidTr="00452E6C">
        <w:tc>
          <w:tcPr>
            <w:tcW w:w="1560" w:type="dxa"/>
          </w:tcPr>
          <w:p w14:paraId="4E748286" w14:textId="77777777" w:rsidR="00DA5D0D" w:rsidRPr="00DE286A" w:rsidRDefault="00DA5D0D" w:rsidP="00DA5D0D">
            <w:pPr>
              <w:pStyle w:val="NTTabellentext"/>
            </w:pPr>
          </w:p>
        </w:tc>
        <w:tc>
          <w:tcPr>
            <w:tcW w:w="6520" w:type="dxa"/>
          </w:tcPr>
          <w:p w14:paraId="66C03302" w14:textId="77777777" w:rsidR="00DA5D0D" w:rsidRPr="00DE286A" w:rsidRDefault="00DA5D0D" w:rsidP="00DA5D0D">
            <w:pPr>
              <w:pStyle w:val="NTTabellentext"/>
            </w:pPr>
          </w:p>
        </w:tc>
        <w:tc>
          <w:tcPr>
            <w:tcW w:w="1548" w:type="dxa"/>
          </w:tcPr>
          <w:p w14:paraId="7671B5E1" w14:textId="77777777" w:rsidR="00DA5D0D" w:rsidRPr="00DE286A" w:rsidRDefault="00DA5D0D" w:rsidP="00DA5D0D">
            <w:pPr>
              <w:pStyle w:val="NTTabellentext"/>
            </w:pPr>
          </w:p>
        </w:tc>
      </w:tr>
      <w:tr w:rsidR="00DA5D0D" w:rsidRPr="00DE286A" w14:paraId="31417310"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66F0CAA8" w14:textId="77777777" w:rsidR="00DA5D0D" w:rsidRPr="00DE286A" w:rsidRDefault="00DA5D0D" w:rsidP="00DA5D0D">
            <w:pPr>
              <w:pStyle w:val="NTTabellentext"/>
            </w:pPr>
          </w:p>
        </w:tc>
        <w:tc>
          <w:tcPr>
            <w:tcW w:w="6520" w:type="dxa"/>
          </w:tcPr>
          <w:p w14:paraId="3E9B8DCF" w14:textId="77777777" w:rsidR="00DA5D0D" w:rsidRPr="00DE286A" w:rsidRDefault="00DA5D0D" w:rsidP="00DA5D0D">
            <w:pPr>
              <w:pStyle w:val="NTTabellentext"/>
            </w:pPr>
          </w:p>
        </w:tc>
        <w:tc>
          <w:tcPr>
            <w:tcW w:w="1548" w:type="dxa"/>
          </w:tcPr>
          <w:p w14:paraId="709C24EC" w14:textId="77777777" w:rsidR="00DA5D0D" w:rsidRPr="00DE286A" w:rsidRDefault="00DA5D0D" w:rsidP="00DA5D0D">
            <w:pPr>
              <w:pStyle w:val="NTTabellentext"/>
            </w:pPr>
          </w:p>
        </w:tc>
      </w:tr>
      <w:tr w:rsidR="00DA5D0D" w:rsidRPr="00DE286A" w14:paraId="4B9F22A6" w14:textId="77777777" w:rsidTr="00452E6C">
        <w:tc>
          <w:tcPr>
            <w:tcW w:w="1560" w:type="dxa"/>
          </w:tcPr>
          <w:p w14:paraId="36E7F412" w14:textId="77777777" w:rsidR="00DA5D0D" w:rsidRPr="00DE286A" w:rsidRDefault="00DA5D0D" w:rsidP="00DA5D0D">
            <w:pPr>
              <w:pStyle w:val="NTTabellentext"/>
            </w:pPr>
          </w:p>
        </w:tc>
        <w:tc>
          <w:tcPr>
            <w:tcW w:w="6520" w:type="dxa"/>
          </w:tcPr>
          <w:p w14:paraId="7B8B2669" w14:textId="77777777" w:rsidR="00DA5D0D" w:rsidRPr="00DE286A" w:rsidRDefault="00DA5D0D" w:rsidP="00DA5D0D">
            <w:pPr>
              <w:pStyle w:val="NTTabellentext"/>
            </w:pPr>
          </w:p>
        </w:tc>
        <w:tc>
          <w:tcPr>
            <w:tcW w:w="1548" w:type="dxa"/>
          </w:tcPr>
          <w:p w14:paraId="244D7C1D" w14:textId="77777777" w:rsidR="00DA5D0D" w:rsidRPr="00DE286A" w:rsidRDefault="00DA5D0D" w:rsidP="00DA5D0D">
            <w:pPr>
              <w:pStyle w:val="NTTabellentext"/>
            </w:pPr>
          </w:p>
        </w:tc>
      </w:tr>
      <w:tr w:rsidR="00DA5D0D" w:rsidRPr="00DE286A" w14:paraId="56F7948B"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33012A66" w14:textId="77777777" w:rsidR="00DA5D0D" w:rsidRPr="00DE286A" w:rsidRDefault="00DA5D0D" w:rsidP="00DA5D0D">
            <w:pPr>
              <w:pStyle w:val="NTTabellentext"/>
            </w:pPr>
          </w:p>
        </w:tc>
        <w:tc>
          <w:tcPr>
            <w:tcW w:w="6520" w:type="dxa"/>
          </w:tcPr>
          <w:p w14:paraId="4EC45AB4" w14:textId="77777777" w:rsidR="00DA5D0D" w:rsidRPr="00DE286A" w:rsidRDefault="00DA5D0D" w:rsidP="00DA5D0D">
            <w:pPr>
              <w:pStyle w:val="NTTabellentext"/>
            </w:pPr>
          </w:p>
        </w:tc>
        <w:tc>
          <w:tcPr>
            <w:tcW w:w="1548" w:type="dxa"/>
          </w:tcPr>
          <w:p w14:paraId="5DD88873" w14:textId="77777777" w:rsidR="00DA5D0D" w:rsidRPr="00DE286A" w:rsidRDefault="00DA5D0D" w:rsidP="00DA5D0D">
            <w:pPr>
              <w:pStyle w:val="NTTabellentext"/>
            </w:pPr>
          </w:p>
        </w:tc>
      </w:tr>
      <w:tr w:rsidR="00DA5D0D" w:rsidRPr="00DE286A" w14:paraId="72F0BD8C" w14:textId="77777777" w:rsidTr="00452E6C">
        <w:tc>
          <w:tcPr>
            <w:tcW w:w="1560" w:type="dxa"/>
          </w:tcPr>
          <w:p w14:paraId="730A807E" w14:textId="77777777" w:rsidR="00DA5D0D" w:rsidRPr="00DE286A" w:rsidRDefault="00DA5D0D" w:rsidP="00DA5D0D">
            <w:pPr>
              <w:pStyle w:val="NTTabellentext"/>
            </w:pPr>
          </w:p>
        </w:tc>
        <w:tc>
          <w:tcPr>
            <w:tcW w:w="6520" w:type="dxa"/>
          </w:tcPr>
          <w:p w14:paraId="74F06678" w14:textId="77777777" w:rsidR="00DA5D0D" w:rsidRPr="00DE286A" w:rsidRDefault="00DA5D0D" w:rsidP="00DA5D0D">
            <w:pPr>
              <w:pStyle w:val="NTTabellentext"/>
            </w:pPr>
          </w:p>
        </w:tc>
        <w:tc>
          <w:tcPr>
            <w:tcW w:w="1548" w:type="dxa"/>
          </w:tcPr>
          <w:p w14:paraId="4597FDCF" w14:textId="77777777" w:rsidR="00DA5D0D" w:rsidRPr="00DE286A" w:rsidRDefault="00DA5D0D" w:rsidP="00DA5D0D">
            <w:pPr>
              <w:pStyle w:val="NTTabellentext"/>
            </w:pPr>
          </w:p>
        </w:tc>
      </w:tr>
      <w:tr w:rsidR="00DA5D0D" w:rsidRPr="00DE286A" w14:paraId="0A3AB123"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18A48B6A" w14:textId="77777777" w:rsidR="00DA5D0D" w:rsidRPr="00DE286A" w:rsidRDefault="00DA5D0D" w:rsidP="00DA5D0D">
            <w:pPr>
              <w:pStyle w:val="NTTabellentext"/>
            </w:pPr>
          </w:p>
        </w:tc>
        <w:tc>
          <w:tcPr>
            <w:tcW w:w="6520" w:type="dxa"/>
          </w:tcPr>
          <w:p w14:paraId="7B85162E" w14:textId="77777777" w:rsidR="00DA5D0D" w:rsidRPr="00DE286A" w:rsidRDefault="00DA5D0D" w:rsidP="00DA5D0D">
            <w:pPr>
              <w:pStyle w:val="NTTabellentext"/>
            </w:pPr>
          </w:p>
        </w:tc>
        <w:tc>
          <w:tcPr>
            <w:tcW w:w="1548" w:type="dxa"/>
          </w:tcPr>
          <w:p w14:paraId="3BB0D726" w14:textId="77777777" w:rsidR="00DA5D0D" w:rsidRPr="00DE286A" w:rsidRDefault="00DA5D0D" w:rsidP="00DA5D0D">
            <w:pPr>
              <w:pStyle w:val="NTTabellentext"/>
            </w:pPr>
          </w:p>
        </w:tc>
      </w:tr>
      <w:tr w:rsidR="00DA5D0D" w:rsidRPr="00DE286A" w14:paraId="52588610" w14:textId="77777777" w:rsidTr="00452E6C">
        <w:tc>
          <w:tcPr>
            <w:tcW w:w="1560" w:type="dxa"/>
          </w:tcPr>
          <w:p w14:paraId="08AA4783" w14:textId="77777777" w:rsidR="00DA5D0D" w:rsidRPr="00DE286A" w:rsidRDefault="00DA5D0D" w:rsidP="00DA5D0D">
            <w:pPr>
              <w:pStyle w:val="NTTabellentext"/>
            </w:pPr>
          </w:p>
        </w:tc>
        <w:tc>
          <w:tcPr>
            <w:tcW w:w="6520" w:type="dxa"/>
          </w:tcPr>
          <w:p w14:paraId="07861E1F" w14:textId="77777777" w:rsidR="00DA5D0D" w:rsidRPr="00DE286A" w:rsidRDefault="00DA5D0D" w:rsidP="00DA5D0D">
            <w:pPr>
              <w:pStyle w:val="NTTabellentext"/>
            </w:pPr>
          </w:p>
        </w:tc>
        <w:tc>
          <w:tcPr>
            <w:tcW w:w="1548" w:type="dxa"/>
          </w:tcPr>
          <w:p w14:paraId="3F3E4136" w14:textId="77777777" w:rsidR="00DA5D0D" w:rsidRPr="00DE286A" w:rsidRDefault="00DA5D0D" w:rsidP="00DA5D0D">
            <w:pPr>
              <w:pStyle w:val="NTTabellentext"/>
            </w:pPr>
          </w:p>
        </w:tc>
      </w:tr>
      <w:tr w:rsidR="00DA5D0D" w:rsidRPr="00DE286A" w14:paraId="16B375E5"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291BFEA9" w14:textId="77777777" w:rsidR="00DA5D0D" w:rsidRPr="00DE286A" w:rsidRDefault="00DA5D0D" w:rsidP="00DA5D0D">
            <w:pPr>
              <w:pStyle w:val="NTTabellentext"/>
            </w:pPr>
          </w:p>
        </w:tc>
        <w:tc>
          <w:tcPr>
            <w:tcW w:w="6520" w:type="dxa"/>
          </w:tcPr>
          <w:p w14:paraId="320573FC" w14:textId="77777777" w:rsidR="00DA5D0D" w:rsidRPr="00DE286A" w:rsidRDefault="00DA5D0D" w:rsidP="00DA5D0D">
            <w:pPr>
              <w:pStyle w:val="NTTabellentext"/>
            </w:pPr>
          </w:p>
        </w:tc>
        <w:tc>
          <w:tcPr>
            <w:tcW w:w="1548" w:type="dxa"/>
          </w:tcPr>
          <w:p w14:paraId="163F552E" w14:textId="77777777" w:rsidR="00DA5D0D" w:rsidRPr="00DE286A" w:rsidRDefault="00DA5D0D" w:rsidP="00DA5D0D">
            <w:pPr>
              <w:pStyle w:val="NTTabellentext"/>
            </w:pPr>
          </w:p>
        </w:tc>
      </w:tr>
    </w:tbl>
    <w:p w14:paraId="7DBE7DCC" w14:textId="77777777" w:rsidR="00E505ED" w:rsidRPr="00DE286A" w:rsidRDefault="00E505ED" w:rsidP="001F0169">
      <w:pPr>
        <w:spacing w:before="240"/>
      </w:pPr>
    </w:p>
    <w:p w14:paraId="0FECF060" w14:textId="77777777" w:rsidR="00590875" w:rsidRPr="00DE286A" w:rsidRDefault="00395EAF" w:rsidP="00590AC0">
      <w:pPr>
        <w:pStyle w:val="berschrift1ohneNummer"/>
      </w:pPr>
      <w:bookmarkStart w:id="7" w:name="_Toc31961772"/>
      <w:bookmarkStart w:id="8" w:name="_Toc163073339"/>
      <w:r w:rsidRPr="00DE286A">
        <w:t>Release</w:t>
      </w:r>
      <w:bookmarkEnd w:id="7"/>
      <w:bookmarkEnd w:id="8"/>
    </w:p>
    <w:tbl>
      <w:tblPr>
        <w:tblStyle w:val="NTKopfSpaltefettblauweiss"/>
        <w:tblW w:w="0" w:type="auto"/>
        <w:tblLook w:val="04A0" w:firstRow="1" w:lastRow="0" w:firstColumn="1" w:lastColumn="0" w:noHBand="0" w:noVBand="1"/>
      </w:tblPr>
      <w:tblGrid>
        <w:gridCol w:w="1701"/>
        <w:gridCol w:w="2410"/>
        <w:gridCol w:w="1985"/>
        <w:gridCol w:w="1417"/>
        <w:gridCol w:w="2115"/>
      </w:tblGrid>
      <w:tr w:rsidR="00395EAF" w:rsidRPr="00DE286A" w14:paraId="1B8FA94F" w14:textId="77777777" w:rsidTr="006E3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FCE50B2" w14:textId="77777777" w:rsidR="00395EAF" w:rsidRPr="00DE286A" w:rsidRDefault="00395EAF" w:rsidP="00395EAF">
            <w:pPr>
              <w:pStyle w:val="NTTabellentext"/>
            </w:pPr>
          </w:p>
        </w:tc>
        <w:tc>
          <w:tcPr>
            <w:tcW w:w="2410" w:type="dxa"/>
            <w:vAlign w:val="center"/>
          </w:tcPr>
          <w:p w14:paraId="78FA6A84"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Name</w:t>
            </w:r>
          </w:p>
        </w:tc>
        <w:tc>
          <w:tcPr>
            <w:tcW w:w="1985" w:type="dxa"/>
            <w:vAlign w:val="center"/>
          </w:tcPr>
          <w:p w14:paraId="39D55073"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Responsibility</w:t>
            </w:r>
          </w:p>
        </w:tc>
        <w:tc>
          <w:tcPr>
            <w:tcW w:w="1417" w:type="dxa"/>
            <w:vAlign w:val="center"/>
          </w:tcPr>
          <w:p w14:paraId="477C276A"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Date</w:t>
            </w:r>
          </w:p>
        </w:tc>
        <w:tc>
          <w:tcPr>
            <w:tcW w:w="2115" w:type="dxa"/>
            <w:vAlign w:val="center"/>
          </w:tcPr>
          <w:p w14:paraId="0100ECF8"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Signature</w:t>
            </w:r>
          </w:p>
        </w:tc>
      </w:tr>
      <w:tr w:rsidR="00395EAF" w:rsidRPr="00DE286A" w14:paraId="5FE2E362" w14:textId="77777777" w:rsidTr="00C56965">
        <w:tc>
          <w:tcPr>
            <w:cnfStyle w:val="001000000000" w:firstRow="0" w:lastRow="0" w:firstColumn="1" w:lastColumn="0" w:oddVBand="0" w:evenVBand="0" w:oddHBand="0" w:evenHBand="0" w:firstRowFirstColumn="0" w:firstRowLastColumn="0" w:lastRowFirstColumn="0" w:lastRowLastColumn="0"/>
            <w:tcW w:w="1701" w:type="dxa"/>
          </w:tcPr>
          <w:p w14:paraId="715EEC8D" w14:textId="77777777" w:rsidR="00395EAF" w:rsidRPr="00DE286A" w:rsidRDefault="00395EAF" w:rsidP="00395EAF">
            <w:pPr>
              <w:pStyle w:val="NTTabellentext"/>
            </w:pPr>
            <w:r w:rsidRPr="00DE286A">
              <w:t>Creation</w:t>
            </w:r>
          </w:p>
        </w:tc>
        <w:tc>
          <w:tcPr>
            <w:tcW w:w="2410" w:type="dxa"/>
          </w:tcPr>
          <w:p w14:paraId="61A5D30C"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985" w:type="dxa"/>
          </w:tcPr>
          <w:p w14:paraId="319E524B"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417" w:type="dxa"/>
          </w:tcPr>
          <w:p w14:paraId="21C7E668"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2115" w:type="dxa"/>
          </w:tcPr>
          <w:p w14:paraId="0CDEF17C"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roofErr w:type="spellStart"/>
            <w:r w:rsidRPr="00DE286A">
              <w:t>i.A.</w:t>
            </w:r>
            <w:proofErr w:type="spellEnd"/>
          </w:p>
        </w:tc>
      </w:tr>
      <w:tr w:rsidR="00395EAF" w:rsidRPr="00DE286A" w14:paraId="7F139EFA" w14:textId="77777777" w:rsidTr="00C569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E3A0F6E" w14:textId="77777777" w:rsidR="00395EAF" w:rsidRPr="00DE286A" w:rsidRDefault="00395EAF" w:rsidP="00395EAF">
            <w:pPr>
              <w:pStyle w:val="NTTabellentext"/>
            </w:pPr>
            <w:r w:rsidRPr="00DE286A">
              <w:t>Verification</w:t>
            </w:r>
          </w:p>
        </w:tc>
        <w:tc>
          <w:tcPr>
            <w:tcW w:w="2410" w:type="dxa"/>
          </w:tcPr>
          <w:p w14:paraId="346EA6DC"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985" w:type="dxa"/>
          </w:tcPr>
          <w:p w14:paraId="14040CBB"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417" w:type="dxa"/>
          </w:tcPr>
          <w:p w14:paraId="7A692E5B"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2115" w:type="dxa"/>
          </w:tcPr>
          <w:p w14:paraId="302463C1"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roofErr w:type="spellStart"/>
            <w:r w:rsidRPr="00DE286A">
              <w:t>i.A.</w:t>
            </w:r>
            <w:proofErr w:type="spellEnd"/>
          </w:p>
        </w:tc>
      </w:tr>
      <w:tr w:rsidR="00395EAF" w:rsidRPr="00DE286A" w14:paraId="75E02D07" w14:textId="77777777" w:rsidTr="00DA5B1F">
        <w:tc>
          <w:tcPr>
            <w:cnfStyle w:val="001000000000" w:firstRow="0" w:lastRow="0" w:firstColumn="1" w:lastColumn="0" w:oddVBand="0" w:evenVBand="0" w:oddHBand="0" w:evenHBand="0" w:firstRowFirstColumn="0" w:firstRowLastColumn="0" w:lastRowFirstColumn="0" w:lastRowLastColumn="0"/>
            <w:tcW w:w="1701" w:type="dxa"/>
            <w:vAlign w:val="center"/>
          </w:tcPr>
          <w:p w14:paraId="2EC6E20B" w14:textId="77777777" w:rsidR="00395EAF" w:rsidRPr="00DE286A" w:rsidRDefault="00395EAF" w:rsidP="00395EAF">
            <w:pPr>
              <w:pStyle w:val="NTTabellentext"/>
            </w:pPr>
            <w:r w:rsidRPr="00DE286A">
              <w:t>Approval</w:t>
            </w:r>
          </w:p>
        </w:tc>
        <w:tc>
          <w:tcPr>
            <w:tcW w:w="2410" w:type="dxa"/>
          </w:tcPr>
          <w:p w14:paraId="1EDA9857"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985" w:type="dxa"/>
          </w:tcPr>
          <w:p w14:paraId="4312FB00"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417" w:type="dxa"/>
          </w:tcPr>
          <w:p w14:paraId="4A340E15"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2115" w:type="dxa"/>
          </w:tcPr>
          <w:p w14:paraId="4A0D28B9"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roofErr w:type="spellStart"/>
            <w:r w:rsidRPr="00DE286A">
              <w:t>i.A.</w:t>
            </w:r>
            <w:proofErr w:type="spellEnd"/>
          </w:p>
        </w:tc>
      </w:tr>
      <w:tr w:rsidR="00395EAF" w:rsidRPr="00DE286A" w14:paraId="52A14039" w14:textId="77777777" w:rsidTr="00DA5B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42C4DFE" w14:textId="77777777" w:rsidR="00395EAF" w:rsidRPr="00DE286A" w:rsidRDefault="00395EAF" w:rsidP="00395EAF">
            <w:pPr>
              <w:pStyle w:val="NTTabellentext"/>
            </w:pPr>
            <w:r w:rsidRPr="00DE286A">
              <w:t>Release</w:t>
            </w:r>
          </w:p>
        </w:tc>
        <w:tc>
          <w:tcPr>
            <w:tcW w:w="2410" w:type="dxa"/>
          </w:tcPr>
          <w:p w14:paraId="22B8EB35"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985" w:type="dxa"/>
          </w:tcPr>
          <w:p w14:paraId="2B24133E"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417" w:type="dxa"/>
          </w:tcPr>
          <w:p w14:paraId="2202F3D6"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2115" w:type="dxa"/>
          </w:tcPr>
          <w:p w14:paraId="66512910"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roofErr w:type="spellStart"/>
            <w:r w:rsidRPr="00DE286A">
              <w:t>i.A.</w:t>
            </w:r>
            <w:proofErr w:type="spellEnd"/>
          </w:p>
        </w:tc>
      </w:tr>
    </w:tbl>
    <w:p w14:paraId="0F29BCC0" w14:textId="77777777" w:rsidR="00E505ED" w:rsidRPr="00DE286A" w:rsidRDefault="00E505ED">
      <w:pPr>
        <w:tabs>
          <w:tab w:val="clear" w:pos="8930"/>
        </w:tabs>
        <w:spacing w:after="160" w:line="259" w:lineRule="auto"/>
        <w:jc w:val="left"/>
      </w:pPr>
      <w:r w:rsidRPr="00DE286A">
        <w:br w:type="page"/>
      </w:r>
    </w:p>
    <w:p w14:paraId="4F3AD6C2" w14:textId="77777777" w:rsidR="00590AC0" w:rsidRPr="00DE286A" w:rsidRDefault="00395EAF" w:rsidP="00590AC0">
      <w:pPr>
        <w:pStyle w:val="berschrift1ohneNummer"/>
      </w:pPr>
      <w:bookmarkStart w:id="9" w:name="_Toc31961773"/>
      <w:bookmarkStart w:id="10" w:name="_Toc163073340"/>
      <w:bookmarkEnd w:id="0"/>
      <w:bookmarkEnd w:id="1"/>
      <w:r w:rsidRPr="00DE286A">
        <w:lastRenderedPageBreak/>
        <w:t>Table of Contents</w:t>
      </w:r>
      <w:bookmarkEnd w:id="9"/>
      <w:bookmarkEnd w:id="10"/>
    </w:p>
    <w:p w14:paraId="4AC9A2B2" w14:textId="03BB5EE5" w:rsidR="00DA5D0D" w:rsidRDefault="00590AC0">
      <w:pPr>
        <w:pStyle w:val="Verzeichnis1"/>
        <w:rPr>
          <w:rFonts w:asciiTheme="minorHAnsi" w:eastAsiaTheme="minorEastAsia" w:hAnsiTheme="minorHAnsi" w:cstheme="minorBidi"/>
          <w:b w:val="0"/>
          <w:color w:val="auto"/>
          <w:kern w:val="2"/>
          <w:sz w:val="24"/>
          <w:szCs w:val="24"/>
          <w:lang w:val="de-DE"/>
          <w14:ligatures w14:val="standardContextual"/>
        </w:rPr>
      </w:pPr>
      <w:r w:rsidRPr="00DE286A">
        <w:fldChar w:fldCharType="begin"/>
      </w:r>
      <w:r w:rsidRPr="00DE286A">
        <w:instrText xml:space="preserve"> TOC \o "1-6" </w:instrText>
      </w:r>
      <w:r w:rsidRPr="00DE286A">
        <w:fldChar w:fldCharType="separate"/>
      </w:r>
      <w:r w:rsidR="00DA5D0D">
        <w:t>Change History</w:t>
      </w:r>
      <w:r w:rsidR="00DA5D0D">
        <w:tab/>
      </w:r>
      <w:r w:rsidR="00DA5D0D">
        <w:fldChar w:fldCharType="begin"/>
      </w:r>
      <w:r w:rsidR="00DA5D0D">
        <w:instrText xml:space="preserve"> PAGEREF _Toc163073338 \h </w:instrText>
      </w:r>
      <w:r w:rsidR="00DA5D0D">
        <w:fldChar w:fldCharType="separate"/>
      </w:r>
      <w:r w:rsidR="00DA5D0D">
        <w:t>2</w:t>
      </w:r>
      <w:r w:rsidR="00DA5D0D">
        <w:fldChar w:fldCharType="end"/>
      </w:r>
    </w:p>
    <w:p w14:paraId="34736201" w14:textId="110097C0" w:rsidR="00DA5D0D" w:rsidRDefault="00DA5D0D">
      <w:pPr>
        <w:pStyle w:val="Verzeichnis1"/>
        <w:rPr>
          <w:rFonts w:asciiTheme="minorHAnsi" w:eastAsiaTheme="minorEastAsia" w:hAnsiTheme="minorHAnsi" w:cstheme="minorBidi"/>
          <w:b w:val="0"/>
          <w:color w:val="auto"/>
          <w:kern w:val="2"/>
          <w:sz w:val="24"/>
          <w:szCs w:val="24"/>
          <w:lang w:val="de-DE"/>
          <w14:ligatures w14:val="standardContextual"/>
        </w:rPr>
      </w:pPr>
      <w:r>
        <w:t>Release</w:t>
      </w:r>
      <w:r>
        <w:tab/>
      </w:r>
      <w:r>
        <w:fldChar w:fldCharType="begin"/>
      </w:r>
      <w:r>
        <w:instrText xml:space="preserve"> PAGEREF _Toc163073339 \h </w:instrText>
      </w:r>
      <w:r>
        <w:fldChar w:fldCharType="separate"/>
      </w:r>
      <w:r>
        <w:t>2</w:t>
      </w:r>
      <w:r>
        <w:fldChar w:fldCharType="end"/>
      </w:r>
    </w:p>
    <w:p w14:paraId="498383F3" w14:textId="7429DD6C" w:rsidR="00DA5D0D" w:rsidRDefault="00DA5D0D">
      <w:pPr>
        <w:pStyle w:val="Verzeichnis1"/>
        <w:rPr>
          <w:rFonts w:asciiTheme="minorHAnsi" w:eastAsiaTheme="minorEastAsia" w:hAnsiTheme="minorHAnsi" w:cstheme="minorBidi"/>
          <w:b w:val="0"/>
          <w:color w:val="auto"/>
          <w:kern w:val="2"/>
          <w:sz w:val="24"/>
          <w:szCs w:val="24"/>
          <w:lang w:val="de-DE"/>
          <w14:ligatures w14:val="standardContextual"/>
        </w:rPr>
      </w:pPr>
      <w:r>
        <w:t>Table of Contents</w:t>
      </w:r>
      <w:r>
        <w:tab/>
      </w:r>
      <w:r>
        <w:fldChar w:fldCharType="begin"/>
      </w:r>
      <w:r>
        <w:instrText xml:space="preserve"> PAGEREF _Toc163073340 \h </w:instrText>
      </w:r>
      <w:r>
        <w:fldChar w:fldCharType="separate"/>
      </w:r>
      <w:r>
        <w:t>3</w:t>
      </w:r>
      <w:r>
        <w:fldChar w:fldCharType="end"/>
      </w:r>
    </w:p>
    <w:p w14:paraId="5569D4F9" w14:textId="2DC628C3" w:rsidR="00DA5D0D" w:rsidRDefault="00DA5D0D">
      <w:pPr>
        <w:pStyle w:val="Verzeichnis1"/>
        <w:rPr>
          <w:rFonts w:asciiTheme="minorHAnsi" w:eastAsiaTheme="minorEastAsia" w:hAnsiTheme="minorHAnsi" w:cstheme="minorBidi"/>
          <w:b w:val="0"/>
          <w:color w:val="auto"/>
          <w:kern w:val="2"/>
          <w:sz w:val="24"/>
          <w:szCs w:val="24"/>
          <w:lang w:val="de-DE"/>
          <w14:ligatures w14:val="standardContextual"/>
        </w:rPr>
      </w:pPr>
      <w:r>
        <w:t>List of Tables</w:t>
      </w:r>
      <w:r>
        <w:tab/>
      </w:r>
      <w:r>
        <w:fldChar w:fldCharType="begin"/>
      </w:r>
      <w:r>
        <w:instrText xml:space="preserve"> PAGEREF _Toc163073341 \h </w:instrText>
      </w:r>
      <w:r>
        <w:fldChar w:fldCharType="separate"/>
      </w:r>
      <w:r>
        <w:t>4</w:t>
      </w:r>
      <w:r>
        <w:fldChar w:fldCharType="end"/>
      </w:r>
    </w:p>
    <w:p w14:paraId="581C2A2D" w14:textId="04A3EC36" w:rsidR="00DA5D0D" w:rsidRDefault="00DA5D0D">
      <w:pPr>
        <w:pStyle w:val="Verzeichnis1"/>
        <w:rPr>
          <w:rFonts w:asciiTheme="minorHAnsi" w:eastAsiaTheme="minorEastAsia" w:hAnsiTheme="minorHAnsi" w:cstheme="minorBidi"/>
          <w:b w:val="0"/>
          <w:color w:val="auto"/>
          <w:kern w:val="2"/>
          <w:sz w:val="24"/>
          <w:szCs w:val="24"/>
          <w:lang w:val="de-DE"/>
          <w14:ligatures w14:val="standardContextual"/>
        </w:rPr>
      </w:pPr>
      <w:r w:rsidRPr="00F06C1E">
        <w:rPr>
          <w:lang w:val="de-DE"/>
        </w:rPr>
        <w:t>List of Figures</w:t>
      </w:r>
      <w:r>
        <w:tab/>
      </w:r>
      <w:r>
        <w:fldChar w:fldCharType="begin"/>
      </w:r>
      <w:r>
        <w:instrText xml:space="preserve"> PAGEREF _Toc163073342 \h </w:instrText>
      </w:r>
      <w:r>
        <w:fldChar w:fldCharType="separate"/>
      </w:r>
      <w:r>
        <w:t>4</w:t>
      </w:r>
      <w:r>
        <w:fldChar w:fldCharType="end"/>
      </w:r>
    </w:p>
    <w:p w14:paraId="4B8AD265" w14:textId="52FF5342" w:rsidR="00DA5D0D" w:rsidRDefault="00DA5D0D">
      <w:pPr>
        <w:pStyle w:val="Verzeichnis1"/>
        <w:rPr>
          <w:rFonts w:asciiTheme="minorHAnsi" w:eastAsiaTheme="minorEastAsia" w:hAnsiTheme="minorHAnsi" w:cstheme="minorBidi"/>
          <w:b w:val="0"/>
          <w:color w:val="auto"/>
          <w:kern w:val="2"/>
          <w:sz w:val="24"/>
          <w:szCs w:val="24"/>
          <w:lang w:val="de-DE"/>
          <w14:ligatures w14:val="standardContextual"/>
        </w:rPr>
      </w:pPr>
      <w:r>
        <w:t>1</w:t>
      </w:r>
      <w:r>
        <w:rPr>
          <w:rFonts w:asciiTheme="minorHAnsi" w:eastAsiaTheme="minorEastAsia" w:hAnsiTheme="minorHAnsi" w:cstheme="minorBidi"/>
          <w:b w:val="0"/>
          <w:color w:val="auto"/>
          <w:kern w:val="2"/>
          <w:sz w:val="24"/>
          <w:szCs w:val="24"/>
          <w:lang w:val="de-DE"/>
          <w14:ligatures w14:val="standardContextual"/>
        </w:rPr>
        <w:tab/>
      </w:r>
      <w:r>
        <w:t>General</w:t>
      </w:r>
      <w:r>
        <w:tab/>
      </w:r>
      <w:r>
        <w:fldChar w:fldCharType="begin"/>
      </w:r>
      <w:r>
        <w:instrText xml:space="preserve"> PAGEREF _Toc163073343 \h </w:instrText>
      </w:r>
      <w:r>
        <w:fldChar w:fldCharType="separate"/>
      </w:r>
      <w:r>
        <w:t>5</w:t>
      </w:r>
      <w:r>
        <w:fldChar w:fldCharType="end"/>
      </w:r>
    </w:p>
    <w:p w14:paraId="27B64290" w14:textId="79B2E3AA" w:rsidR="00DA5D0D" w:rsidRDefault="00DA5D0D">
      <w:pPr>
        <w:pStyle w:val="Verzeichnis2"/>
        <w:rPr>
          <w:rFonts w:asciiTheme="minorHAnsi" w:eastAsiaTheme="minorEastAsia" w:hAnsiTheme="minorHAnsi" w:cstheme="minorBidi"/>
          <w:color w:val="auto"/>
          <w:kern w:val="2"/>
          <w:sz w:val="24"/>
          <w:szCs w:val="24"/>
          <w:lang w:val="de-DE"/>
          <w14:ligatures w14:val="standardContextual"/>
        </w:rPr>
      </w:pPr>
      <w:r>
        <w:t>1.1</w:t>
      </w:r>
      <w:r>
        <w:rPr>
          <w:rFonts w:asciiTheme="minorHAnsi" w:eastAsiaTheme="minorEastAsia" w:hAnsiTheme="minorHAnsi" w:cstheme="minorBidi"/>
          <w:color w:val="auto"/>
          <w:kern w:val="2"/>
          <w:sz w:val="24"/>
          <w:szCs w:val="24"/>
          <w:lang w:val="de-DE"/>
          <w14:ligatures w14:val="standardContextual"/>
        </w:rPr>
        <w:tab/>
      </w:r>
      <w:r>
        <w:t>Abbreviations</w:t>
      </w:r>
      <w:r>
        <w:tab/>
      </w:r>
      <w:r>
        <w:fldChar w:fldCharType="begin"/>
      </w:r>
      <w:r>
        <w:instrText xml:space="preserve"> PAGEREF _Toc163073344 \h </w:instrText>
      </w:r>
      <w:r>
        <w:fldChar w:fldCharType="separate"/>
      </w:r>
      <w:r>
        <w:t>5</w:t>
      </w:r>
      <w:r>
        <w:fldChar w:fldCharType="end"/>
      </w:r>
    </w:p>
    <w:p w14:paraId="162447EF" w14:textId="0702E12C" w:rsidR="00DA5D0D" w:rsidRDefault="00DA5D0D">
      <w:pPr>
        <w:pStyle w:val="Verzeichnis2"/>
        <w:rPr>
          <w:rFonts w:asciiTheme="minorHAnsi" w:eastAsiaTheme="minorEastAsia" w:hAnsiTheme="minorHAnsi" w:cstheme="minorBidi"/>
          <w:color w:val="auto"/>
          <w:kern w:val="2"/>
          <w:sz w:val="24"/>
          <w:szCs w:val="24"/>
          <w:lang w:val="de-DE"/>
          <w14:ligatures w14:val="standardContextual"/>
        </w:rPr>
      </w:pPr>
      <w:r>
        <w:t>1.2</w:t>
      </w:r>
      <w:r>
        <w:rPr>
          <w:rFonts w:asciiTheme="minorHAnsi" w:eastAsiaTheme="minorEastAsia" w:hAnsiTheme="minorHAnsi" w:cstheme="minorBidi"/>
          <w:color w:val="auto"/>
          <w:kern w:val="2"/>
          <w:sz w:val="24"/>
          <w:szCs w:val="24"/>
          <w:lang w:val="de-DE"/>
          <w14:ligatures w14:val="standardContextual"/>
        </w:rPr>
        <w:tab/>
      </w:r>
      <w:r>
        <w:t>Terminology</w:t>
      </w:r>
      <w:r>
        <w:tab/>
      </w:r>
      <w:r>
        <w:fldChar w:fldCharType="begin"/>
      </w:r>
      <w:r>
        <w:instrText xml:space="preserve"> PAGEREF _Toc163073345 \h </w:instrText>
      </w:r>
      <w:r>
        <w:fldChar w:fldCharType="separate"/>
      </w:r>
      <w:r>
        <w:t>6</w:t>
      </w:r>
      <w:r>
        <w:fldChar w:fldCharType="end"/>
      </w:r>
    </w:p>
    <w:p w14:paraId="08E86974" w14:textId="1E2B3CE7" w:rsidR="00DA5D0D" w:rsidRDefault="00DA5D0D">
      <w:pPr>
        <w:pStyle w:val="Verzeichnis3"/>
        <w:tabs>
          <w:tab w:val="left" w:pos="1525"/>
        </w:tabs>
        <w:rPr>
          <w:rFonts w:eastAsiaTheme="minorEastAsia"/>
          <w:kern w:val="2"/>
          <w:sz w:val="24"/>
          <w:szCs w:val="24"/>
          <w:lang w:val="de-DE" w:eastAsia="de-DE"/>
          <w14:ligatures w14:val="standardContextual"/>
        </w:rPr>
      </w:pPr>
      <w:r>
        <w:t>1.2.1</w:t>
      </w:r>
      <w:r>
        <w:rPr>
          <w:rFonts w:eastAsiaTheme="minorEastAsia"/>
          <w:kern w:val="2"/>
          <w:sz w:val="24"/>
          <w:szCs w:val="24"/>
          <w:lang w:val="de-DE" w:eastAsia="de-DE"/>
          <w14:ligatures w14:val="standardContextual"/>
        </w:rPr>
        <w:tab/>
      </w:r>
      <w:r>
        <w:t>System scenarios</w:t>
      </w:r>
      <w:r>
        <w:tab/>
      </w:r>
      <w:r>
        <w:fldChar w:fldCharType="begin"/>
      </w:r>
      <w:r>
        <w:instrText xml:space="preserve"> PAGEREF _Toc163073346 \h </w:instrText>
      </w:r>
      <w:r>
        <w:fldChar w:fldCharType="separate"/>
      </w:r>
      <w:r>
        <w:t>6</w:t>
      </w:r>
      <w:r>
        <w:fldChar w:fldCharType="end"/>
      </w:r>
    </w:p>
    <w:p w14:paraId="57224182" w14:textId="0E85B814" w:rsidR="00DA5D0D" w:rsidRDefault="00DA5D0D">
      <w:pPr>
        <w:pStyle w:val="Verzeichnis3"/>
        <w:tabs>
          <w:tab w:val="left" w:pos="1525"/>
        </w:tabs>
        <w:rPr>
          <w:rFonts w:eastAsiaTheme="minorEastAsia"/>
          <w:kern w:val="2"/>
          <w:sz w:val="24"/>
          <w:szCs w:val="24"/>
          <w:lang w:val="de-DE" w:eastAsia="de-DE"/>
          <w14:ligatures w14:val="standardContextual"/>
        </w:rPr>
      </w:pPr>
      <w:r>
        <w:t>1.2.2</w:t>
      </w:r>
      <w:r>
        <w:rPr>
          <w:rFonts w:eastAsiaTheme="minorEastAsia"/>
          <w:kern w:val="2"/>
          <w:sz w:val="24"/>
          <w:szCs w:val="24"/>
          <w:lang w:val="de-DE" w:eastAsia="de-DE"/>
          <w14:ligatures w14:val="standardContextual"/>
        </w:rPr>
        <w:tab/>
      </w:r>
      <w:r>
        <w:t>Interface scenarios</w:t>
      </w:r>
      <w:r>
        <w:tab/>
      </w:r>
      <w:r>
        <w:fldChar w:fldCharType="begin"/>
      </w:r>
      <w:r>
        <w:instrText xml:space="preserve"> PAGEREF _Toc163073347 \h </w:instrText>
      </w:r>
      <w:r>
        <w:fldChar w:fldCharType="separate"/>
      </w:r>
      <w:r>
        <w:t>6</w:t>
      </w:r>
      <w:r>
        <w:fldChar w:fldCharType="end"/>
      </w:r>
    </w:p>
    <w:p w14:paraId="5838052C" w14:textId="1BE081FD" w:rsidR="00DA5D0D" w:rsidRDefault="00DA5D0D">
      <w:pPr>
        <w:pStyle w:val="Verzeichnis3"/>
        <w:tabs>
          <w:tab w:val="left" w:pos="1525"/>
        </w:tabs>
        <w:rPr>
          <w:rFonts w:eastAsiaTheme="minorEastAsia"/>
          <w:kern w:val="2"/>
          <w:sz w:val="24"/>
          <w:szCs w:val="24"/>
          <w:lang w:val="de-DE" w:eastAsia="de-DE"/>
          <w14:ligatures w14:val="standardContextual"/>
        </w:rPr>
      </w:pPr>
      <w:r>
        <w:t>1.2.3</w:t>
      </w:r>
      <w:r>
        <w:rPr>
          <w:rFonts w:eastAsiaTheme="minorEastAsia"/>
          <w:kern w:val="2"/>
          <w:sz w:val="24"/>
          <w:szCs w:val="24"/>
          <w:lang w:val="de-DE" w:eastAsia="de-DE"/>
          <w14:ligatures w14:val="standardContextual"/>
        </w:rPr>
        <w:tab/>
      </w:r>
      <w:r>
        <w:t>System states</w:t>
      </w:r>
      <w:r>
        <w:tab/>
      </w:r>
      <w:r>
        <w:fldChar w:fldCharType="begin"/>
      </w:r>
      <w:r>
        <w:instrText xml:space="preserve"> PAGEREF _Toc163073348 \h </w:instrText>
      </w:r>
      <w:r>
        <w:fldChar w:fldCharType="separate"/>
      </w:r>
      <w:r>
        <w:t>7</w:t>
      </w:r>
      <w:r>
        <w:fldChar w:fldCharType="end"/>
      </w:r>
    </w:p>
    <w:p w14:paraId="782B46DE" w14:textId="1BB4CE2D" w:rsidR="00DA5D0D" w:rsidRDefault="00DA5D0D">
      <w:pPr>
        <w:pStyle w:val="Verzeichnis3"/>
        <w:tabs>
          <w:tab w:val="left" w:pos="1525"/>
        </w:tabs>
        <w:rPr>
          <w:rFonts w:eastAsiaTheme="minorEastAsia"/>
          <w:kern w:val="2"/>
          <w:sz w:val="24"/>
          <w:szCs w:val="24"/>
          <w:lang w:val="de-DE" w:eastAsia="de-DE"/>
          <w14:ligatures w14:val="standardContextual"/>
        </w:rPr>
      </w:pPr>
      <w:r>
        <w:t>1.2.4</w:t>
      </w:r>
      <w:r>
        <w:rPr>
          <w:rFonts w:eastAsiaTheme="minorEastAsia"/>
          <w:kern w:val="2"/>
          <w:sz w:val="24"/>
          <w:szCs w:val="24"/>
          <w:lang w:val="de-DE" w:eastAsia="de-DE"/>
          <w14:ligatures w14:val="standardContextual"/>
        </w:rPr>
        <w:tab/>
      </w:r>
      <w:r>
        <w:t>Interface states</w:t>
      </w:r>
      <w:r>
        <w:tab/>
      </w:r>
      <w:r>
        <w:fldChar w:fldCharType="begin"/>
      </w:r>
      <w:r>
        <w:instrText xml:space="preserve"> PAGEREF _Toc163073349 \h </w:instrText>
      </w:r>
      <w:r>
        <w:fldChar w:fldCharType="separate"/>
      </w:r>
      <w:r>
        <w:t>7</w:t>
      </w:r>
      <w:r>
        <w:fldChar w:fldCharType="end"/>
      </w:r>
    </w:p>
    <w:p w14:paraId="2F4AA358" w14:textId="681E3052" w:rsidR="00DA5D0D" w:rsidRDefault="00DA5D0D">
      <w:pPr>
        <w:pStyle w:val="Verzeichnis3"/>
        <w:tabs>
          <w:tab w:val="left" w:pos="1525"/>
        </w:tabs>
        <w:rPr>
          <w:rFonts w:eastAsiaTheme="minorEastAsia"/>
          <w:kern w:val="2"/>
          <w:sz w:val="24"/>
          <w:szCs w:val="24"/>
          <w:lang w:val="de-DE" w:eastAsia="de-DE"/>
          <w14:ligatures w14:val="standardContextual"/>
        </w:rPr>
      </w:pPr>
      <w:r>
        <w:t>1.2.5</w:t>
      </w:r>
      <w:r>
        <w:rPr>
          <w:rFonts w:eastAsiaTheme="minorEastAsia"/>
          <w:kern w:val="2"/>
          <w:sz w:val="24"/>
          <w:szCs w:val="24"/>
          <w:lang w:val="de-DE" w:eastAsia="de-DE"/>
          <w14:ligatures w14:val="standardContextual"/>
        </w:rPr>
        <w:tab/>
      </w:r>
      <w:r>
        <w:t>Hardware</w:t>
      </w:r>
      <w:r>
        <w:tab/>
      </w:r>
      <w:r>
        <w:fldChar w:fldCharType="begin"/>
      </w:r>
      <w:r>
        <w:instrText xml:space="preserve"> PAGEREF _Toc163073350 \h </w:instrText>
      </w:r>
      <w:r>
        <w:fldChar w:fldCharType="separate"/>
      </w:r>
      <w:r>
        <w:t>8</w:t>
      </w:r>
      <w:r>
        <w:fldChar w:fldCharType="end"/>
      </w:r>
    </w:p>
    <w:p w14:paraId="5D6921A3" w14:textId="0BDE317F" w:rsidR="00DA5D0D" w:rsidRDefault="00DA5D0D">
      <w:pPr>
        <w:pStyle w:val="Verzeichnis3"/>
        <w:tabs>
          <w:tab w:val="left" w:pos="1525"/>
        </w:tabs>
        <w:rPr>
          <w:rFonts w:eastAsiaTheme="minorEastAsia"/>
          <w:kern w:val="2"/>
          <w:sz w:val="24"/>
          <w:szCs w:val="24"/>
          <w:lang w:val="de-DE" w:eastAsia="de-DE"/>
          <w14:ligatures w14:val="standardContextual"/>
        </w:rPr>
      </w:pPr>
      <w:r>
        <w:t>1.2.6</w:t>
      </w:r>
      <w:r>
        <w:rPr>
          <w:rFonts w:eastAsiaTheme="minorEastAsia"/>
          <w:kern w:val="2"/>
          <w:sz w:val="24"/>
          <w:szCs w:val="24"/>
          <w:lang w:val="de-DE" w:eastAsia="de-DE"/>
          <w14:ligatures w14:val="standardContextual"/>
        </w:rPr>
        <w:tab/>
      </w:r>
      <w:r>
        <w:t>Other</w:t>
      </w:r>
      <w:r>
        <w:tab/>
      </w:r>
      <w:r>
        <w:fldChar w:fldCharType="begin"/>
      </w:r>
      <w:r>
        <w:instrText xml:space="preserve"> PAGEREF _Toc163073351 \h </w:instrText>
      </w:r>
      <w:r>
        <w:fldChar w:fldCharType="separate"/>
      </w:r>
      <w:r>
        <w:t>9</w:t>
      </w:r>
      <w:r>
        <w:fldChar w:fldCharType="end"/>
      </w:r>
    </w:p>
    <w:p w14:paraId="253C4CAC" w14:textId="547A2B1F" w:rsidR="00DA5D0D" w:rsidRDefault="00DA5D0D">
      <w:pPr>
        <w:pStyle w:val="Verzeichnis2"/>
        <w:rPr>
          <w:rFonts w:asciiTheme="minorHAnsi" w:eastAsiaTheme="minorEastAsia" w:hAnsiTheme="minorHAnsi" w:cstheme="minorBidi"/>
          <w:color w:val="auto"/>
          <w:kern w:val="2"/>
          <w:sz w:val="24"/>
          <w:szCs w:val="24"/>
          <w:lang w:val="de-DE"/>
          <w14:ligatures w14:val="standardContextual"/>
        </w:rPr>
      </w:pPr>
      <w:r>
        <w:t>1.3</w:t>
      </w:r>
      <w:r>
        <w:rPr>
          <w:rFonts w:asciiTheme="minorHAnsi" w:eastAsiaTheme="minorEastAsia" w:hAnsiTheme="minorHAnsi" w:cstheme="minorBidi"/>
          <w:color w:val="auto"/>
          <w:kern w:val="2"/>
          <w:sz w:val="24"/>
          <w:szCs w:val="24"/>
          <w:lang w:val="de-DE"/>
          <w14:ligatures w14:val="standardContextual"/>
        </w:rPr>
        <w:tab/>
      </w:r>
      <w:r>
        <w:t>Referenced Documents</w:t>
      </w:r>
      <w:r>
        <w:tab/>
      </w:r>
      <w:r>
        <w:fldChar w:fldCharType="begin"/>
      </w:r>
      <w:r>
        <w:instrText xml:space="preserve"> PAGEREF _Toc163073352 \h </w:instrText>
      </w:r>
      <w:r>
        <w:fldChar w:fldCharType="separate"/>
      </w:r>
      <w:r>
        <w:t>10</w:t>
      </w:r>
      <w:r>
        <w:fldChar w:fldCharType="end"/>
      </w:r>
    </w:p>
    <w:p w14:paraId="15562FE3" w14:textId="1DCEEE2A" w:rsidR="00DA5D0D" w:rsidRDefault="00DA5D0D">
      <w:pPr>
        <w:pStyle w:val="Verzeichnis2"/>
        <w:rPr>
          <w:rFonts w:asciiTheme="minorHAnsi" w:eastAsiaTheme="minorEastAsia" w:hAnsiTheme="minorHAnsi" w:cstheme="minorBidi"/>
          <w:color w:val="auto"/>
          <w:kern w:val="2"/>
          <w:sz w:val="24"/>
          <w:szCs w:val="24"/>
          <w:lang w:val="de-DE"/>
          <w14:ligatures w14:val="standardContextual"/>
        </w:rPr>
      </w:pPr>
      <w:r>
        <w:t>1.4</w:t>
      </w:r>
      <w:r>
        <w:rPr>
          <w:rFonts w:asciiTheme="minorHAnsi" w:eastAsiaTheme="minorEastAsia" w:hAnsiTheme="minorHAnsi" w:cstheme="minorBidi"/>
          <w:color w:val="auto"/>
          <w:kern w:val="2"/>
          <w:sz w:val="24"/>
          <w:szCs w:val="24"/>
          <w:lang w:val="de-DE"/>
          <w14:ligatures w14:val="standardContextual"/>
        </w:rPr>
        <w:tab/>
      </w:r>
      <w:r>
        <w:t>Applicable Standards</w:t>
      </w:r>
      <w:r>
        <w:tab/>
      </w:r>
      <w:r>
        <w:fldChar w:fldCharType="begin"/>
      </w:r>
      <w:r>
        <w:instrText xml:space="preserve"> PAGEREF _Toc163073353 \h </w:instrText>
      </w:r>
      <w:r>
        <w:fldChar w:fldCharType="separate"/>
      </w:r>
      <w:r>
        <w:t>10</w:t>
      </w:r>
      <w:r>
        <w:fldChar w:fldCharType="end"/>
      </w:r>
    </w:p>
    <w:p w14:paraId="2677E34B" w14:textId="3D211B40" w:rsidR="00DA5D0D" w:rsidRDefault="00DA5D0D">
      <w:pPr>
        <w:pStyle w:val="Verzeichnis1"/>
        <w:rPr>
          <w:rFonts w:asciiTheme="minorHAnsi" w:eastAsiaTheme="minorEastAsia" w:hAnsiTheme="minorHAnsi" w:cstheme="minorBidi"/>
          <w:b w:val="0"/>
          <w:color w:val="auto"/>
          <w:kern w:val="2"/>
          <w:sz w:val="24"/>
          <w:szCs w:val="24"/>
          <w:lang w:val="de-DE"/>
          <w14:ligatures w14:val="standardContextual"/>
        </w:rPr>
      </w:pPr>
      <w:r>
        <w:t>2</w:t>
      </w:r>
      <w:r>
        <w:rPr>
          <w:rFonts w:asciiTheme="minorHAnsi" w:eastAsiaTheme="minorEastAsia" w:hAnsiTheme="minorHAnsi" w:cstheme="minorBidi"/>
          <w:b w:val="0"/>
          <w:color w:val="auto"/>
          <w:kern w:val="2"/>
          <w:sz w:val="24"/>
          <w:szCs w:val="24"/>
          <w:lang w:val="de-DE"/>
          <w14:ligatures w14:val="standardContextual"/>
        </w:rPr>
        <w:tab/>
      </w:r>
      <w:r>
        <w:t>Introduction</w:t>
      </w:r>
      <w:r>
        <w:tab/>
      </w:r>
      <w:r>
        <w:fldChar w:fldCharType="begin"/>
      </w:r>
      <w:r>
        <w:instrText xml:space="preserve"> PAGEREF _Toc163073354 \h </w:instrText>
      </w:r>
      <w:r>
        <w:fldChar w:fldCharType="separate"/>
      </w:r>
      <w:r>
        <w:t>11</w:t>
      </w:r>
      <w:r>
        <w:fldChar w:fldCharType="end"/>
      </w:r>
    </w:p>
    <w:p w14:paraId="60578731" w14:textId="7A07BB00" w:rsidR="00DA5D0D" w:rsidRDefault="00DA5D0D">
      <w:pPr>
        <w:pStyle w:val="Verzeichnis2"/>
        <w:rPr>
          <w:rFonts w:asciiTheme="minorHAnsi" w:eastAsiaTheme="minorEastAsia" w:hAnsiTheme="minorHAnsi" w:cstheme="minorBidi"/>
          <w:color w:val="auto"/>
          <w:kern w:val="2"/>
          <w:sz w:val="24"/>
          <w:szCs w:val="24"/>
          <w:lang w:val="de-DE"/>
          <w14:ligatures w14:val="standardContextual"/>
        </w:rPr>
      </w:pPr>
      <w:r>
        <w:t>2.1</w:t>
      </w:r>
      <w:r>
        <w:rPr>
          <w:rFonts w:asciiTheme="minorHAnsi" w:eastAsiaTheme="minorEastAsia" w:hAnsiTheme="minorHAnsi" w:cstheme="minorBidi"/>
          <w:color w:val="auto"/>
          <w:kern w:val="2"/>
          <w:sz w:val="24"/>
          <w:szCs w:val="24"/>
          <w:lang w:val="de-DE"/>
          <w14:ligatures w14:val="standardContextual"/>
        </w:rPr>
        <w:tab/>
      </w:r>
      <w:r>
        <w:t>System Overview</w:t>
      </w:r>
      <w:r>
        <w:tab/>
      </w:r>
      <w:r>
        <w:fldChar w:fldCharType="begin"/>
      </w:r>
      <w:r>
        <w:instrText xml:space="preserve"> PAGEREF _Toc163073355 \h </w:instrText>
      </w:r>
      <w:r>
        <w:fldChar w:fldCharType="separate"/>
      </w:r>
      <w:r>
        <w:t>11</w:t>
      </w:r>
      <w:r>
        <w:fldChar w:fldCharType="end"/>
      </w:r>
    </w:p>
    <w:p w14:paraId="18EA3F91" w14:textId="3CFCAC3A" w:rsidR="00DA5D0D" w:rsidRDefault="00DA5D0D">
      <w:pPr>
        <w:pStyle w:val="Verzeichnis2"/>
        <w:rPr>
          <w:rFonts w:asciiTheme="minorHAnsi" w:eastAsiaTheme="minorEastAsia" w:hAnsiTheme="minorHAnsi" w:cstheme="minorBidi"/>
          <w:color w:val="auto"/>
          <w:kern w:val="2"/>
          <w:sz w:val="24"/>
          <w:szCs w:val="24"/>
          <w:lang w:val="de-DE"/>
          <w14:ligatures w14:val="standardContextual"/>
        </w:rPr>
      </w:pPr>
      <w:r>
        <w:t>2.2</w:t>
      </w:r>
      <w:r>
        <w:rPr>
          <w:rFonts w:asciiTheme="minorHAnsi" w:eastAsiaTheme="minorEastAsia" w:hAnsiTheme="minorHAnsi" w:cstheme="minorBidi"/>
          <w:color w:val="auto"/>
          <w:kern w:val="2"/>
          <w:sz w:val="24"/>
          <w:szCs w:val="24"/>
          <w:lang w:val="de-DE"/>
          <w14:ligatures w14:val="standardContextual"/>
        </w:rPr>
        <w:tab/>
      </w:r>
      <w:r>
        <w:t>Interface Overview</w:t>
      </w:r>
      <w:r>
        <w:tab/>
      </w:r>
      <w:r>
        <w:fldChar w:fldCharType="begin"/>
      </w:r>
      <w:r>
        <w:instrText xml:space="preserve"> PAGEREF _Toc163073356 \h </w:instrText>
      </w:r>
      <w:r>
        <w:fldChar w:fldCharType="separate"/>
      </w:r>
      <w:r>
        <w:t>12</w:t>
      </w:r>
      <w:r>
        <w:fldChar w:fldCharType="end"/>
      </w:r>
    </w:p>
    <w:p w14:paraId="6D954C34" w14:textId="603F2410" w:rsidR="00DA5D0D" w:rsidRDefault="00DA5D0D">
      <w:pPr>
        <w:pStyle w:val="Verzeichnis2"/>
        <w:rPr>
          <w:rFonts w:asciiTheme="minorHAnsi" w:eastAsiaTheme="minorEastAsia" w:hAnsiTheme="minorHAnsi" w:cstheme="minorBidi"/>
          <w:color w:val="auto"/>
          <w:kern w:val="2"/>
          <w:sz w:val="24"/>
          <w:szCs w:val="24"/>
          <w:lang w:val="de-DE"/>
          <w14:ligatures w14:val="standardContextual"/>
        </w:rPr>
      </w:pPr>
      <w:r>
        <w:t>2.3</w:t>
      </w:r>
      <w:r>
        <w:rPr>
          <w:rFonts w:asciiTheme="minorHAnsi" w:eastAsiaTheme="minorEastAsia" w:hAnsiTheme="minorHAnsi" w:cstheme="minorBidi"/>
          <w:color w:val="auto"/>
          <w:kern w:val="2"/>
          <w:sz w:val="24"/>
          <w:szCs w:val="24"/>
          <w:lang w:val="de-DE"/>
          <w14:ligatures w14:val="standardContextual"/>
        </w:rPr>
        <w:tab/>
      </w:r>
      <w:r>
        <w:t>Scenarios</w:t>
      </w:r>
      <w:r>
        <w:tab/>
      </w:r>
      <w:r>
        <w:fldChar w:fldCharType="begin"/>
      </w:r>
      <w:r>
        <w:instrText xml:space="preserve"> PAGEREF _Toc163073357 \h </w:instrText>
      </w:r>
      <w:r>
        <w:fldChar w:fldCharType="separate"/>
      </w:r>
      <w:r>
        <w:t>13</w:t>
      </w:r>
      <w:r>
        <w:fldChar w:fldCharType="end"/>
      </w:r>
    </w:p>
    <w:p w14:paraId="13995F61" w14:textId="5EEEEB47" w:rsidR="00DA5D0D" w:rsidRDefault="00DA5D0D">
      <w:pPr>
        <w:pStyle w:val="Verzeichnis3"/>
        <w:tabs>
          <w:tab w:val="left" w:pos="1525"/>
        </w:tabs>
        <w:rPr>
          <w:rFonts w:eastAsiaTheme="minorEastAsia"/>
          <w:kern w:val="2"/>
          <w:sz w:val="24"/>
          <w:szCs w:val="24"/>
          <w:lang w:val="de-DE" w:eastAsia="de-DE"/>
          <w14:ligatures w14:val="standardContextual"/>
        </w:rPr>
      </w:pPr>
      <w:r>
        <w:t>2.3.1</w:t>
      </w:r>
      <w:r>
        <w:rPr>
          <w:rFonts w:eastAsiaTheme="minorEastAsia"/>
          <w:kern w:val="2"/>
          <w:sz w:val="24"/>
          <w:szCs w:val="24"/>
          <w:lang w:val="de-DE" w:eastAsia="de-DE"/>
          <w14:ligatures w14:val="standardContextual"/>
        </w:rPr>
        <w:tab/>
      </w:r>
      <w:r>
        <w:t>System</w:t>
      </w:r>
      <w:r>
        <w:tab/>
      </w:r>
      <w:r>
        <w:fldChar w:fldCharType="begin"/>
      </w:r>
      <w:r>
        <w:instrText xml:space="preserve"> PAGEREF _Toc163073358 \h </w:instrText>
      </w:r>
      <w:r>
        <w:fldChar w:fldCharType="separate"/>
      </w:r>
      <w:r>
        <w:t>13</w:t>
      </w:r>
      <w:r>
        <w:fldChar w:fldCharType="end"/>
      </w:r>
    </w:p>
    <w:p w14:paraId="7DECC2B5" w14:textId="492DEEDE" w:rsidR="00DA5D0D" w:rsidRDefault="00DA5D0D">
      <w:pPr>
        <w:pStyle w:val="Verzeichnis3"/>
        <w:tabs>
          <w:tab w:val="left" w:pos="1525"/>
        </w:tabs>
        <w:rPr>
          <w:rFonts w:eastAsiaTheme="minorEastAsia"/>
          <w:kern w:val="2"/>
          <w:sz w:val="24"/>
          <w:szCs w:val="24"/>
          <w:lang w:val="de-DE" w:eastAsia="de-DE"/>
          <w14:ligatures w14:val="standardContextual"/>
        </w:rPr>
      </w:pPr>
      <w:r>
        <w:t>2.3.2</w:t>
      </w:r>
      <w:r>
        <w:rPr>
          <w:rFonts w:eastAsiaTheme="minorEastAsia"/>
          <w:kern w:val="2"/>
          <w:sz w:val="24"/>
          <w:szCs w:val="24"/>
          <w:lang w:val="de-DE" w:eastAsia="de-DE"/>
          <w14:ligatures w14:val="standardContextual"/>
        </w:rPr>
        <w:tab/>
      </w:r>
      <w:r>
        <w:t>Interface</w:t>
      </w:r>
      <w:r>
        <w:tab/>
      </w:r>
      <w:r>
        <w:fldChar w:fldCharType="begin"/>
      </w:r>
      <w:r>
        <w:instrText xml:space="preserve"> PAGEREF _Toc163073359 \h </w:instrText>
      </w:r>
      <w:r>
        <w:fldChar w:fldCharType="separate"/>
      </w:r>
      <w:r>
        <w:t>18</w:t>
      </w:r>
      <w:r>
        <w:fldChar w:fldCharType="end"/>
      </w:r>
    </w:p>
    <w:p w14:paraId="7EF69BFA" w14:textId="50240EF4" w:rsidR="00DA5D0D" w:rsidRDefault="00DA5D0D">
      <w:pPr>
        <w:pStyle w:val="Verzeichnis1"/>
        <w:rPr>
          <w:rFonts w:asciiTheme="minorHAnsi" w:eastAsiaTheme="minorEastAsia" w:hAnsiTheme="minorHAnsi" w:cstheme="minorBidi"/>
          <w:b w:val="0"/>
          <w:color w:val="auto"/>
          <w:kern w:val="2"/>
          <w:sz w:val="24"/>
          <w:szCs w:val="24"/>
          <w:lang w:val="de-DE"/>
          <w14:ligatures w14:val="standardContextual"/>
        </w:rPr>
      </w:pPr>
      <w:r>
        <w:t>3</w:t>
      </w:r>
      <w:r>
        <w:rPr>
          <w:rFonts w:asciiTheme="minorHAnsi" w:eastAsiaTheme="minorEastAsia" w:hAnsiTheme="minorHAnsi" w:cstheme="minorBidi"/>
          <w:b w:val="0"/>
          <w:color w:val="auto"/>
          <w:kern w:val="2"/>
          <w:sz w:val="24"/>
          <w:szCs w:val="24"/>
          <w:lang w:val="de-DE"/>
          <w14:ligatures w14:val="standardContextual"/>
        </w:rPr>
        <w:tab/>
      </w:r>
      <w:r>
        <w:t>Requirements</w:t>
      </w:r>
      <w:r>
        <w:tab/>
      </w:r>
      <w:r>
        <w:fldChar w:fldCharType="begin"/>
      </w:r>
      <w:r>
        <w:instrText xml:space="preserve"> PAGEREF _Toc163073360 \h </w:instrText>
      </w:r>
      <w:r>
        <w:fldChar w:fldCharType="separate"/>
      </w:r>
      <w:r>
        <w:t>24</w:t>
      </w:r>
      <w:r>
        <w:fldChar w:fldCharType="end"/>
      </w:r>
    </w:p>
    <w:p w14:paraId="55CABA55" w14:textId="6EC31284" w:rsidR="00DA5D0D" w:rsidRDefault="00DA5D0D">
      <w:pPr>
        <w:pStyle w:val="Verzeichnis2"/>
        <w:rPr>
          <w:rFonts w:asciiTheme="minorHAnsi" w:eastAsiaTheme="minorEastAsia" w:hAnsiTheme="minorHAnsi" w:cstheme="minorBidi"/>
          <w:color w:val="auto"/>
          <w:kern w:val="2"/>
          <w:sz w:val="24"/>
          <w:szCs w:val="24"/>
          <w:lang w:val="de-DE"/>
          <w14:ligatures w14:val="standardContextual"/>
        </w:rPr>
      </w:pPr>
      <w:r>
        <w:t>3.1</w:t>
      </w:r>
      <w:r>
        <w:rPr>
          <w:rFonts w:asciiTheme="minorHAnsi" w:eastAsiaTheme="minorEastAsia" w:hAnsiTheme="minorHAnsi" w:cstheme="minorBidi"/>
          <w:color w:val="auto"/>
          <w:kern w:val="2"/>
          <w:sz w:val="24"/>
          <w:szCs w:val="24"/>
          <w:lang w:val="de-DE"/>
          <w14:ligatures w14:val="standardContextual"/>
        </w:rPr>
        <w:tab/>
      </w:r>
      <w:r>
        <w:t>Functional Requirements</w:t>
      </w:r>
      <w:r>
        <w:tab/>
      </w:r>
      <w:r>
        <w:fldChar w:fldCharType="begin"/>
      </w:r>
      <w:r>
        <w:instrText xml:space="preserve"> PAGEREF _Toc163073361 \h </w:instrText>
      </w:r>
      <w:r>
        <w:fldChar w:fldCharType="separate"/>
      </w:r>
      <w:r>
        <w:t>24</w:t>
      </w:r>
      <w:r>
        <w:fldChar w:fldCharType="end"/>
      </w:r>
    </w:p>
    <w:p w14:paraId="5D5B3A1A" w14:textId="35501788" w:rsidR="00DA5D0D" w:rsidRDefault="00DA5D0D">
      <w:pPr>
        <w:pStyle w:val="Verzeichnis3"/>
        <w:tabs>
          <w:tab w:val="left" w:pos="1525"/>
        </w:tabs>
        <w:rPr>
          <w:rFonts w:eastAsiaTheme="minorEastAsia"/>
          <w:kern w:val="2"/>
          <w:sz w:val="24"/>
          <w:szCs w:val="24"/>
          <w:lang w:val="de-DE" w:eastAsia="de-DE"/>
          <w14:ligatures w14:val="standardContextual"/>
        </w:rPr>
      </w:pPr>
      <w:r>
        <w:t>3.1.1</w:t>
      </w:r>
      <w:r>
        <w:rPr>
          <w:rFonts w:eastAsiaTheme="minorEastAsia"/>
          <w:kern w:val="2"/>
          <w:sz w:val="24"/>
          <w:szCs w:val="24"/>
          <w:lang w:val="de-DE" w:eastAsia="de-DE"/>
          <w14:ligatures w14:val="standardContextual"/>
        </w:rPr>
        <w:tab/>
      </w:r>
      <w:r>
        <w:t>Prelap</w:t>
      </w:r>
      <w:r>
        <w:tab/>
      </w:r>
      <w:r>
        <w:fldChar w:fldCharType="begin"/>
      </w:r>
      <w:r>
        <w:instrText xml:space="preserve"> PAGEREF _Toc163073362 \h </w:instrText>
      </w:r>
      <w:r>
        <w:fldChar w:fldCharType="separate"/>
      </w:r>
      <w:r>
        <w:t>24</w:t>
      </w:r>
      <w:r>
        <w:fldChar w:fldCharType="end"/>
      </w:r>
    </w:p>
    <w:p w14:paraId="0FD0CE84" w14:textId="6327909F" w:rsidR="00DA5D0D" w:rsidRDefault="00DA5D0D">
      <w:pPr>
        <w:pStyle w:val="Verzeichnis3"/>
        <w:tabs>
          <w:tab w:val="left" w:pos="1525"/>
        </w:tabs>
        <w:rPr>
          <w:rFonts w:eastAsiaTheme="minorEastAsia"/>
          <w:kern w:val="2"/>
          <w:sz w:val="24"/>
          <w:szCs w:val="24"/>
          <w:lang w:val="de-DE" w:eastAsia="de-DE"/>
          <w14:ligatures w14:val="standardContextual"/>
        </w:rPr>
      </w:pPr>
      <w:r>
        <w:t>3.1.2</w:t>
      </w:r>
      <w:r>
        <w:rPr>
          <w:rFonts w:eastAsiaTheme="minorEastAsia"/>
          <w:kern w:val="2"/>
          <w:sz w:val="24"/>
          <w:szCs w:val="24"/>
          <w:lang w:val="de-DE" w:eastAsia="de-DE"/>
          <w14:ligatures w14:val="standardContextual"/>
        </w:rPr>
        <w:tab/>
      </w:r>
      <w:r>
        <w:t>DuringLap</w:t>
      </w:r>
      <w:r>
        <w:tab/>
      </w:r>
      <w:r>
        <w:fldChar w:fldCharType="begin"/>
      </w:r>
      <w:r>
        <w:instrText xml:space="preserve"> PAGEREF _Toc163073363 \h </w:instrText>
      </w:r>
      <w:r>
        <w:fldChar w:fldCharType="separate"/>
      </w:r>
      <w:r>
        <w:t>24</w:t>
      </w:r>
      <w:r>
        <w:fldChar w:fldCharType="end"/>
      </w:r>
    </w:p>
    <w:p w14:paraId="588F53FA" w14:textId="181BEE3D" w:rsidR="00DA5D0D" w:rsidRDefault="00DA5D0D">
      <w:pPr>
        <w:pStyle w:val="Verzeichnis3"/>
        <w:tabs>
          <w:tab w:val="left" w:pos="1525"/>
        </w:tabs>
        <w:rPr>
          <w:rFonts w:eastAsiaTheme="minorEastAsia"/>
          <w:kern w:val="2"/>
          <w:sz w:val="24"/>
          <w:szCs w:val="24"/>
          <w:lang w:val="de-DE" w:eastAsia="de-DE"/>
          <w14:ligatures w14:val="standardContextual"/>
        </w:rPr>
      </w:pPr>
      <w:r>
        <w:t>3.1.3</w:t>
      </w:r>
      <w:r>
        <w:rPr>
          <w:rFonts w:eastAsiaTheme="minorEastAsia"/>
          <w:kern w:val="2"/>
          <w:sz w:val="24"/>
          <w:szCs w:val="24"/>
          <w:lang w:val="de-DE" w:eastAsia="de-DE"/>
          <w14:ligatures w14:val="standardContextual"/>
        </w:rPr>
        <w:tab/>
      </w:r>
      <w:r>
        <w:t>Postlap</w:t>
      </w:r>
      <w:r>
        <w:tab/>
      </w:r>
      <w:r>
        <w:fldChar w:fldCharType="begin"/>
      </w:r>
      <w:r>
        <w:instrText xml:space="preserve"> PAGEREF _Toc163073364 \h </w:instrText>
      </w:r>
      <w:r>
        <w:fldChar w:fldCharType="separate"/>
      </w:r>
      <w:r>
        <w:t>24</w:t>
      </w:r>
      <w:r>
        <w:fldChar w:fldCharType="end"/>
      </w:r>
    </w:p>
    <w:p w14:paraId="0D95763D" w14:textId="59BB1C54" w:rsidR="00DA5D0D" w:rsidRDefault="00DA5D0D">
      <w:pPr>
        <w:pStyle w:val="Verzeichnis3"/>
        <w:tabs>
          <w:tab w:val="left" w:pos="1525"/>
        </w:tabs>
        <w:rPr>
          <w:rFonts w:eastAsiaTheme="minorEastAsia"/>
          <w:kern w:val="2"/>
          <w:sz w:val="24"/>
          <w:szCs w:val="24"/>
          <w:lang w:val="de-DE" w:eastAsia="de-DE"/>
          <w14:ligatures w14:val="standardContextual"/>
        </w:rPr>
      </w:pPr>
      <w:r>
        <w:t>3.1.4</w:t>
      </w:r>
      <w:r>
        <w:rPr>
          <w:rFonts w:eastAsiaTheme="minorEastAsia"/>
          <w:kern w:val="2"/>
          <w:sz w:val="24"/>
          <w:szCs w:val="24"/>
          <w:lang w:val="de-DE" w:eastAsia="de-DE"/>
          <w14:ligatures w14:val="standardContextual"/>
        </w:rPr>
        <w:tab/>
      </w:r>
      <w:r>
        <w:t>Other</w:t>
      </w:r>
      <w:r>
        <w:tab/>
      </w:r>
      <w:r>
        <w:fldChar w:fldCharType="begin"/>
      </w:r>
      <w:r>
        <w:instrText xml:space="preserve"> PAGEREF _Toc163073365 \h </w:instrText>
      </w:r>
      <w:r>
        <w:fldChar w:fldCharType="separate"/>
      </w:r>
      <w:r>
        <w:t>24</w:t>
      </w:r>
      <w:r>
        <w:fldChar w:fldCharType="end"/>
      </w:r>
    </w:p>
    <w:p w14:paraId="39E5C286" w14:textId="6E6DE80A" w:rsidR="00DA5D0D" w:rsidRDefault="00DA5D0D">
      <w:pPr>
        <w:pStyle w:val="Verzeichnis2"/>
        <w:rPr>
          <w:rFonts w:asciiTheme="minorHAnsi" w:eastAsiaTheme="minorEastAsia" w:hAnsiTheme="minorHAnsi" w:cstheme="minorBidi"/>
          <w:color w:val="auto"/>
          <w:kern w:val="2"/>
          <w:sz w:val="24"/>
          <w:szCs w:val="24"/>
          <w:lang w:val="de-DE"/>
          <w14:ligatures w14:val="standardContextual"/>
        </w:rPr>
      </w:pPr>
      <w:r>
        <w:t>3.2</w:t>
      </w:r>
      <w:r>
        <w:rPr>
          <w:rFonts w:asciiTheme="minorHAnsi" w:eastAsiaTheme="minorEastAsia" w:hAnsiTheme="minorHAnsi" w:cstheme="minorBidi"/>
          <w:color w:val="auto"/>
          <w:kern w:val="2"/>
          <w:sz w:val="24"/>
          <w:szCs w:val="24"/>
          <w:lang w:val="de-DE"/>
          <w14:ligatures w14:val="standardContextual"/>
        </w:rPr>
        <w:tab/>
      </w:r>
      <w:r>
        <w:t>Non-Functional Requirements</w:t>
      </w:r>
      <w:r>
        <w:tab/>
      </w:r>
      <w:r>
        <w:fldChar w:fldCharType="begin"/>
      </w:r>
      <w:r>
        <w:instrText xml:space="preserve"> PAGEREF _Toc163073366 \h </w:instrText>
      </w:r>
      <w:r>
        <w:fldChar w:fldCharType="separate"/>
      </w:r>
      <w:r>
        <w:t>25</w:t>
      </w:r>
      <w:r>
        <w:fldChar w:fldCharType="end"/>
      </w:r>
    </w:p>
    <w:p w14:paraId="3540852F" w14:textId="3E6469A5" w:rsidR="002C22CF" w:rsidRPr="00DE286A" w:rsidRDefault="00590AC0" w:rsidP="004E3FA0">
      <w:pPr>
        <w:rPr>
          <w:lang w:eastAsia="de-DE"/>
        </w:rPr>
      </w:pPr>
      <w:r w:rsidRPr="00DE286A">
        <w:rPr>
          <w:lang w:eastAsia="de-DE"/>
        </w:rPr>
        <w:fldChar w:fldCharType="end"/>
      </w:r>
      <w:bookmarkStart w:id="11" w:name="_Toc9346833"/>
      <w:bookmarkStart w:id="12" w:name="_Toc9346859"/>
      <w:bookmarkStart w:id="13" w:name="_Toc9346832"/>
      <w:bookmarkStart w:id="14" w:name="_Toc9346858"/>
    </w:p>
    <w:p w14:paraId="07422CED" w14:textId="77777777" w:rsidR="005B42A9" w:rsidRPr="00DE286A" w:rsidRDefault="005B42A9" w:rsidP="002C22CF">
      <w:r w:rsidRPr="00DE286A">
        <w:br w:type="page"/>
      </w:r>
    </w:p>
    <w:p w14:paraId="10C23334" w14:textId="77777777" w:rsidR="005B42A9" w:rsidRPr="00DE286A" w:rsidRDefault="00395EAF" w:rsidP="005B42A9">
      <w:pPr>
        <w:pStyle w:val="berschrift1ohneNummer"/>
      </w:pPr>
      <w:bookmarkStart w:id="15" w:name="_Toc433115974"/>
      <w:bookmarkStart w:id="16" w:name="_Toc31961774"/>
      <w:bookmarkStart w:id="17" w:name="_Toc163073341"/>
      <w:bookmarkEnd w:id="11"/>
      <w:bookmarkEnd w:id="12"/>
      <w:r w:rsidRPr="00DE286A">
        <w:lastRenderedPageBreak/>
        <w:t>List of Tables</w:t>
      </w:r>
      <w:bookmarkEnd w:id="15"/>
      <w:bookmarkEnd w:id="16"/>
      <w:bookmarkEnd w:id="17"/>
    </w:p>
    <w:p w14:paraId="0B9CD0CE" w14:textId="204B7408" w:rsidR="00DA5D0D" w:rsidRDefault="00BB0D2B">
      <w:pPr>
        <w:pStyle w:val="Abbildungsverzeichnis"/>
        <w:tabs>
          <w:tab w:val="right" w:pos="9628"/>
        </w:tabs>
        <w:rPr>
          <w:rFonts w:eastAsiaTheme="minorEastAsia"/>
          <w:noProof/>
          <w:kern w:val="2"/>
          <w:sz w:val="24"/>
          <w:szCs w:val="24"/>
          <w:lang w:val="de-DE" w:eastAsia="de-DE"/>
          <w14:ligatures w14:val="standardContextual"/>
        </w:rPr>
      </w:pPr>
      <w:r w:rsidRPr="00DE286A">
        <w:fldChar w:fldCharType="begin"/>
      </w:r>
      <w:r w:rsidRPr="00DE286A">
        <w:instrText xml:space="preserve"> TOC \h \z \c "Table" </w:instrText>
      </w:r>
      <w:r w:rsidRPr="00DE286A">
        <w:fldChar w:fldCharType="separate"/>
      </w:r>
      <w:hyperlink w:anchor="_Toc163073367" w:history="1">
        <w:r w:rsidR="00DA5D0D" w:rsidRPr="00D809ED">
          <w:rPr>
            <w:rStyle w:val="Hyperlink"/>
            <w:noProof/>
          </w:rPr>
          <w:t>Table 1: Abbreviations</w:t>
        </w:r>
        <w:r w:rsidR="00DA5D0D">
          <w:rPr>
            <w:noProof/>
            <w:webHidden/>
          </w:rPr>
          <w:tab/>
        </w:r>
        <w:r w:rsidR="00DA5D0D">
          <w:rPr>
            <w:noProof/>
            <w:webHidden/>
          </w:rPr>
          <w:fldChar w:fldCharType="begin"/>
        </w:r>
        <w:r w:rsidR="00DA5D0D">
          <w:rPr>
            <w:noProof/>
            <w:webHidden/>
          </w:rPr>
          <w:instrText xml:space="preserve"> PAGEREF _Toc163073367 \h </w:instrText>
        </w:r>
        <w:r w:rsidR="00DA5D0D">
          <w:rPr>
            <w:noProof/>
            <w:webHidden/>
          </w:rPr>
        </w:r>
        <w:r w:rsidR="00DA5D0D">
          <w:rPr>
            <w:noProof/>
            <w:webHidden/>
          </w:rPr>
          <w:fldChar w:fldCharType="separate"/>
        </w:r>
        <w:r w:rsidR="00DA5D0D">
          <w:rPr>
            <w:noProof/>
            <w:webHidden/>
          </w:rPr>
          <w:t>5</w:t>
        </w:r>
        <w:r w:rsidR="00DA5D0D">
          <w:rPr>
            <w:noProof/>
            <w:webHidden/>
          </w:rPr>
          <w:fldChar w:fldCharType="end"/>
        </w:r>
      </w:hyperlink>
    </w:p>
    <w:p w14:paraId="1A032F34" w14:textId="6CC5A2A6" w:rsidR="00DA5D0D"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073368" w:history="1">
        <w:r w:rsidR="00DA5D0D" w:rsidRPr="00D809ED">
          <w:rPr>
            <w:rStyle w:val="Hyperlink"/>
            <w:noProof/>
          </w:rPr>
          <w:t>Table 2: Terminology of the system scenarios</w:t>
        </w:r>
        <w:r w:rsidR="00DA5D0D">
          <w:rPr>
            <w:noProof/>
            <w:webHidden/>
          </w:rPr>
          <w:tab/>
        </w:r>
        <w:r w:rsidR="00DA5D0D">
          <w:rPr>
            <w:noProof/>
            <w:webHidden/>
          </w:rPr>
          <w:fldChar w:fldCharType="begin"/>
        </w:r>
        <w:r w:rsidR="00DA5D0D">
          <w:rPr>
            <w:noProof/>
            <w:webHidden/>
          </w:rPr>
          <w:instrText xml:space="preserve"> PAGEREF _Toc163073368 \h </w:instrText>
        </w:r>
        <w:r w:rsidR="00DA5D0D">
          <w:rPr>
            <w:noProof/>
            <w:webHidden/>
          </w:rPr>
        </w:r>
        <w:r w:rsidR="00DA5D0D">
          <w:rPr>
            <w:noProof/>
            <w:webHidden/>
          </w:rPr>
          <w:fldChar w:fldCharType="separate"/>
        </w:r>
        <w:r w:rsidR="00DA5D0D">
          <w:rPr>
            <w:noProof/>
            <w:webHidden/>
          </w:rPr>
          <w:t>6</w:t>
        </w:r>
        <w:r w:rsidR="00DA5D0D">
          <w:rPr>
            <w:noProof/>
            <w:webHidden/>
          </w:rPr>
          <w:fldChar w:fldCharType="end"/>
        </w:r>
      </w:hyperlink>
    </w:p>
    <w:p w14:paraId="0736927E" w14:textId="2B96DA06" w:rsidR="00DA5D0D"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073369" w:history="1">
        <w:r w:rsidR="00DA5D0D" w:rsidRPr="00D809ED">
          <w:rPr>
            <w:rStyle w:val="Hyperlink"/>
            <w:noProof/>
          </w:rPr>
          <w:t>Table 3: Terminology of the interface scenarios</w:t>
        </w:r>
        <w:r w:rsidR="00DA5D0D">
          <w:rPr>
            <w:noProof/>
            <w:webHidden/>
          </w:rPr>
          <w:tab/>
        </w:r>
        <w:r w:rsidR="00DA5D0D">
          <w:rPr>
            <w:noProof/>
            <w:webHidden/>
          </w:rPr>
          <w:fldChar w:fldCharType="begin"/>
        </w:r>
        <w:r w:rsidR="00DA5D0D">
          <w:rPr>
            <w:noProof/>
            <w:webHidden/>
          </w:rPr>
          <w:instrText xml:space="preserve"> PAGEREF _Toc163073369 \h </w:instrText>
        </w:r>
        <w:r w:rsidR="00DA5D0D">
          <w:rPr>
            <w:noProof/>
            <w:webHidden/>
          </w:rPr>
        </w:r>
        <w:r w:rsidR="00DA5D0D">
          <w:rPr>
            <w:noProof/>
            <w:webHidden/>
          </w:rPr>
          <w:fldChar w:fldCharType="separate"/>
        </w:r>
        <w:r w:rsidR="00DA5D0D">
          <w:rPr>
            <w:noProof/>
            <w:webHidden/>
          </w:rPr>
          <w:t>6</w:t>
        </w:r>
        <w:r w:rsidR="00DA5D0D">
          <w:rPr>
            <w:noProof/>
            <w:webHidden/>
          </w:rPr>
          <w:fldChar w:fldCharType="end"/>
        </w:r>
      </w:hyperlink>
    </w:p>
    <w:p w14:paraId="539EB2E1" w14:textId="3D1565A5" w:rsidR="00DA5D0D"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073370" w:history="1">
        <w:r w:rsidR="00DA5D0D" w:rsidRPr="00D809ED">
          <w:rPr>
            <w:rStyle w:val="Hyperlink"/>
            <w:noProof/>
          </w:rPr>
          <w:t>Table 4: Terminology of the system states</w:t>
        </w:r>
        <w:r w:rsidR="00DA5D0D">
          <w:rPr>
            <w:noProof/>
            <w:webHidden/>
          </w:rPr>
          <w:tab/>
        </w:r>
        <w:r w:rsidR="00DA5D0D">
          <w:rPr>
            <w:noProof/>
            <w:webHidden/>
          </w:rPr>
          <w:fldChar w:fldCharType="begin"/>
        </w:r>
        <w:r w:rsidR="00DA5D0D">
          <w:rPr>
            <w:noProof/>
            <w:webHidden/>
          </w:rPr>
          <w:instrText xml:space="preserve"> PAGEREF _Toc163073370 \h </w:instrText>
        </w:r>
        <w:r w:rsidR="00DA5D0D">
          <w:rPr>
            <w:noProof/>
            <w:webHidden/>
          </w:rPr>
        </w:r>
        <w:r w:rsidR="00DA5D0D">
          <w:rPr>
            <w:noProof/>
            <w:webHidden/>
          </w:rPr>
          <w:fldChar w:fldCharType="separate"/>
        </w:r>
        <w:r w:rsidR="00DA5D0D">
          <w:rPr>
            <w:noProof/>
            <w:webHidden/>
          </w:rPr>
          <w:t>7</w:t>
        </w:r>
        <w:r w:rsidR="00DA5D0D">
          <w:rPr>
            <w:noProof/>
            <w:webHidden/>
          </w:rPr>
          <w:fldChar w:fldCharType="end"/>
        </w:r>
      </w:hyperlink>
    </w:p>
    <w:p w14:paraId="0A414A0B" w14:textId="772CE24C" w:rsidR="00DA5D0D"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073371" w:history="1">
        <w:r w:rsidR="00DA5D0D" w:rsidRPr="00D809ED">
          <w:rPr>
            <w:rStyle w:val="Hyperlink"/>
            <w:noProof/>
          </w:rPr>
          <w:t>Table 5: Terminology of the interface states</w:t>
        </w:r>
        <w:r w:rsidR="00DA5D0D">
          <w:rPr>
            <w:noProof/>
            <w:webHidden/>
          </w:rPr>
          <w:tab/>
        </w:r>
        <w:r w:rsidR="00DA5D0D">
          <w:rPr>
            <w:noProof/>
            <w:webHidden/>
          </w:rPr>
          <w:fldChar w:fldCharType="begin"/>
        </w:r>
        <w:r w:rsidR="00DA5D0D">
          <w:rPr>
            <w:noProof/>
            <w:webHidden/>
          </w:rPr>
          <w:instrText xml:space="preserve"> PAGEREF _Toc163073371 \h </w:instrText>
        </w:r>
        <w:r w:rsidR="00DA5D0D">
          <w:rPr>
            <w:noProof/>
            <w:webHidden/>
          </w:rPr>
        </w:r>
        <w:r w:rsidR="00DA5D0D">
          <w:rPr>
            <w:noProof/>
            <w:webHidden/>
          </w:rPr>
          <w:fldChar w:fldCharType="separate"/>
        </w:r>
        <w:r w:rsidR="00DA5D0D">
          <w:rPr>
            <w:noProof/>
            <w:webHidden/>
          </w:rPr>
          <w:t>7</w:t>
        </w:r>
        <w:r w:rsidR="00DA5D0D">
          <w:rPr>
            <w:noProof/>
            <w:webHidden/>
          </w:rPr>
          <w:fldChar w:fldCharType="end"/>
        </w:r>
      </w:hyperlink>
    </w:p>
    <w:p w14:paraId="05C2357B" w14:textId="7DA49CC8" w:rsidR="00DA5D0D"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073372" w:history="1">
        <w:r w:rsidR="00DA5D0D" w:rsidRPr="00D809ED">
          <w:rPr>
            <w:rStyle w:val="Hyperlink"/>
            <w:noProof/>
          </w:rPr>
          <w:t>Table 6: Terminology of the hardware</w:t>
        </w:r>
        <w:r w:rsidR="00DA5D0D">
          <w:rPr>
            <w:noProof/>
            <w:webHidden/>
          </w:rPr>
          <w:tab/>
        </w:r>
        <w:r w:rsidR="00DA5D0D">
          <w:rPr>
            <w:noProof/>
            <w:webHidden/>
          </w:rPr>
          <w:fldChar w:fldCharType="begin"/>
        </w:r>
        <w:r w:rsidR="00DA5D0D">
          <w:rPr>
            <w:noProof/>
            <w:webHidden/>
          </w:rPr>
          <w:instrText xml:space="preserve"> PAGEREF _Toc163073372 \h </w:instrText>
        </w:r>
        <w:r w:rsidR="00DA5D0D">
          <w:rPr>
            <w:noProof/>
            <w:webHidden/>
          </w:rPr>
        </w:r>
        <w:r w:rsidR="00DA5D0D">
          <w:rPr>
            <w:noProof/>
            <w:webHidden/>
          </w:rPr>
          <w:fldChar w:fldCharType="separate"/>
        </w:r>
        <w:r w:rsidR="00DA5D0D">
          <w:rPr>
            <w:noProof/>
            <w:webHidden/>
          </w:rPr>
          <w:t>8</w:t>
        </w:r>
        <w:r w:rsidR="00DA5D0D">
          <w:rPr>
            <w:noProof/>
            <w:webHidden/>
          </w:rPr>
          <w:fldChar w:fldCharType="end"/>
        </w:r>
      </w:hyperlink>
    </w:p>
    <w:p w14:paraId="068A6CFB" w14:textId="47194BC4" w:rsidR="00DA5D0D"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073373" w:history="1">
        <w:r w:rsidR="00DA5D0D" w:rsidRPr="00D809ED">
          <w:rPr>
            <w:rStyle w:val="Hyperlink"/>
            <w:noProof/>
          </w:rPr>
          <w:t>Table 7: Other terminology</w:t>
        </w:r>
        <w:r w:rsidR="00DA5D0D">
          <w:rPr>
            <w:noProof/>
            <w:webHidden/>
          </w:rPr>
          <w:tab/>
        </w:r>
        <w:r w:rsidR="00DA5D0D">
          <w:rPr>
            <w:noProof/>
            <w:webHidden/>
          </w:rPr>
          <w:fldChar w:fldCharType="begin"/>
        </w:r>
        <w:r w:rsidR="00DA5D0D">
          <w:rPr>
            <w:noProof/>
            <w:webHidden/>
          </w:rPr>
          <w:instrText xml:space="preserve"> PAGEREF _Toc163073373 \h </w:instrText>
        </w:r>
        <w:r w:rsidR="00DA5D0D">
          <w:rPr>
            <w:noProof/>
            <w:webHidden/>
          </w:rPr>
        </w:r>
        <w:r w:rsidR="00DA5D0D">
          <w:rPr>
            <w:noProof/>
            <w:webHidden/>
          </w:rPr>
          <w:fldChar w:fldCharType="separate"/>
        </w:r>
        <w:r w:rsidR="00DA5D0D">
          <w:rPr>
            <w:noProof/>
            <w:webHidden/>
          </w:rPr>
          <w:t>9</w:t>
        </w:r>
        <w:r w:rsidR="00DA5D0D">
          <w:rPr>
            <w:noProof/>
            <w:webHidden/>
          </w:rPr>
          <w:fldChar w:fldCharType="end"/>
        </w:r>
      </w:hyperlink>
    </w:p>
    <w:p w14:paraId="07837CA1" w14:textId="7B9852E3" w:rsidR="00DA5D0D"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073374" w:history="1">
        <w:r w:rsidR="00DA5D0D" w:rsidRPr="00D809ED">
          <w:rPr>
            <w:rStyle w:val="Hyperlink"/>
            <w:noProof/>
          </w:rPr>
          <w:t>Table 8: Referenced Documents</w:t>
        </w:r>
        <w:r w:rsidR="00DA5D0D">
          <w:rPr>
            <w:noProof/>
            <w:webHidden/>
          </w:rPr>
          <w:tab/>
        </w:r>
        <w:r w:rsidR="00DA5D0D">
          <w:rPr>
            <w:noProof/>
            <w:webHidden/>
          </w:rPr>
          <w:fldChar w:fldCharType="begin"/>
        </w:r>
        <w:r w:rsidR="00DA5D0D">
          <w:rPr>
            <w:noProof/>
            <w:webHidden/>
          </w:rPr>
          <w:instrText xml:space="preserve"> PAGEREF _Toc163073374 \h </w:instrText>
        </w:r>
        <w:r w:rsidR="00DA5D0D">
          <w:rPr>
            <w:noProof/>
            <w:webHidden/>
          </w:rPr>
        </w:r>
        <w:r w:rsidR="00DA5D0D">
          <w:rPr>
            <w:noProof/>
            <w:webHidden/>
          </w:rPr>
          <w:fldChar w:fldCharType="separate"/>
        </w:r>
        <w:r w:rsidR="00DA5D0D">
          <w:rPr>
            <w:noProof/>
            <w:webHidden/>
          </w:rPr>
          <w:t>10</w:t>
        </w:r>
        <w:r w:rsidR="00DA5D0D">
          <w:rPr>
            <w:noProof/>
            <w:webHidden/>
          </w:rPr>
          <w:fldChar w:fldCharType="end"/>
        </w:r>
      </w:hyperlink>
    </w:p>
    <w:p w14:paraId="5A50DCBE" w14:textId="6E602AF4" w:rsidR="00DA5D0D"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073375" w:history="1">
        <w:r w:rsidR="00DA5D0D" w:rsidRPr="00D809ED">
          <w:rPr>
            <w:rStyle w:val="Hyperlink"/>
            <w:noProof/>
          </w:rPr>
          <w:t>Table 9: Applicable Standards</w:t>
        </w:r>
        <w:r w:rsidR="00DA5D0D">
          <w:rPr>
            <w:noProof/>
            <w:webHidden/>
          </w:rPr>
          <w:tab/>
        </w:r>
        <w:r w:rsidR="00DA5D0D">
          <w:rPr>
            <w:noProof/>
            <w:webHidden/>
          </w:rPr>
          <w:fldChar w:fldCharType="begin"/>
        </w:r>
        <w:r w:rsidR="00DA5D0D">
          <w:rPr>
            <w:noProof/>
            <w:webHidden/>
          </w:rPr>
          <w:instrText xml:space="preserve"> PAGEREF _Toc163073375 \h </w:instrText>
        </w:r>
        <w:r w:rsidR="00DA5D0D">
          <w:rPr>
            <w:noProof/>
            <w:webHidden/>
          </w:rPr>
        </w:r>
        <w:r w:rsidR="00DA5D0D">
          <w:rPr>
            <w:noProof/>
            <w:webHidden/>
          </w:rPr>
          <w:fldChar w:fldCharType="separate"/>
        </w:r>
        <w:r w:rsidR="00DA5D0D">
          <w:rPr>
            <w:noProof/>
            <w:webHidden/>
          </w:rPr>
          <w:t>10</w:t>
        </w:r>
        <w:r w:rsidR="00DA5D0D">
          <w:rPr>
            <w:noProof/>
            <w:webHidden/>
          </w:rPr>
          <w:fldChar w:fldCharType="end"/>
        </w:r>
      </w:hyperlink>
    </w:p>
    <w:p w14:paraId="75F0598F" w14:textId="6B313DF6" w:rsidR="002C22CF" w:rsidRPr="00DE286A" w:rsidRDefault="00BB0D2B" w:rsidP="004E3FA0">
      <w:r w:rsidRPr="00DE286A">
        <w:fldChar w:fldCharType="end"/>
      </w:r>
    </w:p>
    <w:p w14:paraId="20A8C0D5" w14:textId="77777777" w:rsidR="00590AC0" w:rsidRDefault="00395EAF" w:rsidP="005B42A9">
      <w:pPr>
        <w:pStyle w:val="berschrift1ohneNummer"/>
        <w:rPr>
          <w:lang w:val="de-DE"/>
        </w:rPr>
      </w:pPr>
      <w:bookmarkStart w:id="18" w:name="_Toc433115975"/>
      <w:bookmarkStart w:id="19" w:name="_Toc31961775"/>
      <w:bookmarkStart w:id="20" w:name="_Toc163073342"/>
      <w:bookmarkEnd w:id="13"/>
      <w:bookmarkEnd w:id="14"/>
      <w:r w:rsidRPr="00354002">
        <w:rPr>
          <w:lang w:val="de-DE"/>
        </w:rPr>
        <w:t xml:space="preserve">List </w:t>
      </w:r>
      <w:proofErr w:type="spellStart"/>
      <w:r w:rsidRPr="00354002">
        <w:rPr>
          <w:lang w:val="de-DE"/>
        </w:rPr>
        <w:t>of</w:t>
      </w:r>
      <w:proofErr w:type="spellEnd"/>
      <w:r w:rsidRPr="00354002">
        <w:rPr>
          <w:lang w:val="de-DE"/>
        </w:rPr>
        <w:t xml:space="preserve"> </w:t>
      </w:r>
      <w:proofErr w:type="spellStart"/>
      <w:r w:rsidR="0092560D" w:rsidRPr="00354002">
        <w:rPr>
          <w:lang w:val="de-DE"/>
        </w:rPr>
        <w:t>Figures</w:t>
      </w:r>
      <w:bookmarkEnd w:id="18"/>
      <w:bookmarkEnd w:id="19"/>
      <w:bookmarkEnd w:id="20"/>
      <w:proofErr w:type="spellEnd"/>
    </w:p>
    <w:p w14:paraId="0CDF6AF5" w14:textId="579BBC59" w:rsidR="00DA5D0D" w:rsidRDefault="00414B80">
      <w:pPr>
        <w:pStyle w:val="Abbildungsverzeichnis"/>
        <w:tabs>
          <w:tab w:val="right" w:leader="dot" w:pos="9628"/>
        </w:tabs>
        <w:rPr>
          <w:rFonts w:eastAsiaTheme="minorEastAsia"/>
          <w:noProof/>
          <w:kern w:val="2"/>
          <w:sz w:val="24"/>
          <w:szCs w:val="24"/>
          <w:lang w:val="de-DE" w:eastAsia="de-DE"/>
          <w14:ligatures w14:val="standardContextual"/>
        </w:rPr>
      </w:pPr>
      <w:r>
        <w:rPr>
          <w:lang w:val="de-DE"/>
        </w:rPr>
        <w:fldChar w:fldCharType="begin"/>
      </w:r>
      <w:r>
        <w:rPr>
          <w:lang w:val="de-DE"/>
        </w:rPr>
        <w:instrText xml:space="preserve"> TOC \h \z \c "Figure" </w:instrText>
      </w:r>
      <w:r>
        <w:rPr>
          <w:lang w:val="de-DE"/>
        </w:rPr>
        <w:fldChar w:fldCharType="separate"/>
      </w:r>
      <w:hyperlink w:anchor="_Toc163073376" w:history="1">
        <w:r w:rsidR="00DA5D0D" w:rsidRPr="00BB7463">
          <w:rPr>
            <w:rStyle w:val="Hyperlink"/>
            <w:noProof/>
          </w:rPr>
          <w:t>Figure 1 System Overview</w:t>
        </w:r>
        <w:r w:rsidR="00DA5D0D">
          <w:rPr>
            <w:noProof/>
            <w:webHidden/>
          </w:rPr>
          <w:tab/>
        </w:r>
        <w:r w:rsidR="00DA5D0D">
          <w:rPr>
            <w:noProof/>
            <w:webHidden/>
          </w:rPr>
          <w:fldChar w:fldCharType="begin"/>
        </w:r>
        <w:r w:rsidR="00DA5D0D">
          <w:rPr>
            <w:noProof/>
            <w:webHidden/>
          </w:rPr>
          <w:instrText xml:space="preserve"> PAGEREF _Toc163073376 \h </w:instrText>
        </w:r>
        <w:r w:rsidR="00DA5D0D">
          <w:rPr>
            <w:noProof/>
            <w:webHidden/>
          </w:rPr>
        </w:r>
        <w:r w:rsidR="00DA5D0D">
          <w:rPr>
            <w:noProof/>
            <w:webHidden/>
          </w:rPr>
          <w:fldChar w:fldCharType="separate"/>
        </w:r>
        <w:r w:rsidR="00DA5D0D">
          <w:rPr>
            <w:noProof/>
            <w:webHidden/>
          </w:rPr>
          <w:t>11</w:t>
        </w:r>
        <w:r w:rsidR="00DA5D0D">
          <w:rPr>
            <w:noProof/>
            <w:webHidden/>
          </w:rPr>
          <w:fldChar w:fldCharType="end"/>
        </w:r>
      </w:hyperlink>
    </w:p>
    <w:p w14:paraId="7216FCF6" w14:textId="08514630" w:rsidR="00DA5D0D" w:rsidRDefault="00000000">
      <w:pPr>
        <w:pStyle w:val="Abbildungsverzeichnis"/>
        <w:tabs>
          <w:tab w:val="right" w:leader="dot" w:pos="9628"/>
        </w:tabs>
        <w:rPr>
          <w:rFonts w:eastAsiaTheme="minorEastAsia"/>
          <w:noProof/>
          <w:kern w:val="2"/>
          <w:sz w:val="24"/>
          <w:szCs w:val="24"/>
          <w:lang w:val="de-DE" w:eastAsia="de-DE"/>
          <w14:ligatures w14:val="standardContextual"/>
        </w:rPr>
      </w:pPr>
      <w:hyperlink w:anchor="_Toc163073377" w:history="1">
        <w:r w:rsidR="00DA5D0D" w:rsidRPr="00BB7463">
          <w:rPr>
            <w:rStyle w:val="Hyperlink"/>
            <w:noProof/>
          </w:rPr>
          <w:t>Figure 2 Interface Overview</w:t>
        </w:r>
        <w:r w:rsidR="00DA5D0D">
          <w:rPr>
            <w:noProof/>
            <w:webHidden/>
          </w:rPr>
          <w:tab/>
        </w:r>
        <w:r w:rsidR="00DA5D0D">
          <w:rPr>
            <w:noProof/>
            <w:webHidden/>
          </w:rPr>
          <w:fldChar w:fldCharType="begin"/>
        </w:r>
        <w:r w:rsidR="00DA5D0D">
          <w:rPr>
            <w:noProof/>
            <w:webHidden/>
          </w:rPr>
          <w:instrText xml:space="preserve"> PAGEREF _Toc163073377 \h </w:instrText>
        </w:r>
        <w:r w:rsidR="00DA5D0D">
          <w:rPr>
            <w:noProof/>
            <w:webHidden/>
          </w:rPr>
        </w:r>
        <w:r w:rsidR="00DA5D0D">
          <w:rPr>
            <w:noProof/>
            <w:webHidden/>
          </w:rPr>
          <w:fldChar w:fldCharType="separate"/>
        </w:r>
        <w:r w:rsidR="00DA5D0D">
          <w:rPr>
            <w:noProof/>
            <w:webHidden/>
          </w:rPr>
          <w:t>12</w:t>
        </w:r>
        <w:r w:rsidR="00DA5D0D">
          <w:rPr>
            <w:noProof/>
            <w:webHidden/>
          </w:rPr>
          <w:fldChar w:fldCharType="end"/>
        </w:r>
      </w:hyperlink>
    </w:p>
    <w:p w14:paraId="04FA64DA" w14:textId="76F35FE7" w:rsidR="00667D0A" w:rsidRPr="00354002" w:rsidRDefault="00414B80" w:rsidP="00414B80">
      <w:pPr>
        <w:rPr>
          <w:lang w:val="de-DE"/>
        </w:rPr>
      </w:pPr>
      <w:r>
        <w:rPr>
          <w:lang w:val="de-DE"/>
        </w:rPr>
        <w:fldChar w:fldCharType="end"/>
      </w:r>
      <w:bookmarkStart w:id="21" w:name="_Toc9346835"/>
      <w:bookmarkStart w:id="22" w:name="_Toc9346860"/>
    </w:p>
    <w:p w14:paraId="14FBBEE3" w14:textId="77777777" w:rsidR="005B42A9" w:rsidRPr="00354002" w:rsidRDefault="005B42A9" w:rsidP="004E3FA0">
      <w:pPr>
        <w:rPr>
          <w:lang w:val="de-DE"/>
        </w:rPr>
      </w:pPr>
      <w:r w:rsidRPr="00354002">
        <w:rPr>
          <w:lang w:val="de-DE"/>
        </w:rPr>
        <w:br w:type="page"/>
      </w:r>
    </w:p>
    <w:p w14:paraId="18D6CD14" w14:textId="77777777" w:rsidR="002B2A91" w:rsidRDefault="00E96612" w:rsidP="00E96612">
      <w:pPr>
        <w:pStyle w:val="berschrift1"/>
      </w:pPr>
      <w:bookmarkStart w:id="23" w:name="_Toc163073343"/>
      <w:bookmarkEnd w:id="21"/>
      <w:bookmarkEnd w:id="22"/>
      <w:r>
        <w:lastRenderedPageBreak/>
        <w:t>General</w:t>
      </w:r>
      <w:bookmarkEnd w:id="23"/>
      <w:r>
        <w:t xml:space="preserve"> </w:t>
      </w:r>
    </w:p>
    <w:p w14:paraId="0A9D8245" w14:textId="77777777" w:rsidR="00E96612" w:rsidRDefault="00E96612" w:rsidP="00E96612">
      <w:pPr>
        <w:pStyle w:val="berschrift2"/>
      </w:pPr>
      <w:bookmarkStart w:id="24" w:name="_Toc163073344"/>
      <w:r>
        <w:t>Abbreviations</w:t>
      </w:r>
      <w:bookmarkEnd w:id="24"/>
    </w:p>
    <w:tbl>
      <w:tblPr>
        <w:tblStyle w:val="NTKopffettblauweiss"/>
        <w:tblW w:w="9343" w:type="dxa"/>
        <w:tblLayout w:type="fixed"/>
        <w:tblLook w:val="00A0" w:firstRow="1" w:lastRow="0" w:firstColumn="1" w:lastColumn="0" w:noHBand="0" w:noVBand="0"/>
      </w:tblPr>
      <w:tblGrid>
        <w:gridCol w:w="2480"/>
        <w:gridCol w:w="6863"/>
      </w:tblGrid>
      <w:tr w:rsidR="00E96612" w:rsidRPr="00E96612" w14:paraId="6BB403FB" w14:textId="77777777" w:rsidTr="00E96612">
        <w:trPr>
          <w:cnfStyle w:val="100000000000" w:firstRow="1" w:lastRow="0" w:firstColumn="0" w:lastColumn="0" w:oddVBand="0" w:evenVBand="0" w:oddHBand="0" w:evenHBand="0" w:firstRowFirstColumn="0" w:firstRowLastColumn="0" w:lastRowFirstColumn="0" w:lastRowLastColumn="0"/>
        </w:trPr>
        <w:tc>
          <w:tcPr>
            <w:tcW w:w="2480" w:type="dxa"/>
          </w:tcPr>
          <w:p w14:paraId="579B47FD" w14:textId="77777777" w:rsidR="00E96612" w:rsidRPr="00E96612" w:rsidRDefault="00E96612" w:rsidP="00E96612">
            <w:pPr>
              <w:pStyle w:val="NTTabellentext"/>
              <w:rPr>
                <w:lang w:val="de-DE" w:eastAsia="de-DE"/>
              </w:rPr>
            </w:pPr>
            <w:r w:rsidRPr="00E96612">
              <w:rPr>
                <w:lang w:val="de-DE" w:eastAsia="de-DE"/>
              </w:rPr>
              <w:t>Abbreviation</w:t>
            </w:r>
          </w:p>
        </w:tc>
        <w:tc>
          <w:tcPr>
            <w:tcW w:w="6863" w:type="dxa"/>
          </w:tcPr>
          <w:p w14:paraId="7B259437" w14:textId="77777777" w:rsidR="00E96612" w:rsidRPr="00E96612" w:rsidRDefault="00E96612" w:rsidP="00E96612">
            <w:pPr>
              <w:pStyle w:val="NTTabellentext"/>
              <w:rPr>
                <w:lang w:val="de-DE" w:eastAsia="de-DE"/>
              </w:rPr>
            </w:pPr>
            <w:r w:rsidRPr="00E96612">
              <w:rPr>
                <w:lang w:val="de-DE" w:eastAsia="de-DE"/>
              </w:rPr>
              <w:t>Description</w:t>
            </w:r>
          </w:p>
        </w:tc>
      </w:tr>
      <w:tr w:rsidR="00E96612" w:rsidRPr="00E96612" w14:paraId="5093CD38" w14:textId="77777777" w:rsidTr="00E96612">
        <w:tc>
          <w:tcPr>
            <w:tcW w:w="2480" w:type="dxa"/>
          </w:tcPr>
          <w:p w14:paraId="740993B7" w14:textId="3247C02A" w:rsidR="00E96612" w:rsidRPr="00E96612" w:rsidRDefault="00D10875" w:rsidP="00E96612">
            <w:pPr>
              <w:pStyle w:val="NTTabellentext"/>
              <w:rPr>
                <w:lang w:val="de-DE" w:eastAsia="de-DE"/>
              </w:rPr>
            </w:pPr>
            <w:r>
              <w:rPr>
                <w:lang w:val="de-DE" w:eastAsia="de-DE"/>
              </w:rPr>
              <w:t>OLED</w:t>
            </w:r>
          </w:p>
        </w:tc>
        <w:tc>
          <w:tcPr>
            <w:tcW w:w="6863" w:type="dxa"/>
          </w:tcPr>
          <w:p w14:paraId="2E74C419" w14:textId="32117AD1" w:rsidR="00E96612" w:rsidRPr="00E96612" w:rsidRDefault="00D10875" w:rsidP="00E96612">
            <w:pPr>
              <w:pStyle w:val="NTTabellentext"/>
              <w:keepNext/>
              <w:rPr>
                <w:lang w:val="de-DE" w:eastAsia="de-DE"/>
              </w:rPr>
            </w:pPr>
            <w:r>
              <w:t>Organic light emitting diode</w:t>
            </w:r>
          </w:p>
        </w:tc>
      </w:tr>
      <w:tr w:rsidR="002A0DF6" w:rsidRPr="00E96612" w14:paraId="61D2E4F8" w14:textId="77777777" w:rsidTr="00E96612">
        <w:trPr>
          <w:cnfStyle w:val="000000010000" w:firstRow="0" w:lastRow="0" w:firstColumn="0" w:lastColumn="0" w:oddVBand="0" w:evenVBand="0" w:oddHBand="0" w:evenHBand="1" w:firstRowFirstColumn="0" w:firstRowLastColumn="0" w:lastRowFirstColumn="0" w:lastRowLastColumn="0"/>
        </w:trPr>
        <w:tc>
          <w:tcPr>
            <w:tcW w:w="2480" w:type="dxa"/>
          </w:tcPr>
          <w:p w14:paraId="474075D2" w14:textId="076BF7E1" w:rsidR="002A0DF6" w:rsidRDefault="002A0DF6" w:rsidP="00E96612">
            <w:pPr>
              <w:pStyle w:val="NTTabellentext"/>
              <w:rPr>
                <w:lang w:val="de-DE" w:eastAsia="de-DE"/>
              </w:rPr>
            </w:pPr>
            <w:r>
              <w:rPr>
                <w:lang w:val="de-DE" w:eastAsia="de-DE"/>
              </w:rPr>
              <w:t>MCU</w:t>
            </w:r>
          </w:p>
        </w:tc>
        <w:tc>
          <w:tcPr>
            <w:tcW w:w="6863" w:type="dxa"/>
          </w:tcPr>
          <w:p w14:paraId="0EF4D66E" w14:textId="53728A8E" w:rsidR="002A0DF6" w:rsidRDefault="002A0DF6" w:rsidP="00E96612">
            <w:pPr>
              <w:pStyle w:val="NTTabellentext"/>
              <w:keepNext/>
            </w:pPr>
            <w:r>
              <w:t>Microcontroller unit</w:t>
            </w:r>
          </w:p>
        </w:tc>
      </w:tr>
    </w:tbl>
    <w:p w14:paraId="5134CAE3" w14:textId="16D01780" w:rsidR="00E96612" w:rsidRDefault="00E96612" w:rsidP="00E96612">
      <w:pPr>
        <w:pStyle w:val="Beschriftung"/>
      </w:pPr>
      <w:bookmarkStart w:id="25" w:name="_Toc163073367"/>
      <w:r>
        <w:t xml:space="preserve">Table </w:t>
      </w:r>
      <w:r>
        <w:fldChar w:fldCharType="begin"/>
      </w:r>
      <w:r>
        <w:instrText xml:space="preserve"> SEQ Table \* ARABIC </w:instrText>
      </w:r>
      <w:r>
        <w:fldChar w:fldCharType="separate"/>
      </w:r>
      <w:r w:rsidR="00DA5D0D">
        <w:rPr>
          <w:noProof/>
        </w:rPr>
        <w:t>1</w:t>
      </w:r>
      <w:r>
        <w:fldChar w:fldCharType="end"/>
      </w:r>
      <w:r>
        <w:t>: Abbreviations</w:t>
      </w:r>
      <w:bookmarkEnd w:id="25"/>
    </w:p>
    <w:p w14:paraId="715855BB" w14:textId="77777777" w:rsidR="00E96612" w:rsidRPr="00E96612" w:rsidRDefault="00E96612" w:rsidP="00E96612"/>
    <w:p w14:paraId="5AE9683F" w14:textId="77777777" w:rsidR="00081EDD" w:rsidRDefault="00081EDD">
      <w:pPr>
        <w:tabs>
          <w:tab w:val="clear" w:pos="8930"/>
        </w:tabs>
        <w:spacing w:after="160" w:line="259" w:lineRule="auto"/>
        <w:jc w:val="left"/>
        <w:rPr>
          <w:rFonts w:asciiTheme="majorHAnsi" w:eastAsiaTheme="majorEastAsia" w:hAnsiTheme="majorHAnsi" w:cstheme="majorBidi"/>
          <w:i/>
          <w:color w:val="0076BD"/>
          <w:sz w:val="28"/>
          <w:szCs w:val="26"/>
        </w:rPr>
      </w:pPr>
      <w:r>
        <w:br w:type="page"/>
      </w:r>
    </w:p>
    <w:p w14:paraId="64DDDD05" w14:textId="6CECFE6C" w:rsidR="00E96612" w:rsidRDefault="00E96612" w:rsidP="00E96612">
      <w:pPr>
        <w:pStyle w:val="berschrift2"/>
      </w:pPr>
      <w:bookmarkStart w:id="26" w:name="_Toc163073345"/>
      <w:r>
        <w:lastRenderedPageBreak/>
        <w:t>Terminology</w:t>
      </w:r>
      <w:bookmarkEnd w:id="26"/>
    </w:p>
    <w:p w14:paraId="41CDA321" w14:textId="31C0F608" w:rsidR="00D10875" w:rsidRPr="00D10875" w:rsidRDefault="00081EDD" w:rsidP="00D10875">
      <w:pPr>
        <w:pStyle w:val="berschrift3"/>
      </w:pPr>
      <w:bookmarkStart w:id="27" w:name="_Toc163073346"/>
      <w:r>
        <w:t>System s</w:t>
      </w:r>
      <w:r w:rsidR="00D10875">
        <w:t>cenarios</w:t>
      </w:r>
      <w:bookmarkEnd w:id="27"/>
    </w:p>
    <w:tbl>
      <w:tblPr>
        <w:tblStyle w:val="NTKopffettblauweiss"/>
        <w:tblW w:w="9343" w:type="dxa"/>
        <w:tblLayout w:type="fixed"/>
        <w:tblLook w:val="00A0" w:firstRow="1" w:lastRow="0" w:firstColumn="1" w:lastColumn="0" w:noHBand="0" w:noVBand="0"/>
      </w:tblPr>
      <w:tblGrid>
        <w:gridCol w:w="2480"/>
        <w:gridCol w:w="6863"/>
      </w:tblGrid>
      <w:tr w:rsidR="00E96612" w:rsidRPr="00E96612" w14:paraId="13B0CBEA" w14:textId="77777777" w:rsidTr="00E96612">
        <w:trPr>
          <w:cnfStyle w:val="100000000000" w:firstRow="1" w:lastRow="0" w:firstColumn="0" w:lastColumn="0" w:oddVBand="0" w:evenVBand="0" w:oddHBand="0" w:evenHBand="0" w:firstRowFirstColumn="0" w:firstRowLastColumn="0" w:lastRowFirstColumn="0" w:lastRowLastColumn="0"/>
        </w:trPr>
        <w:tc>
          <w:tcPr>
            <w:tcW w:w="2480" w:type="dxa"/>
          </w:tcPr>
          <w:p w14:paraId="2E74ECD9" w14:textId="77777777" w:rsidR="00E96612" w:rsidRPr="00E96612" w:rsidRDefault="00E96612" w:rsidP="00E96612">
            <w:pPr>
              <w:pStyle w:val="NTTabellentext"/>
              <w:rPr>
                <w:lang w:val="de-DE" w:eastAsia="de-DE"/>
              </w:rPr>
            </w:pPr>
            <w:r w:rsidRPr="00E96612">
              <w:rPr>
                <w:lang w:val="de-DE" w:eastAsia="de-DE"/>
              </w:rPr>
              <w:t>Term</w:t>
            </w:r>
          </w:p>
        </w:tc>
        <w:tc>
          <w:tcPr>
            <w:tcW w:w="6863" w:type="dxa"/>
          </w:tcPr>
          <w:p w14:paraId="56AF071D" w14:textId="77777777" w:rsidR="00E96612" w:rsidRPr="00E96612" w:rsidRDefault="00E96612" w:rsidP="00E96612">
            <w:pPr>
              <w:pStyle w:val="NTTabellentext"/>
              <w:rPr>
                <w:lang w:val="de-DE" w:eastAsia="de-DE"/>
              </w:rPr>
            </w:pPr>
            <w:r w:rsidRPr="00E96612">
              <w:rPr>
                <w:lang w:val="de-DE" w:eastAsia="de-DE"/>
              </w:rPr>
              <w:t>Description</w:t>
            </w:r>
          </w:p>
        </w:tc>
      </w:tr>
      <w:tr w:rsidR="00414B80" w:rsidRPr="00E96612" w14:paraId="6288B5D0" w14:textId="77777777" w:rsidTr="00E96612">
        <w:tc>
          <w:tcPr>
            <w:tcW w:w="2480" w:type="dxa"/>
          </w:tcPr>
          <w:p w14:paraId="008B8476" w14:textId="0647AD39" w:rsidR="00414B80" w:rsidRPr="00414B80" w:rsidRDefault="00414B80" w:rsidP="00414B80">
            <w:pPr>
              <w:pStyle w:val="NTTabellentext"/>
              <w:rPr>
                <w:lang w:val="de-DE" w:eastAsia="de-DE"/>
              </w:rPr>
            </w:pPr>
            <w:proofErr w:type="spellStart"/>
            <w:r w:rsidRPr="00414B80">
              <w:rPr>
                <w:iCs/>
              </w:rPr>
              <w:t>CalibrateLineSensors</w:t>
            </w:r>
            <w:proofErr w:type="spellEnd"/>
          </w:p>
        </w:tc>
        <w:tc>
          <w:tcPr>
            <w:tcW w:w="6863" w:type="dxa"/>
          </w:tcPr>
          <w:p w14:paraId="03655C0B" w14:textId="06CD06C7" w:rsidR="00414B80" w:rsidRPr="00DC6D07" w:rsidRDefault="00414B80" w:rsidP="00414B80">
            <w:pPr>
              <w:pStyle w:val="NTTabellentext"/>
              <w:keepNext/>
              <w:rPr>
                <w:lang w:eastAsia="de-DE"/>
              </w:rPr>
            </w:pPr>
            <w:r w:rsidRPr="00DC6D07">
              <w:t xml:space="preserve">The </w:t>
            </w:r>
            <w:proofErr w:type="spellStart"/>
            <w:r w:rsidRPr="00DC6D07">
              <w:rPr>
                <w:i/>
              </w:rPr>
              <w:t>LineSensors</w:t>
            </w:r>
            <w:proofErr w:type="spellEnd"/>
            <w:r w:rsidRPr="00DC6D07">
              <w:t xml:space="preserve"> are calibrated to the current light conditions</w:t>
            </w:r>
          </w:p>
        </w:tc>
      </w:tr>
      <w:tr w:rsidR="00414B80" w:rsidRPr="00E96612" w14:paraId="00909E72" w14:textId="77777777" w:rsidTr="00E96612">
        <w:trPr>
          <w:cnfStyle w:val="000000010000" w:firstRow="0" w:lastRow="0" w:firstColumn="0" w:lastColumn="0" w:oddVBand="0" w:evenVBand="0" w:oddHBand="0" w:evenHBand="1" w:firstRowFirstColumn="0" w:firstRowLastColumn="0" w:lastRowFirstColumn="0" w:lastRowLastColumn="0"/>
        </w:trPr>
        <w:tc>
          <w:tcPr>
            <w:tcW w:w="2480" w:type="dxa"/>
          </w:tcPr>
          <w:p w14:paraId="3DB37278" w14:textId="31C53556" w:rsidR="00414B80" w:rsidRPr="002A0DF6" w:rsidRDefault="00414B80" w:rsidP="00414B80">
            <w:pPr>
              <w:pStyle w:val="NTTabellentext"/>
              <w:jc w:val="both"/>
              <w:rPr>
                <w:iCs/>
              </w:rPr>
            </w:pPr>
            <w:proofErr w:type="spellStart"/>
            <w:r w:rsidRPr="002A0DF6">
              <w:rPr>
                <w:iCs/>
              </w:rPr>
              <w:t>Display</w:t>
            </w:r>
            <w:r w:rsidR="002A0DF6" w:rsidRPr="002A0DF6">
              <w:rPr>
                <w:iCs/>
              </w:rPr>
              <w:t>TeamName</w:t>
            </w:r>
            <w:proofErr w:type="spellEnd"/>
          </w:p>
        </w:tc>
        <w:tc>
          <w:tcPr>
            <w:tcW w:w="6863" w:type="dxa"/>
          </w:tcPr>
          <w:p w14:paraId="283B2895" w14:textId="79D45B4D" w:rsidR="00414B80" w:rsidRPr="00DC6D07" w:rsidRDefault="00414B80" w:rsidP="00414B80">
            <w:pPr>
              <w:pStyle w:val="NTTabellentext"/>
              <w:keepNext/>
              <w:rPr>
                <w:lang w:eastAsia="de-DE"/>
              </w:rPr>
            </w:pPr>
            <w:r w:rsidRPr="00427267">
              <w:t xml:space="preserve">The </w:t>
            </w:r>
            <w:proofErr w:type="spellStart"/>
            <w:r w:rsidR="002A0DF6" w:rsidRPr="002A0DF6">
              <w:rPr>
                <w:i/>
              </w:rPr>
              <w:t>TeamName</w:t>
            </w:r>
            <w:proofErr w:type="spellEnd"/>
            <w:r w:rsidR="002A0DF6">
              <w:t xml:space="preserve"> </w:t>
            </w:r>
            <w:r>
              <w:t xml:space="preserve">is </w:t>
            </w:r>
            <w:r w:rsidRPr="00427267">
              <w:t xml:space="preserve">shown on the </w:t>
            </w:r>
            <w:proofErr w:type="spellStart"/>
            <w:r w:rsidRPr="002A4021">
              <w:rPr>
                <w:i/>
                <w:iCs/>
              </w:rPr>
              <w:t>OledDisplay</w:t>
            </w:r>
            <w:proofErr w:type="spellEnd"/>
          </w:p>
        </w:tc>
      </w:tr>
      <w:tr w:rsidR="00414B80" w:rsidRPr="00E96612" w14:paraId="6F95CCEF" w14:textId="77777777" w:rsidTr="00E96612">
        <w:tc>
          <w:tcPr>
            <w:tcW w:w="2480" w:type="dxa"/>
          </w:tcPr>
          <w:p w14:paraId="654C7767" w14:textId="2DD17A5F" w:rsidR="00414B80" w:rsidRPr="00414B80" w:rsidRDefault="00414B80" w:rsidP="00414B80">
            <w:pPr>
              <w:pStyle w:val="NTTabellentext"/>
              <w:rPr>
                <w:iCs/>
              </w:rPr>
            </w:pPr>
            <w:proofErr w:type="spellStart"/>
            <w:r w:rsidRPr="00414B80">
              <w:rPr>
                <w:iCs/>
              </w:rPr>
              <w:t>DriveLap</w:t>
            </w:r>
            <w:proofErr w:type="spellEnd"/>
          </w:p>
        </w:tc>
        <w:tc>
          <w:tcPr>
            <w:tcW w:w="6863" w:type="dxa"/>
          </w:tcPr>
          <w:p w14:paraId="418D94E4" w14:textId="2CDF4194" w:rsidR="00414B80" w:rsidRPr="00DC6D07" w:rsidRDefault="00414B80" w:rsidP="00414B80">
            <w:pPr>
              <w:pStyle w:val="NTTabellentext"/>
              <w:keepNext/>
              <w:rPr>
                <w:lang w:eastAsia="de-DE"/>
              </w:rPr>
            </w:pPr>
            <w:r w:rsidRPr="003237E2">
              <w:t xml:space="preserve">The </w:t>
            </w:r>
            <w:r w:rsidRPr="0062060C">
              <w:rPr>
                <w:i/>
              </w:rPr>
              <w:t>Robot</w:t>
            </w:r>
            <w:r>
              <w:t xml:space="preserve"> shows the </w:t>
            </w:r>
            <w:proofErr w:type="spellStart"/>
            <w:r w:rsidRPr="00304551">
              <w:rPr>
                <w:i/>
                <w:iCs/>
              </w:rPr>
              <w:t>CountDown</w:t>
            </w:r>
            <w:proofErr w:type="spellEnd"/>
            <w:r>
              <w:rPr>
                <w:iCs/>
              </w:rPr>
              <w:t xml:space="preserve"> on the </w:t>
            </w:r>
            <w:proofErr w:type="spellStart"/>
            <w:r w:rsidRPr="00C11CAA">
              <w:rPr>
                <w:i/>
                <w:iCs/>
              </w:rPr>
              <w:t>OledDisplay</w:t>
            </w:r>
            <w:proofErr w:type="spellEnd"/>
            <w:r>
              <w:t xml:space="preserve">, drives to the </w:t>
            </w:r>
            <w:proofErr w:type="spellStart"/>
            <w:proofErr w:type="gramStart"/>
            <w:r w:rsidRPr="002A4021">
              <w:rPr>
                <w:i/>
                <w:iCs/>
              </w:rPr>
              <w:t>StartFinishLin</w:t>
            </w:r>
            <w:r>
              <w:rPr>
                <w:i/>
                <w:iCs/>
              </w:rPr>
              <w:t>e</w:t>
            </w:r>
            <w:proofErr w:type="spellEnd"/>
            <w:proofErr w:type="gramEnd"/>
            <w:r>
              <w:t xml:space="preserve"> and then </w:t>
            </w:r>
            <w:r w:rsidRPr="003237E2">
              <w:t xml:space="preserve">drives </w:t>
            </w:r>
            <w:r>
              <w:t xml:space="preserve">one </w:t>
            </w:r>
            <w:proofErr w:type="spellStart"/>
            <w:r w:rsidRPr="00C11CAA">
              <w:rPr>
                <w:i/>
              </w:rPr>
              <w:t>FullLap</w:t>
            </w:r>
            <w:proofErr w:type="spellEnd"/>
          </w:p>
        </w:tc>
      </w:tr>
      <w:tr w:rsidR="00414B80" w:rsidRPr="00E96612" w14:paraId="3BFB86D0" w14:textId="77777777" w:rsidTr="00E96612">
        <w:trPr>
          <w:cnfStyle w:val="000000010000" w:firstRow="0" w:lastRow="0" w:firstColumn="0" w:lastColumn="0" w:oddVBand="0" w:evenVBand="0" w:oddHBand="0" w:evenHBand="1" w:firstRowFirstColumn="0" w:firstRowLastColumn="0" w:lastRowFirstColumn="0" w:lastRowLastColumn="0"/>
        </w:trPr>
        <w:tc>
          <w:tcPr>
            <w:tcW w:w="2480" w:type="dxa"/>
          </w:tcPr>
          <w:p w14:paraId="2EC3CF08" w14:textId="457E3621" w:rsidR="00414B80" w:rsidRPr="00414B80" w:rsidRDefault="00414B80" w:rsidP="00414B80">
            <w:pPr>
              <w:pStyle w:val="NTTabellentext"/>
              <w:rPr>
                <w:iCs/>
              </w:rPr>
            </w:pPr>
            <w:proofErr w:type="spellStart"/>
            <w:r w:rsidRPr="00414B80">
              <w:rPr>
                <w:iCs/>
              </w:rPr>
              <w:t>SetParameters</w:t>
            </w:r>
            <w:proofErr w:type="spellEnd"/>
          </w:p>
        </w:tc>
        <w:tc>
          <w:tcPr>
            <w:tcW w:w="6863" w:type="dxa"/>
          </w:tcPr>
          <w:p w14:paraId="28EA34E2" w14:textId="4985462E" w:rsidR="00414B80" w:rsidRPr="00DC6D07" w:rsidRDefault="007F6131" w:rsidP="00414B80">
            <w:pPr>
              <w:pStyle w:val="NTTabellentext"/>
              <w:keepNext/>
              <w:rPr>
                <w:lang w:eastAsia="de-DE"/>
              </w:rPr>
            </w:pPr>
            <w:r w:rsidRPr="008D0925">
              <w:t xml:space="preserve">Allows </w:t>
            </w:r>
            <w:r>
              <w:t xml:space="preserve">the </w:t>
            </w:r>
            <w:r w:rsidRPr="007F6131">
              <w:rPr>
                <w:i/>
              </w:rPr>
              <w:t>User</w:t>
            </w:r>
            <w:r>
              <w:t xml:space="preserve"> to choose between different </w:t>
            </w:r>
            <w:proofErr w:type="spellStart"/>
            <w:r w:rsidRPr="007F6131">
              <w:rPr>
                <w:i/>
              </w:rPr>
              <w:t>ParameterSets</w:t>
            </w:r>
            <w:proofErr w:type="spellEnd"/>
          </w:p>
        </w:tc>
      </w:tr>
      <w:tr w:rsidR="00414B80" w:rsidRPr="00E96612" w14:paraId="7161D7BF" w14:textId="77777777" w:rsidTr="00E96612">
        <w:tc>
          <w:tcPr>
            <w:tcW w:w="2480" w:type="dxa"/>
          </w:tcPr>
          <w:p w14:paraId="2055E36D" w14:textId="5EB6E2F7" w:rsidR="00414B80" w:rsidRPr="00414B80" w:rsidRDefault="00414B80" w:rsidP="00414B80">
            <w:pPr>
              <w:pStyle w:val="NTTabellentext"/>
              <w:rPr>
                <w:iCs/>
              </w:rPr>
            </w:pPr>
            <w:proofErr w:type="spellStart"/>
            <w:r w:rsidRPr="00414B80">
              <w:rPr>
                <w:iCs/>
              </w:rPr>
              <w:t>HandleError</w:t>
            </w:r>
            <w:proofErr w:type="spellEnd"/>
          </w:p>
        </w:tc>
        <w:tc>
          <w:tcPr>
            <w:tcW w:w="6863" w:type="dxa"/>
          </w:tcPr>
          <w:p w14:paraId="1A029D86" w14:textId="3C040BD5" w:rsidR="00414B80" w:rsidRPr="00DC6D07" w:rsidRDefault="00414B80" w:rsidP="00414B80">
            <w:pPr>
              <w:pStyle w:val="NTTabellentext"/>
              <w:keepNext/>
              <w:rPr>
                <w:lang w:eastAsia="de-DE"/>
              </w:rPr>
            </w:pPr>
            <w:r w:rsidRPr="008D0925">
              <w:t>Displays an error message</w:t>
            </w:r>
            <w:r>
              <w:t xml:space="preserve"> </w:t>
            </w:r>
            <w:r>
              <w:rPr>
                <w:iCs/>
              </w:rPr>
              <w:t xml:space="preserve">on the </w:t>
            </w:r>
            <w:proofErr w:type="spellStart"/>
            <w:r w:rsidRPr="00C11CAA">
              <w:rPr>
                <w:i/>
                <w:iCs/>
              </w:rPr>
              <w:t>OledDisplay</w:t>
            </w:r>
            <w:proofErr w:type="spellEnd"/>
            <w:r>
              <w:t xml:space="preserve"> until the </w:t>
            </w:r>
            <w:r>
              <w:rPr>
                <w:i/>
                <w:iCs/>
              </w:rPr>
              <w:t>User</w:t>
            </w:r>
            <w:r>
              <w:t xml:space="preserve"> resets it</w:t>
            </w:r>
          </w:p>
        </w:tc>
      </w:tr>
    </w:tbl>
    <w:p w14:paraId="31B3CB28" w14:textId="25EAAEC1" w:rsidR="00E96612" w:rsidRDefault="00E96612" w:rsidP="00E96612">
      <w:pPr>
        <w:pStyle w:val="Beschriftung"/>
      </w:pPr>
      <w:bookmarkStart w:id="28" w:name="_Toc163073368"/>
      <w:r>
        <w:t xml:space="preserve">Table </w:t>
      </w:r>
      <w:r>
        <w:fldChar w:fldCharType="begin"/>
      </w:r>
      <w:r>
        <w:instrText xml:space="preserve"> SEQ Table \* ARABIC </w:instrText>
      </w:r>
      <w:r>
        <w:fldChar w:fldCharType="separate"/>
      </w:r>
      <w:r w:rsidR="00DA5D0D">
        <w:rPr>
          <w:noProof/>
        </w:rPr>
        <w:t>2</w:t>
      </w:r>
      <w:r>
        <w:fldChar w:fldCharType="end"/>
      </w:r>
      <w:r>
        <w:t>: Terminology</w:t>
      </w:r>
      <w:r w:rsidR="00D10875">
        <w:t xml:space="preserve"> of the </w:t>
      </w:r>
      <w:r w:rsidR="00081EDD">
        <w:t xml:space="preserve">system </w:t>
      </w:r>
      <w:r w:rsidR="00D10875">
        <w:t>scenarios</w:t>
      </w:r>
      <w:bookmarkEnd w:id="28"/>
    </w:p>
    <w:p w14:paraId="359B4CFE" w14:textId="77777777" w:rsidR="00081EDD" w:rsidRPr="00081EDD" w:rsidRDefault="00081EDD" w:rsidP="00081EDD"/>
    <w:p w14:paraId="0F546B01" w14:textId="113CE053" w:rsidR="00081EDD" w:rsidRPr="00D10875" w:rsidRDefault="00081EDD" w:rsidP="00081EDD">
      <w:pPr>
        <w:pStyle w:val="berschrift3"/>
      </w:pPr>
      <w:bookmarkStart w:id="29" w:name="_Toc163073347"/>
      <w:r>
        <w:t>Interface scenarios</w:t>
      </w:r>
      <w:bookmarkEnd w:id="29"/>
    </w:p>
    <w:tbl>
      <w:tblPr>
        <w:tblStyle w:val="NTKopffettblauweiss"/>
        <w:tblW w:w="9343" w:type="dxa"/>
        <w:tblLayout w:type="fixed"/>
        <w:tblLook w:val="00A0" w:firstRow="1" w:lastRow="0" w:firstColumn="1" w:lastColumn="0" w:noHBand="0" w:noVBand="0"/>
      </w:tblPr>
      <w:tblGrid>
        <w:gridCol w:w="2480"/>
        <w:gridCol w:w="6863"/>
      </w:tblGrid>
      <w:tr w:rsidR="00081EDD" w:rsidRPr="00E96612" w14:paraId="4F06E2DB" w14:textId="77777777" w:rsidTr="00BB182E">
        <w:trPr>
          <w:cnfStyle w:val="100000000000" w:firstRow="1" w:lastRow="0" w:firstColumn="0" w:lastColumn="0" w:oddVBand="0" w:evenVBand="0" w:oddHBand="0" w:evenHBand="0" w:firstRowFirstColumn="0" w:firstRowLastColumn="0" w:lastRowFirstColumn="0" w:lastRowLastColumn="0"/>
        </w:trPr>
        <w:tc>
          <w:tcPr>
            <w:tcW w:w="2480" w:type="dxa"/>
          </w:tcPr>
          <w:p w14:paraId="3499BB76" w14:textId="77777777" w:rsidR="00081EDD" w:rsidRPr="00E96612" w:rsidRDefault="00081EDD" w:rsidP="00BB182E">
            <w:pPr>
              <w:pStyle w:val="NTTabellentext"/>
              <w:rPr>
                <w:lang w:val="de-DE" w:eastAsia="de-DE"/>
              </w:rPr>
            </w:pPr>
            <w:r w:rsidRPr="00E96612">
              <w:rPr>
                <w:lang w:val="de-DE" w:eastAsia="de-DE"/>
              </w:rPr>
              <w:t>Term</w:t>
            </w:r>
          </w:p>
        </w:tc>
        <w:tc>
          <w:tcPr>
            <w:tcW w:w="6863" w:type="dxa"/>
          </w:tcPr>
          <w:p w14:paraId="08B97D41" w14:textId="77777777" w:rsidR="00081EDD" w:rsidRPr="00E96612" w:rsidRDefault="00081EDD" w:rsidP="00BB182E">
            <w:pPr>
              <w:pStyle w:val="NTTabellentext"/>
              <w:rPr>
                <w:lang w:val="de-DE" w:eastAsia="de-DE"/>
              </w:rPr>
            </w:pPr>
            <w:r w:rsidRPr="00E96612">
              <w:rPr>
                <w:lang w:val="de-DE" w:eastAsia="de-DE"/>
              </w:rPr>
              <w:t>Description</w:t>
            </w:r>
          </w:p>
        </w:tc>
      </w:tr>
      <w:tr w:rsidR="00081EDD" w:rsidRPr="00E96612" w14:paraId="069B7786" w14:textId="77777777" w:rsidTr="00BB182E">
        <w:tc>
          <w:tcPr>
            <w:tcW w:w="2480" w:type="dxa"/>
          </w:tcPr>
          <w:p w14:paraId="6A4EE505" w14:textId="77777777" w:rsidR="00081EDD" w:rsidRPr="00414B80" w:rsidRDefault="00081EDD" w:rsidP="00BB182E">
            <w:pPr>
              <w:pStyle w:val="NTTabellentext"/>
              <w:rPr>
                <w:iCs/>
              </w:rPr>
            </w:pPr>
            <w:proofErr w:type="spellStart"/>
            <w:r w:rsidRPr="008961D5">
              <w:rPr>
                <w:i/>
                <w:iCs/>
              </w:rPr>
              <w:t>InitializeMcu</w:t>
            </w:r>
            <w:proofErr w:type="spellEnd"/>
          </w:p>
        </w:tc>
        <w:tc>
          <w:tcPr>
            <w:tcW w:w="6863" w:type="dxa"/>
          </w:tcPr>
          <w:p w14:paraId="6FB4CFF9" w14:textId="77777777" w:rsidR="00081EDD" w:rsidRPr="008D0925" w:rsidRDefault="00081EDD" w:rsidP="00BB182E">
            <w:pPr>
              <w:pStyle w:val="NTTabellentext"/>
              <w:keepNext/>
            </w:pPr>
            <w:r w:rsidRPr="001E60CD">
              <w:t xml:space="preserve">Required system resources and variables are initialized. The </w:t>
            </w:r>
            <w:proofErr w:type="spellStart"/>
            <w:r w:rsidRPr="006B0FFA">
              <w:rPr>
                <w:i/>
                <w:iCs/>
              </w:rPr>
              <w:t>TeamName</w:t>
            </w:r>
            <w:proofErr w:type="spellEnd"/>
            <w:r w:rsidRPr="001E60CD">
              <w:t xml:space="preserve"> is shown on the </w:t>
            </w:r>
            <w:proofErr w:type="spellStart"/>
            <w:r w:rsidRPr="006B0FFA">
              <w:rPr>
                <w:i/>
                <w:iCs/>
              </w:rPr>
              <w:t>OledDisplay</w:t>
            </w:r>
            <w:proofErr w:type="spellEnd"/>
          </w:p>
        </w:tc>
      </w:tr>
      <w:tr w:rsidR="00081EDD" w:rsidRPr="00E96612" w14:paraId="3E597EF2"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15451118" w14:textId="77777777" w:rsidR="00081EDD" w:rsidRPr="008961D5" w:rsidRDefault="00081EDD" w:rsidP="00BB182E">
            <w:pPr>
              <w:pStyle w:val="NTTabellentext"/>
              <w:rPr>
                <w:i/>
                <w:iCs/>
              </w:rPr>
            </w:pPr>
            <w:proofErr w:type="spellStart"/>
            <w:r>
              <w:rPr>
                <w:i/>
                <w:iCs/>
              </w:rPr>
              <w:t>CalibrateLineSensors</w:t>
            </w:r>
            <w:proofErr w:type="spellEnd"/>
          </w:p>
        </w:tc>
        <w:tc>
          <w:tcPr>
            <w:tcW w:w="6863" w:type="dxa"/>
          </w:tcPr>
          <w:p w14:paraId="15AD8F27" w14:textId="77777777" w:rsidR="00081EDD" w:rsidRPr="001E60CD" w:rsidRDefault="00081EDD" w:rsidP="00BB182E">
            <w:pPr>
              <w:pStyle w:val="NTTabellentext"/>
              <w:keepNext/>
            </w:pPr>
            <w:r w:rsidRPr="001E60CD">
              <w:t xml:space="preserve">The </w:t>
            </w:r>
            <w:proofErr w:type="spellStart"/>
            <w:r w:rsidRPr="001E60CD">
              <w:rPr>
                <w:i/>
                <w:iCs/>
              </w:rPr>
              <w:t>LineSensors</w:t>
            </w:r>
            <w:proofErr w:type="spellEnd"/>
            <w:r w:rsidRPr="001E60CD">
              <w:t xml:space="preserve"> are calibrated to the current light condition</w:t>
            </w:r>
            <w:r>
              <w:t>s</w:t>
            </w:r>
          </w:p>
        </w:tc>
      </w:tr>
      <w:tr w:rsidR="00081EDD" w:rsidRPr="00E96612" w14:paraId="240DDDA3" w14:textId="77777777" w:rsidTr="00BB182E">
        <w:tc>
          <w:tcPr>
            <w:tcW w:w="2480" w:type="dxa"/>
          </w:tcPr>
          <w:p w14:paraId="0A67D119" w14:textId="77777777" w:rsidR="00081EDD" w:rsidRDefault="00081EDD" w:rsidP="00BB182E">
            <w:pPr>
              <w:pStyle w:val="NTTabellentext"/>
              <w:rPr>
                <w:i/>
                <w:iCs/>
              </w:rPr>
            </w:pPr>
            <w:proofErr w:type="spellStart"/>
            <w:r>
              <w:rPr>
                <w:i/>
                <w:iCs/>
              </w:rPr>
              <w:t>GetReadyForLap</w:t>
            </w:r>
            <w:proofErr w:type="spellEnd"/>
          </w:p>
        </w:tc>
        <w:tc>
          <w:tcPr>
            <w:tcW w:w="6863" w:type="dxa"/>
          </w:tcPr>
          <w:p w14:paraId="4BCD74FD" w14:textId="77777777" w:rsidR="00081EDD" w:rsidRPr="001E60CD" w:rsidRDefault="00081EDD" w:rsidP="00BB182E">
            <w:pPr>
              <w:pStyle w:val="NTTabellentext"/>
              <w:keepNext/>
            </w:pPr>
            <w:r w:rsidRPr="00427267">
              <w:t xml:space="preserve">The </w:t>
            </w:r>
            <w:r>
              <w:t>MCU</w:t>
            </w:r>
            <w:r w:rsidRPr="00427267">
              <w:t xml:space="preserve"> starts with a </w:t>
            </w:r>
            <w:proofErr w:type="spellStart"/>
            <w:r w:rsidRPr="001E7DE9">
              <w:rPr>
                <w:i/>
                <w:iCs/>
              </w:rPr>
              <w:t>CountDown</w:t>
            </w:r>
            <w:proofErr w:type="spellEnd"/>
            <w:r>
              <w:t xml:space="preserve"> </w:t>
            </w:r>
            <w:r w:rsidRPr="00427267">
              <w:t xml:space="preserve">from 3 to 0 and </w:t>
            </w:r>
            <w:r>
              <w:t xml:space="preserve">the Robot </w:t>
            </w:r>
            <w:r w:rsidRPr="00427267">
              <w:t>starts moving.</w:t>
            </w:r>
          </w:p>
        </w:tc>
      </w:tr>
      <w:tr w:rsidR="00081EDD" w:rsidRPr="00E96612" w14:paraId="2D8276FA"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42FC73E2" w14:textId="77777777" w:rsidR="00081EDD" w:rsidRDefault="00081EDD" w:rsidP="00BB182E">
            <w:pPr>
              <w:pStyle w:val="NTTabellentext"/>
              <w:rPr>
                <w:i/>
                <w:iCs/>
              </w:rPr>
            </w:pPr>
            <w:proofErr w:type="spellStart"/>
            <w:r>
              <w:rPr>
                <w:i/>
                <w:iCs/>
              </w:rPr>
              <w:t>DriveLap</w:t>
            </w:r>
            <w:proofErr w:type="spellEnd"/>
          </w:p>
        </w:tc>
        <w:tc>
          <w:tcPr>
            <w:tcW w:w="6863" w:type="dxa"/>
          </w:tcPr>
          <w:p w14:paraId="69F66B62" w14:textId="77777777" w:rsidR="00081EDD" w:rsidRPr="00427267" w:rsidRDefault="00081EDD" w:rsidP="00BB182E">
            <w:pPr>
              <w:pStyle w:val="NTTabellentext"/>
              <w:keepNext/>
            </w:pPr>
            <w:r w:rsidRPr="00A14406">
              <w:t xml:space="preserve">The </w:t>
            </w:r>
            <w:r w:rsidRPr="000B6887">
              <w:rPr>
                <w:i/>
                <w:iCs/>
              </w:rPr>
              <w:t>Robot</w:t>
            </w:r>
            <w:r w:rsidRPr="00A14406">
              <w:t xml:space="preserve"> follows the </w:t>
            </w:r>
            <w:proofErr w:type="spellStart"/>
            <w:r w:rsidRPr="00C36A87">
              <w:rPr>
                <w:i/>
                <w:iCs/>
              </w:rPr>
              <w:t>GuideLine</w:t>
            </w:r>
            <w:proofErr w:type="spellEnd"/>
          </w:p>
        </w:tc>
      </w:tr>
      <w:tr w:rsidR="00081EDD" w:rsidRPr="00E96612" w14:paraId="7C495524" w14:textId="77777777" w:rsidTr="00BB182E">
        <w:tc>
          <w:tcPr>
            <w:tcW w:w="2480" w:type="dxa"/>
          </w:tcPr>
          <w:p w14:paraId="011B2FA3" w14:textId="77777777" w:rsidR="00081EDD" w:rsidRDefault="00081EDD" w:rsidP="00BB182E">
            <w:pPr>
              <w:pStyle w:val="NTTabellentext"/>
              <w:rPr>
                <w:i/>
                <w:iCs/>
              </w:rPr>
            </w:pPr>
            <w:proofErr w:type="spellStart"/>
            <w:r>
              <w:rPr>
                <w:i/>
                <w:iCs/>
              </w:rPr>
              <w:t>DriveOverGap</w:t>
            </w:r>
            <w:proofErr w:type="spellEnd"/>
          </w:p>
        </w:tc>
        <w:tc>
          <w:tcPr>
            <w:tcW w:w="6863" w:type="dxa"/>
          </w:tcPr>
          <w:p w14:paraId="0AFF3964" w14:textId="77777777" w:rsidR="00081EDD" w:rsidRPr="00A14406" w:rsidRDefault="00081EDD" w:rsidP="00BB182E">
            <w:pPr>
              <w:pStyle w:val="NTTabellentext"/>
              <w:keepNext/>
            </w:pPr>
            <w:r w:rsidRPr="009E06FC">
              <w:t xml:space="preserve">Allows the robot to drive over an interruption in the </w:t>
            </w:r>
            <w:proofErr w:type="spellStart"/>
            <w:r w:rsidRPr="009E06FC">
              <w:rPr>
                <w:i/>
                <w:iCs/>
              </w:rPr>
              <w:t>GuideLine</w:t>
            </w:r>
            <w:proofErr w:type="spellEnd"/>
          </w:p>
        </w:tc>
      </w:tr>
      <w:tr w:rsidR="00081EDD" w:rsidRPr="00E96612" w14:paraId="46167745"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24544B0A" w14:textId="77777777" w:rsidR="00081EDD" w:rsidRDefault="00081EDD" w:rsidP="00BB182E">
            <w:pPr>
              <w:pStyle w:val="NTTabellentext"/>
              <w:rPr>
                <w:i/>
                <w:iCs/>
              </w:rPr>
            </w:pPr>
            <w:proofErr w:type="spellStart"/>
            <w:r>
              <w:rPr>
                <w:i/>
                <w:iCs/>
              </w:rPr>
              <w:t>MeasureTime</w:t>
            </w:r>
            <w:proofErr w:type="spellEnd"/>
          </w:p>
        </w:tc>
        <w:tc>
          <w:tcPr>
            <w:tcW w:w="6863" w:type="dxa"/>
          </w:tcPr>
          <w:p w14:paraId="50CF91BA" w14:textId="77777777" w:rsidR="00081EDD" w:rsidRPr="009E06FC" w:rsidRDefault="00081EDD" w:rsidP="00BB182E">
            <w:pPr>
              <w:pStyle w:val="NTTabellentext"/>
              <w:keepNext/>
            </w:pPr>
            <w:r w:rsidRPr="00705B9A">
              <w:t>Measures the time of a lap</w:t>
            </w:r>
            <w:r>
              <w:t>. This use case runs parallel to other use cases.</w:t>
            </w:r>
          </w:p>
        </w:tc>
      </w:tr>
      <w:tr w:rsidR="00081EDD" w:rsidRPr="00E96612" w14:paraId="6F3CC145" w14:textId="77777777" w:rsidTr="00BB182E">
        <w:tc>
          <w:tcPr>
            <w:tcW w:w="2480" w:type="dxa"/>
          </w:tcPr>
          <w:p w14:paraId="66EA5EB7" w14:textId="77777777" w:rsidR="00081EDD" w:rsidRDefault="00081EDD" w:rsidP="00BB182E">
            <w:pPr>
              <w:pStyle w:val="NTTabellentext"/>
              <w:rPr>
                <w:i/>
                <w:iCs/>
              </w:rPr>
            </w:pPr>
            <w:proofErr w:type="spellStart"/>
            <w:r>
              <w:rPr>
                <w:i/>
                <w:iCs/>
              </w:rPr>
              <w:t>DisplayLapTime</w:t>
            </w:r>
            <w:proofErr w:type="spellEnd"/>
          </w:p>
        </w:tc>
        <w:tc>
          <w:tcPr>
            <w:tcW w:w="6863" w:type="dxa"/>
          </w:tcPr>
          <w:p w14:paraId="48408BB7" w14:textId="77777777" w:rsidR="00081EDD" w:rsidRPr="00705B9A" w:rsidRDefault="00081EDD" w:rsidP="00BB182E">
            <w:pPr>
              <w:pStyle w:val="NTTabellentext"/>
              <w:keepNext/>
            </w:pPr>
            <w:r w:rsidRPr="00E85B5D">
              <w:t>Displays the completed lap time</w:t>
            </w:r>
          </w:p>
        </w:tc>
      </w:tr>
      <w:tr w:rsidR="00081EDD" w:rsidRPr="00E96612" w14:paraId="45023B41"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08CF7373" w14:textId="77777777" w:rsidR="00081EDD" w:rsidRDefault="00081EDD" w:rsidP="00BB182E">
            <w:pPr>
              <w:pStyle w:val="NTTabellentext"/>
              <w:rPr>
                <w:i/>
                <w:iCs/>
              </w:rPr>
            </w:pPr>
            <w:proofErr w:type="spellStart"/>
            <w:r>
              <w:rPr>
                <w:i/>
                <w:iCs/>
              </w:rPr>
              <w:t>HandleError</w:t>
            </w:r>
            <w:proofErr w:type="spellEnd"/>
          </w:p>
        </w:tc>
        <w:tc>
          <w:tcPr>
            <w:tcW w:w="6863" w:type="dxa"/>
          </w:tcPr>
          <w:p w14:paraId="198CAE2A" w14:textId="77777777" w:rsidR="00081EDD" w:rsidRPr="00E85B5D" w:rsidRDefault="00081EDD" w:rsidP="00BB182E">
            <w:pPr>
              <w:pStyle w:val="NTTabellentext"/>
              <w:keepNext/>
            </w:pPr>
            <w:r w:rsidRPr="008D0925">
              <w:t>Displays an error message</w:t>
            </w:r>
            <w:r>
              <w:t xml:space="preserve"> on the </w:t>
            </w:r>
            <w:proofErr w:type="spellStart"/>
            <w:r w:rsidRPr="00046BB1">
              <w:rPr>
                <w:i/>
                <w:iCs/>
              </w:rPr>
              <w:t>OledDisplay</w:t>
            </w:r>
            <w:proofErr w:type="spellEnd"/>
          </w:p>
        </w:tc>
      </w:tr>
      <w:tr w:rsidR="00081EDD" w:rsidRPr="00E96612" w14:paraId="4E4E64EA" w14:textId="77777777" w:rsidTr="00BB182E">
        <w:tc>
          <w:tcPr>
            <w:tcW w:w="2480" w:type="dxa"/>
          </w:tcPr>
          <w:p w14:paraId="01A7F6B9" w14:textId="77777777" w:rsidR="00081EDD" w:rsidRDefault="00081EDD" w:rsidP="00BB182E">
            <w:pPr>
              <w:pStyle w:val="NTTabellentext"/>
              <w:rPr>
                <w:i/>
                <w:iCs/>
              </w:rPr>
            </w:pPr>
            <w:proofErr w:type="spellStart"/>
            <w:r>
              <w:rPr>
                <w:i/>
                <w:iCs/>
              </w:rPr>
              <w:t>SetParameters</w:t>
            </w:r>
            <w:proofErr w:type="spellEnd"/>
          </w:p>
        </w:tc>
        <w:tc>
          <w:tcPr>
            <w:tcW w:w="6863" w:type="dxa"/>
          </w:tcPr>
          <w:p w14:paraId="23B0BCF9" w14:textId="57345D68" w:rsidR="00081EDD" w:rsidRPr="008D0925" w:rsidRDefault="00D25DF0" w:rsidP="00BB182E">
            <w:pPr>
              <w:pStyle w:val="NTTabellentext"/>
              <w:keepNext/>
            </w:pPr>
            <w:r w:rsidRPr="008D0925">
              <w:t xml:space="preserve">Allows </w:t>
            </w:r>
            <w:r>
              <w:t xml:space="preserve">to choose between different </w:t>
            </w:r>
            <w:proofErr w:type="spellStart"/>
            <w:r w:rsidRPr="007F6131">
              <w:rPr>
                <w:i/>
              </w:rPr>
              <w:t>ParameterSets</w:t>
            </w:r>
            <w:proofErr w:type="spellEnd"/>
          </w:p>
        </w:tc>
      </w:tr>
    </w:tbl>
    <w:p w14:paraId="6C72337F" w14:textId="6D35CC1F" w:rsidR="00081EDD" w:rsidRDefault="00081EDD" w:rsidP="00081EDD">
      <w:pPr>
        <w:pStyle w:val="Beschriftung"/>
      </w:pPr>
      <w:bookmarkStart w:id="30" w:name="_Toc163073369"/>
      <w:r>
        <w:t xml:space="preserve">Table </w:t>
      </w:r>
      <w:r>
        <w:fldChar w:fldCharType="begin"/>
      </w:r>
      <w:r>
        <w:instrText xml:space="preserve"> SEQ Table \* ARABIC </w:instrText>
      </w:r>
      <w:r>
        <w:fldChar w:fldCharType="separate"/>
      </w:r>
      <w:r w:rsidR="00DA5D0D">
        <w:rPr>
          <w:noProof/>
        </w:rPr>
        <w:t>3</w:t>
      </w:r>
      <w:r>
        <w:fldChar w:fldCharType="end"/>
      </w:r>
      <w:r>
        <w:t>: Terminology of the interface scenarios</w:t>
      </w:r>
      <w:bookmarkEnd w:id="30"/>
    </w:p>
    <w:p w14:paraId="386ED7AA" w14:textId="50048AE7" w:rsidR="00081EDD" w:rsidRDefault="00081EDD">
      <w:pPr>
        <w:tabs>
          <w:tab w:val="clear" w:pos="8930"/>
        </w:tabs>
        <w:spacing w:after="160" w:line="259" w:lineRule="auto"/>
        <w:jc w:val="left"/>
      </w:pPr>
    </w:p>
    <w:p w14:paraId="7C2EC586" w14:textId="77777777" w:rsidR="00081EDD" w:rsidRDefault="00081EDD">
      <w:pPr>
        <w:tabs>
          <w:tab w:val="clear" w:pos="8930"/>
        </w:tabs>
        <w:spacing w:after="160" w:line="259" w:lineRule="auto"/>
        <w:jc w:val="left"/>
        <w:rPr>
          <w:rFonts w:asciiTheme="majorHAnsi" w:eastAsiaTheme="majorEastAsia" w:hAnsiTheme="majorHAnsi" w:cstheme="majorBidi"/>
          <w:b/>
          <w:color w:val="0076BD"/>
          <w:szCs w:val="24"/>
        </w:rPr>
      </w:pPr>
      <w:r>
        <w:br w:type="page"/>
      </w:r>
    </w:p>
    <w:p w14:paraId="1D8F096E" w14:textId="21E57E66" w:rsidR="00D10875" w:rsidRPr="00D10875" w:rsidRDefault="00081EDD" w:rsidP="00D10875">
      <w:pPr>
        <w:pStyle w:val="berschrift3"/>
      </w:pPr>
      <w:bookmarkStart w:id="31" w:name="_Toc163073348"/>
      <w:r>
        <w:lastRenderedPageBreak/>
        <w:t>System s</w:t>
      </w:r>
      <w:r w:rsidR="00D10875">
        <w:t>tates</w:t>
      </w:r>
      <w:bookmarkEnd w:id="31"/>
    </w:p>
    <w:tbl>
      <w:tblPr>
        <w:tblStyle w:val="NTKopffettblauweiss"/>
        <w:tblW w:w="9637" w:type="dxa"/>
        <w:tblLayout w:type="fixed"/>
        <w:tblLook w:val="00A0" w:firstRow="1" w:lastRow="0" w:firstColumn="1" w:lastColumn="0" w:noHBand="0" w:noVBand="0"/>
      </w:tblPr>
      <w:tblGrid>
        <w:gridCol w:w="2774"/>
        <w:gridCol w:w="6863"/>
      </w:tblGrid>
      <w:tr w:rsidR="00D10875" w:rsidRPr="00E96612" w14:paraId="276E9E55" w14:textId="77777777" w:rsidTr="00414B80">
        <w:trPr>
          <w:cnfStyle w:val="100000000000" w:firstRow="1" w:lastRow="0" w:firstColumn="0" w:lastColumn="0" w:oddVBand="0" w:evenVBand="0" w:oddHBand="0" w:evenHBand="0" w:firstRowFirstColumn="0" w:firstRowLastColumn="0" w:lastRowFirstColumn="0" w:lastRowLastColumn="0"/>
        </w:trPr>
        <w:tc>
          <w:tcPr>
            <w:tcW w:w="2774" w:type="dxa"/>
          </w:tcPr>
          <w:p w14:paraId="13697783" w14:textId="77777777" w:rsidR="00D10875" w:rsidRPr="00E96612" w:rsidRDefault="00D10875" w:rsidP="00474151">
            <w:pPr>
              <w:pStyle w:val="NTTabellentext"/>
              <w:rPr>
                <w:lang w:val="de-DE" w:eastAsia="de-DE"/>
              </w:rPr>
            </w:pPr>
            <w:r w:rsidRPr="00E96612">
              <w:rPr>
                <w:lang w:val="de-DE" w:eastAsia="de-DE"/>
              </w:rPr>
              <w:t>Term</w:t>
            </w:r>
          </w:p>
        </w:tc>
        <w:tc>
          <w:tcPr>
            <w:tcW w:w="6863" w:type="dxa"/>
          </w:tcPr>
          <w:p w14:paraId="501A990E" w14:textId="77777777" w:rsidR="00D10875" w:rsidRPr="00E96612" w:rsidRDefault="00D10875" w:rsidP="00474151">
            <w:pPr>
              <w:pStyle w:val="NTTabellentext"/>
              <w:rPr>
                <w:lang w:val="de-DE" w:eastAsia="de-DE"/>
              </w:rPr>
            </w:pPr>
            <w:r w:rsidRPr="00E96612">
              <w:rPr>
                <w:lang w:val="de-DE" w:eastAsia="de-DE"/>
              </w:rPr>
              <w:t>Description</w:t>
            </w:r>
          </w:p>
        </w:tc>
      </w:tr>
      <w:tr w:rsidR="00414B80" w:rsidRPr="00E96612" w14:paraId="73FFB7DA" w14:textId="77777777" w:rsidTr="00414B80">
        <w:tc>
          <w:tcPr>
            <w:tcW w:w="2774" w:type="dxa"/>
          </w:tcPr>
          <w:p w14:paraId="59BCDA1A" w14:textId="2D657667" w:rsidR="00414B80" w:rsidRPr="00586A9B" w:rsidRDefault="00414B80" w:rsidP="00414B80">
            <w:pPr>
              <w:pStyle w:val="NTTabellentext"/>
              <w:rPr>
                <w:lang w:val="de-DE" w:eastAsia="de-DE"/>
              </w:rPr>
            </w:pPr>
            <w:proofErr w:type="spellStart"/>
            <w:r w:rsidRPr="00586A9B">
              <w:t>LineSensorCalibrationDone</w:t>
            </w:r>
            <w:proofErr w:type="spellEnd"/>
          </w:p>
        </w:tc>
        <w:tc>
          <w:tcPr>
            <w:tcW w:w="6863" w:type="dxa"/>
          </w:tcPr>
          <w:p w14:paraId="3D07EC44" w14:textId="0B640EEA" w:rsidR="00414B80" w:rsidRPr="00DC6D07" w:rsidRDefault="00586A9B" w:rsidP="00414B80">
            <w:pPr>
              <w:pStyle w:val="NTTabellentext"/>
              <w:keepNext/>
              <w:rPr>
                <w:lang w:eastAsia="de-DE"/>
              </w:rPr>
            </w:pPr>
            <w:r w:rsidRPr="00DC6D07">
              <w:rPr>
                <w:lang w:eastAsia="de-DE"/>
              </w:rPr>
              <w:t>The calibration of</w:t>
            </w:r>
            <w:r w:rsidR="003F07F3" w:rsidRPr="00DC6D07">
              <w:rPr>
                <w:lang w:eastAsia="de-DE"/>
              </w:rPr>
              <w:t xml:space="preserve"> </w:t>
            </w:r>
            <w:r w:rsidRPr="00DC6D07">
              <w:rPr>
                <w:lang w:eastAsia="de-DE"/>
              </w:rPr>
              <w:t xml:space="preserve">the </w:t>
            </w:r>
            <w:proofErr w:type="spellStart"/>
            <w:r w:rsidRPr="00DC6D07">
              <w:rPr>
                <w:i/>
                <w:lang w:eastAsia="de-DE"/>
              </w:rPr>
              <w:t>LineSensors</w:t>
            </w:r>
            <w:proofErr w:type="spellEnd"/>
            <w:r w:rsidRPr="00DC6D07">
              <w:rPr>
                <w:lang w:eastAsia="de-DE"/>
              </w:rPr>
              <w:t xml:space="preserve"> is finished</w:t>
            </w:r>
          </w:p>
        </w:tc>
      </w:tr>
      <w:tr w:rsidR="00414B80" w:rsidRPr="00E96612" w14:paraId="6D0414E5" w14:textId="77777777" w:rsidTr="00414B80">
        <w:trPr>
          <w:cnfStyle w:val="000000010000" w:firstRow="0" w:lastRow="0" w:firstColumn="0" w:lastColumn="0" w:oddVBand="0" w:evenVBand="0" w:oddHBand="0" w:evenHBand="1" w:firstRowFirstColumn="0" w:firstRowLastColumn="0" w:lastRowFirstColumn="0" w:lastRowLastColumn="0"/>
        </w:trPr>
        <w:tc>
          <w:tcPr>
            <w:tcW w:w="2774" w:type="dxa"/>
          </w:tcPr>
          <w:p w14:paraId="6B888696" w14:textId="5CEC86A7" w:rsidR="00414B80" w:rsidRPr="00586A9B" w:rsidRDefault="00414B80" w:rsidP="00414B80">
            <w:pPr>
              <w:pStyle w:val="NTTabellentext"/>
            </w:pPr>
            <w:r w:rsidRPr="00586A9B">
              <w:t>Ready</w:t>
            </w:r>
          </w:p>
        </w:tc>
        <w:tc>
          <w:tcPr>
            <w:tcW w:w="6863" w:type="dxa"/>
          </w:tcPr>
          <w:p w14:paraId="6FA0204D" w14:textId="61EEAE8A" w:rsidR="00414B80" w:rsidRPr="00DC6D07" w:rsidRDefault="00586A9B" w:rsidP="00414B8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ready to retrieve a command from the </w:t>
            </w:r>
            <w:r w:rsidRPr="00DC6D07">
              <w:rPr>
                <w:i/>
                <w:lang w:eastAsia="de-DE"/>
              </w:rPr>
              <w:t>User</w:t>
            </w:r>
          </w:p>
        </w:tc>
      </w:tr>
      <w:tr w:rsidR="00586A9B" w:rsidRPr="00E96612" w14:paraId="440A13C7" w14:textId="77777777" w:rsidTr="00414B80">
        <w:tc>
          <w:tcPr>
            <w:tcW w:w="2774" w:type="dxa"/>
          </w:tcPr>
          <w:p w14:paraId="361EF793" w14:textId="51A59A66" w:rsidR="00586A9B" w:rsidRPr="00586A9B" w:rsidRDefault="00586A9B" w:rsidP="00414B80">
            <w:pPr>
              <w:pStyle w:val="NTTabellentext"/>
            </w:pPr>
            <w:r w:rsidRPr="00586A9B">
              <w:rPr>
                <w:iCs/>
              </w:rPr>
              <w:t>Running</w:t>
            </w:r>
          </w:p>
        </w:tc>
        <w:tc>
          <w:tcPr>
            <w:tcW w:w="6863" w:type="dxa"/>
          </w:tcPr>
          <w:p w14:paraId="5D0C82FD" w14:textId="01F3E93D" w:rsidR="00586A9B" w:rsidRPr="00DC6D07" w:rsidRDefault="00586A9B" w:rsidP="00414B8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driving o</w:t>
            </w:r>
            <w:r w:rsidR="00AE62CB">
              <w:rPr>
                <w:lang w:eastAsia="de-DE"/>
              </w:rPr>
              <w:t>n</w:t>
            </w:r>
            <w:r w:rsidRPr="00DC6D07">
              <w:rPr>
                <w:lang w:eastAsia="de-DE"/>
              </w:rPr>
              <w:t xml:space="preserve"> the </w:t>
            </w:r>
            <w:proofErr w:type="spellStart"/>
            <w:r w:rsidRPr="00DC6D07">
              <w:rPr>
                <w:i/>
                <w:lang w:eastAsia="de-DE"/>
              </w:rPr>
              <w:t>PlayField</w:t>
            </w:r>
            <w:proofErr w:type="spellEnd"/>
          </w:p>
        </w:tc>
      </w:tr>
      <w:tr w:rsidR="00586A9B" w:rsidRPr="00E96612" w14:paraId="43685F9F" w14:textId="77777777" w:rsidTr="00414B80">
        <w:trPr>
          <w:cnfStyle w:val="000000010000" w:firstRow="0" w:lastRow="0" w:firstColumn="0" w:lastColumn="0" w:oddVBand="0" w:evenVBand="0" w:oddHBand="0" w:evenHBand="1" w:firstRowFirstColumn="0" w:firstRowLastColumn="0" w:lastRowFirstColumn="0" w:lastRowLastColumn="0"/>
        </w:trPr>
        <w:tc>
          <w:tcPr>
            <w:tcW w:w="2774" w:type="dxa"/>
          </w:tcPr>
          <w:p w14:paraId="217EC5B5" w14:textId="16291D46" w:rsidR="00586A9B" w:rsidRPr="00586A9B" w:rsidRDefault="00586A9B" w:rsidP="00414B80">
            <w:pPr>
              <w:pStyle w:val="NTTabellentext"/>
              <w:rPr>
                <w:iCs/>
              </w:rPr>
            </w:pPr>
            <w:r w:rsidRPr="00586A9B">
              <w:t>Setup</w:t>
            </w:r>
          </w:p>
        </w:tc>
        <w:tc>
          <w:tcPr>
            <w:tcW w:w="6863" w:type="dxa"/>
          </w:tcPr>
          <w:p w14:paraId="17737551" w14:textId="168806FD" w:rsidR="00586A9B" w:rsidRPr="00DC6D07" w:rsidRDefault="00854760" w:rsidP="00414B80">
            <w:pPr>
              <w:pStyle w:val="NTTabellentext"/>
              <w:keepNext/>
              <w:rPr>
                <w:lang w:eastAsia="de-DE"/>
              </w:rPr>
            </w:pPr>
            <w:r>
              <w:t xml:space="preserve">The </w:t>
            </w:r>
            <w:r w:rsidRPr="00EC5241">
              <w:rPr>
                <w:i/>
              </w:rPr>
              <w:t>Robot</w:t>
            </w:r>
            <w:r>
              <w:t xml:space="preserve"> allows to choose between different sets of parameters which affect the </w:t>
            </w:r>
            <w:r w:rsidRPr="00EC5241">
              <w:rPr>
                <w:i/>
              </w:rPr>
              <w:t>Robot</w:t>
            </w:r>
            <w:r>
              <w:t>’s behavior, e.g. a more cautious driving style</w:t>
            </w:r>
          </w:p>
        </w:tc>
      </w:tr>
      <w:tr w:rsidR="00586A9B" w:rsidRPr="00E96612" w14:paraId="6E6A5208" w14:textId="77777777" w:rsidTr="00414B80">
        <w:tc>
          <w:tcPr>
            <w:tcW w:w="2774" w:type="dxa"/>
          </w:tcPr>
          <w:p w14:paraId="13E156B1" w14:textId="45952A02" w:rsidR="00586A9B" w:rsidRPr="00586A9B" w:rsidRDefault="00586A9B" w:rsidP="00414B80">
            <w:pPr>
              <w:pStyle w:val="NTTabellentext"/>
            </w:pPr>
            <w:r w:rsidRPr="00586A9B">
              <w:t>Error</w:t>
            </w:r>
          </w:p>
        </w:tc>
        <w:tc>
          <w:tcPr>
            <w:tcW w:w="6863" w:type="dxa"/>
          </w:tcPr>
          <w:p w14:paraId="46C77F45" w14:textId="4F71A868" w:rsidR="00586A9B" w:rsidRPr="00DC6D07" w:rsidRDefault="00586A9B" w:rsidP="00414B80">
            <w:pPr>
              <w:pStyle w:val="NTTabellentext"/>
              <w:keepNext/>
              <w:rPr>
                <w:lang w:eastAsia="de-DE"/>
              </w:rPr>
            </w:pPr>
            <w:r w:rsidRPr="00DC6D07">
              <w:rPr>
                <w:lang w:eastAsia="de-DE"/>
              </w:rPr>
              <w:t>An error set</w:t>
            </w:r>
            <w:r w:rsidR="00053700">
              <w:rPr>
                <w:lang w:eastAsia="de-DE"/>
              </w:rPr>
              <w:t>s</w:t>
            </w:r>
            <w:r w:rsidRPr="00DC6D07">
              <w:rPr>
                <w:lang w:eastAsia="de-DE"/>
              </w:rPr>
              <w:t xml:space="preserve"> the </w:t>
            </w:r>
            <w:r w:rsidRPr="00DC6D07">
              <w:rPr>
                <w:i/>
                <w:lang w:eastAsia="de-DE"/>
              </w:rPr>
              <w:t>Robot</w:t>
            </w:r>
            <w:r w:rsidRPr="00DC6D07">
              <w:rPr>
                <w:lang w:eastAsia="de-DE"/>
              </w:rPr>
              <w:t xml:space="preserve"> into an error </w:t>
            </w:r>
            <w:r w:rsidR="00B27DB6" w:rsidRPr="00B27DB6">
              <w:rPr>
                <w:i/>
              </w:rPr>
              <w:t>State</w:t>
            </w:r>
            <w:r w:rsidRPr="00DC6D07">
              <w:rPr>
                <w:lang w:eastAsia="de-DE"/>
              </w:rPr>
              <w:t xml:space="preserve">. This </w:t>
            </w:r>
            <w:r w:rsidR="00B27DB6" w:rsidRPr="00B27DB6">
              <w:rPr>
                <w:i/>
              </w:rPr>
              <w:t>State</w:t>
            </w:r>
            <w:r w:rsidR="00B27DB6" w:rsidRPr="00DC6D07">
              <w:rPr>
                <w:lang w:eastAsia="de-DE"/>
              </w:rPr>
              <w:t xml:space="preserve"> </w:t>
            </w:r>
            <w:r w:rsidRPr="00DC6D07">
              <w:rPr>
                <w:lang w:eastAsia="de-DE"/>
              </w:rPr>
              <w:t xml:space="preserve">must be reset by the </w:t>
            </w:r>
            <w:r w:rsidRPr="00DC6D07">
              <w:rPr>
                <w:i/>
                <w:lang w:eastAsia="de-DE"/>
              </w:rPr>
              <w:t>User</w:t>
            </w:r>
          </w:p>
        </w:tc>
      </w:tr>
    </w:tbl>
    <w:p w14:paraId="302E4975" w14:textId="4DF8E2FC" w:rsidR="00D10875" w:rsidRDefault="00D10875" w:rsidP="00D10875">
      <w:pPr>
        <w:pStyle w:val="Beschriftung"/>
      </w:pPr>
      <w:bookmarkStart w:id="32" w:name="_Toc163073370"/>
      <w:r>
        <w:t xml:space="preserve">Table </w:t>
      </w:r>
      <w:r>
        <w:fldChar w:fldCharType="begin"/>
      </w:r>
      <w:r>
        <w:instrText xml:space="preserve"> SEQ Table \* ARABIC </w:instrText>
      </w:r>
      <w:r>
        <w:fldChar w:fldCharType="separate"/>
      </w:r>
      <w:r w:rsidR="00DA5D0D">
        <w:rPr>
          <w:noProof/>
        </w:rPr>
        <w:t>4</w:t>
      </w:r>
      <w:r>
        <w:fldChar w:fldCharType="end"/>
      </w:r>
      <w:r>
        <w:t xml:space="preserve">: Terminology of the </w:t>
      </w:r>
      <w:r w:rsidR="00081EDD">
        <w:t xml:space="preserve">system </w:t>
      </w:r>
      <w:r>
        <w:t>states</w:t>
      </w:r>
      <w:bookmarkEnd w:id="32"/>
    </w:p>
    <w:p w14:paraId="4D241558" w14:textId="77777777" w:rsidR="00081EDD" w:rsidRPr="00081EDD" w:rsidRDefault="00081EDD" w:rsidP="00081EDD"/>
    <w:p w14:paraId="10F5570B" w14:textId="37F7E076" w:rsidR="00081EDD" w:rsidRPr="00D10875" w:rsidRDefault="00081EDD" w:rsidP="00081EDD">
      <w:pPr>
        <w:pStyle w:val="berschrift3"/>
      </w:pPr>
      <w:bookmarkStart w:id="33" w:name="_Toc163073349"/>
      <w:r>
        <w:t>Interface states</w:t>
      </w:r>
      <w:bookmarkEnd w:id="33"/>
    </w:p>
    <w:tbl>
      <w:tblPr>
        <w:tblStyle w:val="NTKopffettblauweiss"/>
        <w:tblW w:w="9637" w:type="dxa"/>
        <w:tblLayout w:type="fixed"/>
        <w:tblLook w:val="00A0" w:firstRow="1" w:lastRow="0" w:firstColumn="1" w:lastColumn="0" w:noHBand="0" w:noVBand="0"/>
      </w:tblPr>
      <w:tblGrid>
        <w:gridCol w:w="2774"/>
        <w:gridCol w:w="6863"/>
      </w:tblGrid>
      <w:tr w:rsidR="00081EDD" w:rsidRPr="00E96612" w14:paraId="528085B3" w14:textId="77777777" w:rsidTr="00BB182E">
        <w:trPr>
          <w:cnfStyle w:val="100000000000" w:firstRow="1" w:lastRow="0" w:firstColumn="0" w:lastColumn="0" w:oddVBand="0" w:evenVBand="0" w:oddHBand="0" w:evenHBand="0" w:firstRowFirstColumn="0" w:firstRowLastColumn="0" w:lastRowFirstColumn="0" w:lastRowLastColumn="0"/>
        </w:trPr>
        <w:tc>
          <w:tcPr>
            <w:tcW w:w="2774" w:type="dxa"/>
          </w:tcPr>
          <w:p w14:paraId="2F19045C" w14:textId="77777777" w:rsidR="00081EDD" w:rsidRPr="00E96612" w:rsidRDefault="00081EDD" w:rsidP="00BB182E">
            <w:pPr>
              <w:pStyle w:val="NTTabellentext"/>
              <w:rPr>
                <w:lang w:val="de-DE" w:eastAsia="de-DE"/>
              </w:rPr>
            </w:pPr>
            <w:r w:rsidRPr="00E96612">
              <w:rPr>
                <w:lang w:val="de-DE" w:eastAsia="de-DE"/>
              </w:rPr>
              <w:t>Term</w:t>
            </w:r>
          </w:p>
        </w:tc>
        <w:tc>
          <w:tcPr>
            <w:tcW w:w="6863" w:type="dxa"/>
          </w:tcPr>
          <w:p w14:paraId="6DC8FC36" w14:textId="77777777" w:rsidR="00081EDD" w:rsidRPr="00E96612" w:rsidRDefault="00081EDD" w:rsidP="00BB182E">
            <w:pPr>
              <w:pStyle w:val="NTTabellentext"/>
              <w:rPr>
                <w:lang w:val="de-DE" w:eastAsia="de-DE"/>
              </w:rPr>
            </w:pPr>
            <w:r w:rsidRPr="00E96612">
              <w:rPr>
                <w:lang w:val="de-DE" w:eastAsia="de-DE"/>
              </w:rPr>
              <w:t>Description</w:t>
            </w:r>
          </w:p>
        </w:tc>
      </w:tr>
      <w:tr w:rsidR="00081EDD" w:rsidRPr="00E96612" w14:paraId="2B4A24BC" w14:textId="77777777" w:rsidTr="00BB182E">
        <w:tc>
          <w:tcPr>
            <w:tcW w:w="2774" w:type="dxa"/>
          </w:tcPr>
          <w:p w14:paraId="3C16917D" w14:textId="77777777" w:rsidR="00081EDD" w:rsidRPr="00586A9B" w:rsidRDefault="00081EDD" w:rsidP="00BB182E">
            <w:pPr>
              <w:pStyle w:val="NTTabellentext"/>
            </w:pPr>
            <w:proofErr w:type="spellStart"/>
            <w:r w:rsidRPr="00AE62CB">
              <w:t>Ini</w:t>
            </w:r>
            <w:r>
              <w:t>ti</w:t>
            </w:r>
            <w:r w:rsidRPr="00AE62CB">
              <w:t>alizationDone</w:t>
            </w:r>
            <w:proofErr w:type="spellEnd"/>
          </w:p>
        </w:tc>
        <w:tc>
          <w:tcPr>
            <w:tcW w:w="6863" w:type="dxa"/>
          </w:tcPr>
          <w:p w14:paraId="48D84133" w14:textId="77777777" w:rsidR="00081EDD" w:rsidRPr="00DC6D07" w:rsidRDefault="00081EDD" w:rsidP="00BB182E">
            <w:pPr>
              <w:pStyle w:val="NTTabellentext"/>
              <w:keepNext/>
              <w:rPr>
                <w:lang w:eastAsia="de-DE"/>
              </w:rPr>
            </w:pPr>
            <w:r>
              <w:rPr>
                <w:lang w:eastAsia="de-DE"/>
              </w:rPr>
              <w:t>The initialization of the system is done</w:t>
            </w:r>
          </w:p>
        </w:tc>
      </w:tr>
      <w:tr w:rsidR="00081EDD" w:rsidRPr="00E96612" w14:paraId="26BE5DC9"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567006A7" w14:textId="77777777" w:rsidR="00081EDD" w:rsidRPr="00AE62CB" w:rsidRDefault="00081EDD" w:rsidP="00BB182E">
            <w:pPr>
              <w:pStyle w:val="NTTabellentext"/>
            </w:pPr>
            <w:proofErr w:type="spellStart"/>
            <w:r w:rsidRPr="00AE62CB">
              <w:t>ReadyToDrive</w:t>
            </w:r>
            <w:proofErr w:type="spellEnd"/>
          </w:p>
        </w:tc>
        <w:tc>
          <w:tcPr>
            <w:tcW w:w="6863" w:type="dxa"/>
          </w:tcPr>
          <w:p w14:paraId="22BC2403" w14:textId="77777777" w:rsidR="00081EDD" w:rsidRDefault="00081EDD" w:rsidP="00BB182E">
            <w:pPr>
              <w:pStyle w:val="NTTabellentext"/>
              <w:keepNext/>
              <w:rPr>
                <w:lang w:eastAsia="de-DE"/>
              </w:rPr>
            </w:pPr>
            <w:r>
              <w:rPr>
                <w:lang w:eastAsia="de-DE"/>
              </w:rPr>
              <w:t xml:space="preserve">The </w:t>
            </w:r>
            <w:r w:rsidRPr="00AE62CB">
              <w:rPr>
                <w:i/>
                <w:iCs/>
                <w:lang w:eastAsia="de-DE"/>
              </w:rPr>
              <w:t>Robot</w:t>
            </w:r>
            <w:r>
              <w:rPr>
                <w:lang w:eastAsia="de-DE"/>
              </w:rPr>
              <w:t xml:space="preserve"> is ready to drive</w:t>
            </w:r>
          </w:p>
        </w:tc>
      </w:tr>
      <w:tr w:rsidR="00081EDD" w:rsidRPr="00E96612" w14:paraId="5543E7CE" w14:textId="77777777" w:rsidTr="00BB182E">
        <w:tc>
          <w:tcPr>
            <w:tcW w:w="2774" w:type="dxa"/>
          </w:tcPr>
          <w:p w14:paraId="7020A190" w14:textId="22744215" w:rsidR="00081EDD" w:rsidRPr="00AE62CB" w:rsidRDefault="007A287A" w:rsidP="00BB182E">
            <w:pPr>
              <w:pStyle w:val="NTTabellentext"/>
            </w:pPr>
            <w:proofErr w:type="spellStart"/>
            <w:r>
              <w:t>DriveToStart</w:t>
            </w:r>
            <w:proofErr w:type="spellEnd"/>
          </w:p>
        </w:tc>
        <w:tc>
          <w:tcPr>
            <w:tcW w:w="6863" w:type="dxa"/>
          </w:tcPr>
          <w:p w14:paraId="2EE2FE56" w14:textId="77777777" w:rsidR="00081EDD" w:rsidRDefault="00081EDD" w:rsidP="00BB182E">
            <w:pPr>
              <w:pStyle w:val="NTTabellentext"/>
              <w:keepNext/>
              <w:rPr>
                <w:lang w:eastAsia="de-DE"/>
              </w:rPr>
            </w:pPr>
            <w:r>
              <w:rPr>
                <w:lang w:eastAsia="de-DE"/>
              </w:rPr>
              <w:t xml:space="preserve">The </w:t>
            </w:r>
            <w:r w:rsidRPr="00AE62CB">
              <w:rPr>
                <w:i/>
                <w:iCs/>
                <w:lang w:eastAsia="de-DE"/>
              </w:rPr>
              <w:t>Robot</w:t>
            </w:r>
            <w:r>
              <w:rPr>
                <w:lang w:eastAsia="de-DE"/>
              </w:rPr>
              <w:t xml:space="preserve"> move to the </w:t>
            </w:r>
            <w:proofErr w:type="spellStart"/>
            <w:r w:rsidRPr="00AE62CB">
              <w:rPr>
                <w:i/>
                <w:iCs/>
                <w:lang w:eastAsia="de-DE"/>
              </w:rPr>
              <w:t>StartFinishLine</w:t>
            </w:r>
            <w:proofErr w:type="spellEnd"/>
          </w:p>
        </w:tc>
      </w:tr>
      <w:tr w:rsidR="00081EDD" w:rsidRPr="00E96612" w14:paraId="78B6A933"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2920BD61" w14:textId="216BA03C" w:rsidR="00081EDD" w:rsidRPr="00AE62CB" w:rsidRDefault="007A287A" w:rsidP="00BB182E">
            <w:pPr>
              <w:pStyle w:val="NTTabellentext"/>
            </w:pPr>
            <w:proofErr w:type="spellStart"/>
            <w:r>
              <w:t>DriveToFinish</w:t>
            </w:r>
            <w:proofErr w:type="spellEnd"/>
          </w:p>
        </w:tc>
        <w:tc>
          <w:tcPr>
            <w:tcW w:w="6863" w:type="dxa"/>
          </w:tcPr>
          <w:p w14:paraId="680DE929" w14:textId="77777777" w:rsidR="00081EDD" w:rsidRDefault="00081EDD" w:rsidP="00BB182E">
            <w:pPr>
              <w:pStyle w:val="NTTabellentext"/>
              <w:keepNext/>
              <w:rPr>
                <w:lang w:eastAsia="de-DE"/>
              </w:rPr>
            </w:pPr>
            <w:r>
              <w:rPr>
                <w:lang w:eastAsia="de-DE"/>
              </w:rPr>
              <w:t xml:space="preserve">The </w:t>
            </w:r>
            <w:r w:rsidRPr="00AE62CB">
              <w:rPr>
                <w:i/>
                <w:iCs/>
                <w:lang w:eastAsia="de-DE"/>
              </w:rPr>
              <w:t>Robot</w:t>
            </w:r>
            <w:r>
              <w:rPr>
                <w:lang w:eastAsia="de-DE"/>
              </w:rPr>
              <w:t xml:space="preserve"> drives a lap</w:t>
            </w:r>
            <w:r w:rsidRPr="00DC6D07">
              <w:rPr>
                <w:lang w:eastAsia="de-DE"/>
              </w:rPr>
              <w:t xml:space="preserve"> o</w:t>
            </w:r>
            <w:r>
              <w:rPr>
                <w:lang w:eastAsia="de-DE"/>
              </w:rPr>
              <w:t>n</w:t>
            </w:r>
            <w:r w:rsidRPr="00DC6D07">
              <w:rPr>
                <w:lang w:eastAsia="de-DE"/>
              </w:rPr>
              <w:t xml:space="preserve"> the </w:t>
            </w:r>
            <w:proofErr w:type="spellStart"/>
            <w:r w:rsidRPr="00DC6D07">
              <w:rPr>
                <w:i/>
                <w:lang w:eastAsia="de-DE"/>
              </w:rPr>
              <w:t>PlayField</w:t>
            </w:r>
            <w:proofErr w:type="spellEnd"/>
          </w:p>
        </w:tc>
      </w:tr>
      <w:tr w:rsidR="00081EDD" w:rsidRPr="00E96612" w14:paraId="16630CF3" w14:textId="77777777" w:rsidTr="00BB182E">
        <w:tc>
          <w:tcPr>
            <w:tcW w:w="2774" w:type="dxa"/>
          </w:tcPr>
          <w:p w14:paraId="12860B88" w14:textId="0AB185F7" w:rsidR="00081EDD" w:rsidRPr="00AE62CB" w:rsidRDefault="00D25DF0" w:rsidP="00BB182E">
            <w:pPr>
              <w:pStyle w:val="NTTabellentext"/>
            </w:pPr>
            <w:proofErr w:type="spellStart"/>
            <w:r>
              <w:t>StateDriveOverGap</w:t>
            </w:r>
            <w:proofErr w:type="spellEnd"/>
          </w:p>
        </w:tc>
        <w:tc>
          <w:tcPr>
            <w:tcW w:w="6863" w:type="dxa"/>
          </w:tcPr>
          <w:p w14:paraId="3B751994" w14:textId="36D5C05B" w:rsidR="00081EDD" w:rsidRPr="00D25DF0" w:rsidRDefault="00D25DF0" w:rsidP="00BB182E">
            <w:pPr>
              <w:pStyle w:val="NTTabellentext"/>
              <w:keepNext/>
              <w:rPr>
                <w:lang w:eastAsia="de-DE"/>
              </w:rPr>
            </w:pPr>
            <w:r>
              <w:rPr>
                <w:lang w:eastAsia="de-DE"/>
              </w:rPr>
              <w:t xml:space="preserve">The Robot drives over a gap in the </w:t>
            </w:r>
            <w:proofErr w:type="spellStart"/>
            <w:r w:rsidRPr="00D25DF0">
              <w:rPr>
                <w:i/>
                <w:lang w:eastAsia="de-DE"/>
              </w:rPr>
              <w:t>GuideLine</w:t>
            </w:r>
            <w:proofErr w:type="spellEnd"/>
          </w:p>
        </w:tc>
      </w:tr>
      <w:tr w:rsidR="00D25DF0" w:rsidRPr="00E96612" w14:paraId="0A91A335"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197C4BC8" w14:textId="416E3746" w:rsidR="00D25DF0" w:rsidRPr="00AE62CB" w:rsidRDefault="00D25DF0" w:rsidP="00D25DF0">
            <w:pPr>
              <w:pStyle w:val="NTTabellentext"/>
            </w:pPr>
            <w:proofErr w:type="spellStart"/>
            <w:r w:rsidRPr="00AE62CB">
              <w:t>DisplayTime</w:t>
            </w:r>
            <w:proofErr w:type="spellEnd"/>
          </w:p>
        </w:tc>
        <w:tc>
          <w:tcPr>
            <w:tcW w:w="6863" w:type="dxa"/>
          </w:tcPr>
          <w:p w14:paraId="5073EE81" w14:textId="3C4B599D" w:rsidR="00D25DF0" w:rsidRDefault="00D25DF0" w:rsidP="00D25DF0">
            <w:pPr>
              <w:pStyle w:val="NTTabellentext"/>
              <w:keepNext/>
              <w:rPr>
                <w:lang w:eastAsia="de-DE"/>
              </w:rPr>
            </w:pPr>
            <w:r>
              <w:rPr>
                <w:lang w:eastAsia="de-DE"/>
              </w:rPr>
              <w:t xml:space="preserve">The </w:t>
            </w:r>
            <w:r w:rsidRPr="00AE62CB">
              <w:rPr>
                <w:i/>
                <w:lang w:eastAsia="de-DE"/>
              </w:rPr>
              <w:t>Robot</w:t>
            </w:r>
            <w:r>
              <w:rPr>
                <w:lang w:eastAsia="de-DE"/>
              </w:rPr>
              <w:t xml:space="preserve"> displays the lap time on the </w:t>
            </w:r>
            <w:proofErr w:type="spellStart"/>
            <w:r w:rsidRPr="00AE62CB">
              <w:rPr>
                <w:i/>
                <w:lang w:eastAsia="de-DE"/>
              </w:rPr>
              <w:t>OledDisplay</w:t>
            </w:r>
            <w:proofErr w:type="spellEnd"/>
          </w:p>
        </w:tc>
      </w:tr>
      <w:tr w:rsidR="00D25DF0" w:rsidRPr="00E96612" w14:paraId="19806585" w14:textId="77777777" w:rsidTr="00BB182E">
        <w:tc>
          <w:tcPr>
            <w:tcW w:w="2774" w:type="dxa"/>
          </w:tcPr>
          <w:p w14:paraId="4217CF10" w14:textId="31B9A611" w:rsidR="00D25DF0" w:rsidRPr="00AE62CB" w:rsidRDefault="00D25DF0" w:rsidP="00D25DF0">
            <w:pPr>
              <w:pStyle w:val="NTTabellentext"/>
            </w:pPr>
            <w:r w:rsidRPr="00586A9B">
              <w:t>Setup</w:t>
            </w:r>
          </w:p>
        </w:tc>
        <w:tc>
          <w:tcPr>
            <w:tcW w:w="6863" w:type="dxa"/>
          </w:tcPr>
          <w:p w14:paraId="266F5E46" w14:textId="3A249F56" w:rsidR="00D25DF0" w:rsidRDefault="00D25DF0" w:rsidP="00D25DF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shows the parameters and allows them to be adjusted</w:t>
            </w:r>
          </w:p>
        </w:tc>
      </w:tr>
      <w:tr w:rsidR="00D25DF0" w:rsidRPr="00E96612" w14:paraId="23058143"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208B559B" w14:textId="2A0172D2" w:rsidR="00D25DF0" w:rsidRPr="00586A9B" w:rsidRDefault="00D25DF0" w:rsidP="00D25DF0">
            <w:pPr>
              <w:pStyle w:val="NTTabellentext"/>
            </w:pPr>
            <w:r w:rsidRPr="00586A9B">
              <w:t>Error</w:t>
            </w:r>
          </w:p>
        </w:tc>
        <w:tc>
          <w:tcPr>
            <w:tcW w:w="6863" w:type="dxa"/>
          </w:tcPr>
          <w:p w14:paraId="1C5FD1EF" w14:textId="149EAE32" w:rsidR="00D25DF0" w:rsidRPr="00DC6D07" w:rsidRDefault="00D25DF0" w:rsidP="00D25DF0">
            <w:pPr>
              <w:pStyle w:val="NTTabellentext"/>
              <w:keepNext/>
              <w:rPr>
                <w:lang w:eastAsia="de-DE"/>
              </w:rPr>
            </w:pPr>
            <w:r w:rsidRPr="00DC6D07">
              <w:rPr>
                <w:lang w:eastAsia="de-DE"/>
              </w:rPr>
              <w:t>An error set</w:t>
            </w:r>
            <w:r>
              <w:rPr>
                <w:lang w:eastAsia="de-DE"/>
              </w:rPr>
              <w:t>s</w:t>
            </w:r>
            <w:r w:rsidRPr="00DC6D07">
              <w:rPr>
                <w:lang w:eastAsia="de-DE"/>
              </w:rPr>
              <w:t xml:space="preserve"> the </w:t>
            </w:r>
            <w:r w:rsidRPr="00DC6D07">
              <w:rPr>
                <w:i/>
                <w:lang w:eastAsia="de-DE"/>
              </w:rPr>
              <w:t>Robot</w:t>
            </w:r>
            <w:r w:rsidRPr="00DC6D07">
              <w:rPr>
                <w:lang w:eastAsia="de-DE"/>
              </w:rPr>
              <w:t xml:space="preserve"> into an error </w:t>
            </w:r>
            <w:r w:rsidRPr="00B27DB6">
              <w:rPr>
                <w:i/>
              </w:rPr>
              <w:t>State</w:t>
            </w:r>
            <w:r w:rsidRPr="00DC6D07">
              <w:rPr>
                <w:lang w:eastAsia="de-DE"/>
              </w:rPr>
              <w:t xml:space="preserve">. This </w:t>
            </w:r>
            <w:r w:rsidRPr="00B27DB6">
              <w:rPr>
                <w:i/>
              </w:rPr>
              <w:t>State</w:t>
            </w:r>
            <w:r w:rsidRPr="00DC6D07">
              <w:rPr>
                <w:lang w:eastAsia="de-DE"/>
              </w:rPr>
              <w:t xml:space="preserve"> must be reset by the </w:t>
            </w:r>
            <w:r w:rsidRPr="00DC6D07">
              <w:rPr>
                <w:i/>
                <w:lang w:eastAsia="de-DE"/>
              </w:rPr>
              <w:t>User</w:t>
            </w:r>
          </w:p>
        </w:tc>
      </w:tr>
    </w:tbl>
    <w:p w14:paraId="70F47302" w14:textId="5D3CF8C6" w:rsidR="00081EDD" w:rsidRDefault="00081EDD" w:rsidP="00081EDD">
      <w:pPr>
        <w:pStyle w:val="Beschriftung"/>
      </w:pPr>
      <w:bookmarkStart w:id="34" w:name="_Toc163073371"/>
      <w:r>
        <w:t xml:space="preserve">Table </w:t>
      </w:r>
      <w:r>
        <w:fldChar w:fldCharType="begin"/>
      </w:r>
      <w:r>
        <w:instrText xml:space="preserve"> SEQ Table \* ARABIC </w:instrText>
      </w:r>
      <w:r>
        <w:fldChar w:fldCharType="separate"/>
      </w:r>
      <w:r w:rsidR="00DA5D0D">
        <w:rPr>
          <w:noProof/>
        </w:rPr>
        <w:t>5</w:t>
      </w:r>
      <w:r>
        <w:fldChar w:fldCharType="end"/>
      </w:r>
      <w:r>
        <w:t>: Terminology of the interface states</w:t>
      </w:r>
      <w:bookmarkEnd w:id="34"/>
    </w:p>
    <w:p w14:paraId="35FEF477" w14:textId="77777777" w:rsidR="00081EDD" w:rsidRDefault="00081EDD">
      <w:pPr>
        <w:tabs>
          <w:tab w:val="clear" w:pos="8930"/>
        </w:tabs>
        <w:spacing w:after="160" w:line="259" w:lineRule="auto"/>
        <w:jc w:val="left"/>
      </w:pPr>
    </w:p>
    <w:p w14:paraId="53658501" w14:textId="51DA125A" w:rsidR="003F07F3" w:rsidRDefault="003F07F3">
      <w:pPr>
        <w:tabs>
          <w:tab w:val="clear" w:pos="8930"/>
        </w:tabs>
        <w:spacing w:after="160" w:line="259" w:lineRule="auto"/>
        <w:jc w:val="left"/>
        <w:rPr>
          <w:rFonts w:asciiTheme="majorHAnsi" w:eastAsiaTheme="majorEastAsia" w:hAnsiTheme="majorHAnsi" w:cstheme="majorBidi"/>
          <w:b/>
          <w:color w:val="0076BD"/>
          <w:szCs w:val="24"/>
        </w:rPr>
      </w:pPr>
      <w:r>
        <w:br w:type="page"/>
      </w:r>
    </w:p>
    <w:p w14:paraId="7DC2E88A" w14:textId="189CD35E" w:rsidR="00D10875" w:rsidRPr="00D10875" w:rsidRDefault="00D10875" w:rsidP="00D10875">
      <w:pPr>
        <w:pStyle w:val="berschrift3"/>
      </w:pPr>
      <w:bookmarkStart w:id="35" w:name="_Toc163073350"/>
      <w:r>
        <w:lastRenderedPageBreak/>
        <w:t>Hardware</w:t>
      </w:r>
      <w:bookmarkEnd w:id="35"/>
    </w:p>
    <w:tbl>
      <w:tblPr>
        <w:tblStyle w:val="NTKopffettblauweiss"/>
        <w:tblW w:w="9343" w:type="dxa"/>
        <w:tblLayout w:type="fixed"/>
        <w:tblLook w:val="00A0" w:firstRow="1" w:lastRow="0" w:firstColumn="1" w:lastColumn="0" w:noHBand="0" w:noVBand="0"/>
      </w:tblPr>
      <w:tblGrid>
        <w:gridCol w:w="2480"/>
        <w:gridCol w:w="6863"/>
      </w:tblGrid>
      <w:tr w:rsidR="00D10875" w:rsidRPr="00E96612" w14:paraId="489F9566" w14:textId="77777777" w:rsidTr="00474151">
        <w:trPr>
          <w:cnfStyle w:val="100000000000" w:firstRow="1" w:lastRow="0" w:firstColumn="0" w:lastColumn="0" w:oddVBand="0" w:evenVBand="0" w:oddHBand="0" w:evenHBand="0" w:firstRowFirstColumn="0" w:firstRowLastColumn="0" w:lastRowFirstColumn="0" w:lastRowLastColumn="0"/>
        </w:trPr>
        <w:tc>
          <w:tcPr>
            <w:tcW w:w="2480" w:type="dxa"/>
          </w:tcPr>
          <w:p w14:paraId="39600087" w14:textId="77777777" w:rsidR="00D10875" w:rsidRPr="00E96612" w:rsidRDefault="00D10875" w:rsidP="00474151">
            <w:pPr>
              <w:pStyle w:val="NTTabellentext"/>
              <w:rPr>
                <w:lang w:val="de-DE" w:eastAsia="de-DE"/>
              </w:rPr>
            </w:pPr>
            <w:r w:rsidRPr="00E96612">
              <w:rPr>
                <w:lang w:val="de-DE" w:eastAsia="de-DE"/>
              </w:rPr>
              <w:t>Term</w:t>
            </w:r>
          </w:p>
        </w:tc>
        <w:tc>
          <w:tcPr>
            <w:tcW w:w="6863" w:type="dxa"/>
          </w:tcPr>
          <w:p w14:paraId="33010167" w14:textId="77777777" w:rsidR="00D10875" w:rsidRPr="00E96612" w:rsidRDefault="00D10875" w:rsidP="00474151">
            <w:pPr>
              <w:pStyle w:val="NTTabellentext"/>
              <w:rPr>
                <w:lang w:val="de-DE" w:eastAsia="de-DE"/>
              </w:rPr>
            </w:pPr>
            <w:r w:rsidRPr="00E96612">
              <w:rPr>
                <w:lang w:val="de-DE" w:eastAsia="de-DE"/>
              </w:rPr>
              <w:t>Description</w:t>
            </w:r>
          </w:p>
        </w:tc>
      </w:tr>
      <w:tr w:rsidR="00D10875" w:rsidRPr="00E96612" w14:paraId="35828D45" w14:textId="77777777" w:rsidTr="00474151">
        <w:tc>
          <w:tcPr>
            <w:tcW w:w="2480" w:type="dxa"/>
          </w:tcPr>
          <w:p w14:paraId="2D3340C0" w14:textId="77777777" w:rsidR="00D10875" w:rsidRPr="00E96612" w:rsidRDefault="00D10875" w:rsidP="00474151">
            <w:pPr>
              <w:pStyle w:val="NTTabellentext"/>
              <w:rPr>
                <w:lang w:val="de-DE" w:eastAsia="de-DE"/>
              </w:rPr>
            </w:pPr>
            <w:r>
              <w:rPr>
                <w:lang w:val="de-DE" w:eastAsia="de-DE"/>
              </w:rPr>
              <w:t>Robot</w:t>
            </w:r>
          </w:p>
        </w:tc>
        <w:tc>
          <w:tcPr>
            <w:tcW w:w="6863" w:type="dxa"/>
          </w:tcPr>
          <w:p w14:paraId="2247BF4C" w14:textId="079B92F2" w:rsidR="00D10875" w:rsidRPr="00E96612" w:rsidRDefault="00D10875" w:rsidP="00474151">
            <w:pPr>
              <w:pStyle w:val="NTTabellentext"/>
              <w:keepNext/>
              <w:rPr>
                <w:lang w:val="de-DE" w:eastAsia="de-DE"/>
              </w:rPr>
            </w:pPr>
            <w:r>
              <w:rPr>
                <w:lang w:val="de-DE" w:eastAsia="de-DE"/>
              </w:rPr>
              <w:t>Zumo32U4</w:t>
            </w:r>
            <w:r w:rsidR="00A95999">
              <w:t xml:space="preserve"> as described in </w:t>
            </w:r>
            <w:proofErr w:type="spellStart"/>
            <w:proofErr w:type="gramStart"/>
            <w:r w:rsidR="00A95999">
              <w:rPr>
                <w:lang w:val="de-DE" w:eastAsia="de-DE"/>
              </w:rPr>
              <w:t>PololuDataSheet</w:t>
            </w:r>
            <w:proofErr w:type="spellEnd"/>
            <w:r w:rsidR="00A95999" w:rsidRPr="00A95999">
              <w:rPr>
                <w:vertAlign w:val="superscript"/>
              </w:rPr>
              <w:t>[</w:t>
            </w:r>
            <w:proofErr w:type="gramEnd"/>
            <w:r w:rsidR="00A95999" w:rsidRPr="00A95999">
              <w:rPr>
                <w:vertAlign w:val="superscript"/>
              </w:rPr>
              <w:t>2]</w:t>
            </w:r>
          </w:p>
        </w:tc>
      </w:tr>
      <w:tr w:rsidR="00D10875" w:rsidRPr="00E96612" w14:paraId="458D0203"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6C724E8E" w14:textId="77777777" w:rsidR="00D10875" w:rsidRPr="00E96612" w:rsidRDefault="00D10875" w:rsidP="00474151">
            <w:pPr>
              <w:pStyle w:val="NTTabellentext"/>
              <w:rPr>
                <w:lang w:val="de-DE" w:eastAsia="de-DE"/>
              </w:rPr>
            </w:pPr>
            <w:proofErr w:type="spellStart"/>
            <w:r>
              <w:t>OledDisplay</w:t>
            </w:r>
            <w:proofErr w:type="spellEnd"/>
            <w:r>
              <w:tab/>
            </w:r>
          </w:p>
        </w:tc>
        <w:tc>
          <w:tcPr>
            <w:tcW w:w="6863" w:type="dxa"/>
          </w:tcPr>
          <w:p w14:paraId="783C8A27" w14:textId="7660FFD0" w:rsidR="00D10875" w:rsidRPr="00DC6D07" w:rsidRDefault="00D500D4" w:rsidP="00474151">
            <w:pPr>
              <w:pStyle w:val="NTTabellentext"/>
              <w:keepNext/>
              <w:rPr>
                <w:lang w:eastAsia="de-DE"/>
              </w:rPr>
            </w:pPr>
            <w:r>
              <w:t xml:space="preserve">The OLED </w:t>
            </w:r>
            <w:r w:rsidR="00D10875">
              <w:t xml:space="preserve">display on the </w:t>
            </w:r>
            <w:r>
              <w:t>top of the R</w:t>
            </w:r>
            <w:r w:rsidR="00D10875">
              <w:t>obot</w:t>
            </w:r>
            <w:r>
              <w:t xml:space="preserve"> that allows visible feedback to the </w:t>
            </w:r>
            <w:r w:rsidRPr="00D500D4">
              <w:rPr>
                <w:i/>
              </w:rPr>
              <w:t>User</w:t>
            </w:r>
            <w:r w:rsidR="00A95999">
              <w:t xml:space="preserve"> as described in </w:t>
            </w:r>
            <w:proofErr w:type="spellStart"/>
            <w:proofErr w:type="gramStart"/>
            <w:r w:rsidR="00A95999">
              <w:rPr>
                <w:lang w:val="de-DE" w:eastAsia="de-DE"/>
              </w:rPr>
              <w:t>PololuDataSheet</w:t>
            </w:r>
            <w:proofErr w:type="spellEnd"/>
            <w:r w:rsidR="00A95999" w:rsidRPr="00A95999">
              <w:rPr>
                <w:vertAlign w:val="superscript"/>
              </w:rPr>
              <w:t>[</w:t>
            </w:r>
            <w:proofErr w:type="gramEnd"/>
            <w:r w:rsidR="00A95999" w:rsidRPr="00A95999">
              <w:rPr>
                <w:vertAlign w:val="superscript"/>
              </w:rPr>
              <w:t>2]</w:t>
            </w:r>
          </w:p>
        </w:tc>
      </w:tr>
      <w:tr w:rsidR="00D10875" w:rsidRPr="00E96612" w14:paraId="1C0A7E30" w14:textId="77777777" w:rsidTr="00474151">
        <w:tc>
          <w:tcPr>
            <w:tcW w:w="2480" w:type="dxa"/>
          </w:tcPr>
          <w:p w14:paraId="2BEB0F19" w14:textId="77777777" w:rsidR="00D10875" w:rsidRPr="00E96612" w:rsidRDefault="00D10875" w:rsidP="00474151">
            <w:pPr>
              <w:pStyle w:val="NTTabellentext"/>
              <w:rPr>
                <w:lang w:val="de-DE" w:eastAsia="de-DE"/>
              </w:rPr>
            </w:pPr>
            <w:r>
              <w:t>Buzzer</w:t>
            </w:r>
          </w:p>
        </w:tc>
        <w:tc>
          <w:tcPr>
            <w:tcW w:w="6863" w:type="dxa"/>
          </w:tcPr>
          <w:p w14:paraId="73AF02C7" w14:textId="0242CDB8" w:rsidR="00D10875" w:rsidRPr="00DC6D07" w:rsidRDefault="00D500D4" w:rsidP="00474151">
            <w:pPr>
              <w:pStyle w:val="NTTabellentext"/>
              <w:keepNext/>
              <w:rPr>
                <w:lang w:eastAsia="de-DE"/>
              </w:rPr>
            </w:pPr>
            <w:r>
              <w:t xml:space="preserve">The </w:t>
            </w:r>
            <w:r w:rsidR="00D10875">
              <w:t xml:space="preserve">buzzer on the </w:t>
            </w:r>
            <w:r w:rsidRPr="00D500D4">
              <w:rPr>
                <w:i/>
              </w:rPr>
              <w:t>R</w:t>
            </w:r>
            <w:r w:rsidR="00D10875" w:rsidRPr="00D500D4">
              <w:rPr>
                <w:i/>
              </w:rPr>
              <w:t>obot</w:t>
            </w:r>
            <w:r>
              <w:t xml:space="preserve"> that allows audio feedback to the </w:t>
            </w:r>
            <w:r w:rsidRPr="00D500D4">
              <w:rPr>
                <w:i/>
              </w:rPr>
              <w:t>User</w:t>
            </w:r>
            <w:r w:rsidR="00A95999">
              <w:t xml:space="preserve"> as described in </w:t>
            </w:r>
            <w:proofErr w:type="spellStart"/>
            <w:proofErr w:type="gramStart"/>
            <w:r w:rsidR="00A95999">
              <w:rPr>
                <w:lang w:val="de-DE" w:eastAsia="de-DE"/>
              </w:rPr>
              <w:t>PololuDataSheet</w:t>
            </w:r>
            <w:proofErr w:type="spellEnd"/>
            <w:r w:rsidR="00A95999" w:rsidRPr="00A95999">
              <w:rPr>
                <w:vertAlign w:val="superscript"/>
              </w:rPr>
              <w:t>[</w:t>
            </w:r>
            <w:proofErr w:type="gramEnd"/>
            <w:r w:rsidR="00A95999" w:rsidRPr="00A95999">
              <w:rPr>
                <w:vertAlign w:val="superscript"/>
              </w:rPr>
              <w:t>2]</w:t>
            </w:r>
          </w:p>
        </w:tc>
      </w:tr>
      <w:tr w:rsidR="00586A9B" w:rsidRPr="00E96612" w14:paraId="4FE1C16A"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036B745" w14:textId="410FEEA1" w:rsidR="00586A9B" w:rsidRDefault="00586A9B" w:rsidP="00474151">
            <w:pPr>
              <w:pStyle w:val="NTTabellentext"/>
            </w:pPr>
            <w:proofErr w:type="spellStart"/>
            <w:r>
              <w:t>LineSensors</w:t>
            </w:r>
            <w:proofErr w:type="spellEnd"/>
          </w:p>
        </w:tc>
        <w:tc>
          <w:tcPr>
            <w:tcW w:w="6863" w:type="dxa"/>
          </w:tcPr>
          <w:p w14:paraId="5E21C079" w14:textId="41A251A3" w:rsidR="00586A9B" w:rsidRDefault="00586A9B" w:rsidP="00474151">
            <w:pPr>
              <w:pStyle w:val="NTTabellentext"/>
              <w:keepNext/>
            </w:pPr>
            <w:r>
              <w:t xml:space="preserve">The sensor array at the front on the underside of the </w:t>
            </w:r>
            <w:r w:rsidRPr="00586A9B">
              <w:rPr>
                <w:i/>
              </w:rPr>
              <w:t>Robot</w:t>
            </w:r>
            <w:r>
              <w:t xml:space="preserve"> that </w:t>
            </w:r>
            <w:proofErr w:type="gramStart"/>
            <w:r>
              <w:t>is able to</w:t>
            </w:r>
            <w:proofErr w:type="gramEnd"/>
            <w:r>
              <w:t xml:space="preserve"> recognize the lines of the </w:t>
            </w:r>
            <w:proofErr w:type="spellStart"/>
            <w:r w:rsidRPr="00586A9B">
              <w:rPr>
                <w:i/>
              </w:rPr>
              <w:t>PlayField</w:t>
            </w:r>
            <w:proofErr w:type="spellEnd"/>
          </w:p>
        </w:tc>
      </w:tr>
      <w:tr w:rsidR="00586A9B" w:rsidRPr="00E96612" w14:paraId="04304DE7" w14:textId="77777777" w:rsidTr="00474151">
        <w:tc>
          <w:tcPr>
            <w:tcW w:w="2480" w:type="dxa"/>
          </w:tcPr>
          <w:p w14:paraId="2C87D692" w14:textId="63D74CCB" w:rsidR="00586A9B" w:rsidRDefault="00586A9B" w:rsidP="00474151">
            <w:pPr>
              <w:pStyle w:val="NTTabellentext"/>
            </w:pPr>
            <w:proofErr w:type="spellStart"/>
            <w:r>
              <w:t>PowerSwitch</w:t>
            </w:r>
            <w:proofErr w:type="spellEnd"/>
          </w:p>
        </w:tc>
        <w:tc>
          <w:tcPr>
            <w:tcW w:w="6863" w:type="dxa"/>
          </w:tcPr>
          <w:p w14:paraId="723F5F1A" w14:textId="57DAC8C2" w:rsidR="00586A9B" w:rsidRDefault="00586A9B" w:rsidP="00474151">
            <w:pPr>
              <w:pStyle w:val="NTTabellentext"/>
              <w:keepNext/>
            </w:pPr>
            <w:r>
              <w:t xml:space="preserve">The switch at the back of the </w:t>
            </w:r>
            <w:r w:rsidRPr="00586A9B">
              <w:rPr>
                <w:i/>
              </w:rPr>
              <w:t>Robot</w:t>
            </w:r>
            <w:r>
              <w:t xml:space="preserve">. The </w:t>
            </w:r>
            <w:r w:rsidRPr="00586A9B">
              <w:rPr>
                <w:i/>
              </w:rPr>
              <w:t>Robot</w:t>
            </w:r>
            <w:r>
              <w:t xml:space="preserve"> is only supplied with power when the switch is in the “ON” position</w:t>
            </w:r>
            <w:r w:rsidR="00A95999">
              <w:t xml:space="preserve"> as described in </w:t>
            </w:r>
            <w:proofErr w:type="spellStart"/>
            <w:proofErr w:type="gramStart"/>
            <w:r w:rsidR="00A95999">
              <w:rPr>
                <w:lang w:val="de-DE" w:eastAsia="de-DE"/>
              </w:rPr>
              <w:t>PololuDataSheet</w:t>
            </w:r>
            <w:proofErr w:type="spellEnd"/>
            <w:r w:rsidR="00A95999" w:rsidRPr="00A95999">
              <w:rPr>
                <w:vertAlign w:val="superscript"/>
              </w:rPr>
              <w:t>[</w:t>
            </w:r>
            <w:proofErr w:type="gramEnd"/>
            <w:r w:rsidR="00A95999" w:rsidRPr="00A95999">
              <w:rPr>
                <w:vertAlign w:val="superscript"/>
              </w:rPr>
              <w:t>2]</w:t>
            </w:r>
          </w:p>
        </w:tc>
      </w:tr>
      <w:tr w:rsidR="00586A9B" w:rsidRPr="00E96612" w14:paraId="3B5D2F2C"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2F231472" w14:textId="3F3E1E47" w:rsidR="00586A9B" w:rsidRDefault="00854760" w:rsidP="00474151">
            <w:pPr>
              <w:pStyle w:val="NTTabellentext"/>
            </w:pPr>
            <w:proofErr w:type="spellStart"/>
            <w:r>
              <w:t>StartButton</w:t>
            </w:r>
            <w:proofErr w:type="spellEnd"/>
          </w:p>
        </w:tc>
        <w:tc>
          <w:tcPr>
            <w:tcW w:w="6863" w:type="dxa"/>
          </w:tcPr>
          <w:p w14:paraId="6FD4375F" w14:textId="1AED8B81" w:rsidR="00586A9B" w:rsidRDefault="00F25C30" w:rsidP="00474151">
            <w:pPr>
              <w:pStyle w:val="NTTabellentext"/>
              <w:keepNext/>
            </w:pPr>
            <w:r>
              <w:t xml:space="preserve">The leftmost </w:t>
            </w:r>
            <w:r w:rsidR="00854760">
              <w:t xml:space="preserve">user </w:t>
            </w:r>
            <w:r>
              <w:t xml:space="preserve">button on the back of the </w:t>
            </w:r>
            <w:r w:rsidRPr="00F25C30">
              <w:rPr>
                <w:i/>
              </w:rPr>
              <w:t>Robot</w:t>
            </w:r>
            <w:r w:rsidR="00A95999">
              <w:t xml:space="preserve"> as described in </w:t>
            </w:r>
            <w:proofErr w:type="spellStart"/>
            <w:proofErr w:type="gramStart"/>
            <w:r w:rsidR="00A95999">
              <w:rPr>
                <w:lang w:val="de-DE" w:eastAsia="de-DE"/>
              </w:rPr>
              <w:t>PololuDataSheet</w:t>
            </w:r>
            <w:proofErr w:type="spellEnd"/>
            <w:r w:rsidR="00A95999" w:rsidRPr="00A95999">
              <w:rPr>
                <w:vertAlign w:val="superscript"/>
              </w:rPr>
              <w:t>[</w:t>
            </w:r>
            <w:proofErr w:type="gramEnd"/>
            <w:r w:rsidR="00A95999" w:rsidRPr="00A95999">
              <w:rPr>
                <w:vertAlign w:val="superscript"/>
              </w:rPr>
              <w:t>2]</w:t>
            </w:r>
          </w:p>
        </w:tc>
      </w:tr>
      <w:tr w:rsidR="00586A9B" w:rsidRPr="00E96612" w14:paraId="195757F8" w14:textId="77777777" w:rsidTr="00474151">
        <w:tc>
          <w:tcPr>
            <w:tcW w:w="2480" w:type="dxa"/>
          </w:tcPr>
          <w:p w14:paraId="2EFD524A" w14:textId="1A1F845F" w:rsidR="00586A9B" w:rsidRDefault="00586A9B" w:rsidP="00474151">
            <w:pPr>
              <w:pStyle w:val="NTTabellentext"/>
            </w:pPr>
            <w:proofErr w:type="spellStart"/>
            <w:r>
              <w:t>ParamButton</w:t>
            </w:r>
            <w:proofErr w:type="spellEnd"/>
          </w:p>
        </w:tc>
        <w:tc>
          <w:tcPr>
            <w:tcW w:w="6863" w:type="dxa"/>
          </w:tcPr>
          <w:p w14:paraId="474ABD92" w14:textId="7655A4FD" w:rsidR="00586A9B" w:rsidRDefault="00F25C30" w:rsidP="00474151">
            <w:pPr>
              <w:pStyle w:val="NTTabellentext"/>
              <w:keepNext/>
            </w:pPr>
            <w:r>
              <w:t xml:space="preserve">The middle </w:t>
            </w:r>
            <w:r w:rsidR="00854760">
              <w:t xml:space="preserve">user </w:t>
            </w:r>
            <w:r>
              <w:t xml:space="preserve">button on the back of the </w:t>
            </w:r>
            <w:r w:rsidRPr="00F25C30">
              <w:rPr>
                <w:i/>
              </w:rPr>
              <w:t>Robot</w:t>
            </w:r>
            <w:r w:rsidR="00A95999">
              <w:t xml:space="preserve"> as described in </w:t>
            </w:r>
            <w:proofErr w:type="spellStart"/>
            <w:proofErr w:type="gramStart"/>
            <w:r w:rsidR="00A95999">
              <w:rPr>
                <w:lang w:val="de-DE" w:eastAsia="de-DE"/>
              </w:rPr>
              <w:t>PololuDataSheet</w:t>
            </w:r>
            <w:proofErr w:type="spellEnd"/>
            <w:r w:rsidR="00A95999" w:rsidRPr="00A95999">
              <w:rPr>
                <w:vertAlign w:val="superscript"/>
              </w:rPr>
              <w:t>[</w:t>
            </w:r>
            <w:proofErr w:type="gramEnd"/>
            <w:r w:rsidR="00A95999" w:rsidRPr="00A95999">
              <w:rPr>
                <w:vertAlign w:val="superscript"/>
              </w:rPr>
              <w:t>2]</w:t>
            </w:r>
          </w:p>
        </w:tc>
      </w:tr>
      <w:tr w:rsidR="00854760" w:rsidRPr="00E96612" w14:paraId="719A8A67"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180FF898" w14:textId="5889C489" w:rsidR="00854760" w:rsidRDefault="00302A0B" w:rsidP="00474151">
            <w:pPr>
              <w:pStyle w:val="NTTabellentext"/>
            </w:pPr>
            <w:proofErr w:type="spellStart"/>
            <w:r>
              <w:t>CalibrateButton</w:t>
            </w:r>
            <w:proofErr w:type="spellEnd"/>
          </w:p>
        </w:tc>
        <w:tc>
          <w:tcPr>
            <w:tcW w:w="6863" w:type="dxa"/>
          </w:tcPr>
          <w:p w14:paraId="37C0917F" w14:textId="4EA76A08" w:rsidR="00854760" w:rsidRDefault="00854760" w:rsidP="00474151">
            <w:pPr>
              <w:pStyle w:val="NTTabellentext"/>
              <w:keepNext/>
            </w:pPr>
            <w:r>
              <w:t xml:space="preserve">The rightmost user button on the back of the </w:t>
            </w:r>
            <w:r w:rsidRPr="00F25C30">
              <w:rPr>
                <w:i/>
              </w:rPr>
              <w:t>Robot</w:t>
            </w:r>
            <w:r w:rsidR="00A95999">
              <w:t xml:space="preserve"> as described in </w:t>
            </w:r>
            <w:proofErr w:type="spellStart"/>
            <w:proofErr w:type="gramStart"/>
            <w:r w:rsidR="00A95999">
              <w:rPr>
                <w:lang w:val="de-DE" w:eastAsia="de-DE"/>
              </w:rPr>
              <w:t>PololuDataSheet</w:t>
            </w:r>
            <w:proofErr w:type="spellEnd"/>
            <w:r w:rsidR="00A95999" w:rsidRPr="00A95999">
              <w:rPr>
                <w:vertAlign w:val="superscript"/>
              </w:rPr>
              <w:t>[</w:t>
            </w:r>
            <w:proofErr w:type="gramEnd"/>
            <w:r w:rsidR="00A95999" w:rsidRPr="00A95999">
              <w:rPr>
                <w:vertAlign w:val="superscript"/>
              </w:rPr>
              <w:t>2]</w:t>
            </w:r>
          </w:p>
        </w:tc>
      </w:tr>
      <w:tr w:rsidR="00BE585D" w:rsidRPr="00E96612" w14:paraId="26AE903B" w14:textId="77777777" w:rsidTr="00474151">
        <w:tc>
          <w:tcPr>
            <w:tcW w:w="2480" w:type="dxa"/>
          </w:tcPr>
          <w:p w14:paraId="22B678AA" w14:textId="6E752783" w:rsidR="00BE585D" w:rsidRDefault="00BE585D" w:rsidP="00474151">
            <w:pPr>
              <w:pStyle w:val="NTTabellentext"/>
            </w:pPr>
            <w:proofErr w:type="spellStart"/>
            <w:r>
              <w:t>ResetButton</w:t>
            </w:r>
            <w:proofErr w:type="spellEnd"/>
          </w:p>
        </w:tc>
        <w:tc>
          <w:tcPr>
            <w:tcW w:w="6863" w:type="dxa"/>
          </w:tcPr>
          <w:p w14:paraId="4D3FE12E" w14:textId="7C6919C4" w:rsidR="00BE585D" w:rsidRDefault="00BE585D" w:rsidP="00474151">
            <w:pPr>
              <w:pStyle w:val="NTTabellentext"/>
              <w:keepNext/>
            </w:pPr>
            <w:r>
              <w:t xml:space="preserve">The reset button on the back of the </w:t>
            </w:r>
            <w:r w:rsidRPr="00F25C30">
              <w:rPr>
                <w:i/>
              </w:rPr>
              <w:t>Robot</w:t>
            </w:r>
            <w:r>
              <w:t xml:space="preserve"> with the label “reset” as described in </w:t>
            </w:r>
            <w:proofErr w:type="spellStart"/>
            <w:proofErr w:type="gramStart"/>
            <w:r>
              <w:rPr>
                <w:lang w:val="de-DE" w:eastAsia="de-DE"/>
              </w:rPr>
              <w:t>PololuDataSheet</w:t>
            </w:r>
            <w:proofErr w:type="spellEnd"/>
            <w:r w:rsidRPr="00A95999">
              <w:rPr>
                <w:vertAlign w:val="superscript"/>
              </w:rPr>
              <w:t>[</w:t>
            </w:r>
            <w:proofErr w:type="gramEnd"/>
            <w:r w:rsidRPr="00A95999">
              <w:rPr>
                <w:vertAlign w:val="superscript"/>
              </w:rPr>
              <w:t>2]</w:t>
            </w:r>
          </w:p>
        </w:tc>
      </w:tr>
    </w:tbl>
    <w:p w14:paraId="0EA3216B" w14:textId="791B2C4C" w:rsidR="00D10875" w:rsidRDefault="00D10875" w:rsidP="00D10875">
      <w:pPr>
        <w:pStyle w:val="Beschriftung"/>
      </w:pPr>
      <w:bookmarkStart w:id="36" w:name="_Toc163073372"/>
      <w:r>
        <w:t xml:space="preserve">Table </w:t>
      </w:r>
      <w:r>
        <w:fldChar w:fldCharType="begin"/>
      </w:r>
      <w:r>
        <w:instrText xml:space="preserve"> SEQ Table \* ARABIC </w:instrText>
      </w:r>
      <w:r>
        <w:fldChar w:fldCharType="separate"/>
      </w:r>
      <w:r w:rsidR="00DA5D0D">
        <w:rPr>
          <w:noProof/>
        </w:rPr>
        <w:t>6</w:t>
      </w:r>
      <w:r>
        <w:fldChar w:fldCharType="end"/>
      </w:r>
      <w:r>
        <w:t>: Terminology of the hardware</w:t>
      </w:r>
      <w:bookmarkEnd w:id="36"/>
    </w:p>
    <w:p w14:paraId="6F1B1A0A" w14:textId="77777777" w:rsidR="00D10875" w:rsidRPr="00D10875" w:rsidRDefault="00D10875" w:rsidP="00D10875"/>
    <w:p w14:paraId="06D09CC3" w14:textId="77777777" w:rsidR="003F07F3" w:rsidRDefault="003F07F3">
      <w:pPr>
        <w:tabs>
          <w:tab w:val="clear" w:pos="8930"/>
        </w:tabs>
        <w:spacing w:after="160" w:line="259" w:lineRule="auto"/>
        <w:jc w:val="left"/>
        <w:rPr>
          <w:rFonts w:asciiTheme="majorHAnsi" w:eastAsiaTheme="majorEastAsia" w:hAnsiTheme="majorHAnsi" w:cstheme="majorBidi"/>
          <w:b/>
          <w:color w:val="0076BD"/>
          <w:szCs w:val="24"/>
        </w:rPr>
      </w:pPr>
      <w:r>
        <w:br w:type="page"/>
      </w:r>
    </w:p>
    <w:p w14:paraId="7C058E55" w14:textId="78AC589E" w:rsidR="00D10875" w:rsidRPr="00D10875" w:rsidRDefault="00D10875" w:rsidP="00D10875">
      <w:pPr>
        <w:pStyle w:val="berschrift3"/>
      </w:pPr>
      <w:bookmarkStart w:id="37" w:name="_Toc163073351"/>
      <w:r>
        <w:lastRenderedPageBreak/>
        <w:t>Other</w:t>
      </w:r>
      <w:bookmarkEnd w:id="37"/>
    </w:p>
    <w:tbl>
      <w:tblPr>
        <w:tblStyle w:val="NTKopffettblauweiss"/>
        <w:tblW w:w="9343" w:type="dxa"/>
        <w:tblLayout w:type="fixed"/>
        <w:tblLook w:val="00A0" w:firstRow="1" w:lastRow="0" w:firstColumn="1" w:lastColumn="0" w:noHBand="0" w:noVBand="0"/>
      </w:tblPr>
      <w:tblGrid>
        <w:gridCol w:w="2480"/>
        <w:gridCol w:w="6863"/>
      </w:tblGrid>
      <w:tr w:rsidR="00D10875" w:rsidRPr="00E96612" w14:paraId="54FFEA85" w14:textId="77777777" w:rsidTr="00474151">
        <w:trPr>
          <w:cnfStyle w:val="100000000000" w:firstRow="1" w:lastRow="0" w:firstColumn="0" w:lastColumn="0" w:oddVBand="0" w:evenVBand="0" w:oddHBand="0" w:evenHBand="0" w:firstRowFirstColumn="0" w:firstRowLastColumn="0" w:lastRowFirstColumn="0" w:lastRowLastColumn="0"/>
        </w:trPr>
        <w:tc>
          <w:tcPr>
            <w:tcW w:w="2480" w:type="dxa"/>
          </w:tcPr>
          <w:p w14:paraId="7C32448B" w14:textId="77777777" w:rsidR="00D10875" w:rsidRPr="00E96612" w:rsidRDefault="00D10875" w:rsidP="00474151">
            <w:pPr>
              <w:pStyle w:val="NTTabellentext"/>
              <w:rPr>
                <w:lang w:val="de-DE" w:eastAsia="de-DE"/>
              </w:rPr>
            </w:pPr>
            <w:r w:rsidRPr="00E96612">
              <w:rPr>
                <w:lang w:val="de-DE" w:eastAsia="de-DE"/>
              </w:rPr>
              <w:t>Term</w:t>
            </w:r>
          </w:p>
        </w:tc>
        <w:tc>
          <w:tcPr>
            <w:tcW w:w="6863" w:type="dxa"/>
          </w:tcPr>
          <w:p w14:paraId="2F7C7777" w14:textId="77777777" w:rsidR="00D10875" w:rsidRPr="00E96612" w:rsidRDefault="00D10875" w:rsidP="00474151">
            <w:pPr>
              <w:pStyle w:val="NTTabellentext"/>
              <w:rPr>
                <w:lang w:val="de-DE" w:eastAsia="de-DE"/>
              </w:rPr>
            </w:pPr>
            <w:r w:rsidRPr="00E96612">
              <w:rPr>
                <w:lang w:val="de-DE" w:eastAsia="de-DE"/>
              </w:rPr>
              <w:t>Description</w:t>
            </w:r>
          </w:p>
        </w:tc>
      </w:tr>
      <w:tr w:rsidR="0079311A" w:rsidRPr="00E96612" w14:paraId="2CC701F4" w14:textId="77777777" w:rsidTr="00474151">
        <w:tc>
          <w:tcPr>
            <w:tcW w:w="2480" w:type="dxa"/>
          </w:tcPr>
          <w:p w14:paraId="192C0FEF" w14:textId="77777777" w:rsidR="0079311A" w:rsidRPr="00B27DB6" w:rsidRDefault="0079311A" w:rsidP="004444CD">
            <w:pPr>
              <w:pStyle w:val="NTTabellentext"/>
            </w:pPr>
            <w:proofErr w:type="spellStart"/>
            <w:r w:rsidRPr="00B27DB6">
              <w:t>AlarmSignal</w:t>
            </w:r>
            <w:proofErr w:type="spellEnd"/>
          </w:p>
        </w:tc>
        <w:tc>
          <w:tcPr>
            <w:tcW w:w="6863" w:type="dxa"/>
          </w:tcPr>
          <w:p w14:paraId="4A6C034A" w14:textId="432DF09D" w:rsidR="0079311A" w:rsidRPr="00DC6D07" w:rsidRDefault="00A95999" w:rsidP="004444CD">
            <w:pPr>
              <w:pStyle w:val="NTTabellentext"/>
              <w:keepNext/>
              <w:rPr>
                <w:lang w:eastAsia="de-DE"/>
              </w:rPr>
            </w:pPr>
            <w:r>
              <w:t xml:space="preserve">The </w:t>
            </w:r>
            <w:proofErr w:type="spellStart"/>
            <w:r w:rsidRPr="00A95999">
              <w:rPr>
                <w:i/>
              </w:rPr>
              <w:t>AlarmSignal</w:t>
            </w:r>
            <w:proofErr w:type="spellEnd"/>
            <w:r>
              <w:t xml:space="preserve"> is a s</w:t>
            </w:r>
            <w:r w:rsidR="0079311A">
              <w:t>ignal of frequency 440Hz</w:t>
            </w:r>
            <w:r w:rsidR="00854760">
              <w:t xml:space="preserve"> which is played for 333</w:t>
            </w:r>
            <w:r w:rsidR="0079311A">
              <w:t>ms</w:t>
            </w:r>
            <w:r w:rsidR="00854760">
              <w:t xml:space="preserve"> and after a pause of 333ms played again for 333ms. The</w:t>
            </w:r>
            <w:r w:rsidR="0079311A">
              <w:t xml:space="preserve"> volume </w:t>
            </w:r>
            <w:r w:rsidR="00854760">
              <w:t xml:space="preserve">is a minimum of </w:t>
            </w:r>
            <w:r w:rsidR="0079311A">
              <w:t>60dB at 10cm distance</w:t>
            </w:r>
            <w:r w:rsidR="00854760">
              <w:t>.</w:t>
            </w:r>
          </w:p>
        </w:tc>
      </w:tr>
      <w:tr w:rsidR="0079311A" w:rsidRPr="00E96612" w14:paraId="3F9FCA9A"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69A2BFD6" w14:textId="77777777" w:rsidR="0079311A" w:rsidRPr="00B27DB6" w:rsidRDefault="0079311A" w:rsidP="00474151">
            <w:pPr>
              <w:pStyle w:val="NTTabellentext"/>
            </w:pPr>
            <w:proofErr w:type="spellStart"/>
            <w:r w:rsidRPr="00B27DB6">
              <w:t>CountDown</w:t>
            </w:r>
            <w:proofErr w:type="spellEnd"/>
          </w:p>
        </w:tc>
        <w:tc>
          <w:tcPr>
            <w:tcW w:w="6863" w:type="dxa"/>
          </w:tcPr>
          <w:p w14:paraId="23A6588C" w14:textId="77777777" w:rsidR="0079311A" w:rsidRPr="00DC6D07" w:rsidRDefault="0079311A" w:rsidP="00F25C30">
            <w:pPr>
              <w:pStyle w:val="NTTabellentext"/>
              <w:keepNext/>
              <w:rPr>
                <w:lang w:eastAsia="de-DE"/>
              </w:rPr>
            </w:pPr>
            <w:r w:rsidRPr="00DC6D07">
              <w:rPr>
                <w:lang w:eastAsia="de-DE"/>
              </w:rPr>
              <w:t xml:space="preserve">A countdown that starts with 3 and counts down to 0. The number is always decremented after 1s and is shown on the </w:t>
            </w:r>
            <w:proofErr w:type="spellStart"/>
            <w:r w:rsidRPr="00DC6D07">
              <w:rPr>
                <w:i/>
                <w:lang w:eastAsia="de-DE"/>
              </w:rPr>
              <w:t>OledDisplay</w:t>
            </w:r>
            <w:proofErr w:type="spellEnd"/>
            <w:r w:rsidRPr="00DC6D07">
              <w:rPr>
                <w:lang w:eastAsia="de-DE"/>
              </w:rPr>
              <w:t xml:space="preserve"> in addition to the</w:t>
            </w:r>
            <w:r w:rsidRPr="00DC6D07">
              <w:rPr>
                <w:i/>
                <w:lang w:eastAsia="de-DE"/>
              </w:rPr>
              <w:t xml:space="preserve"> </w:t>
            </w:r>
            <w:proofErr w:type="spellStart"/>
            <w:r w:rsidRPr="002A0DF6">
              <w:rPr>
                <w:i/>
              </w:rPr>
              <w:t>TeamName</w:t>
            </w:r>
            <w:proofErr w:type="spellEnd"/>
          </w:p>
        </w:tc>
      </w:tr>
      <w:tr w:rsidR="0079311A" w:rsidRPr="00E96612" w14:paraId="2B684D7F" w14:textId="77777777" w:rsidTr="00474151">
        <w:tc>
          <w:tcPr>
            <w:tcW w:w="2480" w:type="dxa"/>
          </w:tcPr>
          <w:p w14:paraId="702C4451" w14:textId="77777777" w:rsidR="0079311A" w:rsidRPr="00B27DB6" w:rsidRDefault="0079311A" w:rsidP="00474151">
            <w:pPr>
              <w:pStyle w:val="NTTabellentext"/>
            </w:pPr>
            <w:proofErr w:type="spellStart"/>
            <w:r w:rsidRPr="00B27DB6">
              <w:t>DriveMotors</w:t>
            </w:r>
            <w:proofErr w:type="spellEnd"/>
          </w:p>
        </w:tc>
        <w:tc>
          <w:tcPr>
            <w:tcW w:w="6863" w:type="dxa"/>
          </w:tcPr>
          <w:p w14:paraId="6D45D77A" w14:textId="77777777" w:rsidR="0079311A" w:rsidRPr="00DC6D07" w:rsidRDefault="0079311A" w:rsidP="00F25C30">
            <w:pPr>
              <w:pStyle w:val="NTTabellentext"/>
              <w:keepNext/>
              <w:rPr>
                <w:lang w:eastAsia="de-DE"/>
              </w:rPr>
            </w:pPr>
            <w:r w:rsidRPr="00DC6D07">
              <w:rPr>
                <w:lang w:eastAsia="de-DE"/>
              </w:rPr>
              <w:t xml:space="preserve">The two </w:t>
            </w:r>
            <w:r>
              <w:t xml:space="preserve">metal gearmotors that are connected to the wheels on the backside of the </w:t>
            </w:r>
            <w:r w:rsidRPr="00F25C30">
              <w:rPr>
                <w:i/>
              </w:rPr>
              <w:t>Robot</w:t>
            </w:r>
          </w:p>
        </w:tc>
      </w:tr>
      <w:tr w:rsidR="0079311A" w:rsidRPr="00E96612" w14:paraId="310C2B7F"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B71C372" w14:textId="77777777" w:rsidR="0079311A" w:rsidRPr="00B27DB6" w:rsidRDefault="0079311A" w:rsidP="00474151">
            <w:pPr>
              <w:pStyle w:val="NTTabellentext"/>
              <w:rPr>
                <w:iCs/>
              </w:rPr>
            </w:pPr>
            <w:proofErr w:type="spellStart"/>
            <w:r w:rsidRPr="00B27DB6">
              <w:t>FullLap</w:t>
            </w:r>
            <w:proofErr w:type="spellEnd"/>
          </w:p>
        </w:tc>
        <w:tc>
          <w:tcPr>
            <w:tcW w:w="6863" w:type="dxa"/>
          </w:tcPr>
          <w:p w14:paraId="3663E31A" w14:textId="77777777" w:rsidR="0079311A" w:rsidRPr="00DC6D07" w:rsidRDefault="0079311A" w:rsidP="00F25C30">
            <w:pPr>
              <w:pStyle w:val="NTTabellentext"/>
              <w:keepNext/>
              <w:rPr>
                <w:lang w:eastAsia="de-DE"/>
              </w:rPr>
            </w:pPr>
            <w:r w:rsidRPr="00DC6D07">
              <w:rPr>
                <w:lang w:eastAsia="de-DE"/>
              </w:rPr>
              <w:t xml:space="preserve">One lap on the </w:t>
            </w:r>
            <w:proofErr w:type="spellStart"/>
            <w:r w:rsidRPr="00DC6D07">
              <w:rPr>
                <w:i/>
                <w:lang w:eastAsia="de-DE"/>
              </w:rPr>
              <w:t>PlayField</w:t>
            </w:r>
            <w:proofErr w:type="spellEnd"/>
            <w:r w:rsidRPr="00DC6D07">
              <w:rPr>
                <w:i/>
                <w:lang w:eastAsia="de-DE"/>
              </w:rPr>
              <w:t xml:space="preserve"> </w:t>
            </w:r>
            <w:r w:rsidRPr="00DC6D07">
              <w:rPr>
                <w:lang w:eastAsia="de-DE"/>
              </w:rPr>
              <w:t xml:space="preserve">that starts with the </w:t>
            </w:r>
            <w:proofErr w:type="spellStart"/>
            <w:r w:rsidRPr="002A4021">
              <w:rPr>
                <w:i/>
                <w:iCs/>
              </w:rPr>
              <w:t>StartFinishLin</w:t>
            </w:r>
            <w:r>
              <w:rPr>
                <w:i/>
                <w:iCs/>
              </w:rPr>
              <w:t>e</w:t>
            </w:r>
            <w:proofErr w:type="spellEnd"/>
            <w:r>
              <w:rPr>
                <w:iCs/>
              </w:rPr>
              <w:t xml:space="preserve"> and ends with the same </w:t>
            </w:r>
            <w:proofErr w:type="spellStart"/>
            <w:r w:rsidRPr="002A4021">
              <w:rPr>
                <w:i/>
                <w:iCs/>
              </w:rPr>
              <w:t>StartFinishLin</w:t>
            </w:r>
            <w:r>
              <w:rPr>
                <w:i/>
                <w:iCs/>
              </w:rPr>
              <w:t>e</w:t>
            </w:r>
            <w:proofErr w:type="spellEnd"/>
          </w:p>
        </w:tc>
      </w:tr>
      <w:tr w:rsidR="0079311A" w:rsidRPr="00E96612" w14:paraId="251135D4" w14:textId="77777777" w:rsidTr="00474151">
        <w:tc>
          <w:tcPr>
            <w:tcW w:w="2480" w:type="dxa"/>
          </w:tcPr>
          <w:p w14:paraId="3AED72D1" w14:textId="77777777" w:rsidR="0079311A" w:rsidRPr="00B27DB6" w:rsidRDefault="0079311A" w:rsidP="00474151">
            <w:pPr>
              <w:pStyle w:val="NTTabellentext"/>
            </w:pPr>
            <w:proofErr w:type="spellStart"/>
            <w:r w:rsidRPr="00B27DB6">
              <w:t>FullStop</w:t>
            </w:r>
            <w:proofErr w:type="spellEnd"/>
          </w:p>
        </w:tc>
        <w:tc>
          <w:tcPr>
            <w:tcW w:w="6863" w:type="dxa"/>
          </w:tcPr>
          <w:p w14:paraId="425A80EF" w14:textId="77777777" w:rsidR="0079311A" w:rsidRPr="00DC6D07" w:rsidRDefault="0079311A" w:rsidP="00F25C3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not moving because the </w:t>
            </w:r>
            <w:proofErr w:type="spellStart"/>
            <w:r w:rsidRPr="00DC6D07">
              <w:rPr>
                <w:i/>
                <w:lang w:eastAsia="de-DE"/>
              </w:rPr>
              <w:t>DriveMotors</w:t>
            </w:r>
            <w:proofErr w:type="spellEnd"/>
            <w:r w:rsidRPr="00DC6D07">
              <w:rPr>
                <w:lang w:eastAsia="de-DE"/>
              </w:rPr>
              <w:t xml:space="preserve"> do not receive any power</w:t>
            </w:r>
          </w:p>
        </w:tc>
      </w:tr>
      <w:tr w:rsidR="004F4CE4" w:rsidRPr="00E96612" w14:paraId="30D235BB"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3B0D0AE" w14:textId="094BA69B" w:rsidR="004F4CE4" w:rsidRPr="00B27DB6" w:rsidRDefault="004F4CE4" w:rsidP="00474151">
            <w:pPr>
              <w:pStyle w:val="NTTabellentext"/>
            </w:pPr>
            <w:proofErr w:type="spellStart"/>
            <w:r>
              <w:t>LapTime</w:t>
            </w:r>
            <w:proofErr w:type="spellEnd"/>
          </w:p>
        </w:tc>
        <w:tc>
          <w:tcPr>
            <w:tcW w:w="6863" w:type="dxa"/>
          </w:tcPr>
          <w:p w14:paraId="41428AC3" w14:textId="1587C213" w:rsidR="004F4CE4" w:rsidRPr="00DC6D07" w:rsidRDefault="004F4CE4" w:rsidP="00F25C30">
            <w:pPr>
              <w:pStyle w:val="NTTabellentext"/>
              <w:keepNext/>
              <w:rPr>
                <w:lang w:eastAsia="de-DE"/>
              </w:rPr>
            </w:pPr>
            <w:r>
              <w:rPr>
                <w:lang w:eastAsia="de-DE"/>
              </w:rPr>
              <w:t xml:space="preserve">The time the Robot needed to finish a </w:t>
            </w:r>
            <w:proofErr w:type="spellStart"/>
            <w:r w:rsidRPr="00595055">
              <w:rPr>
                <w:i/>
                <w:lang w:eastAsia="de-DE"/>
              </w:rPr>
              <w:t>FullLap</w:t>
            </w:r>
            <w:proofErr w:type="spellEnd"/>
          </w:p>
        </w:tc>
      </w:tr>
      <w:tr w:rsidR="0079311A" w:rsidRPr="00E96612" w14:paraId="06608F23" w14:textId="77777777" w:rsidTr="00474151">
        <w:tc>
          <w:tcPr>
            <w:tcW w:w="2480" w:type="dxa"/>
          </w:tcPr>
          <w:p w14:paraId="204ADA2A" w14:textId="77777777" w:rsidR="0079311A" w:rsidRPr="00B27DB6" w:rsidRDefault="0079311A" w:rsidP="00474151">
            <w:pPr>
              <w:pStyle w:val="NTTabellentext"/>
              <w:rPr>
                <w:iCs/>
              </w:rPr>
            </w:pPr>
            <w:proofErr w:type="spellStart"/>
            <w:r>
              <w:rPr>
                <w:iCs/>
              </w:rPr>
              <w:t>GuideLine</w:t>
            </w:r>
            <w:proofErr w:type="spellEnd"/>
          </w:p>
        </w:tc>
        <w:tc>
          <w:tcPr>
            <w:tcW w:w="6863" w:type="dxa"/>
          </w:tcPr>
          <w:p w14:paraId="72A0300E" w14:textId="77777777" w:rsidR="0079311A" w:rsidRPr="00DC6D07" w:rsidRDefault="0079311A" w:rsidP="00F25C30">
            <w:pPr>
              <w:pStyle w:val="NTTabellentext"/>
              <w:keepNext/>
              <w:rPr>
                <w:lang w:eastAsia="de-DE"/>
              </w:rPr>
            </w:pPr>
            <w:r w:rsidRPr="00DC6D07">
              <w:rPr>
                <w:lang w:eastAsia="de-DE"/>
              </w:rPr>
              <w:t xml:space="preserve">The line on the </w:t>
            </w:r>
            <w:proofErr w:type="spellStart"/>
            <w:r w:rsidRPr="00DC6D07">
              <w:rPr>
                <w:lang w:eastAsia="de-DE"/>
              </w:rPr>
              <w:t>PlayField</w:t>
            </w:r>
            <w:proofErr w:type="spellEnd"/>
            <w:r w:rsidRPr="00DC6D07">
              <w:rPr>
                <w:lang w:eastAsia="de-DE"/>
              </w:rPr>
              <w:t xml:space="preserve"> that marks the lap and shows the Robot where it must drive</w:t>
            </w:r>
          </w:p>
        </w:tc>
      </w:tr>
      <w:tr w:rsidR="0079311A" w:rsidRPr="00E96612" w14:paraId="70D693C0"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415FE38B" w14:textId="77777777" w:rsidR="0079311A" w:rsidRPr="00B27DB6" w:rsidRDefault="0079311A" w:rsidP="004444CD">
            <w:pPr>
              <w:pStyle w:val="NTTabellentext"/>
            </w:pPr>
            <w:proofErr w:type="spellStart"/>
            <w:r>
              <w:t>ParameterSets</w:t>
            </w:r>
            <w:proofErr w:type="spellEnd"/>
          </w:p>
        </w:tc>
        <w:tc>
          <w:tcPr>
            <w:tcW w:w="6863" w:type="dxa"/>
          </w:tcPr>
          <w:p w14:paraId="16A91D52" w14:textId="77777777" w:rsidR="0079311A" w:rsidRDefault="0079311A" w:rsidP="004444CD">
            <w:pPr>
              <w:pStyle w:val="NTTabellentext"/>
              <w:keepNext/>
            </w:pPr>
            <w:r>
              <w:t xml:space="preserve">The </w:t>
            </w:r>
            <w:r w:rsidRPr="00EC5241">
              <w:rPr>
                <w:i/>
              </w:rPr>
              <w:t>Robot</w:t>
            </w:r>
            <w:r>
              <w:t xml:space="preserve"> allows to choose between different sets of parameters which affect the </w:t>
            </w:r>
            <w:r w:rsidRPr="00EC5241">
              <w:rPr>
                <w:i/>
              </w:rPr>
              <w:t>Robot</w:t>
            </w:r>
            <w:r>
              <w:t>’s behavior, e.g. a more cautious driving style</w:t>
            </w:r>
          </w:p>
        </w:tc>
      </w:tr>
      <w:tr w:rsidR="0079311A" w:rsidRPr="00E96612" w14:paraId="4EFD1F3E" w14:textId="77777777" w:rsidTr="00474151">
        <w:tc>
          <w:tcPr>
            <w:tcW w:w="2480" w:type="dxa"/>
          </w:tcPr>
          <w:p w14:paraId="72EF1918" w14:textId="77777777" w:rsidR="0079311A" w:rsidRPr="00B27DB6" w:rsidRDefault="0079311A" w:rsidP="00474151">
            <w:pPr>
              <w:pStyle w:val="NTTabellentext"/>
            </w:pPr>
            <w:proofErr w:type="spellStart"/>
            <w:r w:rsidRPr="00B27DB6">
              <w:t>PlayField</w:t>
            </w:r>
            <w:proofErr w:type="spellEnd"/>
          </w:p>
        </w:tc>
        <w:tc>
          <w:tcPr>
            <w:tcW w:w="6863" w:type="dxa"/>
          </w:tcPr>
          <w:p w14:paraId="59A2A0BC" w14:textId="77777777" w:rsidR="0079311A" w:rsidRPr="00DC6D07" w:rsidRDefault="0079311A" w:rsidP="00F25C30">
            <w:pPr>
              <w:pStyle w:val="NTTabellentext"/>
              <w:keepNext/>
              <w:rPr>
                <w:lang w:eastAsia="de-DE"/>
              </w:rPr>
            </w:pPr>
            <w:r w:rsidRPr="00DC6D07">
              <w:rPr>
                <w:lang w:eastAsia="de-DE"/>
              </w:rPr>
              <w:t xml:space="preserve">The flat surface the </w:t>
            </w:r>
            <w:r w:rsidRPr="00DC6D07">
              <w:rPr>
                <w:i/>
                <w:lang w:eastAsia="de-DE"/>
              </w:rPr>
              <w:t>Robot</w:t>
            </w:r>
            <w:r w:rsidRPr="00DC6D07">
              <w:rPr>
                <w:lang w:eastAsia="de-DE"/>
              </w:rPr>
              <w:t xml:space="preserve"> drives on</w:t>
            </w:r>
          </w:p>
        </w:tc>
      </w:tr>
      <w:tr w:rsidR="0079311A" w:rsidRPr="00E96612" w14:paraId="0A567FA2"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FA46A48" w14:textId="77777777" w:rsidR="0079311A" w:rsidRPr="00B27DB6" w:rsidRDefault="0079311A" w:rsidP="00474151">
            <w:pPr>
              <w:pStyle w:val="NTTabellentext"/>
            </w:pPr>
            <w:proofErr w:type="spellStart"/>
            <w:r w:rsidRPr="00B27DB6">
              <w:t>PoweredOn</w:t>
            </w:r>
            <w:proofErr w:type="spellEnd"/>
          </w:p>
        </w:tc>
        <w:tc>
          <w:tcPr>
            <w:tcW w:w="6863" w:type="dxa"/>
          </w:tcPr>
          <w:p w14:paraId="418E476A" w14:textId="77777777" w:rsidR="0079311A" w:rsidRPr="00DC6D07" w:rsidRDefault="0079311A" w:rsidP="00474151">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supplied with power for at least 500ms so that all the software of</w:t>
            </w:r>
            <w:r>
              <w:rPr>
                <w:lang w:eastAsia="de-DE"/>
              </w:rPr>
              <w:t xml:space="preserve"> </w:t>
            </w:r>
            <w:r w:rsidRPr="00DC6D07">
              <w:rPr>
                <w:lang w:eastAsia="de-DE"/>
              </w:rPr>
              <w:t xml:space="preserve">the </w:t>
            </w:r>
            <w:proofErr w:type="spellStart"/>
            <w:r w:rsidRPr="00DC6D07">
              <w:rPr>
                <w:lang w:eastAsia="de-DE"/>
              </w:rPr>
              <w:t>Mcu</w:t>
            </w:r>
            <w:proofErr w:type="spellEnd"/>
            <w:r w:rsidRPr="00DC6D07">
              <w:rPr>
                <w:lang w:eastAsia="de-DE"/>
              </w:rPr>
              <w:t xml:space="preserve"> had enough time to finish all initialization steps</w:t>
            </w:r>
          </w:p>
        </w:tc>
      </w:tr>
      <w:tr w:rsidR="0079311A" w:rsidRPr="00E96612" w14:paraId="0A422375" w14:textId="77777777" w:rsidTr="00474151">
        <w:tc>
          <w:tcPr>
            <w:tcW w:w="2480" w:type="dxa"/>
          </w:tcPr>
          <w:p w14:paraId="336B2053" w14:textId="77777777" w:rsidR="0079311A" w:rsidRPr="00B27DB6" w:rsidRDefault="0079311A" w:rsidP="00474151">
            <w:pPr>
              <w:pStyle w:val="NTTabellentext"/>
              <w:rPr>
                <w:lang w:val="de-DE" w:eastAsia="de-DE"/>
              </w:rPr>
            </w:pPr>
            <w:r w:rsidRPr="00B27DB6">
              <w:t>Redetect</w:t>
            </w:r>
          </w:p>
        </w:tc>
        <w:tc>
          <w:tcPr>
            <w:tcW w:w="6863" w:type="dxa"/>
          </w:tcPr>
          <w:p w14:paraId="2FC3EC04" w14:textId="63FF04D4" w:rsidR="0079311A" w:rsidRPr="00B175C4" w:rsidRDefault="004F4CE4" w:rsidP="00474151">
            <w:pPr>
              <w:pStyle w:val="NTTabellentext"/>
              <w:keepNext/>
              <w:rPr>
                <w:lang w:val="de-DE" w:eastAsia="de-DE"/>
              </w:rPr>
            </w:pPr>
            <w:proofErr w:type="spellStart"/>
            <w:r>
              <w:rPr>
                <w:lang w:val="de-DE" w:eastAsia="de-DE"/>
              </w:rPr>
              <w:t>Searching</w:t>
            </w:r>
            <w:proofErr w:type="spellEnd"/>
            <w:r>
              <w:rPr>
                <w:lang w:val="de-DE" w:eastAsia="de-DE"/>
              </w:rPr>
              <w:t xml:space="preserve"> and </w:t>
            </w:r>
            <w:proofErr w:type="spellStart"/>
            <w:r>
              <w:rPr>
                <w:lang w:val="de-DE" w:eastAsia="de-DE"/>
              </w:rPr>
              <w:t>r</w:t>
            </w:r>
            <w:r w:rsidR="0079311A">
              <w:rPr>
                <w:lang w:val="de-DE" w:eastAsia="de-DE"/>
              </w:rPr>
              <w:t>ecognizing</w:t>
            </w:r>
            <w:proofErr w:type="spellEnd"/>
            <w:r w:rsidR="0079311A">
              <w:rPr>
                <w:lang w:val="de-DE" w:eastAsia="de-DE"/>
              </w:rPr>
              <w:t xml:space="preserve"> </w:t>
            </w:r>
            <w:proofErr w:type="spellStart"/>
            <w:r>
              <w:rPr>
                <w:lang w:val="de-DE" w:eastAsia="de-DE"/>
              </w:rPr>
              <w:t>the</w:t>
            </w:r>
            <w:proofErr w:type="spellEnd"/>
            <w:r>
              <w:rPr>
                <w:lang w:val="de-DE" w:eastAsia="de-DE"/>
              </w:rPr>
              <w:t xml:space="preserve"> </w:t>
            </w:r>
            <w:proofErr w:type="spellStart"/>
            <w:r w:rsidR="0079311A" w:rsidRPr="00B175C4">
              <w:rPr>
                <w:i/>
                <w:iCs/>
                <w:lang w:val="de-DE" w:eastAsia="de-DE"/>
              </w:rPr>
              <w:t>GuideLine</w:t>
            </w:r>
            <w:proofErr w:type="spellEnd"/>
            <w:r w:rsidR="0079311A">
              <w:rPr>
                <w:lang w:val="de-DE" w:eastAsia="de-DE"/>
              </w:rPr>
              <w:t xml:space="preserve"> after </w:t>
            </w:r>
            <w:proofErr w:type="spellStart"/>
            <w:r w:rsidR="0079311A">
              <w:rPr>
                <w:lang w:val="de-DE" w:eastAsia="de-DE"/>
              </w:rPr>
              <w:t>losing</w:t>
            </w:r>
            <w:proofErr w:type="spellEnd"/>
            <w:r w:rsidR="0079311A">
              <w:rPr>
                <w:lang w:val="de-DE" w:eastAsia="de-DE"/>
              </w:rPr>
              <w:t xml:space="preserve"> </w:t>
            </w:r>
            <w:proofErr w:type="spellStart"/>
            <w:r w:rsidR="0079311A" w:rsidRPr="00B175C4">
              <w:rPr>
                <w:i/>
                <w:iCs/>
                <w:lang w:val="de-DE" w:eastAsia="de-DE"/>
              </w:rPr>
              <w:t>GuideLine</w:t>
            </w:r>
            <w:proofErr w:type="spellEnd"/>
            <w:r w:rsidR="0079311A">
              <w:rPr>
                <w:lang w:val="de-DE" w:eastAsia="de-DE"/>
              </w:rPr>
              <w:t xml:space="preserve"> </w:t>
            </w:r>
            <w:proofErr w:type="spellStart"/>
            <w:r w:rsidR="0079311A">
              <w:rPr>
                <w:lang w:val="de-DE" w:eastAsia="de-DE"/>
              </w:rPr>
              <w:t>while</w:t>
            </w:r>
            <w:proofErr w:type="spellEnd"/>
            <w:r w:rsidR="0079311A">
              <w:rPr>
                <w:lang w:val="de-DE" w:eastAsia="de-DE"/>
              </w:rPr>
              <w:t xml:space="preserve"> </w:t>
            </w:r>
            <w:proofErr w:type="spellStart"/>
            <w:r w:rsidR="0079311A">
              <w:rPr>
                <w:lang w:val="de-DE" w:eastAsia="de-DE"/>
              </w:rPr>
              <w:t>driving</w:t>
            </w:r>
            <w:proofErr w:type="spellEnd"/>
          </w:p>
        </w:tc>
      </w:tr>
      <w:tr w:rsidR="0079311A" w:rsidRPr="00E96612" w14:paraId="34224007"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2656F65A" w14:textId="77777777" w:rsidR="0079311A" w:rsidRPr="00B27DB6" w:rsidRDefault="0079311A" w:rsidP="004444CD">
            <w:pPr>
              <w:pStyle w:val="NTTabellentext"/>
            </w:pPr>
            <w:proofErr w:type="spellStart"/>
            <w:r w:rsidRPr="00B27DB6">
              <w:t>ShortBeep</w:t>
            </w:r>
            <w:proofErr w:type="spellEnd"/>
          </w:p>
        </w:tc>
        <w:tc>
          <w:tcPr>
            <w:tcW w:w="6863" w:type="dxa"/>
          </w:tcPr>
          <w:p w14:paraId="7135B308" w14:textId="3C193190" w:rsidR="0079311A" w:rsidRPr="00DC6D07" w:rsidRDefault="00A95999" w:rsidP="004444CD">
            <w:pPr>
              <w:pStyle w:val="NTTabellentext"/>
              <w:keepNext/>
              <w:rPr>
                <w:lang w:eastAsia="de-DE"/>
              </w:rPr>
            </w:pPr>
            <w:r>
              <w:t xml:space="preserve">The </w:t>
            </w:r>
            <w:proofErr w:type="spellStart"/>
            <w:r>
              <w:t>ShortBeep</w:t>
            </w:r>
            <w:proofErr w:type="spellEnd"/>
            <w:r>
              <w:t xml:space="preserve"> is a signal</w:t>
            </w:r>
            <w:r w:rsidR="0079311A">
              <w:t xml:space="preserve"> of frequency 440Hz</w:t>
            </w:r>
            <w:r>
              <w:t xml:space="preserve"> with a </w:t>
            </w:r>
            <w:r w:rsidR="0079311A">
              <w:t xml:space="preserve">duration </w:t>
            </w:r>
            <w:r>
              <w:t xml:space="preserve">of </w:t>
            </w:r>
            <w:r w:rsidR="0079311A">
              <w:t>100</w:t>
            </w:r>
            <w:r>
              <w:t>0</w:t>
            </w:r>
            <w:r w:rsidR="0079311A">
              <w:t>ms</w:t>
            </w:r>
            <w:r>
              <w:t xml:space="preserve"> and a</w:t>
            </w:r>
            <w:r w:rsidR="0079311A">
              <w:t xml:space="preserve"> </w:t>
            </w:r>
            <w:r>
              <w:t xml:space="preserve">minimum </w:t>
            </w:r>
            <w:r w:rsidR="0079311A">
              <w:t xml:space="preserve">volume </w:t>
            </w:r>
            <w:r>
              <w:t>of</w:t>
            </w:r>
            <w:r w:rsidR="0079311A">
              <w:t xml:space="preserve"> 60dB at 10cm distance</w:t>
            </w:r>
            <w:r w:rsidR="0079311A">
              <w:tab/>
            </w:r>
          </w:p>
        </w:tc>
      </w:tr>
      <w:tr w:rsidR="0079311A" w:rsidRPr="00E96612" w14:paraId="2E6BD1F3" w14:textId="77777777" w:rsidTr="00474151">
        <w:tc>
          <w:tcPr>
            <w:tcW w:w="2480" w:type="dxa"/>
          </w:tcPr>
          <w:p w14:paraId="20FF2BC7" w14:textId="77777777" w:rsidR="0079311A" w:rsidRPr="00B27DB6" w:rsidRDefault="0079311A" w:rsidP="00474151">
            <w:pPr>
              <w:pStyle w:val="NTTabellentext"/>
              <w:rPr>
                <w:iCs/>
              </w:rPr>
            </w:pPr>
            <w:proofErr w:type="spellStart"/>
            <w:r w:rsidRPr="00B27DB6">
              <w:rPr>
                <w:iCs/>
              </w:rPr>
              <w:t>StartFinishLine</w:t>
            </w:r>
            <w:proofErr w:type="spellEnd"/>
          </w:p>
        </w:tc>
        <w:tc>
          <w:tcPr>
            <w:tcW w:w="6863" w:type="dxa"/>
          </w:tcPr>
          <w:p w14:paraId="783F45F5" w14:textId="77777777" w:rsidR="0079311A" w:rsidRDefault="0079311A" w:rsidP="00F25C30">
            <w:pPr>
              <w:pStyle w:val="NTTabellentext"/>
              <w:keepNext/>
              <w:rPr>
                <w:lang w:val="de-DE" w:eastAsia="de-DE"/>
              </w:rPr>
            </w:pPr>
            <w:r>
              <w:rPr>
                <w:lang w:val="de-DE" w:eastAsia="de-DE"/>
              </w:rPr>
              <w:t xml:space="preserve">The </w:t>
            </w:r>
            <w:proofErr w:type="spellStart"/>
            <w:r>
              <w:rPr>
                <w:lang w:val="de-DE" w:eastAsia="de-DE"/>
              </w:rPr>
              <w:t>line</w:t>
            </w:r>
            <w:proofErr w:type="spellEnd"/>
            <w:r>
              <w:rPr>
                <w:lang w:val="de-DE" w:eastAsia="de-DE"/>
              </w:rPr>
              <w:t xml:space="preserve"> </w:t>
            </w:r>
            <w:proofErr w:type="spellStart"/>
            <w:r>
              <w:rPr>
                <w:lang w:val="de-DE" w:eastAsia="de-DE"/>
              </w:rPr>
              <w:t>perpendicular</w:t>
            </w:r>
            <w:proofErr w:type="spellEnd"/>
            <w:r>
              <w:rPr>
                <w:lang w:val="de-DE" w:eastAsia="de-DE"/>
              </w:rPr>
              <w:t xml:space="preserve"> </w:t>
            </w:r>
            <w:proofErr w:type="spellStart"/>
            <w:r>
              <w:rPr>
                <w:lang w:val="de-DE" w:eastAsia="de-DE"/>
              </w:rPr>
              <w:t>to</w:t>
            </w:r>
            <w:proofErr w:type="spellEnd"/>
            <w:r>
              <w:rPr>
                <w:lang w:val="de-DE" w:eastAsia="de-DE"/>
              </w:rPr>
              <w:t xml:space="preserve"> </w:t>
            </w:r>
            <w:proofErr w:type="spellStart"/>
            <w:r>
              <w:rPr>
                <w:lang w:val="de-DE" w:eastAsia="de-DE"/>
              </w:rPr>
              <w:t>the</w:t>
            </w:r>
            <w:proofErr w:type="spellEnd"/>
            <w:r>
              <w:rPr>
                <w:lang w:val="de-DE" w:eastAsia="de-DE"/>
              </w:rPr>
              <w:t xml:space="preserve"> </w:t>
            </w:r>
            <w:proofErr w:type="spellStart"/>
            <w:r w:rsidRPr="0051243C">
              <w:rPr>
                <w:i/>
                <w:lang w:val="de-DE" w:eastAsia="de-DE"/>
              </w:rPr>
              <w:t>GuideLine</w:t>
            </w:r>
            <w:proofErr w:type="spellEnd"/>
            <w:r>
              <w:rPr>
                <w:lang w:val="de-DE" w:eastAsia="de-DE"/>
              </w:rPr>
              <w:t xml:space="preserve"> </w:t>
            </w:r>
            <w:proofErr w:type="spellStart"/>
            <w:r>
              <w:rPr>
                <w:lang w:val="de-DE" w:eastAsia="de-DE"/>
              </w:rPr>
              <w:t>that</w:t>
            </w:r>
            <w:proofErr w:type="spellEnd"/>
            <w:r>
              <w:rPr>
                <w:lang w:val="de-DE" w:eastAsia="de-DE"/>
              </w:rPr>
              <w:t xml:space="preserve"> </w:t>
            </w:r>
            <w:proofErr w:type="spellStart"/>
            <w:r>
              <w:rPr>
                <w:lang w:val="de-DE" w:eastAsia="de-DE"/>
              </w:rPr>
              <w:t>marks</w:t>
            </w:r>
            <w:proofErr w:type="spellEnd"/>
            <w:r>
              <w:rPr>
                <w:lang w:val="de-DE" w:eastAsia="de-DE"/>
              </w:rPr>
              <w:t xml:space="preserve"> </w:t>
            </w:r>
            <w:proofErr w:type="spellStart"/>
            <w:r>
              <w:rPr>
                <w:lang w:val="de-DE" w:eastAsia="de-DE"/>
              </w:rPr>
              <w:t>the</w:t>
            </w:r>
            <w:proofErr w:type="spellEnd"/>
            <w:r>
              <w:rPr>
                <w:lang w:val="de-DE" w:eastAsia="de-DE"/>
              </w:rPr>
              <w:t xml:space="preserve"> </w:t>
            </w:r>
            <w:proofErr w:type="spellStart"/>
            <w:r>
              <w:rPr>
                <w:lang w:val="de-DE" w:eastAsia="de-DE"/>
              </w:rPr>
              <w:t>beginning</w:t>
            </w:r>
            <w:proofErr w:type="spellEnd"/>
            <w:r>
              <w:rPr>
                <w:lang w:val="de-DE" w:eastAsia="de-DE"/>
              </w:rPr>
              <w:t xml:space="preserve"> and end </w:t>
            </w:r>
            <w:proofErr w:type="spellStart"/>
            <w:r>
              <w:rPr>
                <w:lang w:val="de-DE" w:eastAsia="de-DE"/>
              </w:rPr>
              <w:t>of</w:t>
            </w:r>
            <w:proofErr w:type="spellEnd"/>
            <w:r>
              <w:rPr>
                <w:lang w:val="de-DE" w:eastAsia="de-DE"/>
              </w:rPr>
              <w:t xml:space="preserve"> </w:t>
            </w:r>
            <w:proofErr w:type="spellStart"/>
            <w:r>
              <w:rPr>
                <w:lang w:val="de-DE" w:eastAsia="de-DE"/>
              </w:rPr>
              <w:t>the</w:t>
            </w:r>
            <w:proofErr w:type="spellEnd"/>
            <w:r>
              <w:rPr>
                <w:lang w:val="de-DE" w:eastAsia="de-DE"/>
              </w:rPr>
              <w:t xml:space="preserve"> </w:t>
            </w:r>
            <w:proofErr w:type="spellStart"/>
            <w:r>
              <w:rPr>
                <w:lang w:val="de-DE" w:eastAsia="de-DE"/>
              </w:rPr>
              <w:t>lap</w:t>
            </w:r>
            <w:proofErr w:type="spellEnd"/>
          </w:p>
        </w:tc>
      </w:tr>
      <w:tr w:rsidR="0079311A" w:rsidRPr="00E96612" w14:paraId="0D67B0E4"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79621A2F" w14:textId="77777777" w:rsidR="0079311A" w:rsidRPr="00B27DB6" w:rsidRDefault="0079311A" w:rsidP="004444CD">
            <w:pPr>
              <w:pStyle w:val="NTTabellentext"/>
            </w:pPr>
            <w:r w:rsidRPr="00B27DB6">
              <w:t>State</w:t>
            </w:r>
          </w:p>
        </w:tc>
        <w:tc>
          <w:tcPr>
            <w:tcW w:w="6863" w:type="dxa"/>
          </w:tcPr>
          <w:p w14:paraId="43938525" w14:textId="77777777" w:rsidR="0079311A" w:rsidRDefault="0079311A" w:rsidP="004444CD">
            <w:pPr>
              <w:pStyle w:val="NTTabellentext"/>
              <w:keepNext/>
            </w:pPr>
            <w:r>
              <w:t>The state of the Robot. Only one state can be active at the same time</w:t>
            </w:r>
          </w:p>
        </w:tc>
      </w:tr>
      <w:tr w:rsidR="0079311A" w:rsidRPr="00E96612" w14:paraId="4F7D7C68" w14:textId="77777777" w:rsidTr="00474151">
        <w:tc>
          <w:tcPr>
            <w:tcW w:w="2480" w:type="dxa"/>
          </w:tcPr>
          <w:p w14:paraId="5DF9C323" w14:textId="77777777" w:rsidR="0079311A" w:rsidRPr="00B27DB6" w:rsidRDefault="0079311A" w:rsidP="00474151">
            <w:pPr>
              <w:pStyle w:val="NTTabellentext"/>
            </w:pPr>
            <w:proofErr w:type="spellStart"/>
            <w:r w:rsidRPr="00B27DB6">
              <w:rPr>
                <w:iCs/>
              </w:rPr>
              <w:t>TeamN</w:t>
            </w:r>
            <w:r>
              <w:rPr>
                <w:iCs/>
              </w:rPr>
              <w:t>ame</w:t>
            </w:r>
            <w:proofErr w:type="spellEnd"/>
          </w:p>
        </w:tc>
        <w:tc>
          <w:tcPr>
            <w:tcW w:w="6863" w:type="dxa"/>
          </w:tcPr>
          <w:p w14:paraId="51C00B47" w14:textId="6795554E" w:rsidR="0079311A" w:rsidRPr="00DC6D07" w:rsidRDefault="0079311A" w:rsidP="00F25C30">
            <w:pPr>
              <w:pStyle w:val="NTTabellentext"/>
              <w:keepNext/>
              <w:rPr>
                <w:lang w:eastAsia="de-DE"/>
              </w:rPr>
            </w:pPr>
            <w:r>
              <w:rPr>
                <w:lang w:eastAsia="de-DE"/>
              </w:rPr>
              <w:t>The n</w:t>
            </w:r>
            <w:r w:rsidRPr="009C34FF">
              <w:rPr>
                <w:lang w:eastAsia="de-DE"/>
              </w:rPr>
              <w:t xml:space="preserve">ame </w:t>
            </w:r>
            <w:proofErr w:type="spellStart"/>
            <w:r>
              <w:rPr>
                <w:lang w:val="de-DE" w:eastAsia="de-DE"/>
              </w:rPr>
              <w:t>that</w:t>
            </w:r>
            <w:proofErr w:type="spellEnd"/>
            <w:r>
              <w:rPr>
                <w:lang w:val="de-DE" w:eastAsia="de-DE"/>
              </w:rPr>
              <w:t xml:space="preserve"> </w:t>
            </w:r>
            <w:proofErr w:type="spellStart"/>
            <w:r>
              <w:rPr>
                <w:lang w:val="de-DE" w:eastAsia="de-DE"/>
              </w:rPr>
              <w:t>identifies</w:t>
            </w:r>
            <w:proofErr w:type="spellEnd"/>
            <w:r>
              <w:rPr>
                <w:lang w:val="de-DE" w:eastAsia="de-DE"/>
              </w:rPr>
              <w:t xml:space="preserve"> </w:t>
            </w:r>
            <w:proofErr w:type="spellStart"/>
            <w:r>
              <w:rPr>
                <w:lang w:val="de-DE" w:eastAsia="de-DE"/>
              </w:rPr>
              <w:t>the</w:t>
            </w:r>
            <w:proofErr w:type="spellEnd"/>
            <w:r>
              <w:rPr>
                <w:lang w:val="de-DE" w:eastAsia="de-DE"/>
              </w:rPr>
              <w:t xml:space="preserve"> </w:t>
            </w:r>
            <w:proofErr w:type="spellStart"/>
            <w:r>
              <w:rPr>
                <w:lang w:val="de-DE" w:eastAsia="de-DE"/>
              </w:rPr>
              <w:t>team</w:t>
            </w:r>
            <w:proofErr w:type="spellEnd"/>
            <w:r>
              <w:rPr>
                <w:lang w:val="de-DE" w:eastAsia="de-DE"/>
              </w:rPr>
              <w:t xml:space="preserve"> </w:t>
            </w:r>
            <w:proofErr w:type="spellStart"/>
            <w:r>
              <w:rPr>
                <w:lang w:val="de-DE" w:eastAsia="de-DE"/>
              </w:rPr>
              <w:t>that</w:t>
            </w:r>
            <w:proofErr w:type="spellEnd"/>
            <w:r>
              <w:rPr>
                <w:lang w:val="de-DE" w:eastAsia="de-DE"/>
              </w:rPr>
              <w:t xml:space="preserve"> </w:t>
            </w:r>
            <w:proofErr w:type="spellStart"/>
            <w:r>
              <w:rPr>
                <w:lang w:val="de-DE" w:eastAsia="de-DE"/>
              </w:rPr>
              <w:t>owns</w:t>
            </w:r>
            <w:proofErr w:type="spellEnd"/>
            <w:r>
              <w:rPr>
                <w:lang w:val="de-DE" w:eastAsia="de-DE"/>
              </w:rPr>
              <w:t xml:space="preserve"> </w:t>
            </w:r>
            <w:proofErr w:type="spellStart"/>
            <w:r>
              <w:rPr>
                <w:lang w:val="de-DE" w:eastAsia="de-DE"/>
              </w:rPr>
              <w:t>the</w:t>
            </w:r>
            <w:proofErr w:type="spellEnd"/>
            <w:r>
              <w:rPr>
                <w:lang w:val="de-DE" w:eastAsia="de-DE"/>
              </w:rPr>
              <w:t xml:space="preserve"> Robot. The </w:t>
            </w:r>
            <w:proofErr w:type="spellStart"/>
            <w:r>
              <w:rPr>
                <w:lang w:val="de-DE" w:eastAsia="de-DE"/>
              </w:rPr>
              <w:t>name</w:t>
            </w:r>
            <w:proofErr w:type="spellEnd"/>
            <w:r>
              <w:rPr>
                <w:lang w:val="de-DE" w:eastAsia="de-DE"/>
              </w:rPr>
              <w:t xml:space="preserve"> </w:t>
            </w:r>
            <w:proofErr w:type="spellStart"/>
            <w:r>
              <w:rPr>
                <w:lang w:val="de-DE" w:eastAsia="de-DE"/>
              </w:rPr>
              <w:t>is</w:t>
            </w:r>
            <w:proofErr w:type="spellEnd"/>
            <w:r>
              <w:rPr>
                <w:lang w:val="de-DE" w:eastAsia="de-DE"/>
              </w:rPr>
              <w:t xml:space="preserve"> </w:t>
            </w:r>
            <w:proofErr w:type="spellStart"/>
            <w:r>
              <w:rPr>
                <w:lang w:val="de-DE" w:eastAsia="de-DE"/>
              </w:rPr>
              <w:t>defined</w:t>
            </w:r>
            <w:proofErr w:type="spellEnd"/>
            <w:r>
              <w:rPr>
                <w:lang w:val="de-DE" w:eastAsia="de-DE"/>
              </w:rPr>
              <w:t xml:space="preserve"> </w:t>
            </w:r>
            <w:proofErr w:type="spellStart"/>
            <w:r>
              <w:rPr>
                <w:lang w:val="de-DE" w:eastAsia="de-DE"/>
              </w:rPr>
              <w:t>by</w:t>
            </w:r>
            <w:proofErr w:type="spellEnd"/>
            <w:r>
              <w:rPr>
                <w:lang w:val="de-DE" w:eastAsia="de-DE"/>
              </w:rPr>
              <w:t xml:space="preserve"> </w:t>
            </w:r>
            <w:proofErr w:type="spellStart"/>
            <w:r>
              <w:rPr>
                <w:lang w:val="de-DE" w:eastAsia="de-DE"/>
              </w:rPr>
              <w:t>the</w:t>
            </w:r>
            <w:proofErr w:type="spellEnd"/>
            <w:r>
              <w:rPr>
                <w:lang w:val="de-DE" w:eastAsia="de-DE"/>
              </w:rPr>
              <w:t xml:space="preserve"> </w:t>
            </w:r>
            <w:proofErr w:type="spellStart"/>
            <w:r>
              <w:rPr>
                <w:lang w:val="de-DE" w:eastAsia="de-DE"/>
              </w:rPr>
              <w:t>software</w:t>
            </w:r>
            <w:proofErr w:type="spellEnd"/>
            <w:r>
              <w:rPr>
                <w:lang w:val="de-DE" w:eastAsia="de-DE"/>
              </w:rPr>
              <w:t xml:space="preserve"> </w:t>
            </w:r>
            <w:proofErr w:type="spellStart"/>
            <w:r>
              <w:rPr>
                <w:lang w:val="de-DE" w:eastAsia="de-DE"/>
              </w:rPr>
              <w:t>of</w:t>
            </w:r>
            <w:proofErr w:type="spellEnd"/>
            <w:r>
              <w:rPr>
                <w:lang w:val="de-DE" w:eastAsia="de-DE"/>
              </w:rPr>
              <w:t xml:space="preserve"> </w:t>
            </w:r>
            <w:proofErr w:type="spellStart"/>
            <w:r>
              <w:rPr>
                <w:lang w:val="de-DE" w:eastAsia="de-DE"/>
              </w:rPr>
              <w:t>the</w:t>
            </w:r>
            <w:proofErr w:type="spellEnd"/>
            <w:r>
              <w:rPr>
                <w:lang w:val="de-DE" w:eastAsia="de-DE"/>
              </w:rPr>
              <w:t xml:space="preserve"> </w:t>
            </w:r>
            <w:proofErr w:type="spellStart"/>
            <w:r>
              <w:rPr>
                <w:lang w:val="de-DE" w:eastAsia="de-DE"/>
              </w:rPr>
              <w:t>Mcu</w:t>
            </w:r>
            <w:proofErr w:type="spellEnd"/>
            <w:r>
              <w:rPr>
                <w:lang w:val="de-DE" w:eastAsia="de-DE"/>
              </w:rPr>
              <w:t xml:space="preserve"> and </w:t>
            </w:r>
            <w:proofErr w:type="spellStart"/>
            <w:r>
              <w:rPr>
                <w:lang w:val="de-DE" w:eastAsia="de-DE"/>
              </w:rPr>
              <w:t>cannot</w:t>
            </w:r>
            <w:proofErr w:type="spellEnd"/>
            <w:r>
              <w:rPr>
                <w:lang w:val="de-DE" w:eastAsia="de-DE"/>
              </w:rPr>
              <w:t xml:space="preserve"> </w:t>
            </w:r>
            <w:proofErr w:type="spellStart"/>
            <w:r>
              <w:rPr>
                <w:lang w:val="de-DE" w:eastAsia="de-DE"/>
              </w:rPr>
              <w:t>be</w:t>
            </w:r>
            <w:proofErr w:type="spellEnd"/>
            <w:r>
              <w:rPr>
                <w:lang w:val="de-DE" w:eastAsia="de-DE"/>
              </w:rPr>
              <w:t xml:space="preserve"> </w:t>
            </w:r>
            <w:proofErr w:type="spellStart"/>
            <w:r>
              <w:rPr>
                <w:lang w:val="de-DE" w:eastAsia="de-DE"/>
              </w:rPr>
              <w:t>changed</w:t>
            </w:r>
            <w:proofErr w:type="spellEnd"/>
          </w:p>
        </w:tc>
      </w:tr>
      <w:tr w:rsidR="0079311A" w:rsidRPr="00E96612" w14:paraId="34A04A28"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1C1A84EA" w14:textId="77777777" w:rsidR="0079311A" w:rsidRPr="00B27DB6" w:rsidRDefault="0079311A" w:rsidP="00474151">
            <w:pPr>
              <w:pStyle w:val="NTTabellentext"/>
            </w:pPr>
            <w:r w:rsidRPr="00B27DB6">
              <w:t>User</w:t>
            </w:r>
          </w:p>
        </w:tc>
        <w:tc>
          <w:tcPr>
            <w:tcW w:w="6863" w:type="dxa"/>
          </w:tcPr>
          <w:p w14:paraId="4069C466" w14:textId="77777777" w:rsidR="0079311A" w:rsidRPr="00DC6D07" w:rsidRDefault="0079311A" w:rsidP="00F25C30">
            <w:pPr>
              <w:pStyle w:val="NTTabellentext"/>
              <w:keepNext/>
              <w:rPr>
                <w:lang w:eastAsia="de-DE"/>
              </w:rPr>
            </w:pPr>
            <w:r w:rsidRPr="00DC6D07">
              <w:rPr>
                <w:lang w:eastAsia="de-DE"/>
              </w:rPr>
              <w:t xml:space="preserve">The person that interacts with the </w:t>
            </w:r>
            <w:r w:rsidRPr="00DC6D07">
              <w:rPr>
                <w:i/>
                <w:lang w:eastAsia="de-DE"/>
              </w:rPr>
              <w:t>Robot</w:t>
            </w:r>
          </w:p>
        </w:tc>
      </w:tr>
    </w:tbl>
    <w:p w14:paraId="6DDBD74B" w14:textId="5E8392E2" w:rsidR="00D10875" w:rsidRDefault="00D10875" w:rsidP="00D10875">
      <w:pPr>
        <w:pStyle w:val="Beschriftung"/>
      </w:pPr>
      <w:bookmarkStart w:id="38" w:name="_Toc163073373"/>
      <w:r>
        <w:t xml:space="preserve">Table </w:t>
      </w:r>
      <w:r>
        <w:fldChar w:fldCharType="begin"/>
      </w:r>
      <w:r>
        <w:instrText xml:space="preserve"> SEQ Table \* ARABIC </w:instrText>
      </w:r>
      <w:r>
        <w:fldChar w:fldCharType="separate"/>
      </w:r>
      <w:r w:rsidR="00DA5D0D">
        <w:rPr>
          <w:noProof/>
        </w:rPr>
        <w:t>7</w:t>
      </w:r>
      <w:r>
        <w:fldChar w:fldCharType="end"/>
      </w:r>
      <w:r>
        <w:t>: Other terminology</w:t>
      </w:r>
      <w:bookmarkEnd w:id="38"/>
    </w:p>
    <w:p w14:paraId="755D558F" w14:textId="77777777" w:rsidR="003F07F3" w:rsidRDefault="003F07F3">
      <w:pPr>
        <w:tabs>
          <w:tab w:val="clear" w:pos="8930"/>
        </w:tabs>
        <w:spacing w:after="160" w:line="259" w:lineRule="auto"/>
        <w:jc w:val="left"/>
        <w:rPr>
          <w:rFonts w:asciiTheme="majorHAnsi" w:eastAsiaTheme="majorEastAsia" w:hAnsiTheme="majorHAnsi" w:cstheme="majorBidi"/>
          <w:i/>
          <w:color w:val="0076BD"/>
          <w:sz w:val="28"/>
          <w:szCs w:val="26"/>
        </w:rPr>
      </w:pPr>
      <w:r>
        <w:br w:type="page"/>
      </w:r>
    </w:p>
    <w:p w14:paraId="72E22224" w14:textId="0C1AA5F5" w:rsidR="00E96612" w:rsidRDefault="00E96612" w:rsidP="00E96612">
      <w:pPr>
        <w:pStyle w:val="berschrift2"/>
      </w:pPr>
      <w:bookmarkStart w:id="39" w:name="_Toc163073352"/>
      <w:r>
        <w:lastRenderedPageBreak/>
        <w:t>Referenced Documents</w:t>
      </w:r>
      <w:bookmarkEnd w:id="39"/>
      <w:r>
        <w:t xml:space="preserve"> </w:t>
      </w:r>
    </w:p>
    <w:tbl>
      <w:tblPr>
        <w:tblStyle w:val="NTKopffettblauweiss"/>
        <w:tblW w:w="9356" w:type="dxa"/>
        <w:tblLayout w:type="fixed"/>
        <w:tblLook w:val="00A0" w:firstRow="1" w:lastRow="0" w:firstColumn="1" w:lastColumn="0" w:noHBand="0" w:noVBand="0"/>
      </w:tblPr>
      <w:tblGrid>
        <w:gridCol w:w="1271"/>
        <w:gridCol w:w="2356"/>
        <w:gridCol w:w="5729"/>
      </w:tblGrid>
      <w:tr w:rsidR="00E96612" w:rsidRPr="00E96612" w14:paraId="45AC6B03" w14:textId="77777777" w:rsidTr="00E96612">
        <w:trPr>
          <w:cnfStyle w:val="100000000000" w:firstRow="1" w:lastRow="0" w:firstColumn="0" w:lastColumn="0" w:oddVBand="0" w:evenVBand="0" w:oddHBand="0" w:evenHBand="0" w:firstRowFirstColumn="0" w:firstRowLastColumn="0" w:lastRowFirstColumn="0" w:lastRowLastColumn="0"/>
        </w:trPr>
        <w:tc>
          <w:tcPr>
            <w:tcW w:w="1271" w:type="dxa"/>
          </w:tcPr>
          <w:p w14:paraId="6844B490" w14:textId="77777777" w:rsidR="00E96612" w:rsidRPr="00E96612" w:rsidRDefault="00E96612" w:rsidP="00E96612">
            <w:pPr>
              <w:pStyle w:val="NTTabellentext"/>
              <w:rPr>
                <w:lang w:val="de-DE" w:eastAsia="de-DE"/>
              </w:rPr>
            </w:pPr>
            <w:r w:rsidRPr="00E96612">
              <w:rPr>
                <w:lang w:val="de-DE" w:eastAsia="de-DE"/>
              </w:rPr>
              <w:t>Reference</w:t>
            </w:r>
          </w:p>
        </w:tc>
        <w:tc>
          <w:tcPr>
            <w:tcW w:w="2356" w:type="dxa"/>
          </w:tcPr>
          <w:p w14:paraId="2ECFF153" w14:textId="77777777" w:rsidR="00E96612" w:rsidRPr="00E96612" w:rsidRDefault="00E96612" w:rsidP="00E96612">
            <w:pPr>
              <w:pStyle w:val="NTTabellentext"/>
              <w:rPr>
                <w:lang w:val="de-DE" w:eastAsia="de-DE"/>
              </w:rPr>
            </w:pPr>
            <w:proofErr w:type="spellStart"/>
            <w:r w:rsidRPr="00E96612">
              <w:rPr>
                <w:lang w:val="de-DE" w:eastAsia="de-DE"/>
              </w:rPr>
              <w:t>Document-Identification</w:t>
            </w:r>
            <w:proofErr w:type="spellEnd"/>
          </w:p>
        </w:tc>
        <w:tc>
          <w:tcPr>
            <w:tcW w:w="5729" w:type="dxa"/>
          </w:tcPr>
          <w:p w14:paraId="7A69BE09" w14:textId="77777777" w:rsidR="00E96612" w:rsidRPr="00E96612" w:rsidRDefault="00E96612" w:rsidP="00E96612">
            <w:pPr>
              <w:pStyle w:val="NTTabellentext"/>
              <w:rPr>
                <w:lang w:val="de-DE" w:eastAsia="de-DE"/>
              </w:rPr>
            </w:pPr>
            <w:r w:rsidRPr="00E96612">
              <w:rPr>
                <w:lang w:val="de-DE" w:eastAsia="de-DE"/>
              </w:rPr>
              <w:t>Description</w:t>
            </w:r>
          </w:p>
        </w:tc>
      </w:tr>
      <w:tr w:rsidR="00E96612" w:rsidRPr="00E96612" w14:paraId="6025E583" w14:textId="77777777" w:rsidTr="00E96612">
        <w:tc>
          <w:tcPr>
            <w:tcW w:w="1271" w:type="dxa"/>
          </w:tcPr>
          <w:p w14:paraId="029222CB" w14:textId="77777777" w:rsidR="00E96612" w:rsidRPr="00E96612" w:rsidRDefault="00E96612" w:rsidP="00E96612">
            <w:pPr>
              <w:pStyle w:val="NTTabellentext"/>
              <w:rPr>
                <w:lang w:val="de-DE" w:eastAsia="de-DE"/>
              </w:rPr>
            </w:pPr>
            <w:r w:rsidRPr="00E96612">
              <w:rPr>
                <w:lang w:val="de-DE" w:eastAsia="de-DE"/>
              </w:rPr>
              <w:t>[1]</w:t>
            </w:r>
          </w:p>
        </w:tc>
        <w:tc>
          <w:tcPr>
            <w:tcW w:w="2356" w:type="dxa"/>
          </w:tcPr>
          <w:p w14:paraId="3B4D6AE9" w14:textId="114622BB" w:rsidR="00E96612" w:rsidRPr="00E96612" w:rsidRDefault="00A95999" w:rsidP="00E96612">
            <w:pPr>
              <w:pStyle w:val="NTTabellentext"/>
              <w:rPr>
                <w:lang w:val="de-DE" w:eastAsia="de-DE"/>
              </w:rPr>
            </w:pPr>
            <w:proofErr w:type="spellStart"/>
            <w:r>
              <w:rPr>
                <w:lang w:val="de-DE" w:eastAsia="de-DE"/>
              </w:rPr>
              <w:t>SpecificationSheet</w:t>
            </w:r>
            <w:proofErr w:type="spellEnd"/>
          </w:p>
        </w:tc>
        <w:tc>
          <w:tcPr>
            <w:tcW w:w="5729" w:type="dxa"/>
          </w:tcPr>
          <w:p w14:paraId="240B4A16" w14:textId="7205F300" w:rsidR="00E96612" w:rsidRPr="00E96612" w:rsidRDefault="002B29FF" w:rsidP="00E96612">
            <w:pPr>
              <w:pStyle w:val="NTTabellentext"/>
              <w:rPr>
                <w:lang w:val="de-DE" w:eastAsia="de-DE"/>
              </w:rPr>
            </w:pPr>
            <w:r>
              <w:rPr>
                <w:lang w:val="de-DE" w:eastAsia="de-DE"/>
              </w:rPr>
              <w:t xml:space="preserve">The </w:t>
            </w:r>
            <w:proofErr w:type="spellStart"/>
            <w:r>
              <w:rPr>
                <w:lang w:val="de-DE" w:eastAsia="de-DE"/>
              </w:rPr>
              <w:t>document</w:t>
            </w:r>
            <w:proofErr w:type="spellEnd"/>
            <w:r>
              <w:rPr>
                <w:lang w:val="de-DE" w:eastAsia="de-DE"/>
              </w:rPr>
              <w:t xml:space="preserve"> </w:t>
            </w:r>
            <w:r w:rsidR="00A95999">
              <w:rPr>
                <w:lang w:val="de-DE" w:eastAsia="de-DE"/>
              </w:rPr>
              <w:t>„</w:t>
            </w:r>
            <w:r w:rsidR="00A95999" w:rsidRPr="00A95999">
              <w:rPr>
                <w:lang w:val="de-DE" w:eastAsia="de-DE"/>
              </w:rPr>
              <w:t>11001_0099_0088_RD-Product-Specification.pdf</w:t>
            </w:r>
            <w:r w:rsidR="00A95999">
              <w:rPr>
                <w:lang w:val="de-DE" w:eastAsia="de-DE"/>
              </w:rPr>
              <w:t>“</w:t>
            </w:r>
            <w:r>
              <w:rPr>
                <w:lang w:val="de-DE" w:eastAsia="de-DE"/>
              </w:rPr>
              <w:t xml:space="preserve"> </w:t>
            </w:r>
            <w:proofErr w:type="spellStart"/>
            <w:r>
              <w:rPr>
                <w:lang w:val="de-DE" w:eastAsia="de-DE"/>
              </w:rPr>
              <w:t>which</w:t>
            </w:r>
            <w:proofErr w:type="spellEnd"/>
            <w:r>
              <w:rPr>
                <w:lang w:val="de-DE" w:eastAsia="de-DE"/>
              </w:rPr>
              <w:t xml:space="preserve"> </w:t>
            </w:r>
            <w:proofErr w:type="spellStart"/>
            <w:r>
              <w:rPr>
                <w:lang w:val="de-DE" w:eastAsia="de-DE"/>
              </w:rPr>
              <w:t>describes</w:t>
            </w:r>
            <w:proofErr w:type="spellEnd"/>
            <w:r>
              <w:rPr>
                <w:lang w:val="de-DE" w:eastAsia="de-DE"/>
              </w:rPr>
              <w:t xml:space="preserve"> </w:t>
            </w:r>
            <w:proofErr w:type="spellStart"/>
            <w:r>
              <w:rPr>
                <w:lang w:val="de-DE" w:eastAsia="de-DE"/>
              </w:rPr>
              <w:t>the</w:t>
            </w:r>
            <w:proofErr w:type="spellEnd"/>
            <w:r>
              <w:rPr>
                <w:lang w:val="de-DE" w:eastAsia="de-DE"/>
              </w:rPr>
              <w:t xml:space="preserve"> </w:t>
            </w:r>
            <w:proofErr w:type="spellStart"/>
            <w:r>
              <w:rPr>
                <w:lang w:val="de-DE" w:eastAsia="de-DE"/>
              </w:rPr>
              <w:t>specifications</w:t>
            </w:r>
            <w:proofErr w:type="spellEnd"/>
            <w:r>
              <w:rPr>
                <w:lang w:val="de-DE" w:eastAsia="de-DE"/>
              </w:rPr>
              <w:t xml:space="preserve"> oft he </w:t>
            </w:r>
            <w:proofErr w:type="spellStart"/>
            <w:r>
              <w:rPr>
                <w:lang w:val="de-DE" w:eastAsia="de-DE"/>
              </w:rPr>
              <w:t>project</w:t>
            </w:r>
            <w:proofErr w:type="spellEnd"/>
          </w:p>
        </w:tc>
      </w:tr>
      <w:tr w:rsidR="00E96612" w:rsidRPr="00E96612" w14:paraId="6DE61797" w14:textId="77777777" w:rsidTr="00E96612">
        <w:trPr>
          <w:cnfStyle w:val="000000010000" w:firstRow="0" w:lastRow="0" w:firstColumn="0" w:lastColumn="0" w:oddVBand="0" w:evenVBand="0" w:oddHBand="0" w:evenHBand="1" w:firstRowFirstColumn="0" w:firstRowLastColumn="0" w:lastRowFirstColumn="0" w:lastRowLastColumn="0"/>
        </w:trPr>
        <w:tc>
          <w:tcPr>
            <w:tcW w:w="1271" w:type="dxa"/>
          </w:tcPr>
          <w:p w14:paraId="28E2C349" w14:textId="3EF27406" w:rsidR="00E96612" w:rsidRPr="00E96612" w:rsidRDefault="00A95999" w:rsidP="00E96612">
            <w:pPr>
              <w:pStyle w:val="NTTabellentext"/>
              <w:rPr>
                <w:lang w:val="de-DE" w:eastAsia="de-DE"/>
              </w:rPr>
            </w:pPr>
            <w:r>
              <w:rPr>
                <w:lang w:val="de-DE" w:eastAsia="de-DE"/>
              </w:rPr>
              <w:t>[2]</w:t>
            </w:r>
          </w:p>
        </w:tc>
        <w:tc>
          <w:tcPr>
            <w:tcW w:w="2356" w:type="dxa"/>
          </w:tcPr>
          <w:p w14:paraId="1E6A8231" w14:textId="1DB71987" w:rsidR="00E96612" w:rsidRPr="00E96612" w:rsidRDefault="00A95999" w:rsidP="00E96612">
            <w:pPr>
              <w:pStyle w:val="NTTabellentext"/>
              <w:rPr>
                <w:lang w:val="de-DE" w:eastAsia="de-DE"/>
              </w:rPr>
            </w:pPr>
            <w:proofErr w:type="spellStart"/>
            <w:r>
              <w:rPr>
                <w:lang w:val="de-DE" w:eastAsia="de-DE"/>
              </w:rPr>
              <w:t>PololuDataSheet</w:t>
            </w:r>
            <w:proofErr w:type="spellEnd"/>
          </w:p>
        </w:tc>
        <w:tc>
          <w:tcPr>
            <w:tcW w:w="5729" w:type="dxa"/>
          </w:tcPr>
          <w:p w14:paraId="77114DE4" w14:textId="704A825C" w:rsidR="00E96612" w:rsidRPr="00E96612" w:rsidRDefault="002B29FF" w:rsidP="00E96612">
            <w:pPr>
              <w:pStyle w:val="NTTabellentext"/>
              <w:keepNext/>
              <w:rPr>
                <w:lang w:val="de-DE" w:eastAsia="de-DE"/>
              </w:rPr>
            </w:pPr>
            <w:r>
              <w:rPr>
                <w:lang w:val="de-DE" w:eastAsia="de-DE"/>
              </w:rPr>
              <w:t xml:space="preserve">The </w:t>
            </w:r>
            <w:proofErr w:type="spellStart"/>
            <w:r>
              <w:rPr>
                <w:lang w:val="de-DE" w:eastAsia="de-DE"/>
              </w:rPr>
              <w:t>datasheet</w:t>
            </w:r>
            <w:proofErr w:type="spellEnd"/>
            <w:r>
              <w:rPr>
                <w:lang w:val="de-DE" w:eastAsia="de-DE"/>
              </w:rPr>
              <w:t xml:space="preserve"> oft he </w:t>
            </w:r>
            <w:r w:rsidRPr="002B29FF">
              <w:rPr>
                <w:i/>
                <w:lang w:val="de-DE" w:eastAsia="de-DE"/>
              </w:rPr>
              <w:t>Robot</w:t>
            </w:r>
            <w:r>
              <w:rPr>
                <w:lang w:val="de-DE" w:eastAsia="de-DE"/>
              </w:rPr>
              <w:t xml:space="preserve"> </w:t>
            </w:r>
            <w:proofErr w:type="spellStart"/>
            <w:r>
              <w:rPr>
                <w:lang w:val="de-DE" w:eastAsia="de-DE"/>
              </w:rPr>
              <w:t>with</w:t>
            </w:r>
            <w:proofErr w:type="spellEnd"/>
            <w:r>
              <w:rPr>
                <w:lang w:val="de-DE" w:eastAsia="de-DE"/>
              </w:rPr>
              <w:t xml:space="preserve"> </w:t>
            </w:r>
            <w:proofErr w:type="spellStart"/>
            <w:r>
              <w:rPr>
                <w:lang w:val="de-DE" w:eastAsia="de-DE"/>
              </w:rPr>
              <w:t>the</w:t>
            </w:r>
            <w:proofErr w:type="spellEnd"/>
            <w:r>
              <w:rPr>
                <w:lang w:val="de-DE" w:eastAsia="de-DE"/>
              </w:rPr>
              <w:t xml:space="preserve"> </w:t>
            </w:r>
            <w:proofErr w:type="spellStart"/>
            <w:r>
              <w:rPr>
                <w:lang w:val="de-DE" w:eastAsia="de-DE"/>
              </w:rPr>
              <w:t>name</w:t>
            </w:r>
            <w:proofErr w:type="spellEnd"/>
            <w:r>
              <w:rPr>
                <w:lang w:val="de-DE" w:eastAsia="de-DE"/>
              </w:rPr>
              <w:t xml:space="preserve"> </w:t>
            </w:r>
            <w:r w:rsidR="00A95999">
              <w:rPr>
                <w:lang w:val="de-DE" w:eastAsia="de-DE"/>
              </w:rPr>
              <w:t>„</w:t>
            </w:r>
            <w:r w:rsidR="00A95999" w:rsidRPr="00A95999">
              <w:rPr>
                <w:lang w:val="de-DE" w:eastAsia="de-DE"/>
              </w:rPr>
              <w:t>zumo_32u4_oled_robot.pdf</w:t>
            </w:r>
            <w:r w:rsidR="00A95999">
              <w:rPr>
                <w:lang w:val="de-DE" w:eastAsia="de-DE"/>
              </w:rPr>
              <w:t>“</w:t>
            </w:r>
          </w:p>
        </w:tc>
      </w:tr>
    </w:tbl>
    <w:p w14:paraId="2F23EE1F" w14:textId="77EC895C" w:rsidR="00E96612" w:rsidRDefault="00E96612" w:rsidP="00E96612">
      <w:pPr>
        <w:pStyle w:val="Beschriftung"/>
      </w:pPr>
      <w:bookmarkStart w:id="40" w:name="_Toc163073374"/>
      <w:r>
        <w:t xml:space="preserve">Table </w:t>
      </w:r>
      <w:r>
        <w:fldChar w:fldCharType="begin"/>
      </w:r>
      <w:r>
        <w:instrText xml:space="preserve"> SEQ Table \* ARABIC </w:instrText>
      </w:r>
      <w:r>
        <w:fldChar w:fldCharType="separate"/>
      </w:r>
      <w:r w:rsidR="00DA5D0D">
        <w:rPr>
          <w:noProof/>
        </w:rPr>
        <w:t>8</w:t>
      </w:r>
      <w:r>
        <w:fldChar w:fldCharType="end"/>
      </w:r>
      <w:r>
        <w:t>: Referenced Documents</w:t>
      </w:r>
      <w:bookmarkEnd w:id="40"/>
    </w:p>
    <w:p w14:paraId="1072F541" w14:textId="77777777" w:rsidR="00E96612" w:rsidRPr="00E96612" w:rsidRDefault="00E96612" w:rsidP="00E96612"/>
    <w:p w14:paraId="253777DC" w14:textId="77777777" w:rsidR="00E96612" w:rsidRDefault="00E96612" w:rsidP="00E96612">
      <w:pPr>
        <w:pStyle w:val="berschrift2"/>
      </w:pPr>
      <w:bookmarkStart w:id="41" w:name="_Toc163073353"/>
      <w:r>
        <w:t>Applicable Standards</w:t>
      </w:r>
      <w:bookmarkEnd w:id="41"/>
      <w:r>
        <w:t xml:space="preserve"> </w:t>
      </w:r>
    </w:p>
    <w:tbl>
      <w:tblPr>
        <w:tblStyle w:val="NTKopffettblauweiss"/>
        <w:tblW w:w="9356" w:type="dxa"/>
        <w:tblLayout w:type="fixed"/>
        <w:tblLook w:val="00A0" w:firstRow="1" w:lastRow="0" w:firstColumn="1" w:lastColumn="0" w:noHBand="0" w:noVBand="0"/>
      </w:tblPr>
      <w:tblGrid>
        <w:gridCol w:w="1271"/>
        <w:gridCol w:w="2356"/>
        <w:gridCol w:w="5729"/>
      </w:tblGrid>
      <w:tr w:rsidR="00E96612" w:rsidRPr="00E96612" w14:paraId="46407BE3" w14:textId="77777777" w:rsidTr="00E96612">
        <w:trPr>
          <w:cnfStyle w:val="100000000000" w:firstRow="1" w:lastRow="0" w:firstColumn="0" w:lastColumn="0" w:oddVBand="0" w:evenVBand="0" w:oddHBand="0" w:evenHBand="0" w:firstRowFirstColumn="0" w:firstRowLastColumn="0" w:lastRowFirstColumn="0" w:lastRowLastColumn="0"/>
        </w:trPr>
        <w:tc>
          <w:tcPr>
            <w:tcW w:w="1271" w:type="dxa"/>
          </w:tcPr>
          <w:p w14:paraId="5BFE0411" w14:textId="77777777" w:rsidR="00E96612" w:rsidRPr="00E96612" w:rsidRDefault="00E96612" w:rsidP="00E96612">
            <w:pPr>
              <w:pStyle w:val="NTTabellentext"/>
              <w:rPr>
                <w:lang w:val="de-DE" w:eastAsia="de-DE"/>
              </w:rPr>
            </w:pPr>
            <w:r w:rsidRPr="00E96612">
              <w:rPr>
                <w:lang w:val="de-DE" w:eastAsia="de-DE"/>
              </w:rPr>
              <w:t>Reference</w:t>
            </w:r>
          </w:p>
        </w:tc>
        <w:tc>
          <w:tcPr>
            <w:tcW w:w="2356" w:type="dxa"/>
          </w:tcPr>
          <w:p w14:paraId="3AEEF584" w14:textId="77777777" w:rsidR="00E96612" w:rsidRPr="00E96612" w:rsidRDefault="00E96612" w:rsidP="00E96612">
            <w:pPr>
              <w:pStyle w:val="NTTabellentext"/>
              <w:rPr>
                <w:lang w:val="de-DE" w:eastAsia="de-DE"/>
              </w:rPr>
            </w:pPr>
            <w:proofErr w:type="spellStart"/>
            <w:r w:rsidRPr="00E96612">
              <w:rPr>
                <w:lang w:val="de-DE" w:eastAsia="de-DE"/>
              </w:rPr>
              <w:t>Document-Identification</w:t>
            </w:r>
            <w:proofErr w:type="spellEnd"/>
          </w:p>
        </w:tc>
        <w:tc>
          <w:tcPr>
            <w:tcW w:w="5729" w:type="dxa"/>
          </w:tcPr>
          <w:p w14:paraId="7C4D8DA9" w14:textId="77777777" w:rsidR="00E96612" w:rsidRPr="00E96612" w:rsidRDefault="00E96612" w:rsidP="00E96612">
            <w:pPr>
              <w:pStyle w:val="NTTabellentext"/>
              <w:rPr>
                <w:lang w:val="de-DE" w:eastAsia="de-DE"/>
              </w:rPr>
            </w:pPr>
            <w:r w:rsidRPr="00E96612">
              <w:rPr>
                <w:lang w:val="de-DE" w:eastAsia="de-DE"/>
              </w:rPr>
              <w:t>Description</w:t>
            </w:r>
          </w:p>
        </w:tc>
      </w:tr>
      <w:tr w:rsidR="00E96612" w:rsidRPr="00E96612" w14:paraId="651D0B65" w14:textId="77777777" w:rsidTr="00E96612">
        <w:tc>
          <w:tcPr>
            <w:tcW w:w="1271" w:type="dxa"/>
          </w:tcPr>
          <w:p w14:paraId="32DD9818" w14:textId="77777777" w:rsidR="00E96612" w:rsidRPr="00E96612" w:rsidRDefault="00E96612" w:rsidP="00E96612">
            <w:pPr>
              <w:pStyle w:val="NTTabellentext"/>
              <w:rPr>
                <w:lang w:val="de-DE" w:eastAsia="de-DE"/>
              </w:rPr>
            </w:pPr>
            <w:r w:rsidRPr="00E96612">
              <w:rPr>
                <w:lang w:val="de-DE" w:eastAsia="de-DE"/>
              </w:rPr>
              <w:t>[1]</w:t>
            </w:r>
          </w:p>
        </w:tc>
        <w:tc>
          <w:tcPr>
            <w:tcW w:w="2356" w:type="dxa"/>
          </w:tcPr>
          <w:p w14:paraId="7A20A862" w14:textId="77777777" w:rsidR="00E96612" w:rsidRPr="00E96612" w:rsidRDefault="00E96612" w:rsidP="00E96612">
            <w:pPr>
              <w:pStyle w:val="NTTabellentext"/>
              <w:rPr>
                <w:lang w:val="de-DE" w:eastAsia="de-DE"/>
              </w:rPr>
            </w:pPr>
            <w:r w:rsidRPr="00E96612">
              <w:rPr>
                <w:lang w:val="de-DE" w:eastAsia="de-DE"/>
              </w:rPr>
              <w:t>N/A</w:t>
            </w:r>
          </w:p>
        </w:tc>
        <w:tc>
          <w:tcPr>
            <w:tcW w:w="5729" w:type="dxa"/>
          </w:tcPr>
          <w:p w14:paraId="51E8A55F" w14:textId="77777777" w:rsidR="00E96612" w:rsidRPr="00E96612" w:rsidRDefault="00E96612" w:rsidP="00E96612">
            <w:pPr>
              <w:pStyle w:val="NTTabellentext"/>
              <w:rPr>
                <w:lang w:val="de-DE" w:eastAsia="de-DE"/>
              </w:rPr>
            </w:pPr>
            <w:r w:rsidRPr="00E96612">
              <w:rPr>
                <w:lang w:val="de-DE" w:eastAsia="de-DE"/>
              </w:rPr>
              <w:t>N/A</w:t>
            </w:r>
          </w:p>
        </w:tc>
      </w:tr>
    </w:tbl>
    <w:p w14:paraId="695FF858" w14:textId="530A8A27" w:rsidR="00E96612" w:rsidRDefault="00E96612" w:rsidP="00E96612">
      <w:pPr>
        <w:pStyle w:val="Beschriftung"/>
      </w:pPr>
      <w:bookmarkStart w:id="42" w:name="_Toc163073375"/>
      <w:r>
        <w:t xml:space="preserve">Table </w:t>
      </w:r>
      <w:r>
        <w:fldChar w:fldCharType="begin"/>
      </w:r>
      <w:r>
        <w:instrText xml:space="preserve"> SEQ Table \* ARABIC </w:instrText>
      </w:r>
      <w:r>
        <w:fldChar w:fldCharType="separate"/>
      </w:r>
      <w:r w:rsidR="00DA5D0D">
        <w:rPr>
          <w:noProof/>
        </w:rPr>
        <w:t>9</w:t>
      </w:r>
      <w:r>
        <w:fldChar w:fldCharType="end"/>
      </w:r>
      <w:r>
        <w:t>: Applicable Standards</w:t>
      </w:r>
      <w:bookmarkEnd w:id="42"/>
    </w:p>
    <w:p w14:paraId="752B7186" w14:textId="77777777" w:rsidR="00E96612" w:rsidRPr="00E96612" w:rsidRDefault="00E96612" w:rsidP="00E96612"/>
    <w:p w14:paraId="55E0BF82" w14:textId="77777777" w:rsidR="00414B80" w:rsidRDefault="00414B80">
      <w:pPr>
        <w:tabs>
          <w:tab w:val="clear" w:pos="8930"/>
        </w:tabs>
        <w:spacing w:after="160" w:line="259" w:lineRule="auto"/>
        <w:jc w:val="left"/>
        <w:rPr>
          <w:rFonts w:asciiTheme="majorHAnsi" w:eastAsiaTheme="majorEastAsia" w:hAnsiTheme="majorHAnsi" w:cstheme="majorBidi"/>
          <w:b/>
          <w:i/>
          <w:color w:val="0076BD"/>
          <w:sz w:val="28"/>
          <w:szCs w:val="32"/>
        </w:rPr>
      </w:pPr>
      <w:r>
        <w:br w:type="page"/>
      </w:r>
    </w:p>
    <w:p w14:paraId="1EAF1D50" w14:textId="4417889D" w:rsidR="00E96612" w:rsidRPr="00E96612" w:rsidRDefault="00E96612" w:rsidP="00E96612">
      <w:pPr>
        <w:pStyle w:val="berschrift1"/>
      </w:pPr>
      <w:bookmarkStart w:id="43" w:name="_Toc163073354"/>
      <w:r>
        <w:lastRenderedPageBreak/>
        <w:t>Introduction</w:t>
      </w:r>
      <w:bookmarkEnd w:id="43"/>
      <w:r>
        <w:t xml:space="preserve"> </w:t>
      </w:r>
    </w:p>
    <w:p w14:paraId="3F0454D0" w14:textId="77777777" w:rsidR="00E96612" w:rsidRDefault="00E96612" w:rsidP="00E96612">
      <w:pPr>
        <w:pStyle w:val="berschrift2"/>
      </w:pPr>
      <w:bookmarkStart w:id="44" w:name="_Toc163073355"/>
      <w:r>
        <w:t>System Overview</w:t>
      </w:r>
      <w:bookmarkEnd w:id="44"/>
      <w:r>
        <w:t xml:space="preserve"> </w:t>
      </w:r>
    </w:p>
    <w:p w14:paraId="48848918" w14:textId="77777777" w:rsidR="00414B80" w:rsidRDefault="00414B80" w:rsidP="00414B80">
      <w:pPr>
        <w:keepNext/>
        <w:jc w:val="center"/>
      </w:pPr>
      <w:r>
        <w:rPr>
          <w:noProof/>
        </w:rPr>
        <w:drawing>
          <wp:inline distT="0" distB="0" distL="0" distR="0" wp14:anchorId="60C16A4B" wp14:editId="01398D89">
            <wp:extent cx="6119495" cy="4198624"/>
            <wp:effectExtent l="0" t="0" r="0" b="0"/>
            <wp:docPr id="135581303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13037" name="Grafik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119495" cy="4198624"/>
                    </a:xfrm>
                    <a:prstGeom prst="rect">
                      <a:avLst/>
                    </a:prstGeom>
                    <a:noFill/>
                    <a:ln>
                      <a:noFill/>
                    </a:ln>
                  </pic:spPr>
                </pic:pic>
              </a:graphicData>
            </a:graphic>
          </wp:inline>
        </w:drawing>
      </w:r>
    </w:p>
    <w:p w14:paraId="2E75A219" w14:textId="6F712460" w:rsidR="00384960" w:rsidRDefault="00414B80" w:rsidP="00414B80">
      <w:pPr>
        <w:pStyle w:val="Beschriftung"/>
      </w:pPr>
      <w:bookmarkStart w:id="45" w:name="_Toc163073376"/>
      <w:r>
        <w:t xml:space="preserve">Figure </w:t>
      </w:r>
      <w:r>
        <w:fldChar w:fldCharType="begin"/>
      </w:r>
      <w:r>
        <w:instrText xml:space="preserve"> SEQ Figure \* ARABIC </w:instrText>
      </w:r>
      <w:r>
        <w:fldChar w:fldCharType="separate"/>
      </w:r>
      <w:r w:rsidR="00DA5D0D">
        <w:rPr>
          <w:noProof/>
        </w:rPr>
        <w:t>1</w:t>
      </w:r>
      <w:r>
        <w:fldChar w:fldCharType="end"/>
      </w:r>
      <w:r>
        <w:t xml:space="preserve"> System Overview</w:t>
      </w:r>
      <w:bookmarkEnd w:id="45"/>
    </w:p>
    <w:p w14:paraId="1E5DF06B" w14:textId="77777777" w:rsidR="00414B80" w:rsidRDefault="00414B80">
      <w:pPr>
        <w:tabs>
          <w:tab w:val="clear" w:pos="8930"/>
        </w:tabs>
        <w:spacing w:after="160" w:line="259" w:lineRule="auto"/>
        <w:jc w:val="left"/>
        <w:rPr>
          <w:rFonts w:asciiTheme="majorHAnsi" w:eastAsiaTheme="majorEastAsia" w:hAnsiTheme="majorHAnsi" w:cstheme="majorBidi"/>
          <w:i/>
          <w:color w:val="0076BD"/>
          <w:sz w:val="28"/>
          <w:szCs w:val="26"/>
        </w:rPr>
      </w:pPr>
      <w:r>
        <w:br w:type="page"/>
      </w:r>
    </w:p>
    <w:bookmarkStart w:id="46" w:name="_Toc163073356"/>
    <w:p w14:paraId="7376351A" w14:textId="5F3DFF98" w:rsidR="00E96612" w:rsidRDefault="00414B80" w:rsidP="00E96612">
      <w:pPr>
        <w:pStyle w:val="berschrift2"/>
      </w:pPr>
      <w:r>
        <w:rPr>
          <w:noProof/>
        </w:rPr>
        <w:lastRenderedPageBreak/>
        <mc:AlternateContent>
          <mc:Choice Requires="wps">
            <w:drawing>
              <wp:anchor distT="0" distB="0" distL="114300" distR="114300" simplePos="0" relativeHeight="251660288" behindDoc="0" locked="0" layoutInCell="1" allowOverlap="1" wp14:anchorId="49542686" wp14:editId="68835224">
                <wp:simplePos x="0" y="0"/>
                <wp:positionH relativeFrom="column">
                  <wp:posOffset>740410</wp:posOffset>
                </wp:positionH>
                <wp:positionV relativeFrom="paragraph">
                  <wp:posOffset>6033135</wp:posOffset>
                </wp:positionV>
                <wp:extent cx="4630420" cy="635"/>
                <wp:effectExtent l="0" t="0" r="0" b="0"/>
                <wp:wrapTopAndBottom/>
                <wp:docPr id="1690725721" name="Textfeld 1"/>
                <wp:cNvGraphicFramePr/>
                <a:graphic xmlns:a="http://schemas.openxmlformats.org/drawingml/2006/main">
                  <a:graphicData uri="http://schemas.microsoft.com/office/word/2010/wordprocessingShape">
                    <wps:wsp>
                      <wps:cNvSpPr txBox="1"/>
                      <wps:spPr>
                        <a:xfrm>
                          <a:off x="0" y="0"/>
                          <a:ext cx="4630420" cy="635"/>
                        </a:xfrm>
                        <a:prstGeom prst="rect">
                          <a:avLst/>
                        </a:prstGeom>
                        <a:solidFill>
                          <a:prstClr val="white"/>
                        </a:solidFill>
                        <a:ln>
                          <a:noFill/>
                        </a:ln>
                      </wps:spPr>
                      <wps:txbx>
                        <w:txbxContent>
                          <w:p w14:paraId="58097F80" w14:textId="2F28D60F" w:rsidR="00414B80" w:rsidRPr="00E83FCB" w:rsidRDefault="00414B80" w:rsidP="00414B80">
                            <w:pPr>
                              <w:pStyle w:val="Beschriftung"/>
                              <w:rPr>
                                <w:i/>
                                <w:noProof/>
                                <w:color w:val="0076BD"/>
                                <w:sz w:val="28"/>
                                <w:szCs w:val="26"/>
                              </w:rPr>
                            </w:pPr>
                            <w:bookmarkStart w:id="47" w:name="_Toc163073377"/>
                            <w:r>
                              <w:t xml:space="preserve">Figure </w:t>
                            </w:r>
                            <w:r>
                              <w:fldChar w:fldCharType="begin"/>
                            </w:r>
                            <w:r>
                              <w:instrText xml:space="preserve"> SEQ Figure \* ARABIC </w:instrText>
                            </w:r>
                            <w:r>
                              <w:fldChar w:fldCharType="separate"/>
                            </w:r>
                            <w:r w:rsidR="00DC6D07">
                              <w:rPr>
                                <w:noProof/>
                              </w:rPr>
                              <w:t>2</w:t>
                            </w:r>
                            <w:r>
                              <w:fldChar w:fldCharType="end"/>
                            </w:r>
                            <w:r>
                              <w:t xml:space="preserve"> Interface Overview</w:t>
                            </w:r>
                            <w:bookmarkEnd w:id="47"/>
                            <w:r w:rsidR="00DA5D0D">
                              <w:t xml:space="preserve"> (Visual Paradigma)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542686" id="_x0000_t202" coordsize="21600,21600" o:spt="202" path="m,l,21600r21600,l21600,xe">
                <v:stroke joinstyle="miter"/>
                <v:path gradientshapeok="t" o:connecttype="rect"/>
              </v:shapetype>
              <v:shape id="Textfeld 1" o:spid="_x0000_s1026" type="#_x0000_t202" style="position:absolute;left:0;text-align:left;margin-left:58.3pt;margin-top:475.05pt;width:36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6KFQIAADgEAAAOAAAAZHJzL2Uyb0RvYy54bWysU8Fu2zAMvQ/YPwi6L07Srhi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" stroked="f">
                <v:textbox style="mso-fit-shape-to-text:t" inset="0,0,0,0">
                  <w:txbxContent>
                    <w:p w14:paraId="58097F80" w14:textId="2F28D60F" w:rsidR="00414B80" w:rsidRPr="00E83FCB" w:rsidRDefault="00414B80" w:rsidP="00414B80">
                      <w:pPr>
                        <w:pStyle w:val="Beschriftung"/>
                        <w:rPr>
                          <w:i/>
                          <w:noProof/>
                          <w:color w:val="0076BD"/>
                          <w:sz w:val="28"/>
                          <w:szCs w:val="26"/>
                        </w:rPr>
                      </w:pPr>
                      <w:bookmarkStart w:id="48" w:name="_Toc163073377"/>
                      <w:r>
                        <w:t xml:space="preserve">Figure </w:t>
                      </w:r>
                      <w:r>
                        <w:fldChar w:fldCharType="begin"/>
                      </w:r>
                      <w:r>
                        <w:instrText xml:space="preserve"> SEQ Figure \* ARABIC </w:instrText>
                      </w:r>
                      <w:r>
                        <w:fldChar w:fldCharType="separate"/>
                      </w:r>
                      <w:r w:rsidR="00DC6D07">
                        <w:rPr>
                          <w:noProof/>
                        </w:rPr>
                        <w:t>2</w:t>
                      </w:r>
                      <w:r>
                        <w:fldChar w:fldCharType="end"/>
                      </w:r>
                      <w:r>
                        <w:t xml:space="preserve"> Interface Overview</w:t>
                      </w:r>
                      <w:bookmarkEnd w:id="48"/>
                      <w:r w:rsidR="00DA5D0D">
                        <w:t xml:space="preserve"> (Visual </w:t>
                      </w:r>
                      <w:proofErr w:type="spellStart"/>
                      <w:r w:rsidR="00DA5D0D">
                        <w:t>Paradigma</w:t>
                      </w:r>
                      <w:proofErr w:type="spellEnd"/>
                      <w:r w:rsidR="00DA5D0D">
                        <w:t>)</w:t>
                      </w:r>
                    </w:p>
                  </w:txbxContent>
                </v:textbox>
                <w10:wrap type="topAndBottom"/>
              </v:shape>
            </w:pict>
          </mc:Fallback>
        </mc:AlternateContent>
      </w:r>
      <w:r w:rsidR="00E96612">
        <w:t>Interface Overview</w:t>
      </w:r>
      <w:bookmarkEnd w:id="46"/>
      <w:r w:rsidR="00E96612">
        <w:t xml:space="preserve"> </w:t>
      </w:r>
    </w:p>
    <w:p w14:paraId="6135A28E" w14:textId="4FFE56A9" w:rsidR="00C078A6" w:rsidRPr="00C078A6" w:rsidRDefault="00AE62CB" w:rsidP="00AE62CB">
      <w:pPr>
        <w:jc w:val="center"/>
      </w:pPr>
      <w:r>
        <w:rPr>
          <w:noProof/>
        </w:rPr>
        <w:drawing>
          <wp:inline distT="0" distB="0" distL="0" distR="0" wp14:anchorId="7FBA1835" wp14:editId="2E4A6835">
            <wp:extent cx="4882089" cy="5655600"/>
            <wp:effectExtent l="0" t="0" r="0" b="2540"/>
            <wp:docPr id="10202745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4512" name="Grafik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82089" cy="5655600"/>
                    </a:xfrm>
                    <a:prstGeom prst="rect">
                      <a:avLst/>
                    </a:prstGeom>
                    <a:noFill/>
                    <a:ln>
                      <a:noFill/>
                    </a:ln>
                  </pic:spPr>
                </pic:pic>
              </a:graphicData>
            </a:graphic>
          </wp:inline>
        </w:drawing>
      </w:r>
    </w:p>
    <w:p w14:paraId="76405118" w14:textId="2E4DF366" w:rsidR="00821B50" w:rsidRDefault="00821B50">
      <w:pPr>
        <w:tabs>
          <w:tab w:val="clear" w:pos="8930"/>
        </w:tabs>
        <w:spacing w:after="160" w:line="259" w:lineRule="auto"/>
        <w:jc w:val="left"/>
        <w:rPr>
          <w:rFonts w:asciiTheme="majorHAnsi" w:eastAsiaTheme="majorEastAsia" w:hAnsiTheme="majorHAnsi" w:cstheme="majorBidi"/>
          <w:i/>
          <w:color w:val="0076BD"/>
          <w:sz w:val="28"/>
          <w:szCs w:val="26"/>
        </w:rPr>
      </w:pPr>
      <w:r>
        <w:br w:type="page"/>
      </w:r>
    </w:p>
    <w:p w14:paraId="18E008AE" w14:textId="56E3A511" w:rsidR="00E96612" w:rsidRDefault="00E96612" w:rsidP="00E96612">
      <w:pPr>
        <w:pStyle w:val="berschrift2"/>
      </w:pPr>
      <w:bookmarkStart w:id="48" w:name="_Toc163073357"/>
      <w:r>
        <w:lastRenderedPageBreak/>
        <w:t>Scenarios</w:t>
      </w:r>
      <w:bookmarkEnd w:id="48"/>
      <w:r>
        <w:t xml:space="preserve"> </w:t>
      </w:r>
    </w:p>
    <w:p w14:paraId="14B4F8CE" w14:textId="7A396984" w:rsidR="00354002" w:rsidRDefault="00354002" w:rsidP="00313579">
      <w:pPr>
        <w:pStyle w:val="berschrift3"/>
      </w:pPr>
      <w:bookmarkStart w:id="49" w:name="_Toc163073358"/>
      <w:r w:rsidRPr="00354002">
        <w:t>System</w:t>
      </w:r>
      <w:bookmarkEnd w:id="49"/>
    </w:p>
    <w:tbl>
      <w:tblPr>
        <w:tblStyle w:val="Tabellenraster"/>
        <w:tblW w:w="0" w:type="auto"/>
        <w:tblLook w:val="04A0" w:firstRow="1" w:lastRow="0" w:firstColumn="1" w:lastColumn="0" w:noHBand="0" w:noVBand="1"/>
      </w:tblPr>
      <w:tblGrid>
        <w:gridCol w:w="2405"/>
        <w:gridCol w:w="7223"/>
      </w:tblGrid>
      <w:tr w:rsidR="00975E13" w14:paraId="2F1398B0" w14:textId="77777777" w:rsidTr="00474151">
        <w:tc>
          <w:tcPr>
            <w:tcW w:w="2405" w:type="dxa"/>
          </w:tcPr>
          <w:p w14:paraId="1DA5FF0C" w14:textId="77777777" w:rsidR="00975E13" w:rsidRDefault="00975E13" w:rsidP="00474151">
            <w:r>
              <w:t>Reference number</w:t>
            </w:r>
          </w:p>
        </w:tc>
        <w:tc>
          <w:tcPr>
            <w:tcW w:w="7223" w:type="dxa"/>
          </w:tcPr>
          <w:p w14:paraId="0436381E" w14:textId="19FC4E74" w:rsidR="00975E13" w:rsidRDefault="00975E13" w:rsidP="00474151">
            <w:r>
              <w:t>2.3.1.1</w:t>
            </w:r>
          </w:p>
        </w:tc>
      </w:tr>
      <w:tr w:rsidR="00975E13" w14:paraId="08B9C635" w14:textId="77777777" w:rsidTr="00474151">
        <w:tc>
          <w:tcPr>
            <w:tcW w:w="2405" w:type="dxa"/>
          </w:tcPr>
          <w:p w14:paraId="1DD55DD9" w14:textId="77777777" w:rsidR="00975E13" w:rsidRDefault="00975E13" w:rsidP="00474151">
            <w:r>
              <w:t>Name</w:t>
            </w:r>
          </w:p>
        </w:tc>
        <w:tc>
          <w:tcPr>
            <w:tcW w:w="7223" w:type="dxa"/>
          </w:tcPr>
          <w:p w14:paraId="1D7E135E" w14:textId="77777777" w:rsidR="00975E13" w:rsidRPr="00524F31" w:rsidRDefault="00975E13" w:rsidP="00474151">
            <w:pPr>
              <w:rPr>
                <w:i/>
                <w:iCs/>
              </w:rPr>
            </w:pPr>
            <w:proofErr w:type="spellStart"/>
            <w:r>
              <w:rPr>
                <w:i/>
                <w:iCs/>
              </w:rPr>
              <w:t>CalibrateLineSensors</w:t>
            </w:r>
            <w:proofErr w:type="spellEnd"/>
          </w:p>
        </w:tc>
      </w:tr>
      <w:tr w:rsidR="00975E13" w:rsidRPr="00354002" w14:paraId="5D84E91F" w14:textId="77777777" w:rsidTr="00474151">
        <w:tc>
          <w:tcPr>
            <w:tcW w:w="2405" w:type="dxa"/>
          </w:tcPr>
          <w:p w14:paraId="59F5968D" w14:textId="77777777" w:rsidR="00975E13" w:rsidRDefault="00975E13" w:rsidP="00474151">
            <w:r>
              <w:t>Short description</w:t>
            </w:r>
          </w:p>
        </w:tc>
        <w:tc>
          <w:tcPr>
            <w:tcW w:w="7223" w:type="dxa"/>
          </w:tcPr>
          <w:p w14:paraId="3D9D7B03" w14:textId="77777777" w:rsidR="00975E13" w:rsidRPr="00DC6D07" w:rsidRDefault="00975E13" w:rsidP="00474151">
            <w:r w:rsidRPr="00DC6D07">
              <w:t xml:space="preserve">The </w:t>
            </w:r>
            <w:proofErr w:type="spellStart"/>
            <w:r w:rsidRPr="00DC6D07">
              <w:rPr>
                <w:i/>
              </w:rPr>
              <w:t>LineSensors</w:t>
            </w:r>
            <w:proofErr w:type="spellEnd"/>
            <w:r w:rsidRPr="00DC6D07">
              <w:t xml:space="preserve"> are calibrated to the current light conditions</w:t>
            </w:r>
          </w:p>
        </w:tc>
      </w:tr>
      <w:tr w:rsidR="00975E13" w14:paraId="31416F77" w14:textId="77777777" w:rsidTr="00474151">
        <w:tc>
          <w:tcPr>
            <w:tcW w:w="2405" w:type="dxa"/>
          </w:tcPr>
          <w:p w14:paraId="4EF02B98" w14:textId="77777777" w:rsidR="00975E13" w:rsidRDefault="00975E13" w:rsidP="00474151">
            <w:r>
              <w:t>Precondition</w:t>
            </w:r>
          </w:p>
        </w:tc>
        <w:tc>
          <w:tcPr>
            <w:tcW w:w="7223" w:type="dxa"/>
          </w:tcPr>
          <w:p w14:paraId="6EC53E2F" w14:textId="58E3897A" w:rsidR="00975E13" w:rsidRDefault="00975E13" w:rsidP="00474151">
            <w:r>
              <w:t xml:space="preserve">There are two different sets of preconditions </w:t>
            </w:r>
            <w:r w:rsidR="00823671">
              <w:t>in</w:t>
            </w:r>
            <w:r>
              <w:t xml:space="preserve"> this use case. All the conditions of </w:t>
            </w:r>
            <w:r w:rsidR="00823671">
              <w:t xml:space="preserve">one </w:t>
            </w:r>
            <w:r>
              <w:t>set must be met.</w:t>
            </w:r>
            <w:r w:rsidR="00823671">
              <w:t xml:space="preserve"> The condition sets are mutually exclusive and therefore </w:t>
            </w:r>
            <w:r w:rsidR="003F07F3">
              <w:t>cannot</w:t>
            </w:r>
            <w:r w:rsidR="00823671">
              <w:t xml:space="preserve"> be </w:t>
            </w:r>
            <w:r w:rsidR="0017412D">
              <w:t xml:space="preserve">both </w:t>
            </w:r>
            <w:r w:rsidR="00823671">
              <w:t>met at the same time.</w:t>
            </w:r>
          </w:p>
          <w:p w14:paraId="1FEF745B" w14:textId="77777777" w:rsidR="00975E13" w:rsidRDefault="00975E13" w:rsidP="00474151">
            <w:r>
              <w:t>Precondition set 1 (Robot is powered on)</w:t>
            </w:r>
          </w:p>
          <w:p w14:paraId="3CAF5F5E" w14:textId="55DD3EBA" w:rsidR="0021069F" w:rsidRDefault="0021069F">
            <w:pPr>
              <w:pStyle w:val="Listenabsatz"/>
              <w:numPr>
                <w:ilvl w:val="0"/>
                <w:numId w:val="9"/>
              </w:numPr>
            </w:pPr>
            <w:r>
              <w:t xml:space="preserve">The </w:t>
            </w:r>
            <w:r w:rsidRPr="0021069F">
              <w:rPr>
                <w:i/>
              </w:rPr>
              <w:t>Robot</w:t>
            </w:r>
            <w:r>
              <w:t xml:space="preserve"> is placed on the </w:t>
            </w:r>
            <w:proofErr w:type="spellStart"/>
            <w:r w:rsidR="00365645" w:rsidRPr="00365645">
              <w:rPr>
                <w:i/>
                <w:iCs/>
              </w:rPr>
              <w:t>Guide</w:t>
            </w:r>
            <w:r w:rsidR="009455B2" w:rsidRPr="009455B2">
              <w:rPr>
                <w:i/>
                <w:iCs/>
              </w:rPr>
              <w:t>Line</w:t>
            </w:r>
            <w:proofErr w:type="spellEnd"/>
            <w:r w:rsidR="009455B2">
              <w:t xml:space="preserve"> </w:t>
            </w:r>
            <w:r>
              <w:t xml:space="preserve">of the </w:t>
            </w:r>
            <w:proofErr w:type="spellStart"/>
            <w:r w:rsidRPr="0021069F">
              <w:rPr>
                <w:i/>
              </w:rPr>
              <w:t>PlayField</w:t>
            </w:r>
            <w:proofErr w:type="spellEnd"/>
          </w:p>
          <w:p w14:paraId="404F9476" w14:textId="7B1DAE29" w:rsidR="00975E13" w:rsidRDefault="00975E13">
            <w:pPr>
              <w:pStyle w:val="Listenabsatz"/>
              <w:numPr>
                <w:ilvl w:val="0"/>
                <w:numId w:val="9"/>
              </w:numPr>
            </w:pPr>
            <w:r>
              <w:t xml:space="preserve">The </w:t>
            </w:r>
            <w:proofErr w:type="spellStart"/>
            <w:r w:rsidRPr="004A6B19">
              <w:rPr>
                <w:i/>
              </w:rPr>
              <w:t>PowerSwitch</w:t>
            </w:r>
            <w:proofErr w:type="spellEnd"/>
            <w:r>
              <w:t xml:space="preserve"> is in the position “</w:t>
            </w:r>
            <w:proofErr w:type="gramStart"/>
            <w:r>
              <w:t>OFF</w:t>
            </w:r>
            <w:proofErr w:type="gramEnd"/>
            <w:r>
              <w:t>”</w:t>
            </w:r>
          </w:p>
          <w:p w14:paraId="47FF3EB2" w14:textId="77777777" w:rsidR="00975E13" w:rsidRDefault="00975E13" w:rsidP="00474151">
            <w:r>
              <w:t>Precondition set 2 (Calibration is triggered by the user)</w:t>
            </w:r>
          </w:p>
          <w:p w14:paraId="50F6D564" w14:textId="285E8E7B" w:rsidR="0021069F" w:rsidRDefault="0021069F">
            <w:pPr>
              <w:pStyle w:val="Listenabsatz"/>
              <w:numPr>
                <w:ilvl w:val="0"/>
                <w:numId w:val="9"/>
              </w:numPr>
            </w:pPr>
            <w:r>
              <w:t xml:space="preserve">The </w:t>
            </w:r>
            <w:r w:rsidRPr="0021069F">
              <w:rPr>
                <w:i/>
              </w:rPr>
              <w:t>Robot</w:t>
            </w:r>
            <w:r>
              <w:t xml:space="preserve"> is placed on the </w:t>
            </w:r>
            <w:proofErr w:type="spellStart"/>
            <w:r w:rsidR="00365645" w:rsidRPr="00365645">
              <w:rPr>
                <w:i/>
                <w:iCs/>
              </w:rPr>
              <w:t>Guide</w:t>
            </w:r>
            <w:r w:rsidR="00365645" w:rsidRPr="009455B2">
              <w:rPr>
                <w:i/>
                <w:iCs/>
              </w:rPr>
              <w:t>Line</w:t>
            </w:r>
            <w:proofErr w:type="spellEnd"/>
            <w:r w:rsidR="00365645">
              <w:t xml:space="preserve"> </w:t>
            </w:r>
            <w:r>
              <w:t xml:space="preserve">of the </w:t>
            </w:r>
            <w:proofErr w:type="spellStart"/>
            <w:r w:rsidRPr="0021069F">
              <w:rPr>
                <w:i/>
              </w:rPr>
              <w:t>PlayField</w:t>
            </w:r>
            <w:proofErr w:type="spellEnd"/>
          </w:p>
          <w:p w14:paraId="2615059D" w14:textId="7FADFE04" w:rsidR="00975E13" w:rsidRPr="00CC07F5" w:rsidRDefault="00975E13">
            <w:pPr>
              <w:pStyle w:val="Listenabsatz"/>
              <w:numPr>
                <w:ilvl w:val="0"/>
                <w:numId w:val="9"/>
              </w:numPr>
            </w:pPr>
            <w:r>
              <w:t xml:space="preserve">The </w:t>
            </w:r>
            <w:r>
              <w:rPr>
                <w:i/>
              </w:rPr>
              <w:t>Robot</w:t>
            </w:r>
            <w:r w:rsidRPr="004A6B19">
              <w:rPr>
                <w:i/>
              </w:rPr>
              <w:t xml:space="preserve"> </w:t>
            </w:r>
            <w:r>
              <w:t xml:space="preserve">is </w:t>
            </w:r>
            <w:proofErr w:type="spellStart"/>
            <w:r w:rsidRPr="004A6B19">
              <w:rPr>
                <w:i/>
              </w:rPr>
              <w:t>PoweredOn</w:t>
            </w:r>
            <w:proofErr w:type="spellEnd"/>
          </w:p>
          <w:p w14:paraId="0F850E70" w14:textId="77777777" w:rsidR="00975E13" w:rsidRDefault="00975E13">
            <w:pPr>
              <w:pStyle w:val="Listenabsatz"/>
              <w:numPr>
                <w:ilvl w:val="0"/>
                <w:numId w:val="9"/>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7E878D37" w14:textId="77777777" w:rsidR="00975E13" w:rsidRPr="00CC07F5" w:rsidRDefault="00975E13">
            <w:pPr>
              <w:pStyle w:val="Listenabsatz"/>
              <w:numPr>
                <w:ilvl w:val="0"/>
                <w:numId w:val="9"/>
              </w:numPr>
              <w:rPr>
                <w:i/>
              </w:rPr>
            </w:pPr>
            <w:r>
              <w:t xml:space="preserve">The </w:t>
            </w:r>
            <w:r w:rsidRPr="00B27DB6">
              <w:rPr>
                <w:i/>
              </w:rPr>
              <w:t>State</w:t>
            </w:r>
            <w:r w:rsidRPr="00CC07F5">
              <w:rPr>
                <w:i/>
              </w:rPr>
              <w:t xml:space="preserve"> Ready</w:t>
            </w:r>
            <w:r>
              <w:t xml:space="preserve"> is active</w:t>
            </w:r>
          </w:p>
        </w:tc>
      </w:tr>
      <w:tr w:rsidR="00975E13" w14:paraId="0D9A02A3" w14:textId="77777777" w:rsidTr="00474151">
        <w:tc>
          <w:tcPr>
            <w:tcW w:w="2405" w:type="dxa"/>
          </w:tcPr>
          <w:p w14:paraId="365E0511" w14:textId="77777777" w:rsidR="00975E13" w:rsidRDefault="00975E13" w:rsidP="00474151">
            <w:r>
              <w:t>Postcondition</w:t>
            </w:r>
          </w:p>
        </w:tc>
        <w:tc>
          <w:tcPr>
            <w:tcW w:w="7223" w:type="dxa"/>
          </w:tcPr>
          <w:p w14:paraId="4FF5390A" w14:textId="77777777" w:rsidR="00975E13" w:rsidRDefault="00975E13" w:rsidP="00474151">
            <w:r>
              <w:t xml:space="preserve">The </w:t>
            </w:r>
            <w:r w:rsidRPr="00B27DB6">
              <w:rPr>
                <w:i/>
              </w:rPr>
              <w:t>State</w:t>
            </w:r>
            <w:r w:rsidRPr="00A92D0F">
              <w:rPr>
                <w:i/>
              </w:rPr>
              <w:t xml:space="preserve"> </w:t>
            </w:r>
            <w:proofErr w:type="spellStart"/>
            <w:r w:rsidRPr="00A92D0F">
              <w:rPr>
                <w:i/>
              </w:rPr>
              <w:t>LineSensorCalibrationDone</w:t>
            </w:r>
            <w:proofErr w:type="spellEnd"/>
            <w:r>
              <w:t xml:space="preserve"> is active</w:t>
            </w:r>
          </w:p>
        </w:tc>
      </w:tr>
      <w:tr w:rsidR="00975E13" w14:paraId="061F8BEE" w14:textId="77777777" w:rsidTr="00474151">
        <w:tc>
          <w:tcPr>
            <w:tcW w:w="2405" w:type="dxa"/>
          </w:tcPr>
          <w:p w14:paraId="6863DE0F" w14:textId="77777777" w:rsidR="00975E13" w:rsidRDefault="00975E13" w:rsidP="00474151">
            <w:r>
              <w:t>Error case</w:t>
            </w:r>
          </w:p>
        </w:tc>
        <w:tc>
          <w:tcPr>
            <w:tcW w:w="7223" w:type="dxa"/>
          </w:tcPr>
          <w:p w14:paraId="5A4AE427" w14:textId="77777777" w:rsidR="00975E13" w:rsidRDefault="00975E13" w:rsidP="00474151">
            <w:r>
              <w:t>none</w:t>
            </w:r>
          </w:p>
        </w:tc>
      </w:tr>
      <w:tr w:rsidR="00975E13" w14:paraId="25AF29A9" w14:textId="77777777" w:rsidTr="00474151">
        <w:tc>
          <w:tcPr>
            <w:tcW w:w="2405" w:type="dxa"/>
          </w:tcPr>
          <w:p w14:paraId="0347E230" w14:textId="77777777" w:rsidR="00975E13" w:rsidRDefault="00975E13" w:rsidP="00474151">
            <w:r>
              <w:t>Actors</w:t>
            </w:r>
          </w:p>
        </w:tc>
        <w:tc>
          <w:tcPr>
            <w:tcW w:w="7223" w:type="dxa"/>
          </w:tcPr>
          <w:p w14:paraId="77BCEBCE" w14:textId="77777777" w:rsidR="00975E13" w:rsidRPr="00304551" w:rsidRDefault="00975E13" w:rsidP="00474151">
            <w:pPr>
              <w:rPr>
                <w:i/>
                <w:iCs/>
              </w:rPr>
            </w:pPr>
            <w:r w:rsidRPr="00304551">
              <w:rPr>
                <w:i/>
                <w:iCs/>
              </w:rPr>
              <w:t xml:space="preserve">User, </w:t>
            </w:r>
            <w:proofErr w:type="spellStart"/>
            <w:r w:rsidRPr="00304551">
              <w:rPr>
                <w:i/>
                <w:iCs/>
              </w:rPr>
              <w:t>PlayField</w:t>
            </w:r>
            <w:proofErr w:type="spellEnd"/>
          </w:p>
        </w:tc>
      </w:tr>
      <w:tr w:rsidR="00975E13" w14:paraId="7DB00E8F" w14:textId="77777777" w:rsidTr="00474151">
        <w:tc>
          <w:tcPr>
            <w:tcW w:w="2405" w:type="dxa"/>
          </w:tcPr>
          <w:p w14:paraId="4BDE117C" w14:textId="77777777" w:rsidR="00975E13" w:rsidRDefault="00975E13" w:rsidP="00474151">
            <w:r>
              <w:t>Trigger</w:t>
            </w:r>
          </w:p>
        </w:tc>
        <w:tc>
          <w:tcPr>
            <w:tcW w:w="7223" w:type="dxa"/>
          </w:tcPr>
          <w:p w14:paraId="21519AC4" w14:textId="77777777" w:rsidR="00975E13" w:rsidRDefault="00975E13" w:rsidP="00474151">
            <w:pPr>
              <w:rPr>
                <w:iCs/>
              </w:rPr>
            </w:pPr>
            <w:r w:rsidRPr="004A6B19">
              <w:rPr>
                <w:iCs/>
              </w:rPr>
              <w:t xml:space="preserve">There are two different </w:t>
            </w:r>
            <w:r>
              <w:rPr>
                <w:iCs/>
              </w:rPr>
              <w:t>triggers.</w:t>
            </w:r>
          </w:p>
          <w:p w14:paraId="52AB0713" w14:textId="48536CCD" w:rsidR="00975E13" w:rsidRPr="004A6B19" w:rsidRDefault="003F07F3" w:rsidP="00474151">
            <w:pPr>
              <w:rPr>
                <w:iCs/>
              </w:rPr>
            </w:pPr>
            <w:r>
              <w:rPr>
                <w:iCs/>
              </w:rPr>
              <w:t>The first</w:t>
            </w:r>
            <w:r w:rsidR="00975E13">
              <w:rPr>
                <w:iCs/>
              </w:rPr>
              <w:t xml:space="preserve"> trigger </w:t>
            </w:r>
            <w:r>
              <w:rPr>
                <w:iCs/>
              </w:rPr>
              <w:t xml:space="preserve">is </w:t>
            </w:r>
            <w:r w:rsidR="00975E13">
              <w:rPr>
                <w:iCs/>
              </w:rPr>
              <w:t>only effective if precondition set 1 met:</w:t>
            </w:r>
          </w:p>
          <w:p w14:paraId="063B54C0" w14:textId="006777D4" w:rsidR="00975E13" w:rsidRDefault="004D70DB">
            <w:pPr>
              <w:pStyle w:val="Listenabsatz"/>
              <w:numPr>
                <w:ilvl w:val="0"/>
                <w:numId w:val="10"/>
              </w:numPr>
            </w:pPr>
            <w:r w:rsidRPr="004D70DB">
              <w:rPr>
                <w:iCs/>
              </w:rPr>
              <w:t>The</w:t>
            </w:r>
            <w:r>
              <w:rPr>
                <w:i/>
                <w:iCs/>
              </w:rPr>
              <w:t xml:space="preserve"> </w:t>
            </w:r>
            <w:proofErr w:type="spellStart"/>
            <w:r w:rsidR="00975E13" w:rsidRPr="004A6B19">
              <w:rPr>
                <w:i/>
                <w:iCs/>
              </w:rPr>
              <w:t>PowerSwitch</w:t>
            </w:r>
            <w:proofErr w:type="spellEnd"/>
            <w:r w:rsidR="00975E13">
              <w:t xml:space="preserve"> is switched from “OFF” to “</w:t>
            </w:r>
            <w:proofErr w:type="gramStart"/>
            <w:r w:rsidR="00975E13">
              <w:t>ON</w:t>
            </w:r>
            <w:proofErr w:type="gramEnd"/>
            <w:r w:rsidR="00975E13">
              <w:t>”</w:t>
            </w:r>
          </w:p>
          <w:p w14:paraId="2D2EEBFE" w14:textId="652B82BD" w:rsidR="00975E13" w:rsidRPr="004A6B19" w:rsidRDefault="003F07F3" w:rsidP="00474151">
            <w:pPr>
              <w:rPr>
                <w:iCs/>
              </w:rPr>
            </w:pPr>
            <w:r>
              <w:rPr>
                <w:iCs/>
              </w:rPr>
              <w:t>The second</w:t>
            </w:r>
            <w:r w:rsidR="00975E13">
              <w:rPr>
                <w:iCs/>
              </w:rPr>
              <w:t xml:space="preserve"> trigger </w:t>
            </w:r>
            <w:r>
              <w:rPr>
                <w:iCs/>
              </w:rPr>
              <w:t xml:space="preserve">is </w:t>
            </w:r>
            <w:r w:rsidR="00975E13">
              <w:rPr>
                <w:iCs/>
              </w:rPr>
              <w:t>only effective if precondition set 2 met:</w:t>
            </w:r>
          </w:p>
          <w:p w14:paraId="7C20497C" w14:textId="5E9BE20D" w:rsidR="00975E13" w:rsidRDefault="00975E13">
            <w:pPr>
              <w:pStyle w:val="Listenabsatz"/>
              <w:numPr>
                <w:ilvl w:val="0"/>
                <w:numId w:val="10"/>
              </w:numPr>
            </w:pPr>
            <w:r>
              <w:t xml:space="preserve">The </w:t>
            </w:r>
            <w:r w:rsidRPr="00A82B83">
              <w:rPr>
                <w:i/>
              </w:rPr>
              <w:t>User</w:t>
            </w:r>
            <w:r>
              <w:t xml:space="preserve"> </w:t>
            </w:r>
            <w:r w:rsidR="00CC78EE">
              <w:t>releases</w:t>
            </w:r>
            <w:r>
              <w:t xml:space="preserve"> the </w:t>
            </w:r>
            <w:proofErr w:type="spellStart"/>
            <w:r w:rsidR="00302A0B" w:rsidRPr="00302A0B">
              <w:rPr>
                <w:i/>
              </w:rPr>
              <w:t>CalibrateButton</w:t>
            </w:r>
            <w:proofErr w:type="spellEnd"/>
          </w:p>
        </w:tc>
      </w:tr>
      <w:tr w:rsidR="00975E13" w14:paraId="0FC7A480" w14:textId="77777777" w:rsidTr="00474151">
        <w:tc>
          <w:tcPr>
            <w:tcW w:w="2405" w:type="dxa"/>
          </w:tcPr>
          <w:p w14:paraId="662B6F2B" w14:textId="77777777" w:rsidR="00975E13" w:rsidRDefault="00975E13" w:rsidP="00474151">
            <w:r>
              <w:t>Standard sequence</w:t>
            </w:r>
          </w:p>
        </w:tc>
        <w:tc>
          <w:tcPr>
            <w:tcW w:w="7223" w:type="dxa"/>
          </w:tcPr>
          <w:p w14:paraId="4DA902B7" w14:textId="77777777" w:rsidR="00257814" w:rsidRDefault="00257814" w:rsidP="00053B06">
            <w:pPr>
              <w:tabs>
                <w:tab w:val="left" w:pos="600"/>
              </w:tabs>
              <w:spacing w:after="0"/>
            </w:pPr>
            <w:r>
              <w:t>1.</w:t>
            </w:r>
            <w:r>
              <w:tab/>
              <w:t xml:space="preserve">The </w:t>
            </w:r>
            <w:r w:rsidRPr="00257814">
              <w:rPr>
                <w:i/>
              </w:rPr>
              <w:t>Robot</w:t>
            </w:r>
            <w:r>
              <w:t xml:space="preserve"> is placed on the </w:t>
            </w:r>
            <w:proofErr w:type="spellStart"/>
            <w:r w:rsidRPr="00257814">
              <w:rPr>
                <w:i/>
                <w:iCs/>
              </w:rPr>
              <w:t>GuideLine</w:t>
            </w:r>
            <w:proofErr w:type="spellEnd"/>
            <w:r>
              <w:t xml:space="preserve"> of the </w:t>
            </w:r>
            <w:proofErr w:type="spellStart"/>
            <w:r w:rsidRPr="00257814">
              <w:rPr>
                <w:i/>
              </w:rPr>
              <w:t>PlayField</w:t>
            </w:r>
            <w:proofErr w:type="spellEnd"/>
          </w:p>
          <w:p w14:paraId="00E197B6" w14:textId="07D251A3" w:rsidR="00257814" w:rsidRDefault="00257814" w:rsidP="00053B06">
            <w:pPr>
              <w:tabs>
                <w:tab w:val="left" w:pos="600"/>
              </w:tabs>
              <w:spacing w:after="0"/>
            </w:pPr>
            <w:r>
              <w:t xml:space="preserve">2a. </w:t>
            </w:r>
            <w:r>
              <w:tab/>
            </w:r>
            <w:r w:rsidRPr="00257814">
              <w:rPr>
                <w:iCs/>
              </w:rPr>
              <w:t>The</w:t>
            </w:r>
            <w:r w:rsidRPr="00257814">
              <w:rPr>
                <w:i/>
                <w:iCs/>
              </w:rPr>
              <w:t xml:space="preserve"> </w:t>
            </w:r>
            <w:proofErr w:type="spellStart"/>
            <w:r w:rsidRPr="00257814">
              <w:rPr>
                <w:i/>
                <w:iCs/>
              </w:rPr>
              <w:t>PowerSwitch</w:t>
            </w:r>
            <w:proofErr w:type="spellEnd"/>
            <w:r>
              <w:t xml:space="preserve"> is switched from “OFF” to “</w:t>
            </w:r>
            <w:proofErr w:type="gramStart"/>
            <w:r>
              <w:t>ON</w:t>
            </w:r>
            <w:proofErr w:type="gramEnd"/>
            <w:r>
              <w:t>”</w:t>
            </w:r>
          </w:p>
          <w:p w14:paraId="5864F8F7" w14:textId="77777777" w:rsidR="00257814" w:rsidRPr="004D70DB" w:rsidRDefault="00257814" w:rsidP="00053B06">
            <w:pPr>
              <w:tabs>
                <w:tab w:val="left" w:pos="600"/>
              </w:tabs>
              <w:spacing w:after="0"/>
            </w:pPr>
            <w:r>
              <w:t>3.</w:t>
            </w:r>
            <w:r>
              <w:tab/>
            </w:r>
            <w:r w:rsidRPr="00DC6D07">
              <w:t xml:space="preserve">The </w:t>
            </w:r>
            <w:proofErr w:type="spellStart"/>
            <w:r w:rsidRPr="00257814">
              <w:rPr>
                <w:i/>
              </w:rPr>
              <w:t>LineSensors</w:t>
            </w:r>
            <w:proofErr w:type="spellEnd"/>
            <w:r w:rsidRPr="00DC6D07">
              <w:t xml:space="preserve"> are calibrated to the current light conditions</w:t>
            </w:r>
          </w:p>
          <w:p w14:paraId="6738F97A" w14:textId="0268BD71" w:rsidR="00257814" w:rsidRPr="00257814" w:rsidRDefault="00257814" w:rsidP="00053B06">
            <w:pPr>
              <w:tabs>
                <w:tab w:val="left" w:pos="600"/>
              </w:tabs>
              <w:spacing w:after="0"/>
              <w:rPr>
                <w:i/>
                <w:iCs/>
              </w:rPr>
            </w:pPr>
            <w:r>
              <w:t>4</w:t>
            </w:r>
            <w:r>
              <w:tab/>
              <w:t xml:space="preserve">The </w:t>
            </w:r>
            <w:r w:rsidRPr="00257814">
              <w:rPr>
                <w:i/>
              </w:rPr>
              <w:t xml:space="preserve">State </w:t>
            </w:r>
            <w:proofErr w:type="spellStart"/>
            <w:r w:rsidRPr="00257814">
              <w:rPr>
                <w:i/>
              </w:rPr>
              <w:t>LineSensorCalibrationDone</w:t>
            </w:r>
            <w:proofErr w:type="spellEnd"/>
            <w:r>
              <w:t xml:space="preserve"> </w:t>
            </w:r>
            <w:r w:rsidRPr="00257814">
              <w:rPr>
                <w:i/>
                <w:iCs/>
              </w:rPr>
              <w:t>is activated</w:t>
            </w:r>
          </w:p>
        </w:tc>
      </w:tr>
      <w:tr w:rsidR="00975E13" w14:paraId="6105FB91" w14:textId="77777777" w:rsidTr="00474151">
        <w:tc>
          <w:tcPr>
            <w:tcW w:w="2405" w:type="dxa"/>
          </w:tcPr>
          <w:p w14:paraId="78FE7A8B" w14:textId="77777777" w:rsidR="00975E13" w:rsidRDefault="00975E13" w:rsidP="00257814">
            <w:pPr>
              <w:spacing w:after="0"/>
            </w:pPr>
            <w:r>
              <w:t>Alternative sequences</w:t>
            </w:r>
          </w:p>
        </w:tc>
        <w:tc>
          <w:tcPr>
            <w:tcW w:w="7223" w:type="dxa"/>
          </w:tcPr>
          <w:p w14:paraId="19900C2F" w14:textId="499AE611" w:rsidR="0021069F" w:rsidRDefault="00257814" w:rsidP="00053B06">
            <w:pPr>
              <w:tabs>
                <w:tab w:val="left" w:pos="600"/>
              </w:tabs>
              <w:spacing w:after="0"/>
            </w:pPr>
            <w:r>
              <w:t>2b.1.</w:t>
            </w:r>
            <w:r w:rsidR="00053B06">
              <w:t xml:space="preserve"> </w:t>
            </w:r>
            <w:r w:rsidR="00053B06">
              <w:tab/>
            </w:r>
            <w:r w:rsidR="0021069F">
              <w:t xml:space="preserve">The </w:t>
            </w:r>
            <w:r w:rsidR="0021069F" w:rsidRPr="00257814">
              <w:rPr>
                <w:i/>
              </w:rPr>
              <w:t>State Ready</w:t>
            </w:r>
            <w:r w:rsidR="0021069F">
              <w:t xml:space="preserve"> is </w:t>
            </w:r>
            <w:proofErr w:type="gramStart"/>
            <w:r w:rsidR="0021069F">
              <w:t>active</w:t>
            </w:r>
            <w:proofErr w:type="gramEnd"/>
          </w:p>
          <w:p w14:paraId="798639A9" w14:textId="145C08CF" w:rsidR="00F32875" w:rsidRDefault="00257814" w:rsidP="00F32875">
            <w:pPr>
              <w:tabs>
                <w:tab w:val="left" w:pos="600"/>
              </w:tabs>
              <w:spacing w:after="0"/>
            </w:pPr>
            <w:r>
              <w:t xml:space="preserve">     2.</w:t>
            </w:r>
            <w:r w:rsidR="00053B06">
              <w:t xml:space="preserve"> </w:t>
            </w:r>
            <w:r w:rsidR="00053B06">
              <w:tab/>
            </w:r>
            <w:r w:rsidR="004D70DB">
              <w:t xml:space="preserve">The </w:t>
            </w:r>
            <w:r w:rsidR="004D70DB" w:rsidRPr="00257814">
              <w:rPr>
                <w:i/>
              </w:rPr>
              <w:t>User</w:t>
            </w:r>
            <w:r w:rsidR="004D70DB">
              <w:t xml:space="preserve"> </w:t>
            </w:r>
            <w:r w:rsidR="00CC78EE">
              <w:t>releases</w:t>
            </w:r>
            <w:r w:rsidR="004D70DB">
              <w:t xml:space="preserve"> the </w:t>
            </w:r>
            <w:proofErr w:type="spellStart"/>
            <w:r w:rsidR="00302A0B" w:rsidRPr="00257814">
              <w:rPr>
                <w:i/>
              </w:rPr>
              <w:t>CalibrateButton</w:t>
            </w:r>
            <w:proofErr w:type="spellEnd"/>
          </w:p>
          <w:p w14:paraId="55B0219A" w14:textId="78CD1FF9" w:rsidR="00975E13" w:rsidRDefault="00F32875" w:rsidP="00053B06">
            <w:pPr>
              <w:tabs>
                <w:tab w:val="left" w:pos="600"/>
              </w:tabs>
              <w:spacing w:after="0"/>
            </w:pPr>
            <w:r>
              <w:t xml:space="preserve">     3. </w:t>
            </w:r>
            <w:r>
              <w:tab/>
              <w:t>Go to standard sequence 3.</w:t>
            </w:r>
          </w:p>
        </w:tc>
      </w:tr>
    </w:tbl>
    <w:p w14:paraId="3BC55DA3" w14:textId="3D90D5B9" w:rsidR="00975E13" w:rsidRDefault="00975E13">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BC744E" w14:paraId="1A88858B" w14:textId="77777777" w:rsidTr="00474151">
        <w:tc>
          <w:tcPr>
            <w:tcW w:w="2405" w:type="dxa"/>
          </w:tcPr>
          <w:p w14:paraId="6C829BB1" w14:textId="77777777" w:rsidR="00BC744E" w:rsidRDefault="00BC744E" w:rsidP="00474151">
            <w:r>
              <w:lastRenderedPageBreak/>
              <w:t>Reference number</w:t>
            </w:r>
          </w:p>
        </w:tc>
        <w:tc>
          <w:tcPr>
            <w:tcW w:w="7223" w:type="dxa"/>
          </w:tcPr>
          <w:p w14:paraId="699BD6B3" w14:textId="4CBF6879" w:rsidR="00BC744E" w:rsidRDefault="00BC744E" w:rsidP="00474151">
            <w:r>
              <w:t>2.3.1.</w:t>
            </w:r>
            <w:r w:rsidR="00975E13">
              <w:t>2</w:t>
            </w:r>
          </w:p>
        </w:tc>
      </w:tr>
      <w:tr w:rsidR="00BC744E" w14:paraId="016E4A21" w14:textId="77777777" w:rsidTr="00474151">
        <w:tc>
          <w:tcPr>
            <w:tcW w:w="2405" w:type="dxa"/>
          </w:tcPr>
          <w:p w14:paraId="0277EA49" w14:textId="77777777" w:rsidR="00BC744E" w:rsidRDefault="00BC744E" w:rsidP="00474151">
            <w:r>
              <w:t>Name</w:t>
            </w:r>
          </w:p>
        </w:tc>
        <w:tc>
          <w:tcPr>
            <w:tcW w:w="7223" w:type="dxa"/>
          </w:tcPr>
          <w:p w14:paraId="4D639C41" w14:textId="50F56B86" w:rsidR="00BC744E" w:rsidRPr="00524F31" w:rsidRDefault="00BC744E" w:rsidP="00474151">
            <w:pPr>
              <w:rPr>
                <w:i/>
                <w:iCs/>
              </w:rPr>
            </w:pPr>
            <w:proofErr w:type="spellStart"/>
            <w:r w:rsidRPr="00524F31">
              <w:rPr>
                <w:i/>
                <w:iCs/>
              </w:rPr>
              <w:t>Display</w:t>
            </w:r>
            <w:r w:rsidR="002A0DF6" w:rsidRPr="002A0DF6">
              <w:rPr>
                <w:i/>
              </w:rPr>
              <w:t>TeamName</w:t>
            </w:r>
            <w:proofErr w:type="spellEnd"/>
          </w:p>
        </w:tc>
      </w:tr>
      <w:tr w:rsidR="00BC744E" w:rsidRPr="00354002" w14:paraId="6E9C16F5" w14:textId="77777777" w:rsidTr="00474151">
        <w:tc>
          <w:tcPr>
            <w:tcW w:w="2405" w:type="dxa"/>
          </w:tcPr>
          <w:p w14:paraId="7F1E764D" w14:textId="77777777" w:rsidR="00BC744E" w:rsidRDefault="00BC744E" w:rsidP="00474151">
            <w:r>
              <w:t>Short description</w:t>
            </w:r>
          </w:p>
        </w:tc>
        <w:tc>
          <w:tcPr>
            <w:tcW w:w="7223" w:type="dxa"/>
          </w:tcPr>
          <w:p w14:paraId="4EAD6F85" w14:textId="097BE261" w:rsidR="00BC744E" w:rsidRPr="00DC6D07" w:rsidRDefault="00BC744E" w:rsidP="00474151">
            <w:r w:rsidRPr="00427267">
              <w:t xml:space="preserve">The </w:t>
            </w:r>
            <w:proofErr w:type="spellStart"/>
            <w:r w:rsidR="002A0DF6" w:rsidRPr="002A0DF6">
              <w:rPr>
                <w:i/>
              </w:rPr>
              <w:t>TeamName</w:t>
            </w:r>
            <w:proofErr w:type="spellEnd"/>
            <w:r>
              <w:t xml:space="preserve"> is </w:t>
            </w:r>
            <w:r w:rsidRPr="00427267">
              <w:t xml:space="preserve">shown on the </w:t>
            </w:r>
            <w:proofErr w:type="spellStart"/>
            <w:r w:rsidRPr="002A4021">
              <w:rPr>
                <w:i/>
                <w:iCs/>
              </w:rPr>
              <w:t>OledDisplay</w:t>
            </w:r>
            <w:proofErr w:type="spellEnd"/>
          </w:p>
        </w:tc>
      </w:tr>
      <w:tr w:rsidR="00BC744E" w14:paraId="7DBD37D7" w14:textId="77777777" w:rsidTr="00474151">
        <w:tc>
          <w:tcPr>
            <w:tcW w:w="2405" w:type="dxa"/>
          </w:tcPr>
          <w:p w14:paraId="7529A671" w14:textId="77777777" w:rsidR="00BC744E" w:rsidRDefault="00BC744E" w:rsidP="00474151">
            <w:r>
              <w:t>Precondition</w:t>
            </w:r>
          </w:p>
        </w:tc>
        <w:tc>
          <w:tcPr>
            <w:tcW w:w="7223" w:type="dxa"/>
          </w:tcPr>
          <w:p w14:paraId="2516C3AD" w14:textId="77777777" w:rsidR="00F32875" w:rsidRDefault="00F32875" w:rsidP="00F32875">
            <w:r>
              <w:t>There are two different sets of preconditions in this use case. All the conditions of one set must be met. The condition sets are mutually exclusive and therefore cannot be both met at the same time.</w:t>
            </w:r>
          </w:p>
          <w:p w14:paraId="755D96F1" w14:textId="6A9B4357" w:rsidR="00F32875" w:rsidRDefault="00F32875" w:rsidP="00F32875">
            <w:r>
              <w:t>Precondition set 1</w:t>
            </w:r>
            <w:r w:rsidR="00266869">
              <w:t>:</w:t>
            </w:r>
          </w:p>
          <w:p w14:paraId="43F476B4" w14:textId="77777777" w:rsidR="00D10875" w:rsidRPr="00DE2438" w:rsidRDefault="00D10875">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6FBA2FE7" w14:textId="77777777" w:rsidR="00D10875" w:rsidRDefault="00D10875">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35727EC1" w14:textId="77777777" w:rsidR="00A92D0F" w:rsidRPr="00F32875" w:rsidRDefault="00A92D0F">
            <w:pPr>
              <w:pStyle w:val="Listenabsatz"/>
              <w:numPr>
                <w:ilvl w:val="0"/>
                <w:numId w:val="8"/>
              </w:numPr>
              <w:rPr>
                <w:i/>
              </w:rPr>
            </w:pPr>
            <w:r w:rsidRPr="00A92D0F">
              <w:t xml:space="preserve">The </w:t>
            </w:r>
            <w:r w:rsidR="00B27DB6" w:rsidRPr="00B27DB6">
              <w:rPr>
                <w:i/>
              </w:rPr>
              <w:t>State</w:t>
            </w:r>
            <w:r w:rsidR="00B27DB6" w:rsidRPr="00D10875">
              <w:rPr>
                <w:i/>
              </w:rPr>
              <w:t xml:space="preserve"> </w:t>
            </w:r>
            <w:proofErr w:type="spellStart"/>
            <w:r w:rsidRPr="00D10875">
              <w:rPr>
                <w:i/>
              </w:rPr>
              <w:t>LineSensorCalibrationDone</w:t>
            </w:r>
            <w:proofErr w:type="spellEnd"/>
            <w:r w:rsidRPr="00A92D0F">
              <w:t xml:space="preserve"> is </w:t>
            </w:r>
            <w:proofErr w:type="gramStart"/>
            <w:r w:rsidRPr="00A92D0F">
              <w:t>active</w:t>
            </w:r>
            <w:proofErr w:type="gramEnd"/>
          </w:p>
          <w:p w14:paraId="20394F30" w14:textId="73A1F185" w:rsidR="00266869" w:rsidRDefault="00266869" w:rsidP="00266869">
            <w:r>
              <w:t>Precondition set 2:</w:t>
            </w:r>
          </w:p>
          <w:p w14:paraId="16667651" w14:textId="77777777" w:rsidR="00F32875" w:rsidRPr="00DE2438" w:rsidRDefault="00F32875">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73D5CC47" w14:textId="77777777" w:rsidR="00F32875" w:rsidRDefault="00F32875">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59E33D8D" w14:textId="5302FBF4" w:rsidR="00F32875" w:rsidRPr="00F32875" w:rsidRDefault="00F32875">
            <w:pPr>
              <w:pStyle w:val="Listenabsatz"/>
              <w:numPr>
                <w:ilvl w:val="0"/>
                <w:numId w:val="8"/>
              </w:numPr>
              <w:rPr>
                <w:i/>
              </w:rPr>
            </w:pPr>
            <w:r w:rsidRPr="00A92D0F">
              <w:t xml:space="preserve">The </w:t>
            </w:r>
            <w:r w:rsidRPr="00B27DB6">
              <w:rPr>
                <w:i/>
              </w:rPr>
              <w:t>State</w:t>
            </w:r>
            <w:r w:rsidRPr="00D10875">
              <w:rPr>
                <w:i/>
              </w:rPr>
              <w:t xml:space="preserve"> </w:t>
            </w:r>
            <w:r w:rsidR="00266869">
              <w:rPr>
                <w:i/>
              </w:rPr>
              <w:t>Error</w:t>
            </w:r>
            <w:r w:rsidRPr="00A92D0F">
              <w:t xml:space="preserve"> is active</w:t>
            </w:r>
          </w:p>
        </w:tc>
      </w:tr>
      <w:tr w:rsidR="00BC744E" w14:paraId="6EF3E52F" w14:textId="77777777" w:rsidTr="00474151">
        <w:tc>
          <w:tcPr>
            <w:tcW w:w="2405" w:type="dxa"/>
          </w:tcPr>
          <w:p w14:paraId="5F142957" w14:textId="77777777" w:rsidR="00BC744E" w:rsidRDefault="00BC744E" w:rsidP="00474151">
            <w:r>
              <w:t>Postcondition</w:t>
            </w:r>
          </w:p>
        </w:tc>
        <w:tc>
          <w:tcPr>
            <w:tcW w:w="7223" w:type="dxa"/>
          </w:tcPr>
          <w:p w14:paraId="15C09D4C" w14:textId="77777777" w:rsidR="00CC07F5" w:rsidRDefault="00CC07F5" w:rsidP="00CC07F5">
            <w:r>
              <w:t>All these conditions must be met:</w:t>
            </w:r>
          </w:p>
          <w:p w14:paraId="195F1BE4" w14:textId="7AD56C0C" w:rsidR="00CC07F5" w:rsidRPr="00DE2438" w:rsidRDefault="00CC07F5">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22CEB46F" w14:textId="77777777" w:rsidR="00CC07F5" w:rsidRDefault="00CC07F5">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2382E0B9" w14:textId="6D30A69A" w:rsidR="00CC07F5" w:rsidRPr="00CC07F5" w:rsidRDefault="00CC07F5">
            <w:pPr>
              <w:pStyle w:val="Listenabsatz"/>
              <w:numPr>
                <w:ilvl w:val="0"/>
                <w:numId w:val="8"/>
              </w:numPr>
              <w:rPr>
                <w:i/>
              </w:rPr>
            </w:pPr>
            <w:r>
              <w:t xml:space="preserve">The </w:t>
            </w:r>
            <w:r w:rsidR="00B27DB6" w:rsidRPr="00B27DB6">
              <w:rPr>
                <w:i/>
              </w:rPr>
              <w:t>State</w:t>
            </w:r>
            <w:r w:rsidR="00B27DB6" w:rsidRPr="00CC07F5">
              <w:rPr>
                <w:i/>
              </w:rPr>
              <w:t xml:space="preserve"> </w:t>
            </w:r>
            <w:r w:rsidRPr="00CC07F5">
              <w:rPr>
                <w:i/>
              </w:rPr>
              <w:t>Ready</w:t>
            </w:r>
            <w:r>
              <w:t xml:space="preserve"> is active</w:t>
            </w:r>
          </w:p>
        </w:tc>
      </w:tr>
      <w:tr w:rsidR="00BC744E" w14:paraId="17934532" w14:textId="77777777" w:rsidTr="00474151">
        <w:tc>
          <w:tcPr>
            <w:tcW w:w="2405" w:type="dxa"/>
          </w:tcPr>
          <w:p w14:paraId="1DAC1CF5" w14:textId="77777777" w:rsidR="00BC744E" w:rsidRDefault="00BC744E" w:rsidP="00474151">
            <w:r>
              <w:t>Error case</w:t>
            </w:r>
          </w:p>
        </w:tc>
        <w:tc>
          <w:tcPr>
            <w:tcW w:w="7223" w:type="dxa"/>
          </w:tcPr>
          <w:p w14:paraId="6EDFB798" w14:textId="77777777" w:rsidR="00BC744E" w:rsidRDefault="00BC744E" w:rsidP="00474151">
            <w:r>
              <w:t>none</w:t>
            </w:r>
          </w:p>
        </w:tc>
      </w:tr>
      <w:tr w:rsidR="00BC744E" w14:paraId="20FD7F37" w14:textId="77777777" w:rsidTr="00474151">
        <w:tc>
          <w:tcPr>
            <w:tcW w:w="2405" w:type="dxa"/>
          </w:tcPr>
          <w:p w14:paraId="07D25620" w14:textId="77777777" w:rsidR="00BC744E" w:rsidRDefault="00BC744E" w:rsidP="00474151">
            <w:r>
              <w:t>Actors</w:t>
            </w:r>
          </w:p>
        </w:tc>
        <w:tc>
          <w:tcPr>
            <w:tcW w:w="7223" w:type="dxa"/>
          </w:tcPr>
          <w:p w14:paraId="2B3EBDA0" w14:textId="77777777" w:rsidR="00BC744E" w:rsidRPr="00821B50" w:rsidRDefault="00BC744E" w:rsidP="00474151">
            <w:r>
              <w:rPr>
                <w:i/>
                <w:iCs/>
              </w:rPr>
              <w:t>User</w:t>
            </w:r>
          </w:p>
        </w:tc>
      </w:tr>
      <w:tr w:rsidR="00A92D0F" w14:paraId="7B480A81" w14:textId="77777777" w:rsidTr="00474151">
        <w:tc>
          <w:tcPr>
            <w:tcW w:w="2405" w:type="dxa"/>
          </w:tcPr>
          <w:p w14:paraId="38061D86" w14:textId="77777777" w:rsidR="00A92D0F" w:rsidRDefault="00A92D0F" w:rsidP="00A92D0F">
            <w:r>
              <w:t>Trigger</w:t>
            </w:r>
          </w:p>
        </w:tc>
        <w:tc>
          <w:tcPr>
            <w:tcW w:w="7223" w:type="dxa"/>
          </w:tcPr>
          <w:p w14:paraId="4C3B476B" w14:textId="77777777" w:rsidR="00266869" w:rsidRDefault="00266869" w:rsidP="00266869">
            <w:pPr>
              <w:rPr>
                <w:iCs/>
              </w:rPr>
            </w:pPr>
            <w:r w:rsidRPr="004A6B19">
              <w:rPr>
                <w:iCs/>
              </w:rPr>
              <w:t xml:space="preserve">There are two different </w:t>
            </w:r>
            <w:r>
              <w:rPr>
                <w:iCs/>
              </w:rPr>
              <w:t>triggers.</w:t>
            </w:r>
          </w:p>
          <w:p w14:paraId="192FA326" w14:textId="77777777" w:rsidR="00266869" w:rsidRPr="004A6B19" w:rsidRDefault="00266869" w:rsidP="00266869">
            <w:pPr>
              <w:rPr>
                <w:iCs/>
              </w:rPr>
            </w:pPr>
            <w:r>
              <w:rPr>
                <w:iCs/>
              </w:rPr>
              <w:t>The first trigger is only effective if precondition set 1 met:</w:t>
            </w:r>
          </w:p>
          <w:p w14:paraId="21E48E87" w14:textId="77777777" w:rsidR="00266869" w:rsidRDefault="00266869">
            <w:pPr>
              <w:pStyle w:val="Listenabsatz"/>
              <w:numPr>
                <w:ilvl w:val="0"/>
                <w:numId w:val="23"/>
              </w:numPr>
            </w:pPr>
            <w:r w:rsidRPr="00A92D0F">
              <w:t xml:space="preserve">The </w:t>
            </w:r>
            <w:r w:rsidRPr="00F32875">
              <w:rPr>
                <w:i/>
              </w:rPr>
              <w:t xml:space="preserve">State </w:t>
            </w:r>
            <w:proofErr w:type="spellStart"/>
            <w:r w:rsidRPr="00F32875">
              <w:rPr>
                <w:i/>
              </w:rPr>
              <w:t>LineSensorCalibrationDone</w:t>
            </w:r>
            <w:proofErr w:type="spellEnd"/>
            <w:r w:rsidRPr="00A92D0F">
              <w:t xml:space="preserve"> </w:t>
            </w:r>
            <w:r>
              <w:t>changes from not active to active</w:t>
            </w:r>
          </w:p>
          <w:p w14:paraId="3B84FC30" w14:textId="77777777" w:rsidR="00266869" w:rsidRPr="004A6B19" w:rsidRDefault="00266869" w:rsidP="00266869">
            <w:pPr>
              <w:rPr>
                <w:iCs/>
              </w:rPr>
            </w:pPr>
            <w:r>
              <w:rPr>
                <w:iCs/>
              </w:rPr>
              <w:t>The second trigger is only effective if precondition set 2 met:</w:t>
            </w:r>
          </w:p>
          <w:p w14:paraId="5DA76E87" w14:textId="53D53B25" w:rsidR="00F32875" w:rsidRPr="00266869" w:rsidRDefault="00266869">
            <w:pPr>
              <w:pStyle w:val="Listenabsatz"/>
              <w:numPr>
                <w:ilvl w:val="0"/>
                <w:numId w:val="23"/>
              </w:numPr>
              <w:rPr>
                <w:iCs/>
              </w:rPr>
            </w:pPr>
            <w:r>
              <w:t xml:space="preserve">The use case </w:t>
            </w:r>
            <w:proofErr w:type="spellStart"/>
            <w:r w:rsidRPr="00266869">
              <w:rPr>
                <w:i/>
              </w:rPr>
              <w:t>HandleError</w:t>
            </w:r>
            <w:proofErr w:type="spellEnd"/>
            <w:r>
              <w:t xml:space="preserve"> is finished</w:t>
            </w:r>
          </w:p>
        </w:tc>
      </w:tr>
      <w:tr w:rsidR="00A92D0F" w14:paraId="47F501E7" w14:textId="77777777" w:rsidTr="00474151">
        <w:tc>
          <w:tcPr>
            <w:tcW w:w="2405" w:type="dxa"/>
          </w:tcPr>
          <w:p w14:paraId="15C7F26C" w14:textId="77777777" w:rsidR="00A92D0F" w:rsidRDefault="00A92D0F" w:rsidP="00A92D0F">
            <w:r>
              <w:t>Standard sequence</w:t>
            </w:r>
          </w:p>
        </w:tc>
        <w:tc>
          <w:tcPr>
            <w:tcW w:w="7223" w:type="dxa"/>
          </w:tcPr>
          <w:p w14:paraId="53F933DB" w14:textId="77777777" w:rsidR="009455B2" w:rsidRDefault="009455B2">
            <w:pPr>
              <w:pStyle w:val="Listenabsatz"/>
              <w:numPr>
                <w:ilvl w:val="0"/>
                <w:numId w:val="5"/>
              </w:numPr>
              <w:ind w:left="312" w:hanging="283"/>
            </w:pPr>
            <w:r w:rsidRPr="00A92D0F">
              <w:t xml:space="preserve">The </w:t>
            </w:r>
            <w:r w:rsidRPr="00B27DB6">
              <w:rPr>
                <w:i/>
              </w:rPr>
              <w:t>State</w:t>
            </w:r>
            <w:r w:rsidRPr="00A92D0F">
              <w:rPr>
                <w:i/>
              </w:rPr>
              <w:t xml:space="preserve"> </w:t>
            </w:r>
            <w:proofErr w:type="spellStart"/>
            <w:r w:rsidRPr="00A92D0F">
              <w:rPr>
                <w:i/>
              </w:rPr>
              <w:t>LineSensorCalibrationDone</w:t>
            </w:r>
            <w:proofErr w:type="spellEnd"/>
            <w:r w:rsidRPr="00A92D0F">
              <w:t xml:space="preserve"> </w:t>
            </w:r>
            <w:r>
              <w:t>changes from not active to active</w:t>
            </w:r>
          </w:p>
          <w:p w14:paraId="56F28C5F" w14:textId="4E7C6476" w:rsidR="00002162" w:rsidRDefault="00002162">
            <w:pPr>
              <w:pStyle w:val="Listenabsatz"/>
              <w:numPr>
                <w:ilvl w:val="0"/>
                <w:numId w:val="5"/>
              </w:numPr>
              <w:ind w:left="312" w:hanging="283"/>
            </w:pPr>
            <w:r>
              <w:t xml:space="preserve">The </w:t>
            </w:r>
            <w:proofErr w:type="spellStart"/>
            <w:r w:rsidRPr="002A4021">
              <w:rPr>
                <w:i/>
                <w:iCs/>
              </w:rPr>
              <w:t>OledDisplay</w:t>
            </w:r>
            <w:proofErr w:type="spellEnd"/>
            <w:r w:rsidRPr="00A92D0F">
              <w:rPr>
                <w:iCs/>
              </w:rPr>
              <w:t xml:space="preserve"> </w:t>
            </w:r>
            <w:r>
              <w:rPr>
                <w:iCs/>
              </w:rPr>
              <w:t>is</w:t>
            </w:r>
            <w:r w:rsidRPr="00A92D0F">
              <w:rPr>
                <w:iCs/>
              </w:rPr>
              <w:t xml:space="preserve"> </w:t>
            </w:r>
            <w:proofErr w:type="gramStart"/>
            <w:r w:rsidRPr="00A92D0F">
              <w:rPr>
                <w:iCs/>
              </w:rPr>
              <w:t>cleared</w:t>
            </w:r>
            <w:proofErr w:type="gramEnd"/>
          </w:p>
          <w:p w14:paraId="06E150E0" w14:textId="6F6035E2" w:rsidR="00A92D0F" w:rsidRPr="00AB4D59" w:rsidRDefault="00A92D0F">
            <w:pPr>
              <w:pStyle w:val="Listenabsatz"/>
              <w:numPr>
                <w:ilvl w:val="0"/>
                <w:numId w:val="5"/>
              </w:numPr>
              <w:ind w:left="312" w:hanging="283"/>
            </w:pPr>
            <w:r w:rsidRPr="00427267">
              <w:t xml:space="preserve">The </w:t>
            </w:r>
            <w:proofErr w:type="spellStart"/>
            <w:r w:rsidR="002A0DF6" w:rsidRPr="002A0DF6">
              <w:rPr>
                <w:i/>
              </w:rPr>
              <w:t>TeamName</w:t>
            </w:r>
            <w:proofErr w:type="spellEnd"/>
            <w:r w:rsidR="002A0DF6">
              <w:t xml:space="preserve"> </w:t>
            </w:r>
            <w:r>
              <w:t xml:space="preserve">is </w:t>
            </w:r>
            <w:r w:rsidRPr="00427267">
              <w:t xml:space="preserve">shown on the </w:t>
            </w:r>
            <w:proofErr w:type="spellStart"/>
            <w:r w:rsidRPr="002A4021">
              <w:rPr>
                <w:i/>
                <w:iCs/>
              </w:rPr>
              <w:t>OledDisplay</w:t>
            </w:r>
            <w:proofErr w:type="spellEnd"/>
            <w:r w:rsidRPr="00A92D0F">
              <w:rPr>
                <w:iCs/>
              </w:rPr>
              <w:t xml:space="preserve"> and not </w:t>
            </w:r>
            <w:proofErr w:type="gramStart"/>
            <w:r w:rsidRPr="00A92D0F">
              <w:rPr>
                <w:iCs/>
              </w:rPr>
              <w:t>cleared</w:t>
            </w:r>
            <w:proofErr w:type="gramEnd"/>
          </w:p>
          <w:p w14:paraId="0CE85441" w14:textId="7BB94013" w:rsidR="00A92D0F" w:rsidRDefault="00A92D0F">
            <w:pPr>
              <w:pStyle w:val="Listenabsatz"/>
              <w:numPr>
                <w:ilvl w:val="0"/>
                <w:numId w:val="5"/>
              </w:numPr>
              <w:ind w:left="312" w:hanging="283"/>
            </w:pPr>
            <w:r>
              <w:t xml:space="preserve">The </w:t>
            </w:r>
            <w:r w:rsidR="00B27DB6" w:rsidRPr="00B27DB6">
              <w:rPr>
                <w:i/>
              </w:rPr>
              <w:t>State</w:t>
            </w:r>
            <w:r w:rsidR="00B27DB6">
              <w:rPr>
                <w:i/>
              </w:rPr>
              <w:t xml:space="preserve"> </w:t>
            </w:r>
            <w:r>
              <w:rPr>
                <w:i/>
              </w:rPr>
              <w:t>Ready</w:t>
            </w:r>
            <w:r w:rsidRPr="00A92D0F">
              <w:t xml:space="preserve"> </w:t>
            </w:r>
            <w:r w:rsidRPr="00A92D0F">
              <w:rPr>
                <w:iCs/>
              </w:rPr>
              <w:t>is activated</w:t>
            </w:r>
          </w:p>
        </w:tc>
      </w:tr>
      <w:tr w:rsidR="00A92D0F" w14:paraId="675E8FB8" w14:textId="77777777" w:rsidTr="00474151">
        <w:tc>
          <w:tcPr>
            <w:tcW w:w="2405" w:type="dxa"/>
          </w:tcPr>
          <w:p w14:paraId="1D56CEEA" w14:textId="77777777" w:rsidR="00A92D0F" w:rsidRDefault="00A92D0F" w:rsidP="00A92D0F">
            <w:r>
              <w:t>Alternative sequences</w:t>
            </w:r>
          </w:p>
        </w:tc>
        <w:tc>
          <w:tcPr>
            <w:tcW w:w="7223" w:type="dxa"/>
          </w:tcPr>
          <w:p w14:paraId="264CB23D" w14:textId="77777777" w:rsidR="00A92D0F" w:rsidRDefault="00A92D0F" w:rsidP="00A92D0F">
            <w:r>
              <w:t>none</w:t>
            </w:r>
          </w:p>
        </w:tc>
      </w:tr>
    </w:tbl>
    <w:p w14:paraId="2C023A48" w14:textId="6617C5BE" w:rsidR="00BC744E" w:rsidRDefault="00BC744E" w:rsidP="00975E13">
      <w:pPr>
        <w:tabs>
          <w:tab w:val="clear" w:pos="8930"/>
        </w:tabs>
        <w:spacing w:after="160" w:line="259" w:lineRule="auto"/>
        <w:jc w:val="left"/>
      </w:pPr>
    </w:p>
    <w:p w14:paraId="76647EFC" w14:textId="77777777" w:rsidR="00BC744E" w:rsidRDefault="00BC744E">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821B50" w14:paraId="3B967B29" w14:textId="77777777" w:rsidTr="00230B4D">
        <w:tc>
          <w:tcPr>
            <w:tcW w:w="2405" w:type="dxa"/>
          </w:tcPr>
          <w:p w14:paraId="1ABF59FF" w14:textId="77777777" w:rsidR="00821B50" w:rsidRDefault="00821B50" w:rsidP="00230B4D">
            <w:r>
              <w:lastRenderedPageBreak/>
              <w:t>Reference number</w:t>
            </w:r>
          </w:p>
        </w:tc>
        <w:tc>
          <w:tcPr>
            <w:tcW w:w="7223" w:type="dxa"/>
          </w:tcPr>
          <w:p w14:paraId="39EC5C1C" w14:textId="32A5D1EE" w:rsidR="00821B50" w:rsidRDefault="00821B50" w:rsidP="00230B4D">
            <w:r>
              <w:t>2.3.1</w:t>
            </w:r>
            <w:r w:rsidR="00524F31">
              <w:t>.</w:t>
            </w:r>
            <w:r w:rsidR="00BC744E">
              <w:t>3</w:t>
            </w:r>
          </w:p>
        </w:tc>
      </w:tr>
      <w:tr w:rsidR="00524F31" w14:paraId="26DE142D" w14:textId="77777777" w:rsidTr="00230B4D">
        <w:tc>
          <w:tcPr>
            <w:tcW w:w="2405" w:type="dxa"/>
          </w:tcPr>
          <w:p w14:paraId="16FF9755" w14:textId="77777777" w:rsidR="00524F31" w:rsidRDefault="00524F31" w:rsidP="00524F31">
            <w:r>
              <w:t>Name</w:t>
            </w:r>
          </w:p>
        </w:tc>
        <w:tc>
          <w:tcPr>
            <w:tcW w:w="7223" w:type="dxa"/>
          </w:tcPr>
          <w:p w14:paraId="665D5DA3" w14:textId="585A72B3" w:rsidR="00524F31" w:rsidRDefault="00524F31" w:rsidP="00524F31">
            <w:proofErr w:type="spellStart"/>
            <w:r>
              <w:rPr>
                <w:i/>
                <w:iCs/>
              </w:rPr>
              <w:t>DriveLap</w:t>
            </w:r>
            <w:proofErr w:type="spellEnd"/>
          </w:p>
        </w:tc>
      </w:tr>
      <w:tr w:rsidR="00524F31" w:rsidRPr="00354002" w14:paraId="2DFDB707" w14:textId="77777777" w:rsidTr="00230B4D">
        <w:tc>
          <w:tcPr>
            <w:tcW w:w="2405" w:type="dxa"/>
          </w:tcPr>
          <w:p w14:paraId="30B8D3A5" w14:textId="77777777" w:rsidR="00524F31" w:rsidRDefault="00524F31" w:rsidP="00524F31">
            <w:r>
              <w:t>Short description</w:t>
            </w:r>
          </w:p>
        </w:tc>
        <w:tc>
          <w:tcPr>
            <w:tcW w:w="7223" w:type="dxa"/>
          </w:tcPr>
          <w:p w14:paraId="3D9C3DDA" w14:textId="4E61B69B" w:rsidR="00524F31" w:rsidRPr="00DC6D07" w:rsidRDefault="00524F31" w:rsidP="00524F31">
            <w:r w:rsidRPr="003237E2">
              <w:t xml:space="preserve">The </w:t>
            </w:r>
            <w:r w:rsidR="0062060C" w:rsidRPr="0062060C">
              <w:rPr>
                <w:i/>
              </w:rPr>
              <w:t>Robot</w:t>
            </w:r>
            <w:r w:rsidR="00304551">
              <w:t xml:space="preserve"> shows the </w:t>
            </w:r>
            <w:proofErr w:type="spellStart"/>
            <w:r w:rsidR="00304551" w:rsidRPr="00304551">
              <w:rPr>
                <w:i/>
                <w:iCs/>
              </w:rPr>
              <w:t>CountDown</w:t>
            </w:r>
            <w:proofErr w:type="spellEnd"/>
            <w:r w:rsidR="00C11CAA">
              <w:rPr>
                <w:iCs/>
              </w:rPr>
              <w:t xml:space="preserve"> on the </w:t>
            </w:r>
            <w:proofErr w:type="spellStart"/>
            <w:r w:rsidR="00C11CAA" w:rsidRPr="00C11CAA">
              <w:rPr>
                <w:i/>
                <w:iCs/>
              </w:rPr>
              <w:t>OledDisplay</w:t>
            </w:r>
            <w:proofErr w:type="spellEnd"/>
            <w:r w:rsidR="00304551">
              <w:t xml:space="preserve">, drives to the </w:t>
            </w:r>
            <w:proofErr w:type="spellStart"/>
            <w:r w:rsidR="00304551" w:rsidRPr="002A4021">
              <w:rPr>
                <w:i/>
                <w:iCs/>
              </w:rPr>
              <w:t>StartFinishLin</w:t>
            </w:r>
            <w:r w:rsidR="00304551">
              <w:rPr>
                <w:i/>
                <w:iCs/>
              </w:rPr>
              <w:t>e</w:t>
            </w:r>
            <w:proofErr w:type="spellEnd"/>
            <w:r w:rsidR="004F4CE4">
              <w:rPr>
                <w:i/>
                <w:iCs/>
              </w:rPr>
              <w:t>,</w:t>
            </w:r>
            <w:r w:rsidR="00304551">
              <w:t xml:space="preserve"> and then </w:t>
            </w:r>
            <w:r w:rsidRPr="003237E2">
              <w:t xml:space="preserve">drives </w:t>
            </w:r>
            <w:r w:rsidR="002A4021">
              <w:t xml:space="preserve">one </w:t>
            </w:r>
            <w:proofErr w:type="spellStart"/>
            <w:r w:rsidR="00C11CAA" w:rsidRPr="00C11CAA">
              <w:rPr>
                <w:i/>
              </w:rPr>
              <w:t>F</w:t>
            </w:r>
            <w:r w:rsidR="00304551" w:rsidRPr="00C11CAA">
              <w:rPr>
                <w:i/>
              </w:rPr>
              <w:t>ull</w:t>
            </w:r>
            <w:r w:rsidR="00C11CAA" w:rsidRPr="00C11CAA">
              <w:rPr>
                <w:i/>
              </w:rPr>
              <w:t>Lap</w:t>
            </w:r>
            <w:proofErr w:type="spellEnd"/>
          </w:p>
        </w:tc>
      </w:tr>
      <w:tr w:rsidR="00524F31" w14:paraId="5549422F" w14:textId="77777777" w:rsidTr="00230B4D">
        <w:tc>
          <w:tcPr>
            <w:tcW w:w="2405" w:type="dxa"/>
          </w:tcPr>
          <w:p w14:paraId="7963516B" w14:textId="77777777" w:rsidR="00524F31" w:rsidRDefault="00524F31" w:rsidP="00524F31">
            <w:r>
              <w:t>Precondition</w:t>
            </w:r>
          </w:p>
        </w:tc>
        <w:tc>
          <w:tcPr>
            <w:tcW w:w="7223" w:type="dxa"/>
          </w:tcPr>
          <w:p w14:paraId="2535F80B" w14:textId="000E390A" w:rsidR="00C11CAA" w:rsidRDefault="00C11CAA" w:rsidP="00524F31">
            <w:r>
              <w:t>All these conditions must be met:</w:t>
            </w:r>
          </w:p>
          <w:p w14:paraId="090F8A13" w14:textId="77777777" w:rsidR="0062060C" w:rsidRPr="00DE2438" w:rsidRDefault="0062060C">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6AA19168" w14:textId="55218AA6" w:rsidR="00DE2438" w:rsidRPr="00DE2438" w:rsidRDefault="00DE2438">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723779D1" w14:textId="259B1FBD" w:rsidR="00524F31" w:rsidRDefault="0062060C">
            <w:pPr>
              <w:pStyle w:val="Listenabsatz"/>
              <w:numPr>
                <w:ilvl w:val="0"/>
                <w:numId w:val="8"/>
              </w:numPr>
            </w:pPr>
            <w:r>
              <w:t>The</w:t>
            </w:r>
            <w:r w:rsidR="00C11CAA">
              <w:t xml:space="preserve"> </w:t>
            </w:r>
            <w:r w:rsidR="00B27DB6" w:rsidRPr="00B27DB6">
              <w:rPr>
                <w:i/>
              </w:rPr>
              <w:t>State</w:t>
            </w:r>
            <w:r w:rsidR="00B27DB6" w:rsidRPr="0062060C">
              <w:rPr>
                <w:i/>
              </w:rPr>
              <w:t xml:space="preserve"> </w:t>
            </w:r>
            <w:r w:rsidRPr="0062060C">
              <w:rPr>
                <w:i/>
              </w:rPr>
              <w:t>Ready</w:t>
            </w:r>
            <w:r w:rsidR="00C11CAA">
              <w:t xml:space="preserve"> is active</w:t>
            </w:r>
          </w:p>
        </w:tc>
      </w:tr>
      <w:tr w:rsidR="00524F31" w14:paraId="00FA23C2" w14:textId="77777777" w:rsidTr="00230B4D">
        <w:tc>
          <w:tcPr>
            <w:tcW w:w="2405" w:type="dxa"/>
          </w:tcPr>
          <w:p w14:paraId="767CD744" w14:textId="77777777" w:rsidR="00524F31" w:rsidRDefault="00524F31" w:rsidP="00524F31">
            <w:r>
              <w:t>Postcondition</w:t>
            </w:r>
          </w:p>
        </w:tc>
        <w:tc>
          <w:tcPr>
            <w:tcW w:w="7223" w:type="dxa"/>
          </w:tcPr>
          <w:p w14:paraId="004F1B65" w14:textId="77777777" w:rsidR="0062060C" w:rsidRDefault="0062060C" w:rsidP="0062060C">
            <w:r>
              <w:t>All these conditions must be met:</w:t>
            </w:r>
          </w:p>
          <w:p w14:paraId="5DDCDA42" w14:textId="77777777" w:rsidR="00DE2438" w:rsidRPr="00DE2438" w:rsidRDefault="00DE2438">
            <w:pPr>
              <w:pStyle w:val="Listenabsatz"/>
              <w:numPr>
                <w:ilvl w:val="0"/>
                <w:numId w:val="11"/>
              </w:numPr>
            </w:pPr>
            <w:r>
              <w:t xml:space="preserve">The </w:t>
            </w:r>
            <w:r>
              <w:rPr>
                <w:i/>
              </w:rPr>
              <w:t>Robot</w:t>
            </w:r>
            <w:r w:rsidRPr="004A6B19">
              <w:rPr>
                <w:i/>
              </w:rPr>
              <w:t xml:space="preserve"> </w:t>
            </w:r>
            <w:r>
              <w:t xml:space="preserve">is </w:t>
            </w:r>
            <w:proofErr w:type="spellStart"/>
            <w:r w:rsidRPr="004A6B19">
              <w:rPr>
                <w:i/>
              </w:rPr>
              <w:t>PoweredOn</w:t>
            </w:r>
            <w:proofErr w:type="spellEnd"/>
          </w:p>
          <w:p w14:paraId="5D6C1FA2" w14:textId="7CAE034B" w:rsidR="00524F31" w:rsidRPr="00DE2438" w:rsidRDefault="0062060C">
            <w:pPr>
              <w:pStyle w:val="Listenabsatz"/>
              <w:numPr>
                <w:ilvl w:val="0"/>
                <w:numId w:val="11"/>
              </w:numPr>
              <w:rPr>
                <w:i/>
              </w:rPr>
            </w:pPr>
            <w:r>
              <w:t>T</w:t>
            </w:r>
            <w:r w:rsidR="00AB4D59">
              <w:t xml:space="preserve">he </w:t>
            </w:r>
            <w:r w:rsidR="00C11CAA" w:rsidRPr="00DE2438">
              <w:rPr>
                <w:i/>
              </w:rPr>
              <w:t>R</w:t>
            </w:r>
            <w:r w:rsidR="00524F31" w:rsidRPr="00DE2438">
              <w:rPr>
                <w:i/>
              </w:rPr>
              <w:t>obot</w:t>
            </w:r>
            <w:r w:rsidR="00524F31" w:rsidRPr="00705B9A">
              <w:t xml:space="preserve"> </w:t>
            </w:r>
            <w:r w:rsidR="00C11CAA">
              <w:t xml:space="preserve">is in </w:t>
            </w:r>
            <w:proofErr w:type="spellStart"/>
            <w:r w:rsidR="00C11CAA" w:rsidRPr="00DE2438">
              <w:rPr>
                <w:i/>
              </w:rPr>
              <w:t>FullStop</w:t>
            </w:r>
            <w:proofErr w:type="spellEnd"/>
          </w:p>
          <w:p w14:paraId="2E5B55DF" w14:textId="2860586B" w:rsidR="0062060C" w:rsidRDefault="0062060C">
            <w:pPr>
              <w:pStyle w:val="Listenabsatz"/>
              <w:numPr>
                <w:ilvl w:val="0"/>
                <w:numId w:val="11"/>
              </w:numPr>
            </w:pPr>
            <w:r>
              <w:t xml:space="preserve">The </w:t>
            </w:r>
            <w:r w:rsidR="00B27DB6" w:rsidRPr="00B27DB6">
              <w:rPr>
                <w:i/>
              </w:rPr>
              <w:t>State</w:t>
            </w:r>
            <w:r w:rsidR="00B27DB6" w:rsidRPr="0062060C">
              <w:rPr>
                <w:i/>
              </w:rPr>
              <w:t xml:space="preserve"> </w:t>
            </w:r>
            <w:r w:rsidRPr="0062060C">
              <w:rPr>
                <w:i/>
              </w:rPr>
              <w:t>Ready</w:t>
            </w:r>
            <w:r>
              <w:t xml:space="preserve"> is active</w:t>
            </w:r>
          </w:p>
        </w:tc>
      </w:tr>
      <w:tr w:rsidR="00524F31" w14:paraId="56F78EAE" w14:textId="77777777" w:rsidTr="00230B4D">
        <w:tc>
          <w:tcPr>
            <w:tcW w:w="2405" w:type="dxa"/>
          </w:tcPr>
          <w:p w14:paraId="173A717E" w14:textId="77777777" w:rsidR="00524F31" w:rsidRDefault="00524F31" w:rsidP="00524F31">
            <w:r>
              <w:t>Error case</w:t>
            </w:r>
          </w:p>
        </w:tc>
        <w:tc>
          <w:tcPr>
            <w:tcW w:w="7223" w:type="dxa"/>
          </w:tcPr>
          <w:p w14:paraId="7A86F2D5" w14:textId="71DAEC4F" w:rsidR="009455B2" w:rsidRDefault="009455B2" w:rsidP="009455B2">
            <w:r>
              <w:t>There are two independent error cases:</w:t>
            </w:r>
          </w:p>
          <w:p w14:paraId="38D6FF12" w14:textId="4B0D09E3" w:rsidR="00C11CAA" w:rsidRDefault="00AB4D59">
            <w:pPr>
              <w:pStyle w:val="Listenabsatz"/>
              <w:numPr>
                <w:ilvl w:val="0"/>
                <w:numId w:val="12"/>
              </w:numPr>
            </w:pPr>
            <w:r w:rsidRPr="003237E2">
              <w:t xml:space="preserve">The </w:t>
            </w:r>
            <w:r w:rsidR="009455B2">
              <w:t xml:space="preserve">first </w:t>
            </w:r>
            <w:proofErr w:type="spellStart"/>
            <w:r w:rsidRPr="009455B2">
              <w:rPr>
                <w:i/>
                <w:iCs/>
              </w:rPr>
              <w:t>StartFinishLine</w:t>
            </w:r>
            <w:proofErr w:type="spellEnd"/>
            <w:r w:rsidRPr="00705B9A">
              <w:t xml:space="preserve"> </w:t>
            </w:r>
            <w:r>
              <w:t xml:space="preserve">is not recognized </w:t>
            </w:r>
            <w:r w:rsidR="00C11CAA">
              <w:t>within</w:t>
            </w:r>
            <w:r>
              <w:t xml:space="preserve"> </w:t>
            </w:r>
            <w:proofErr w:type="gramStart"/>
            <w:r w:rsidR="001957B2">
              <w:t>10</w:t>
            </w:r>
            <w:r>
              <w:t>s</w:t>
            </w:r>
            <w:proofErr w:type="gramEnd"/>
          </w:p>
          <w:p w14:paraId="3820A21A" w14:textId="64FDBDB9" w:rsidR="00C11CAA" w:rsidRDefault="00C11CAA">
            <w:pPr>
              <w:pStyle w:val="Listenabsatz"/>
              <w:numPr>
                <w:ilvl w:val="0"/>
                <w:numId w:val="12"/>
              </w:numPr>
            </w:pPr>
            <w:r>
              <w:t xml:space="preserve">The </w:t>
            </w:r>
            <w:proofErr w:type="spellStart"/>
            <w:r w:rsidRPr="009455B2">
              <w:rPr>
                <w:i/>
              </w:rPr>
              <w:t>FullLap</w:t>
            </w:r>
            <w:proofErr w:type="spellEnd"/>
            <w:r>
              <w:t xml:space="preserve"> </w:t>
            </w:r>
            <w:r w:rsidR="0062060C">
              <w:t>is not</w:t>
            </w:r>
            <w:r>
              <w:t xml:space="preserve"> finished within 20s</w:t>
            </w:r>
          </w:p>
        </w:tc>
      </w:tr>
      <w:tr w:rsidR="00524F31" w14:paraId="721DB876" w14:textId="77777777" w:rsidTr="00230B4D">
        <w:tc>
          <w:tcPr>
            <w:tcW w:w="2405" w:type="dxa"/>
          </w:tcPr>
          <w:p w14:paraId="72299973" w14:textId="77777777" w:rsidR="00524F31" w:rsidRDefault="00524F31" w:rsidP="00524F31">
            <w:r>
              <w:t>Actors</w:t>
            </w:r>
          </w:p>
        </w:tc>
        <w:tc>
          <w:tcPr>
            <w:tcW w:w="7223" w:type="dxa"/>
          </w:tcPr>
          <w:p w14:paraId="40F0D4BA" w14:textId="04809FA8" w:rsidR="00524F31" w:rsidRPr="00304551" w:rsidRDefault="00304551" w:rsidP="00524F31">
            <w:pPr>
              <w:rPr>
                <w:i/>
                <w:iCs/>
              </w:rPr>
            </w:pPr>
            <w:r>
              <w:rPr>
                <w:i/>
                <w:iCs/>
              </w:rPr>
              <w:t xml:space="preserve">User, </w:t>
            </w:r>
            <w:proofErr w:type="spellStart"/>
            <w:r w:rsidRPr="00304551">
              <w:rPr>
                <w:i/>
                <w:iCs/>
              </w:rPr>
              <w:t>PlayField</w:t>
            </w:r>
            <w:proofErr w:type="spellEnd"/>
          </w:p>
        </w:tc>
      </w:tr>
      <w:tr w:rsidR="00524F31" w14:paraId="7C9A4957" w14:textId="77777777" w:rsidTr="00230B4D">
        <w:tc>
          <w:tcPr>
            <w:tcW w:w="2405" w:type="dxa"/>
          </w:tcPr>
          <w:p w14:paraId="793A7F59" w14:textId="77777777" w:rsidR="00524F31" w:rsidRDefault="00524F31" w:rsidP="00524F31">
            <w:r>
              <w:t>Trigger</w:t>
            </w:r>
          </w:p>
        </w:tc>
        <w:tc>
          <w:tcPr>
            <w:tcW w:w="7223" w:type="dxa"/>
          </w:tcPr>
          <w:p w14:paraId="54347C88" w14:textId="1A882FBB" w:rsidR="00524F31" w:rsidRDefault="002A4021" w:rsidP="00524F31">
            <w:r w:rsidRPr="003237E2">
              <w:t xml:space="preserve">The </w:t>
            </w:r>
            <w:r w:rsidR="00C11CAA">
              <w:rPr>
                <w:i/>
                <w:iCs/>
              </w:rPr>
              <w:t>User</w:t>
            </w:r>
            <w:r w:rsidR="00C11CAA">
              <w:t xml:space="preserve"> </w:t>
            </w:r>
            <w:r w:rsidR="00CC78EE">
              <w:t>releases</w:t>
            </w:r>
            <w:r w:rsidR="00304551">
              <w:t xml:space="preserve"> the </w:t>
            </w:r>
            <w:proofErr w:type="spellStart"/>
            <w:r w:rsidR="00854760">
              <w:rPr>
                <w:i/>
                <w:iCs/>
              </w:rPr>
              <w:t>StartButton</w:t>
            </w:r>
            <w:proofErr w:type="spellEnd"/>
          </w:p>
        </w:tc>
      </w:tr>
      <w:tr w:rsidR="00AB4D59" w14:paraId="56255D40" w14:textId="77777777" w:rsidTr="00230B4D">
        <w:tc>
          <w:tcPr>
            <w:tcW w:w="2405" w:type="dxa"/>
          </w:tcPr>
          <w:p w14:paraId="45FC89F0" w14:textId="77777777" w:rsidR="00AB4D59" w:rsidRDefault="00AB4D59" w:rsidP="0021163C">
            <w:pPr>
              <w:spacing w:after="0"/>
            </w:pPr>
            <w:r>
              <w:t>Standard sequence</w:t>
            </w:r>
          </w:p>
        </w:tc>
        <w:tc>
          <w:tcPr>
            <w:tcW w:w="7223" w:type="dxa"/>
          </w:tcPr>
          <w:p w14:paraId="74D08965" w14:textId="63C9A146" w:rsidR="00C11CAA" w:rsidRPr="00DE2438" w:rsidRDefault="0021163C" w:rsidP="0021163C">
            <w:pPr>
              <w:tabs>
                <w:tab w:val="clear" w:pos="8930"/>
                <w:tab w:val="left" w:pos="600"/>
              </w:tabs>
              <w:spacing w:after="0" w:line="259" w:lineRule="auto"/>
              <w:jc w:val="left"/>
            </w:pPr>
            <w:r>
              <w:t xml:space="preserve">1. </w:t>
            </w:r>
            <w:r>
              <w:tab/>
            </w:r>
            <w:r w:rsidR="00C11CAA" w:rsidRPr="003237E2">
              <w:t xml:space="preserve">The </w:t>
            </w:r>
            <w:r w:rsidR="00C11CAA" w:rsidRPr="0021163C">
              <w:rPr>
                <w:i/>
                <w:iCs/>
              </w:rPr>
              <w:t>User</w:t>
            </w:r>
            <w:r w:rsidR="00C11CAA">
              <w:t xml:space="preserve"> </w:t>
            </w:r>
            <w:r w:rsidR="00CC78EE">
              <w:t>releases</w:t>
            </w:r>
            <w:r w:rsidR="00C11CAA">
              <w:t xml:space="preserve"> the </w:t>
            </w:r>
            <w:proofErr w:type="spellStart"/>
            <w:r w:rsidR="00854760" w:rsidRPr="0021163C">
              <w:rPr>
                <w:i/>
                <w:iCs/>
              </w:rPr>
              <w:t>StartButton</w:t>
            </w:r>
            <w:proofErr w:type="spellEnd"/>
          </w:p>
          <w:p w14:paraId="38A85F24" w14:textId="2EF6766E" w:rsidR="00DE2438" w:rsidRPr="00DE2438" w:rsidRDefault="0021163C" w:rsidP="0021163C">
            <w:pPr>
              <w:tabs>
                <w:tab w:val="left" w:pos="600"/>
              </w:tabs>
              <w:spacing w:after="0"/>
            </w:pPr>
            <w:r>
              <w:t xml:space="preserve">2. </w:t>
            </w:r>
            <w:r>
              <w:tab/>
            </w:r>
            <w:r w:rsidR="00DE2438" w:rsidRPr="0021163C">
              <w:rPr>
                <w:iCs/>
              </w:rPr>
              <w:t xml:space="preserve">The </w:t>
            </w:r>
            <w:r w:rsidR="00B27DB6" w:rsidRPr="0021163C">
              <w:rPr>
                <w:i/>
              </w:rPr>
              <w:t>State</w:t>
            </w:r>
            <w:r w:rsidR="00B27DB6" w:rsidRPr="0021163C">
              <w:rPr>
                <w:i/>
                <w:iCs/>
              </w:rPr>
              <w:t xml:space="preserve"> </w:t>
            </w:r>
            <w:r w:rsidR="00DE2438" w:rsidRPr="0021163C">
              <w:rPr>
                <w:i/>
                <w:iCs/>
              </w:rPr>
              <w:t>Running</w:t>
            </w:r>
            <w:r w:rsidR="00DE2438" w:rsidRPr="0021163C">
              <w:rPr>
                <w:iCs/>
              </w:rPr>
              <w:t xml:space="preserve"> is activated</w:t>
            </w:r>
          </w:p>
          <w:p w14:paraId="02742F0D" w14:textId="2E992B11" w:rsidR="00C11CAA" w:rsidRPr="0062060C" w:rsidRDefault="0021163C" w:rsidP="0021163C">
            <w:pPr>
              <w:tabs>
                <w:tab w:val="left" w:pos="600"/>
              </w:tabs>
              <w:spacing w:after="0"/>
            </w:pPr>
            <w:r>
              <w:t xml:space="preserve">3. </w:t>
            </w:r>
            <w:r>
              <w:tab/>
            </w:r>
            <w:r w:rsidR="00C11CAA" w:rsidRPr="003237E2">
              <w:t xml:space="preserve">The </w:t>
            </w:r>
            <w:r w:rsidR="00C11CAA" w:rsidRPr="0021163C">
              <w:rPr>
                <w:i/>
              </w:rPr>
              <w:t>Robot</w:t>
            </w:r>
            <w:r w:rsidR="00C11CAA">
              <w:t xml:space="preserve"> shows the </w:t>
            </w:r>
            <w:proofErr w:type="spellStart"/>
            <w:r w:rsidR="00C11CAA" w:rsidRPr="0021163C">
              <w:rPr>
                <w:i/>
                <w:iCs/>
              </w:rPr>
              <w:t>CountDown</w:t>
            </w:r>
            <w:proofErr w:type="spellEnd"/>
            <w:r w:rsidR="0062060C" w:rsidRPr="0021163C">
              <w:rPr>
                <w:i/>
                <w:iCs/>
              </w:rPr>
              <w:t xml:space="preserve"> </w:t>
            </w:r>
            <w:r w:rsidR="0062060C" w:rsidRPr="0021163C">
              <w:rPr>
                <w:iCs/>
              </w:rPr>
              <w:t xml:space="preserve">on the </w:t>
            </w:r>
            <w:proofErr w:type="spellStart"/>
            <w:r w:rsidR="0062060C" w:rsidRPr="0021163C">
              <w:rPr>
                <w:i/>
                <w:iCs/>
              </w:rPr>
              <w:t>OledDisplay</w:t>
            </w:r>
            <w:proofErr w:type="spellEnd"/>
          </w:p>
          <w:p w14:paraId="60F0F52D" w14:textId="78722022" w:rsidR="0062060C" w:rsidRPr="00C11CAA" w:rsidRDefault="0021163C" w:rsidP="0021163C">
            <w:pPr>
              <w:tabs>
                <w:tab w:val="left" w:pos="600"/>
              </w:tabs>
              <w:spacing w:after="0"/>
            </w:pPr>
            <w:r>
              <w:t xml:space="preserve">4. </w:t>
            </w:r>
            <w:r>
              <w:tab/>
            </w:r>
            <w:r w:rsidR="0062060C">
              <w:t xml:space="preserve">The </w:t>
            </w:r>
            <w:r w:rsidR="0062060C" w:rsidRPr="0021163C">
              <w:rPr>
                <w:i/>
              </w:rPr>
              <w:t xml:space="preserve">Robot </w:t>
            </w:r>
            <w:r w:rsidR="0062060C" w:rsidRPr="0062060C">
              <w:t>starts</w:t>
            </w:r>
            <w:r w:rsidR="0062060C">
              <w:t xml:space="preserve"> driving</w:t>
            </w:r>
            <w:r w:rsidR="009455B2">
              <w:t>,</w:t>
            </w:r>
            <w:r w:rsidR="0062060C">
              <w:t xml:space="preserve"> following the line on the </w:t>
            </w:r>
            <w:proofErr w:type="spellStart"/>
            <w:r w:rsidR="0062060C" w:rsidRPr="0021163C">
              <w:rPr>
                <w:i/>
              </w:rPr>
              <w:t>PlayField</w:t>
            </w:r>
            <w:proofErr w:type="spellEnd"/>
          </w:p>
          <w:p w14:paraId="14D50520" w14:textId="09710CEA" w:rsidR="0062060C" w:rsidRPr="00D905F4" w:rsidRDefault="0021163C" w:rsidP="0021163C">
            <w:pPr>
              <w:tabs>
                <w:tab w:val="left" w:pos="600"/>
              </w:tabs>
              <w:spacing w:after="0"/>
            </w:pPr>
            <w:r>
              <w:t xml:space="preserve">5a. </w:t>
            </w:r>
            <w:r>
              <w:tab/>
            </w:r>
            <w:r w:rsidR="0062060C">
              <w:t xml:space="preserve">The </w:t>
            </w:r>
            <w:r w:rsidR="0062060C" w:rsidRPr="0021163C">
              <w:rPr>
                <w:i/>
              </w:rPr>
              <w:t>Robot</w:t>
            </w:r>
            <w:r w:rsidR="0062060C">
              <w:t xml:space="preserve"> recognizes the </w:t>
            </w:r>
            <w:proofErr w:type="spellStart"/>
            <w:r w:rsidR="0062060C" w:rsidRPr="0021163C">
              <w:rPr>
                <w:i/>
                <w:iCs/>
              </w:rPr>
              <w:t>StartFinishLine</w:t>
            </w:r>
            <w:proofErr w:type="spellEnd"/>
          </w:p>
          <w:p w14:paraId="000CECFE" w14:textId="03504365" w:rsidR="00D905F4" w:rsidRPr="00C11CAA" w:rsidRDefault="0021163C" w:rsidP="0021163C">
            <w:pPr>
              <w:tabs>
                <w:tab w:val="left" w:pos="600"/>
              </w:tabs>
              <w:spacing w:after="0"/>
            </w:pPr>
            <w:r>
              <w:t xml:space="preserve">6. </w:t>
            </w:r>
            <w:r>
              <w:tab/>
            </w:r>
            <w:r w:rsidR="00D905F4" w:rsidRPr="0021163C">
              <w:rPr>
                <w:iCs/>
              </w:rPr>
              <w:t>The</w:t>
            </w:r>
            <w:r w:rsidR="00D905F4" w:rsidRPr="0021163C">
              <w:rPr>
                <w:i/>
                <w:iCs/>
              </w:rPr>
              <w:t xml:space="preserve"> </w:t>
            </w:r>
            <w:proofErr w:type="spellStart"/>
            <w:r w:rsidR="00D905F4" w:rsidRPr="0021163C">
              <w:rPr>
                <w:i/>
              </w:rPr>
              <w:t>ShortBeep</w:t>
            </w:r>
            <w:proofErr w:type="spellEnd"/>
            <w:r w:rsidR="00D905F4">
              <w:t xml:space="preserve"> is played on the </w:t>
            </w:r>
            <w:r w:rsidR="00D905F4" w:rsidRPr="0021163C">
              <w:rPr>
                <w:i/>
              </w:rPr>
              <w:t>Buzzer</w:t>
            </w:r>
          </w:p>
          <w:p w14:paraId="3A0395FA" w14:textId="6CA690DB" w:rsidR="00AB4D59" w:rsidRDefault="0021163C" w:rsidP="0021163C">
            <w:pPr>
              <w:tabs>
                <w:tab w:val="left" w:pos="600"/>
              </w:tabs>
              <w:spacing w:after="0"/>
            </w:pPr>
            <w:r>
              <w:t xml:space="preserve">7. </w:t>
            </w:r>
            <w:r>
              <w:tab/>
            </w:r>
            <w:r w:rsidR="00AB4D59" w:rsidRPr="00693D04">
              <w:t xml:space="preserve">The </w:t>
            </w:r>
            <w:r w:rsidR="00C11CAA" w:rsidRPr="0021163C">
              <w:rPr>
                <w:i/>
              </w:rPr>
              <w:t>Robot</w:t>
            </w:r>
            <w:r w:rsidR="00C11CAA">
              <w:t xml:space="preserve"> </w:t>
            </w:r>
            <w:r w:rsidR="00AB4D59">
              <w:t>continues driving</w:t>
            </w:r>
            <w:r w:rsidR="009455B2">
              <w:t>,</w:t>
            </w:r>
            <w:r w:rsidR="00AB4D59">
              <w:t xml:space="preserve"> </w:t>
            </w:r>
            <w:r w:rsidR="0062060C">
              <w:t xml:space="preserve">following the line on the </w:t>
            </w:r>
            <w:proofErr w:type="spellStart"/>
            <w:r w:rsidR="0062060C" w:rsidRPr="0021163C">
              <w:rPr>
                <w:i/>
              </w:rPr>
              <w:t>PlayField</w:t>
            </w:r>
            <w:proofErr w:type="spellEnd"/>
          </w:p>
          <w:p w14:paraId="0E09476C" w14:textId="604B6230" w:rsidR="00C11CAA" w:rsidRPr="00D905F4" w:rsidRDefault="0021163C" w:rsidP="0021163C">
            <w:pPr>
              <w:tabs>
                <w:tab w:val="left" w:pos="600"/>
              </w:tabs>
              <w:spacing w:after="0"/>
            </w:pPr>
            <w:r>
              <w:t xml:space="preserve">8a. </w:t>
            </w:r>
            <w:r>
              <w:tab/>
            </w:r>
            <w:r w:rsidR="00AB4D59">
              <w:t xml:space="preserve">The </w:t>
            </w:r>
            <w:r w:rsidR="00C11CAA" w:rsidRPr="0021163C">
              <w:rPr>
                <w:i/>
              </w:rPr>
              <w:t>Robot</w:t>
            </w:r>
            <w:r w:rsidR="00C11CAA">
              <w:t xml:space="preserve"> </w:t>
            </w:r>
            <w:r w:rsidR="00AB4D59">
              <w:t xml:space="preserve">recognizes the </w:t>
            </w:r>
            <w:proofErr w:type="spellStart"/>
            <w:r w:rsidR="00AB4D59" w:rsidRPr="0021163C">
              <w:rPr>
                <w:i/>
                <w:iCs/>
              </w:rPr>
              <w:t>StartFinishLine</w:t>
            </w:r>
            <w:proofErr w:type="spellEnd"/>
          </w:p>
          <w:p w14:paraId="373AD2DE" w14:textId="273063D5" w:rsidR="00D905F4" w:rsidRPr="00C11CAA" w:rsidRDefault="0021163C" w:rsidP="0021163C">
            <w:pPr>
              <w:tabs>
                <w:tab w:val="left" w:pos="600"/>
              </w:tabs>
              <w:spacing w:after="0"/>
            </w:pPr>
            <w:r>
              <w:t xml:space="preserve">9. </w:t>
            </w:r>
            <w:r>
              <w:tab/>
            </w:r>
            <w:r w:rsidR="00D905F4" w:rsidRPr="0021163C">
              <w:rPr>
                <w:iCs/>
              </w:rPr>
              <w:t>The</w:t>
            </w:r>
            <w:r w:rsidR="00D905F4" w:rsidRPr="0021163C">
              <w:rPr>
                <w:i/>
                <w:iCs/>
              </w:rPr>
              <w:t xml:space="preserve"> </w:t>
            </w:r>
            <w:proofErr w:type="spellStart"/>
            <w:r w:rsidR="00D905F4" w:rsidRPr="0021163C">
              <w:rPr>
                <w:i/>
              </w:rPr>
              <w:t>ShortBeep</w:t>
            </w:r>
            <w:proofErr w:type="spellEnd"/>
            <w:r w:rsidR="00D905F4">
              <w:t xml:space="preserve"> is played on the </w:t>
            </w:r>
            <w:r w:rsidR="00D905F4" w:rsidRPr="0021163C">
              <w:rPr>
                <w:i/>
              </w:rPr>
              <w:t>Buzzer</w:t>
            </w:r>
          </w:p>
          <w:p w14:paraId="7F3D694F" w14:textId="06729F60" w:rsidR="00AB4D59" w:rsidRPr="005F0A23" w:rsidRDefault="0021163C" w:rsidP="0021163C">
            <w:pPr>
              <w:tabs>
                <w:tab w:val="left" w:pos="600"/>
              </w:tabs>
              <w:spacing w:after="0"/>
            </w:pPr>
            <w:r>
              <w:t xml:space="preserve">10. </w:t>
            </w:r>
            <w:r>
              <w:tab/>
            </w:r>
            <w:r w:rsidR="00C11CAA">
              <w:t xml:space="preserve">The </w:t>
            </w:r>
            <w:r w:rsidR="00C11CAA" w:rsidRPr="0021163C">
              <w:rPr>
                <w:i/>
              </w:rPr>
              <w:t>Robot</w:t>
            </w:r>
            <w:r w:rsidR="00C11CAA">
              <w:t xml:space="preserve"> goes to a </w:t>
            </w:r>
            <w:proofErr w:type="spellStart"/>
            <w:r w:rsidR="00C11CAA" w:rsidRPr="0021163C">
              <w:rPr>
                <w:i/>
              </w:rPr>
              <w:t>FullStop</w:t>
            </w:r>
            <w:proofErr w:type="spellEnd"/>
          </w:p>
          <w:p w14:paraId="33BB6DC1" w14:textId="5C12B5DE" w:rsidR="005F0A23" w:rsidRDefault="0021163C" w:rsidP="0021163C">
            <w:pPr>
              <w:tabs>
                <w:tab w:val="left" w:pos="600"/>
              </w:tabs>
              <w:spacing w:after="0"/>
            </w:pPr>
            <w:r>
              <w:t xml:space="preserve">11. </w:t>
            </w:r>
            <w:r>
              <w:tab/>
            </w:r>
            <w:r w:rsidR="005F0A23" w:rsidRPr="005F0A23">
              <w:t>The</w:t>
            </w:r>
            <w:r w:rsidR="005F0A23">
              <w:t xml:space="preserve"> </w:t>
            </w:r>
            <w:proofErr w:type="spellStart"/>
            <w:r w:rsidR="005F0A23" w:rsidRPr="004F4CE4">
              <w:rPr>
                <w:i/>
              </w:rPr>
              <w:t>LapTime</w:t>
            </w:r>
            <w:proofErr w:type="spellEnd"/>
            <w:r w:rsidR="005F0A23">
              <w:t xml:space="preserve"> is shown on the </w:t>
            </w:r>
            <w:proofErr w:type="spellStart"/>
            <w:r w:rsidR="005F0A23" w:rsidRPr="0021163C">
              <w:rPr>
                <w:i/>
              </w:rPr>
              <w:t>OledDisplay</w:t>
            </w:r>
            <w:proofErr w:type="spellEnd"/>
          </w:p>
          <w:p w14:paraId="2B041DC3" w14:textId="54D7EE53" w:rsidR="005F0A23" w:rsidRPr="005F0A23" w:rsidRDefault="0021163C" w:rsidP="0021163C">
            <w:pPr>
              <w:tabs>
                <w:tab w:val="left" w:pos="600"/>
              </w:tabs>
              <w:spacing w:after="0"/>
            </w:pPr>
            <w:r>
              <w:t xml:space="preserve">12. </w:t>
            </w:r>
            <w:r>
              <w:tab/>
            </w:r>
            <w:r w:rsidR="005F0A23">
              <w:t xml:space="preserve">The </w:t>
            </w:r>
            <w:r w:rsidR="005F0A23" w:rsidRPr="0021163C">
              <w:rPr>
                <w:i/>
              </w:rPr>
              <w:t>User</w:t>
            </w:r>
            <w:r w:rsidR="005F0A23">
              <w:t xml:space="preserve"> releases the </w:t>
            </w:r>
            <w:proofErr w:type="spellStart"/>
            <w:r w:rsidR="005F0A23" w:rsidRPr="0021163C">
              <w:rPr>
                <w:i/>
              </w:rPr>
              <w:t>StartButton</w:t>
            </w:r>
            <w:proofErr w:type="spellEnd"/>
          </w:p>
          <w:p w14:paraId="0444956E" w14:textId="7ADEB679" w:rsidR="00DE2438" w:rsidRDefault="0021163C" w:rsidP="0021163C">
            <w:pPr>
              <w:tabs>
                <w:tab w:val="left" w:pos="600"/>
              </w:tabs>
              <w:spacing w:after="0"/>
            </w:pPr>
            <w:r>
              <w:t xml:space="preserve">13. </w:t>
            </w:r>
            <w:r>
              <w:tab/>
            </w:r>
            <w:r w:rsidR="00DE2438" w:rsidRPr="0021163C">
              <w:rPr>
                <w:iCs/>
              </w:rPr>
              <w:t xml:space="preserve">The </w:t>
            </w:r>
            <w:r w:rsidR="00B27DB6" w:rsidRPr="0021163C">
              <w:rPr>
                <w:i/>
              </w:rPr>
              <w:t>State</w:t>
            </w:r>
            <w:r w:rsidR="00B27DB6" w:rsidRPr="0021163C">
              <w:rPr>
                <w:i/>
                <w:iCs/>
              </w:rPr>
              <w:t xml:space="preserve"> </w:t>
            </w:r>
            <w:r w:rsidR="00DE2438" w:rsidRPr="0021163C">
              <w:rPr>
                <w:i/>
                <w:iCs/>
              </w:rPr>
              <w:t>Ready</w:t>
            </w:r>
            <w:r w:rsidR="00DE2438" w:rsidRPr="0021163C">
              <w:rPr>
                <w:iCs/>
              </w:rPr>
              <w:t xml:space="preserve"> is activated</w:t>
            </w:r>
          </w:p>
        </w:tc>
      </w:tr>
      <w:tr w:rsidR="0021163C" w14:paraId="6C08E075" w14:textId="77777777" w:rsidTr="00230B4D">
        <w:tc>
          <w:tcPr>
            <w:tcW w:w="2405" w:type="dxa"/>
            <w:vMerge w:val="restart"/>
          </w:tcPr>
          <w:p w14:paraId="7277343E" w14:textId="77777777" w:rsidR="0021163C" w:rsidRDefault="0021163C" w:rsidP="0021163C">
            <w:pPr>
              <w:spacing w:after="0"/>
            </w:pPr>
            <w:r>
              <w:t>Alternative sequences</w:t>
            </w:r>
          </w:p>
        </w:tc>
        <w:tc>
          <w:tcPr>
            <w:tcW w:w="7223" w:type="dxa"/>
          </w:tcPr>
          <w:p w14:paraId="0E024F26" w14:textId="2BD36EF3" w:rsidR="0021163C" w:rsidRDefault="0021163C" w:rsidP="0021163C">
            <w:pPr>
              <w:tabs>
                <w:tab w:val="left" w:pos="600"/>
              </w:tabs>
              <w:spacing w:after="0"/>
            </w:pPr>
            <w:r>
              <w:t xml:space="preserve">5b.1. </w:t>
            </w:r>
            <w:r>
              <w:tab/>
            </w:r>
            <w:r w:rsidRPr="003237E2">
              <w:t xml:space="preserve">The </w:t>
            </w:r>
            <w:proofErr w:type="spellStart"/>
            <w:r w:rsidRPr="0021163C">
              <w:rPr>
                <w:i/>
                <w:iCs/>
              </w:rPr>
              <w:t>StartFinishLine</w:t>
            </w:r>
            <w:proofErr w:type="spellEnd"/>
            <w:r w:rsidRPr="00705B9A">
              <w:t xml:space="preserve"> </w:t>
            </w:r>
            <w:r>
              <w:t xml:space="preserve">is not recognized within </w:t>
            </w:r>
            <w:proofErr w:type="gramStart"/>
            <w:r>
              <w:t>10s</w:t>
            </w:r>
            <w:proofErr w:type="gramEnd"/>
          </w:p>
          <w:p w14:paraId="621C201D" w14:textId="65975B5C" w:rsidR="0021163C" w:rsidRDefault="0021163C" w:rsidP="0021163C">
            <w:pPr>
              <w:tabs>
                <w:tab w:val="left" w:pos="600"/>
              </w:tabs>
              <w:spacing w:after="0"/>
            </w:pPr>
            <w:r>
              <w:t xml:space="preserve">     2. </w:t>
            </w:r>
            <w:r>
              <w:tab/>
              <w:t xml:space="preserve">The use case </w:t>
            </w:r>
            <w:proofErr w:type="spellStart"/>
            <w:r w:rsidRPr="0021163C">
              <w:rPr>
                <w:i/>
              </w:rPr>
              <w:t>HandleError</w:t>
            </w:r>
            <w:proofErr w:type="spellEnd"/>
            <w:r>
              <w:t xml:space="preserve"> (2.3.1.5) is activated</w:t>
            </w:r>
          </w:p>
        </w:tc>
      </w:tr>
      <w:tr w:rsidR="0021163C" w14:paraId="6052B735" w14:textId="77777777" w:rsidTr="00230B4D">
        <w:tc>
          <w:tcPr>
            <w:tcW w:w="2405" w:type="dxa"/>
            <w:vMerge/>
          </w:tcPr>
          <w:p w14:paraId="7F3B4C06" w14:textId="77777777" w:rsidR="0021163C" w:rsidRDefault="0021163C" w:rsidP="0021163C">
            <w:pPr>
              <w:spacing w:after="0"/>
            </w:pPr>
          </w:p>
        </w:tc>
        <w:tc>
          <w:tcPr>
            <w:tcW w:w="7223" w:type="dxa"/>
          </w:tcPr>
          <w:p w14:paraId="50BB6AB7" w14:textId="1131B89D" w:rsidR="0021163C" w:rsidRDefault="0021163C" w:rsidP="0021163C">
            <w:pPr>
              <w:tabs>
                <w:tab w:val="left" w:pos="600"/>
              </w:tabs>
              <w:spacing w:after="0"/>
              <w:rPr>
                <w:iCs/>
              </w:rPr>
            </w:pPr>
            <w:r>
              <w:t xml:space="preserve">8b.1. </w:t>
            </w:r>
            <w:r>
              <w:tab/>
              <w:t xml:space="preserve">The </w:t>
            </w:r>
            <w:r w:rsidRPr="0021163C">
              <w:rPr>
                <w:i/>
              </w:rPr>
              <w:t>Robot</w:t>
            </w:r>
            <w:r>
              <w:t xml:space="preserve"> does not recognize the </w:t>
            </w:r>
            <w:proofErr w:type="spellStart"/>
            <w:r w:rsidRPr="0021163C">
              <w:rPr>
                <w:i/>
                <w:iCs/>
              </w:rPr>
              <w:t>StartFinishLine</w:t>
            </w:r>
            <w:proofErr w:type="spellEnd"/>
            <w:r>
              <w:rPr>
                <w:iCs/>
              </w:rPr>
              <w:t xml:space="preserve"> within 10s</w:t>
            </w:r>
          </w:p>
          <w:p w14:paraId="20E084C8" w14:textId="5D7CD978" w:rsidR="0021163C" w:rsidRPr="0021163C" w:rsidRDefault="0021163C" w:rsidP="0021163C">
            <w:pPr>
              <w:tabs>
                <w:tab w:val="left" w:pos="600"/>
              </w:tabs>
              <w:spacing w:after="0"/>
              <w:rPr>
                <w:iCs/>
              </w:rPr>
            </w:pPr>
            <w:r>
              <w:rPr>
                <w:iCs/>
              </w:rPr>
              <w:t xml:space="preserve">    2.</w:t>
            </w:r>
            <w:r>
              <w:t xml:space="preserve"> </w:t>
            </w:r>
            <w:r>
              <w:tab/>
              <w:t xml:space="preserve">The use case </w:t>
            </w:r>
            <w:proofErr w:type="spellStart"/>
            <w:r w:rsidRPr="0021163C">
              <w:rPr>
                <w:i/>
              </w:rPr>
              <w:t>HandleError</w:t>
            </w:r>
            <w:proofErr w:type="spellEnd"/>
            <w:r>
              <w:t xml:space="preserve"> (2.3.1.5) is activated</w:t>
            </w:r>
          </w:p>
        </w:tc>
      </w:tr>
    </w:tbl>
    <w:p w14:paraId="29611861" w14:textId="77777777" w:rsidR="00DE2438" w:rsidRDefault="00DE2438">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84960" w14:paraId="2AD24944" w14:textId="77777777" w:rsidTr="00230B4D">
        <w:tc>
          <w:tcPr>
            <w:tcW w:w="2405" w:type="dxa"/>
          </w:tcPr>
          <w:p w14:paraId="35DF06C4" w14:textId="77777777" w:rsidR="00384960" w:rsidRDefault="00384960" w:rsidP="00230B4D">
            <w:r>
              <w:lastRenderedPageBreak/>
              <w:t>Reference number</w:t>
            </w:r>
          </w:p>
        </w:tc>
        <w:tc>
          <w:tcPr>
            <w:tcW w:w="7223" w:type="dxa"/>
          </w:tcPr>
          <w:p w14:paraId="48136338" w14:textId="4A9E0D5F" w:rsidR="00384960" w:rsidRDefault="00384960" w:rsidP="00230B4D">
            <w:r>
              <w:t>2.3.1.</w:t>
            </w:r>
            <w:r w:rsidR="00BC744E">
              <w:t>4</w:t>
            </w:r>
          </w:p>
        </w:tc>
      </w:tr>
      <w:tr w:rsidR="00384960" w14:paraId="6375F3DC" w14:textId="77777777" w:rsidTr="00230B4D">
        <w:tc>
          <w:tcPr>
            <w:tcW w:w="2405" w:type="dxa"/>
          </w:tcPr>
          <w:p w14:paraId="60517B16" w14:textId="77777777" w:rsidR="00384960" w:rsidRDefault="00384960" w:rsidP="00384960">
            <w:r>
              <w:t>Name</w:t>
            </w:r>
          </w:p>
        </w:tc>
        <w:tc>
          <w:tcPr>
            <w:tcW w:w="7223" w:type="dxa"/>
          </w:tcPr>
          <w:p w14:paraId="30EBDC7A" w14:textId="6E193D04" w:rsidR="00384960" w:rsidRDefault="00384960" w:rsidP="00384960">
            <w:proofErr w:type="spellStart"/>
            <w:r>
              <w:rPr>
                <w:i/>
                <w:iCs/>
              </w:rPr>
              <w:t>SetParameters</w:t>
            </w:r>
            <w:proofErr w:type="spellEnd"/>
          </w:p>
        </w:tc>
      </w:tr>
      <w:tr w:rsidR="00384960" w:rsidRPr="00354002" w14:paraId="14B4933C" w14:textId="77777777" w:rsidTr="00230B4D">
        <w:tc>
          <w:tcPr>
            <w:tcW w:w="2405" w:type="dxa"/>
          </w:tcPr>
          <w:p w14:paraId="3F1919F6" w14:textId="77777777" w:rsidR="00384960" w:rsidRDefault="00384960" w:rsidP="00384960">
            <w:r>
              <w:t>Short description</w:t>
            </w:r>
          </w:p>
        </w:tc>
        <w:tc>
          <w:tcPr>
            <w:tcW w:w="7223" w:type="dxa"/>
          </w:tcPr>
          <w:p w14:paraId="4105C071" w14:textId="50387187" w:rsidR="00384960" w:rsidRPr="00DC6D07" w:rsidRDefault="00384960" w:rsidP="00384960">
            <w:r w:rsidRPr="008D0925">
              <w:t xml:space="preserve">Allows </w:t>
            </w:r>
            <w:r w:rsidR="007F6131">
              <w:t xml:space="preserve">the </w:t>
            </w:r>
            <w:r w:rsidR="007F6131" w:rsidRPr="007F6131">
              <w:rPr>
                <w:i/>
              </w:rPr>
              <w:t>User</w:t>
            </w:r>
            <w:r w:rsidR="007F6131">
              <w:t xml:space="preserve"> to choose between different </w:t>
            </w:r>
            <w:proofErr w:type="spellStart"/>
            <w:r w:rsidR="007F6131" w:rsidRPr="007F6131">
              <w:rPr>
                <w:i/>
              </w:rPr>
              <w:t>ParameterSets</w:t>
            </w:r>
            <w:proofErr w:type="spellEnd"/>
          </w:p>
        </w:tc>
      </w:tr>
      <w:tr w:rsidR="00384960" w14:paraId="13B5441D" w14:textId="77777777" w:rsidTr="00230B4D">
        <w:tc>
          <w:tcPr>
            <w:tcW w:w="2405" w:type="dxa"/>
          </w:tcPr>
          <w:p w14:paraId="6E8112A7" w14:textId="77777777" w:rsidR="00384960" w:rsidRDefault="00384960" w:rsidP="00384960">
            <w:r>
              <w:t>Precondition</w:t>
            </w:r>
          </w:p>
        </w:tc>
        <w:tc>
          <w:tcPr>
            <w:tcW w:w="7223" w:type="dxa"/>
          </w:tcPr>
          <w:p w14:paraId="1361918A" w14:textId="77777777" w:rsidR="00DE2438" w:rsidRDefault="00DE2438" w:rsidP="00DE2438">
            <w:r>
              <w:t>All these conditions must be met:</w:t>
            </w:r>
          </w:p>
          <w:p w14:paraId="211904B8" w14:textId="77777777" w:rsidR="00DE2438" w:rsidRPr="00DE2438" w:rsidRDefault="00DE2438">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48595770" w14:textId="77777777" w:rsidR="00DE2438" w:rsidRDefault="00DE2438">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68B570CC" w14:textId="3BC89B49" w:rsidR="00384960" w:rsidRPr="00DE2438" w:rsidRDefault="00DE2438">
            <w:pPr>
              <w:pStyle w:val="Listenabsatz"/>
              <w:numPr>
                <w:ilvl w:val="0"/>
                <w:numId w:val="8"/>
              </w:numPr>
              <w:rPr>
                <w:i/>
              </w:rPr>
            </w:pPr>
            <w:r>
              <w:t xml:space="preserve">The </w:t>
            </w:r>
            <w:r w:rsidR="00B27DB6" w:rsidRPr="00B27DB6">
              <w:rPr>
                <w:i/>
              </w:rPr>
              <w:t>State</w:t>
            </w:r>
            <w:r w:rsidR="00B27DB6" w:rsidRPr="00DE2438">
              <w:rPr>
                <w:i/>
              </w:rPr>
              <w:t xml:space="preserve"> </w:t>
            </w:r>
            <w:r w:rsidRPr="00DE2438">
              <w:rPr>
                <w:i/>
              </w:rPr>
              <w:t>Ready</w:t>
            </w:r>
            <w:r>
              <w:t xml:space="preserve"> is active</w:t>
            </w:r>
          </w:p>
        </w:tc>
      </w:tr>
      <w:tr w:rsidR="00AB4D59" w14:paraId="0B9D8C08" w14:textId="77777777" w:rsidTr="00230B4D">
        <w:tc>
          <w:tcPr>
            <w:tcW w:w="2405" w:type="dxa"/>
          </w:tcPr>
          <w:p w14:paraId="2C02C5A2" w14:textId="77777777" w:rsidR="00AB4D59" w:rsidRDefault="00AB4D59" w:rsidP="00AB4D59">
            <w:r>
              <w:t>Postcondition</w:t>
            </w:r>
          </w:p>
        </w:tc>
        <w:tc>
          <w:tcPr>
            <w:tcW w:w="7223" w:type="dxa"/>
          </w:tcPr>
          <w:p w14:paraId="3CACDB6E" w14:textId="77777777" w:rsidR="00DE2438" w:rsidRDefault="00DE2438" w:rsidP="00DE2438">
            <w:r>
              <w:t>All these conditions must be met:</w:t>
            </w:r>
          </w:p>
          <w:p w14:paraId="4E6AE4CD" w14:textId="77777777" w:rsidR="00DE2438" w:rsidRPr="00DE2438" w:rsidRDefault="00DE2438">
            <w:pPr>
              <w:pStyle w:val="Listenabsatz"/>
              <w:numPr>
                <w:ilvl w:val="0"/>
                <w:numId w:val="11"/>
              </w:numPr>
            </w:pPr>
            <w:r>
              <w:t xml:space="preserve">The </w:t>
            </w:r>
            <w:r>
              <w:rPr>
                <w:i/>
              </w:rPr>
              <w:t>Robot</w:t>
            </w:r>
            <w:r w:rsidRPr="004A6B19">
              <w:rPr>
                <w:i/>
              </w:rPr>
              <w:t xml:space="preserve"> </w:t>
            </w:r>
            <w:r>
              <w:t xml:space="preserve">is </w:t>
            </w:r>
            <w:proofErr w:type="spellStart"/>
            <w:r w:rsidRPr="004A6B19">
              <w:rPr>
                <w:i/>
              </w:rPr>
              <w:t>PoweredOn</w:t>
            </w:r>
            <w:proofErr w:type="spellEnd"/>
          </w:p>
          <w:p w14:paraId="60F28113" w14:textId="77777777" w:rsidR="00DE2438" w:rsidRDefault="00DE2438">
            <w:pPr>
              <w:pStyle w:val="Listenabsatz"/>
              <w:numPr>
                <w:ilvl w:val="0"/>
                <w:numId w:val="11"/>
              </w:numPr>
              <w:rPr>
                <w:i/>
              </w:rPr>
            </w:pPr>
            <w:r>
              <w:t xml:space="preserve">The </w:t>
            </w:r>
            <w:r w:rsidRPr="00DE2438">
              <w:rPr>
                <w:i/>
              </w:rPr>
              <w:t>Robot</w:t>
            </w:r>
            <w:r w:rsidRPr="00705B9A">
              <w:t xml:space="preserve"> </w:t>
            </w:r>
            <w:r>
              <w:t xml:space="preserve">is in </w:t>
            </w:r>
            <w:proofErr w:type="spellStart"/>
            <w:r w:rsidRPr="00DE2438">
              <w:rPr>
                <w:i/>
              </w:rPr>
              <w:t>FullStop</w:t>
            </w:r>
            <w:proofErr w:type="spellEnd"/>
          </w:p>
          <w:p w14:paraId="01649B11" w14:textId="2DD16EFD" w:rsidR="00AB4D59" w:rsidRPr="00DE2438" w:rsidRDefault="00DE2438">
            <w:pPr>
              <w:pStyle w:val="Listenabsatz"/>
              <w:numPr>
                <w:ilvl w:val="0"/>
                <w:numId w:val="11"/>
              </w:numPr>
              <w:rPr>
                <w:i/>
              </w:rPr>
            </w:pPr>
            <w:r>
              <w:t xml:space="preserve">The </w:t>
            </w:r>
            <w:r w:rsidR="00B27DB6" w:rsidRPr="00B27DB6">
              <w:rPr>
                <w:i/>
              </w:rPr>
              <w:t>State</w:t>
            </w:r>
            <w:r w:rsidR="00B27DB6" w:rsidRPr="00DE2438">
              <w:rPr>
                <w:i/>
              </w:rPr>
              <w:t xml:space="preserve"> </w:t>
            </w:r>
            <w:r w:rsidRPr="00DE2438">
              <w:rPr>
                <w:i/>
              </w:rPr>
              <w:t>Ready</w:t>
            </w:r>
            <w:r>
              <w:t xml:space="preserve"> is active</w:t>
            </w:r>
          </w:p>
        </w:tc>
      </w:tr>
      <w:tr w:rsidR="00AB4D59" w14:paraId="1DA2C1E1" w14:textId="77777777" w:rsidTr="00230B4D">
        <w:tc>
          <w:tcPr>
            <w:tcW w:w="2405" w:type="dxa"/>
          </w:tcPr>
          <w:p w14:paraId="3611D2DE" w14:textId="77777777" w:rsidR="00AB4D59" w:rsidRDefault="00AB4D59" w:rsidP="00AB4D59">
            <w:r>
              <w:t>Error case</w:t>
            </w:r>
          </w:p>
        </w:tc>
        <w:tc>
          <w:tcPr>
            <w:tcW w:w="7223" w:type="dxa"/>
          </w:tcPr>
          <w:p w14:paraId="64D36A52" w14:textId="2A68AB82" w:rsidR="00AB4D59" w:rsidRDefault="00AB4D59" w:rsidP="00AB4D59">
            <w:r>
              <w:t>none</w:t>
            </w:r>
          </w:p>
        </w:tc>
      </w:tr>
      <w:tr w:rsidR="00AB4D59" w:rsidRPr="00821B50" w14:paraId="66D55C30" w14:textId="77777777" w:rsidTr="00230B4D">
        <w:tc>
          <w:tcPr>
            <w:tcW w:w="2405" w:type="dxa"/>
          </w:tcPr>
          <w:p w14:paraId="07F49268" w14:textId="77777777" w:rsidR="00AB4D59" w:rsidRDefault="00AB4D59" w:rsidP="00AB4D59">
            <w:r>
              <w:t>Actors</w:t>
            </w:r>
          </w:p>
        </w:tc>
        <w:tc>
          <w:tcPr>
            <w:tcW w:w="7223" w:type="dxa"/>
          </w:tcPr>
          <w:p w14:paraId="4CA16610" w14:textId="50AB0C78" w:rsidR="00AB4D59" w:rsidRPr="00821B50" w:rsidRDefault="00AB4D59" w:rsidP="00AB4D59">
            <w:r>
              <w:rPr>
                <w:i/>
                <w:iCs/>
              </w:rPr>
              <w:t>User</w:t>
            </w:r>
          </w:p>
        </w:tc>
      </w:tr>
      <w:tr w:rsidR="00AB4D59" w14:paraId="517BFF33" w14:textId="77777777" w:rsidTr="00230B4D">
        <w:tc>
          <w:tcPr>
            <w:tcW w:w="2405" w:type="dxa"/>
          </w:tcPr>
          <w:p w14:paraId="223E7841" w14:textId="77777777" w:rsidR="00AB4D59" w:rsidRDefault="00AB4D59" w:rsidP="00AB4D59">
            <w:r>
              <w:t>Trigger</w:t>
            </w:r>
          </w:p>
        </w:tc>
        <w:tc>
          <w:tcPr>
            <w:tcW w:w="7223" w:type="dxa"/>
          </w:tcPr>
          <w:p w14:paraId="51980EC8" w14:textId="48DE14F5" w:rsidR="00AB4D59" w:rsidRDefault="00AB4D59" w:rsidP="00AB4D59">
            <w:r w:rsidRPr="00D26E95">
              <w:t xml:space="preserve">The </w:t>
            </w:r>
            <w:proofErr w:type="spellStart"/>
            <w:r w:rsidRPr="00AB4D59">
              <w:rPr>
                <w:i/>
                <w:iCs/>
              </w:rPr>
              <w:t>ParamButton</w:t>
            </w:r>
            <w:proofErr w:type="spellEnd"/>
            <w:r w:rsidRPr="00D26E95">
              <w:t xml:space="preserve"> </w:t>
            </w:r>
            <w:r>
              <w:t xml:space="preserve">is </w:t>
            </w:r>
            <w:r w:rsidR="00CC78EE">
              <w:t>released</w:t>
            </w:r>
          </w:p>
        </w:tc>
      </w:tr>
      <w:tr w:rsidR="00AB4D59" w14:paraId="373BEB85" w14:textId="77777777" w:rsidTr="00230B4D">
        <w:tc>
          <w:tcPr>
            <w:tcW w:w="2405" w:type="dxa"/>
          </w:tcPr>
          <w:p w14:paraId="1CFA1AA0" w14:textId="77777777" w:rsidR="00AB4D59" w:rsidRDefault="00AB4D59" w:rsidP="00AB4D59">
            <w:r>
              <w:t>Standard sequence</w:t>
            </w:r>
          </w:p>
        </w:tc>
        <w:tc>
          <w:tcPr>
            <w:tcW w:w="7223" w:type="dxa"/>
          </w:tcPr>
          <w:p w14:paraId="3EAAE60A" w14:textId="70879EEE" w:rsidR="001F0935" w:rsidRDefault="001F0935">
            <w:pPr>
              <w:pStyle w:val="Listenabsatz"/>
              <w:numPr>
                <w:ilvl w:val="0"/>
                <w:numId w:val="6"/>
              </w:numPr>
              <w:ind w:left="312" w:hanging="283"/>
            </w:pPr>
            <w:r w:rsidRPr="00D26E95">
              <w:t xml:space="preserve">The </w:t>
            </w:r>
            <w:proofErr w:type="spellStart"/>
            <w:r w:rsidRPr="00AB4D59">
              <w:rPr>
                <w:i/>
                <w:iCs/>
              </w:rPr>
              <w:t>ParamButton</w:t>
            </w:r>
            <w:proofErr w:type="spellEnd"/>
            <w:r w:rsidRPr="00D26E95">
              <w:t xml:space="preserve"> </w:t>
            </w:r>
            <w:r>
              <w:t xml:space="preserve">is </w:t>
            </w:r>
            <w:proofErr w:type="gramStart"/>
            <w:r w:rsidR="00CC78EE">
              <w:t>released</w:t>
            </w:r>
            <w:proofErr w:type="gramEnd"/>
          </w:p>
          <w:p w14:paraId="11CC1176" w14:textId="759FA005" w:rsidR="001F0935" w:rsidRDefault="001F0935">
            <w:pPr>
              <w:pStyle w:val="Listenabsatz"/>
              <w:numPr>
                <w:ilvl w:val="0"/>
                <w:numId w:val="6"/>
              </w:numPr>
              <w:ind w:left="312" w:hanging="283"/>
            </w:pPr>
            <w:r>
              <w:t xml:space="preserve">The </w:t>
            </w:r>
            <w:r w:rsidR="00B27DB6" w:rsidRPr="00B27DB6">
              <w:rPr>
                <w:i/>
              </w:rPr>
              <w:t>State</w:t>
            </w:r>
            <w:r w:rsidR="00B27DB6" w:rsidRPr="001F0935">
              <w:rPr>
                <w:i/>
              </w:rPr>
              <w:t xml:space="preserve"> </w:t>
            </w:r>
            <w:r w:rsidRPr="001F0935">
              <w:rPr>
                <w:i/>
              </w:rPr>
              <w:t>Setup</w:t>
            </w:r>
            <w:r>
              <w:t xml:space="preserve"> is </w:t>
            </w:r>
            <w:proofErr w:type="gramStart"/>
            <w:r>
              <w:t>activated</w:t>
            </w:r>
            <w:proofErr w:type="gramEnd"/>
          </w:p>
          <w:p w14:paraId="7C8D7893" w14:textId="0AA5B11F" w:rsidR="0021163C" w:rsidRDefault="002F0EEB">
            <w:pPr>
              <w:pStyle w:val="Listenabsatz"/>
              <w:numPr>
                <w:ilvl w:val="0"/>
                <w:numId w:val="6"/>
              </w:numPr>
              <w:ind w:left="312" w:hanging="283"/>
            </w:pPr>
            <w:r>
              <w:t xml:space="preserve">Cycle to the next </w:t>
            </w:r>
            <w:proofErr w:type="spellStart"/>
            <w:proofErr w:type="gramStart"/>
            <w:r w:rsidRPr="002F0EEB">
              <w:rPr>
                <w:i/>
              </w:rPr>
              <w:t>ParameterSe</w:t>
            </w:r>
            <w:r>
              <w:rPr>
                <w:i/>
              </w:rPr>
              <w:t>t</w:t>
            </w:r>
            <w:proofErr w:type="spellEnd"/>
            <w:proofErr w:type="gramEnd"/>
          </w:p>
          <w:p w14:paraId="41FA98F4" w14:textId="73C5F837" w:rsidR="002F0EEB" w:rsidRDefault="001F0935">
            <w:pPr>
              <w:pStyle w:val="Listenabsatz"/>
              <w:numPr>
                <w:ilvl w:val="0"/>
                <w:numId w:val="6"/>
              </w:numPr>
              <w:ind w:left="312" w:hanging="283"/>
            </w:pPr>
            <w:r>
              <w:t xml:space="preserve">The </w:t>
            </w:r>
            <w:proofErr w:type="spellStart"/>
            <w:r w:rsidRPr="002F0EEB">
              <w:rPr>
                <w:i/>
              </w:rPr>
              <w:t>OledDisplay</w:t>
            </w:r>
            <w:proofErr w:type="spellEnd"/>
            <w:r>
              <w:t xml:space="preserve"> s</w:t>
            </w:r>
            <w:r w:rsidR="00AB4D59" w:rsidRPr="00D26E95">
              <w:t>hows the</w:t>
            </w:r>
            <w:r w:rsidR="002F0EEB">
              <w:t xml:space="preserve"> number of the active</w:t>
            </w:r>
            <w:r w:rsidR="00AB4D59" w:rsidRPr="00D26E95">
              <w:t xml:space="preserve"> </w:t>
            </w:r>
            <w:proofErr w:type="spellStart"/>
            <w:r w:rsidR="007F6131" w:rsidRPr="007F6131">
              <w:rPr>
                <w:i/>
              </w:rPr>
              <w:t>ParameterSet</w:t>
            </w:r>
            <w:proofErr w:type="spellEnd"/>
            <w:r w:rsidR="002F0EEB">
              <w:rPr>
                <w:i/>
              </w:rPr>
              <w:t xml:space="preserve"> </w:t>
            </w:r>
            <w:r w:rsidR="002F0EEB">
              <w:t>for 0.5s</w:t>
            </w:r>
          </w:p>
          <w:p w14:paraId="41DC3076" w14:textId="62F9BD84" w:rsidR="00AB4D59" w:rsidRDefault="001F0935">
            <w:pPr>
              <w:pStyle w:val="Listenabsatz"/>
              <w:numPr>
                <w:ilvl w:val="0"/>
                <w:numId w:val="6"/>
              </w:numPr>
              <w:ind w:left="312" w:hanging="283"/>
            </w:pPr>
            <w:r>
              <w:t xml:space="preserve">The </w:t>
            </w:r>
            <w:r w:rsidR="00B27DB6" w:rsidRPr="00B27DB6">
              <w:rPr>
                <w:i/>
              </w:rPr>
              <w:t>State</w:t>
            </w:r>
            <w:r w:rsidR="00B27DB6">
              <w:rPr>
                <w:i/>
              </w:rPr>
              <w:t xml:space="preserve"> </w:t>
            </w:r>
            <w:r>
              <w:rPr>
                <w:i/>
              </w:rPr>
              <w:t>Ready</w:t>
            </w:r>
            <w:r>
              <w:t xml:space="preserve"> is activated</w:t>
            </w:r>
          </w:p>
        </w:tc>
      </w:tr>
      <w:tr w:rsidR="00AB4D59" w14:paraId="795E5B72" w14:textId="77777777" w:rsidTr="00230B4D">
        <w:tc>
          <w:tcPr>
            <w:tcW w:w="2405" w:type="dxa"/>
          </w:tcPr>
          <w:p w14:paraId="10C72031" w14:textId="77777777" w:rsidR="00AB4D59" w:rsidRDefault="00AB4D59" w:rsidP="00AB4D59">
            <w:r>
              <w:t>Alternative sequences</w:t>
            </w:r>
          </w:p>
        </w:tc>
        <w:tc>
          <w:tcPr>
            <w:tcW w:w="7223" w:type="dxa"/>
          </w:tcPr>
          <w:p w14:paraId="422AA73B" w14:textId="5F677EEE" w:rsidR="00AB4D59" w:rsidRDefault="00AB4D59" w:rsidP="00AB4D59">
            <w:r>
              <w:t>none</w:t>
            </w:r>
          </w:p>
        </w:tc>
      </w:tr>
    </w:tbl>
    <w:p w14:paraId="66BB2DF5" w14:textId="3B25A085" w:rsidR="006A251C" w:rsidRDefault="006A251C" w:rsidP="00770B39">
      <w:pPr>
        <w:tabs>
          <w:tab w:val="clear" w:pos="8930"/>
        </w:tabs>
        <w:spacing w:after="160" w:line="259" w:lineRule="auto"/>
        <w:jc w:val="left"/>
      </w:pPr>
    </w:p>
    <w:p w14:paraId="2D8BD8B9" w14:textId="77777777" w:rsidR="006A251C" w:rsidRDefault="006A251C">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821B50" w14:paraId="603E6E6E" w14:textId="77777777" w:rsidTr="00230B4D">
        <w:tc>
          <w:tcPr>
            <w:tcW w:w="2405" w:type="dxa"/>
          </w:tcPr>
          <w:p w14:paraId="56BA3A4B" w14:textId="77777777" w:rsidR="00821B50" w:rsidRDefault="00821B50" w:rsidP="00230B4D">
            <w:r>
              <w:lastRenderedPageBreak/>
              <w:t>Reference number</w:t>
            </w:r>
          </w:p>
        </w:tc>
        <w:tc>
          <w:tcPr>
            <w:tcW w:w="7223" w:type="dxa"/>
          </w:tcPr>
          <w:p w14:paraId="415B2244" w14:textId="2472E460" w:rsidR="00821B50" w:rsidRDefault="00821B50" w:rsidP="00230B4D">
            <w:r>
              <w:t>2.3.1</w:t>
            </w:r>
            <w:r w:rsidR="00524F31">
              <w:t>.5</w:t>
            </w:r>
          </w:p>
        </w:tc>
      </w:tr>
      <w:tr w:rsidR="00524F31" w14:paraId="0BDC2515" w14:textId="77777777" w:rsidTr="00230B4D">
        <w:tc>
          <w:tcPr>
            <w:tcW w:w="2405" w:type="dxa"/>
          </w:tcPr>
          <w:p w14:paraId="561F6919" w14:textId="77777777" w:rsidR="00524F31" w:rsidRDefault="00524F31" w:rsidP="00524F31">
            <w:r>
              <w:t>Name</w:t>
            </w:r>
          </w:p>
        </w:tc>
        <w:tc>
          <w:tcPr>
            <w:tcW w:w="7223" w:type="dxa"/>
          </w:tcPr>
          <w:p w14:paraId="0E0FB695" w14:textId="190AFA72" w:rsidR="00524F31" w:rsidRDefault="00BC744E" w:rsidP="00524F31">
            <w:proofErr w:type="spellStart"/>
            <w:r>
              <w:rPr>
                <w:i/>
                <w:iCs/>
              </w:rPr>
              <w:t>HandleError</w:t>
            </w:r>
            <w:proofErr w:type="spellEnd"/>
          </w:p>
        </w:tc>
      </w:tr>
      <w:tr w:rsidR="00524F31" w:rsidRPr="00354002" w14:paraId="3A85DE35" w14:textId="77777777" w:rsidTr="00230B4D">
        <w:tc>
          <w:tcPr>
            <w:tcW w:w="2405" w:type="dxa"/>
          </w:tcPr>
          <w:p w14:paraId="17875DE3" w14:textId="77777777" w:rsidR="00524F31" w:rsidRDefault="00524F31" w:rsidP="00524F31">
            <w:r>
              <w:t>Short description</w:t>
            </w:r>
          </w:p>
        </w:tc>
        <w:tc>
          <w:tcPr>
            <w:tcW w:w="7223" w:type="dxa"/>
          </w:tcPr>
          <w:p w14:paraId="3F299D57" w14:textId="7C06B17F" w:rsidR="00524F31" w:rsidRPr="00DC6D07" w:rsidRDefault="00524F31" w:rsidP="00524F31">
            <w:r w:rsidRPr="008D0925">
              <w:t>Displays an error message</w:t>
            </w:r>
            <w:r w:rsidR="006A251C">
              <w:t xml:space="preserve"> </w:t>
            </w:r>
            <w:r w:rsidR="0062060C">
              <w:rPr>
                <w:iCs/>
              </w:rPr>
              <w:t xml:space="preserve">on the </w:t>
            </w:r>
            <w:proofErr w:type="spellStart"/>
            <w:r w:rsidR="0062060C" w:rsidRPr="00C11CAA">
              <w:rPr>
                <w:i/>
                <w:iCs/>
              </w:rPr>
              <w:t>OledDisplay</w:t>
            </w:r>
            <w:proofErr w:type="spellEnd"/>
            <w:r w:rsidR="0062060C">
              <w:t xml:space="preserve"> </w:t>
            </w:r>
            <w:r w:rsidR="006A251C">
              <w:t xml:space="preserve">until the </w:t>
            </w:r>
            <w:r w:rsidR="0062060C">
              <w:rPr>
                <w:i/>
                <w:iCs/>
              </w:rPr>
              <w:t>User</w:t>
            </w:r>
            <w:r w:rsidR="0062060C">
              <w:t xml:space="preserve"> </w:t>
            </w:r>
            <w:r w:rsidR="006A251C">
              <w:t>resets it</w:t>
            </w:r>
          </w:p>
        </w:tc>
      </w:tr>
      <w:tr w:rsidR="00524F31" w14:paraId="62D6634D" w14:textId="77777777" w:rsidTr="00230B4D">
        <w:tc>
          <w:tcPr>
            <w:tcW w:w="2405" w:type="dxa"/>
          </w:tcPr>
          <w:p w14:paraId="3CAA7BA9" w14:textId="77777777" w:rsidR="00524F31" w:rsidRDefault="00524F31" w:rsidP="00524F31">
            <w:r>
              <w:t>Precondition</w:t>
            </w:r>
          </w:p>
        </w:tc>
        <w:tc>
          <w:tcPr>
            <w:tcW w:w="7223" w:type="dxa"/>
          </w:tcPr>
          <w:p w14:paraId="797BFFC1" w14:textId="77777777" w:rsidR="00D905F4" w:rsidRDefault="00D905F4" w:rsidP="00D905F4">
            <w:r>
              <w:t>All these conditions must be met:</w:t>
            </w:r>
          </w:p>
          <w:p w14:paraId="250F8BCC" w14:textId="77777777" w:rsidR="00D905F4" w:rsidRPr="00DE2438" w:rsidRDefault="00D905F4">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7356C527" w14:textId="08152D4C" w:rsidR="00524F31" w:rsidRPr="00D905F4" w:rsidRDefault="00D905F4">
            <w:pPr>
              <w:pStyle w:val="Listenabsatz"/>
              <w:numPr>
                <w:ilvl w:val="0"/>
                <w:numId w:val="8"/>
              </w:numPr>
              <w:rPr>
                <w:i/>
              </w:rPr>
            </w:pPr>
            <w:r>
              <w:t>An error occurred</w:t>
            </w:r>
          </w:p>
        </w:tc>
      </w:tr>
      <w:tr w:rsidR="00524F31" w14:paraId="6563F5D0" w14:textId="77777777" w:rsidTr="00230B4D">
        <w:tc>
          <w:tcPr>
            <w:tcW w:w="2405" w:type="dxa"/>
          </w:tcPr>
          <w:p w14:paraId="55AC5DCF" w14:textId="77777777" w:rsidR="00524F31" w:rsidRDefault="00524F31" w:rsidP="00524F31">
            <w:r>
              <w:t>Postcondition</w:t>
            </w:r>
          </w:p>
        </w:tc>
        <w:tc>
          <w:tcPr>
            <w:tcW w:w="7223" w:type="dxa"/>
          </w:tcPr>
          <w:p w14:paraId="2F5F6E9B" w14:textId="7B22FBC2" w:rsidR="00D905F4" w:rsidRDefault="0062060C" w:rsidP="0062060C">
            <w:r>
              <w:t>All these conditions must be met:</w:t>
            </w:r>
          </w:p>
          <w:p w14:paraId="0CB02ECF" w14:textId="77777777" w:rsidR="00D905F4" w:rsidRPr="00D905F4" w:rsidRDefault="00D905F4">
            <w:pPr>
              <w:pStyle w:val="Listenabsatz"/>
              <w:numPr>
                <w:ilvl w:val="0"/>
                <w:numId w:val="11"/>
              </w:numPr>
              <w:rPr>
                <w:i/>
              </w:rPr>
            </w:pPr>
            <w:r>
              <w:t xml:space="preserve">The </w:t>
            </w:r>
            <w:r>
              <w:rPr>
                <w:i/>
              </w:rPr>
              <w:t>Robot</w:t>
            </w:r>
            <w:r w:rsidRPr="004A6B19">
              <w:rPr>
                <w:i/>
              </w:rPr>
              <w:t xml:space="preserve"> </w:t>
            </w:r>
            <w:r>
              <w:t xml:space="preserve">is </w:t>
            </w:r>
            <w:proofErr w:type="spellStart"/>
            <w:r w:rsidRPr="004A6B19">
              <w:rPr>
                <w:i/>
              </w:rPr>
              <w:t>PoweredOn</w:t>
            </w:r>
            <w:proofErr w:type="spellEnd"/>
            <w:r>
              <w:t xml:space="preserve"> </w:t>
            </w:r>
          </w:p>
          <w:p w14:paraId="4583FCBE" w14:textId="49E5B727" w:rsidR="0062060C" w:rsidRDefault="0062060C">
            <w:pPr>
              <w:pStyle w:val="Listenabsatz"/>
              <w:numPr>
                <w:ilvl w:val="0"/>
                <w:numId w:val="11"/>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5097AA10" w14:textId="10AAE78D" w:rsidR="00524F31" w:rsidRPr="0062060C" w:rsidRDefault="00002162">
            <w:pPr>
              <w:pStyle w:val="Listenabsatz"/>
              <w:numPr>
                <w:ilvl w:val="0"/>
                <w:numId w:val="11"/>
              </w:numPr>
              <w:rPr>
                <w:i/>
              </w:rPr>
            </w:pPr>
            <w:r>
              <w:t xml:space="preserve">The use case </w:t>
            </w:r>
            <w:proofErr w:type="spellStart"/>
            <w:r w:rsidRPr="00002162">
              <w:rPr>
                <w:i/>
                <w:iCs/>
              </w:rPr>
              <w:t>DisplayTeamName</w:t>
            </w:r>
            <w:proofErr w:type="spellEnd"/>
            <w:r>
              <w:t xml:space="preserve"> (2.3.1.2) is activated</w:t>
            </w:r>
          </w:p>
        </w:tc>
      </w:tr>
      <w:tr w:rsidR="00524F31" w14:paraId="19F73BD4" w14:textId="77777777" w:rsidTr="00230B4D">
        <w:tc>
          <w:tcPr>
            <w:tcW w:w="2405" w:type="dxa"/>
          </w:tcPr>
          <w:p w14:paraId="46DA09C6" w14:textId="77777777" w:rsidR="00524F31" w:rsidRDefault="00524F31" w:rsidP="00524F31">
            <w:r>
              <w:t>Error case</w:t>
            </w:r>
          </w:p>
        </w:tc>
        <w:tc>
          <w:tcPr>
            <w:tcW w:w="7223" w:type="dxa"/>
          </w:tcPr>
          <w:p w14:paraId="35B5C945" w14:textId="6C11DBA7" w:rsidR="00524F31" w:rsidRDefault="00524F31" w:rsidP="00524F31">
            <w:r>
              <w:t>none</w:t>
            </w:r>
          </w:p>
        </w:tc>
      </w:tr>
      <w:tr w:rsidR="00524F31" w14:paraId="4CE34926" w14:textId="77777777" w:rsidTr="00230B4D">
        <w:tc>
          <w:tcPr>
            <w:tcW w:w="2405" w:type="dxa"/>
          </w:tcPr>
          <w:p w14:paraId="3CBEECBD" w14:textId="77777777" w:rsidR="00524F31" w:rsidRDefault="00524F31" w:rsidP="00524F31">
            <w:r>
              <w:t>Actors</w:t>
            </w:r>
          </w:p>
        </w:tc>
        <w:tc>
          <w:tcPr>
            <w:tcW w:w="7223" w:type="dxa"/>
          </w:tcPr>
          <w:p w14:paraId="038CD565" w14:textId="57950235" w:rsidR="00524F31" w:rsidRPr="00821B50" w:rsidRDefault="00384960" w:rsidP="00524F31">
            <w:r>
              <w:rPr>
                <w:i/>
                <w:iCs/>
              </w:rPr>
              <w:t>User</w:t>
            </w:r>
          </w:p>
        </w:tc>
      </w:tr>
      <w:tr w:rsidR="00524F31" w14:paraId="6DB3181A" w14:textId="77777777" w:rsidTr="00230B4D">
        <w:tc>
          <w:tcPr>
            <w:tcW w:w="2405" w:type="dxa"/>
          </w:tcPr>
          <w:p w14:paraId="467A1F41" w14:textId="77777777" w:rsidR="00524F31" w:rsidRDefault="00524F31" w:rsidP="00524F31">
            <w:r>
              <w:t>Trigger</w:t>
            </w:r>
          </w:p>
        </w:tc>
        <w:tc>
          <w:tcPr>
            <w:tcW w:w="7223" w:type="dxa"/>
          </w:tcPr>
          <w:p w14:paraId="560DE265" w14:textId="088D20E1" w:rsidR="00524F31" w:rsidRDefault="006A251C" w:rsidP="00524F31">
            <w:r>
              <w:t xml:space="preserve">An error </w:t>
            </w:r>
            <w:r w:rsidR="006179A4">
              <w:t>occurs</w:t>
            </w:r>
          </w:p>
        </w:tc>
      </w:tr>
      <w:tr w:rsidR="00524F31" w14:paraId="1BA46063" w14:textId="77777777" w:rsidTr="00230B4D">
        <w:tc>
          <w:tcPr>
            <w:tcW w:w="2405" w:type="dxa"/>
          </w:tcPr>
          <w:p w14:paraId="0AB08E5E" w14:textId="77777777" w:rsidR="00524F31" w:rsidRDefault="00524F31" w:rsidP="00524F31">
            <w:r>
              <w:t>Standard sequence</w:t>
            </w:r>
          </w:p>
        </w:tc>
        <w:tc>
          <w:tcPr>
            <w:tcW w:w="7223" w:type="dxa"/>
          </w:tcPr>
          <w:p w14:paraId="17AE38CE" w14:textId="49440067" w:rsidR="006A251C" w:rsidRDefault="006A251C">
            <w:pPr>
              <w:pStyle w:val="Listenabsatz"/>
              <w:numPr>
                <w:ilvl w:val="0"/>
                <w:numId w:val="7"/>
              </w:numPr>
              <w:ind w:left="312" w:hanging="283"/>
            </w:pPr>
            <w:r>
              <w:t xml:space="preserve">An error </w:t>
            </w:r>
            <w:proofErr w:type="gramStart"/>
            <w:r w:rsidR="006179A4">
              <w:t>occurs</w:t>
            </w:r>
            <w:proofErr w:type="gramEnd"/>
          </w:p>
          <w:p w14:paraId="756C8B33" w14:textId="48BFE2CE" w:rsidR="00DE2438" w:rsidRPr="00AB4D59" w:rsidRDefault="00DE2438">
            <w:pPr>
              <w:pStyle w:val="Listenabsatz"/>
              <w:numPr>
                <w:ilvl w:val="0"/>
                <w:numId w:val="7"/>
              </w:numPr>
              <w:ind w:left="312" w:hanging="283"/>
            </w:pPr>
            <w:r>
              <w:t xml:space="preserve">The </w:t>
            </w:r>
            <w:r w:rsidR="00B27DB6" w:rsidRPr="00B27DB6">
              <w:rPr>
                <w:i/>
              </w:rPr>
              <w:t>State</w:t>
            </w:r>
            <w:r w:rsidR="00B27DB6">
              <w:rPr>
                <w:i/>
              </w:rPr>
              <w:t xml:space="preserve"> </w:t>
            </w:r>
            <w:r>
              <w:rPr>
                <w:i/>
              </w:rPr>
              <w:t>Error</w:t>
            </w:r>
            <w:r>
              <w:t xml:space="preserve"> is </w:t>
            </w:r>
            <w:proofErr w:type="gramStart"/>
            <w:r>
              <w:t>activ</w:t>
            </w:r>
            <w:r w:rsidR="00C471B4">
              <w:t>at</w:t>
            </w:r>
            <w:r>
              <w:t>ed</w:t>
            </w:r>
            <w:proofErr w:type="gramEnd"/>
          </w:p>
          <w:p w14:paraId="4CB88496" w14:textId="77777777" w:rsidR="00DE2438" w:rsidRPr="00DE2438" w:rsidRDefault="00DE2438">
            <w:pPr>
              <w:pStyle w:val="Listenabsatz"/>
              <w:numPr>
                <w:ilvl w:val="0"/>
                <w:numId w:val="7"/>
              </w:numPr>
              <w:ind w:left="312" w:hanging="283"/>
            </w:pPr>
            <w:r>
              <w:t xml:space="preserve">The </w:t>
            </w:r>
            <w:r w:rsidRPr="00C11CAA">
              <w:rPr>
                <w:i/>
              </w:rPr>
              <w:t>Robot</w:t>
            </w:r>
            <w:r>
              <w:t xml:space="preserve"> goes to a </w:t>
            </w:r>
            <w:proofErr w:type="spellStart"/>
            <w:proofErr w:type="gramStart"/>
            <w:r w:rsidRPr="00C11CAA">
              <w:rPr>
                <w:i/>
              </w:rPr>
              <w:t>FullStop</w:t>
            </w:r>
            <w:proofErr w:type="spellEnd"/>
            <w:proofErr w:type="gramEnd"/>
          </w:p>
          <w:p w14:paraId="12137B1A" w14:textId="77211F3E" w:rsidR="006A251C" w:rsidRPr="006A251C" w:rsidRDefault="006A251C">
            <w:pPr>
              <w:pStyle w:val="Listenabsatz"/>
              <w:numPr>
                <w:ilvl w:val="0"/>
                <w:numId w:val="7"/>
              </w:numPr>
              <w:ind w:left="312" w:hanging="283"/>
            </w:pPr>
            <w:r>
              <w:t xml:space="preserve">The </w:t>
            </w:r>
            <w:proofErr w:type="spellStart"/>
            <w:r w:rsidRPr="006A251C">
              <w:rPr>
                <w:i/>
                <w:iCs/>
              </w:rPr>
              <w:t>AlarmSignal</w:t>
            </w:r>
            <w:proofErr w:type="spellEnd"/>
            <w:r>
              <w:t xml:space="preserve"> is played on the </w:t>
            </w:r>
            <w:proofErr w:type="gramStart"/>
            <w:r w:rsidRPr="006A251C">
              <w:rPr>
                <w:i/>
                <w:iCs/>
              </w:rPr>
              <w:t>Buzzer</w:t>
            </w:r>
            <w:proofErr w:type="gramEnd"/>
          </w:p>
          <w:p w14:paraId="66FD48CE" w14:textId="42C8190E" w:rsidR="006A251C" w:rsidRPr="00BE585D" w:rsidRDefault="006A251C">
            <w:pPr>
              <w:pStyle w:val="Listenabsatz"/>
              <w:numPr>
                <w:ilvl w:val="0"/>
                <w:numId w:val="7"/>
              </w:numPr>
              <w:ind w:left="312" w:hanging="283"/>
            </w:pPr>
            <w:r w:rsidRPr="006A251C">
              <w:t xml:space="preserve">An error message is displayed on the </w:t>
            </w:r>
            <w:proofErr w:type="spellStart"/>
            <w:proofErr w:type="gramStart"/>
            <w:r>
              <w:rPr>
                <w:i/>
                <w:iCs/>
              </w:rPr>
              <w:t>OledDisplay</w:t>
            </w:r>
            <w:proofErr w:type="spellEnd"/>
            <w:proofErr w:type="gramEnd"/>
          </w:p>
          <w:p w14:paraId="50ED1291" w14:textId="1F295797" w:rsidR="00BE585D" w:rsidRPr="00BE585D" w:rsidRDefault="00BE585D">
            <w:pPr>
              <w:pStyle w:val="Listenabsatz"/>
              <w:numPr>
                <w:ilvl w:val="0"/>
                <w:numId w:val="7"/>
              </w:numPr>
              <w:ind w:left="312" w:hanging="283"/>
            </w:pPr>
            <w:r>
              <w:rPr>
                <w:iCs/>
              </w:rPr>
              <w:t xml:space="preserve">The </w:t>
            </w:r>
            <w:r w:rsidRPr="00BE585D">
              <w:rPr>
                <w:i/>
                <w:iCs/>
              </w:rPr>
              <w:t>User</w:t>
            </w:r>
            <w:r>
              <w:rPr>
                <w:iCs/>
              </w:rPr>
              <w:t xml:space="preserve"> places the </w:t>
            </w:r>
            <w:r w:rsidRPr="00BE585D">
              <w:rPr>
                <w:i/>
                <w:iCs/>
              </w:rPr>
              <w:t>Robot</w:t>
            </w:r>
            <w:r>
              <w:rPr>
                <w:iCs/>
              </w:rPr>
              <w:t xml:space="preserve"> on the </w:t>
            </w:r>
            <w:proofErr w:type="spellStart"/>
            <w:r w:rsidRPr="00BE585D">
              <w:rPr>
                <w:i/>
                <w:iCs/>
              </w:rPr>
              <w:t>GuideLine</w:t>
            </w:r>
            <w:proofErr w:type="spellEnd"/>
          </w:p>
          <w:p w14:paraId="7C3AC71A" w14:textId="718BAFBF" w:rsidR="00BE585D" w:rsidRPr="00BE585D" w:rsidRDefault="00BE585D">
            <w:pPr>
              <w:pStyle w:val="Listenabsatz"/>
              <w:numPr>
                <w:ilvl w:val="0"/>
                <w:numId w:val="7"/>
              </w:numPr>
              <w:ind w:left="312" w:hanging="283"/>
            </w:pPr>
            <w:r>
              <w:t xml:space="preserve">The </w:t>
            </w:r>
            <w:r w:rsidRPr="00334086">
              <w:rPr>
                <w:i/>
              </w:rPr>
              <w:t>User</w:t>
            </w:r>
            <w:r>
              <w:t xml:space="preserve"> releases the </w:t>
            </w:r>
            <w:proofErr w:type="spellStart"/>
            <w:proofErr w:type="gramStart"/>
            <w:r>
              <w:rPr>
                <w:i/>
                <w:iCs/>
              </w:rPr>
              <w:t>ResetButton</w:t>
            </w:r>
            <w:proofErr w:type="spellEnd"/>
            <w:proofErr w:type="gramEnd"/>
          </w:p>
          <w:p w14:paraId="3252556F" w14:textId="7CBCF2BF" w:rsidR="00524F31" w:rsidRDefault="00BE585D">
            <w:pPr>
              <w:pStyle w:val="Listenabsatz"/>
              <w:numPr>
                <w:ilvl w:val="0"/>
                <w:numId w:val="7"/>
              </w:numPr>
              <w:ind w:left="312" w:hanging="283"/>
            </w:pPr>
            <w:r>
              <w:t xml:space="preserve">The use case </w:t>
            </w:r>
            <w:proofErr w:type="spellStart"/>
            <w:r>
              <w:t>CalibrateLineSensors</w:t>
            </w:r>
            <w:proofErr w:type="spellEnd"/>
            <w:r>
              <w:t xml:space="preserve"> (2.3.1.1) is activated</w:t>
            </w:r>
          </w:p>
        </w:tc>
      </w:tr>
      <w:tr w:rsidR="00524F31" w14:paraId="189B5624" w14:textId="77777777" w:rsidTr="00230B4D">
        <w:tc>
          <w:tcPr>
            <w:tcW w:w="2405" w:type="dxa"/>
          </w:tcPr>
          <w:p w14:paraId="0C12805F" w14:textId="77777777" w:rsidR="00524F31" w:rsidRDefault="00524F31" w:rsidP="00524F31">
            <w:r>
              <w:t>Alternative sequences</w:t>
            </w:r>
          </w:p>
        </w:tc>
        <w:tc>
          <w:tcPr>
            <w:tcW w:w="7223" w:type="dxa"/>
          </w:tcPr>
          <w:p w14:paraId="3CD37E26" w14:textId="25BA609D" w:rsidR="00524F31" w:rsidRDefault="00524F31" w:rsidP="00524F31">
            <w:r>
              <w:t>none</w:t>
            </w:r>
          </w:p>
        </w:tc>
      </w:tr>
    </w:tbl>
    <w:p w14:paraId="4EAA49DD" w14:textId="77777777" w:rsidR="00821B50" w:rsidRDefault="00821B50">
      <w:pPr>
        <w:tabs>
          <w:tab w:val="clear" w:pos="8930"/>
        </w:tabs>
        <w:spacing w:after="160" w:line="259" w:lineRule="auto"/>
        <w:jc w:val="left"/>
        <w:rPr>
          <w:rFonts w:asciiTheme="majorHAnsi" w:eastAsiaTheme="majorEastAsia" w:hAnsiTheme="majorHAnsi" w:cstheme="majorBidi"/>
          <w:b/>
          <w:color w:val="0076BD"/>
          <w:szCs w:val="24"/>
        </w:rPr>
      </w:pPr>
      <w:r>
        <w:br w:type="page"/>
      </w:r>
    </w:p>
    <w:p w14:paraId="3AF07F64" w14:textId="1A4470DB" w:rsidR="00313579" w:rsidRPr="00313579" w:rsidRDefault="00313579" w:rsidP="00313579">
      <w:pPr>
        <w:pStyle w:val="berschrift3"/>
      </w:pPr>
      <w:bookmarkStart w:id="50" w:name="_Toc163073359"/>
      <w:r>
        <w:lastRenderedPageBreak/>
        <w:t>Interface</w:t>
      </w:r>
      <w:bookmarkEnd w:id="50"/>
    </w:p>
    <w:tbl>
      <w:tblPr>
        <w:tblStyle w:val="Tabellenraster"/>
        <w:tblW w:w="0" w:type="auto"/>
        <w:tblLook w:val="04A0" w:firstRow="1" w:lastRow="0" w:firstColumn="1" w:lastColumn="0" w:noHBand="0" w:noVBand="1"/>
      </w:tblPr>
      <w:tblGrid>
        <w:gridCol w:w="2405"/>
        <w:gridCol w:w="7223"/>
      </w:tblGrid>
      <w:tr w:rsidR="00354002" w14:paraId="1FED9E4D" w14:textId="77777777" w:rsidTr="005768C9">
        <w:tc>
          <w:tcPr>
            <w:tcW w:w="2405" w:type="dxa"/>
          </w:tcPr>
          <w:p w14:paraId="5198988C" w14:textId="2F2E86E7" w:rsidR="00354002" w:rsidRDefault="00313579" w:rsidP="00DC6D07">
            <w:pPr>
              <w:spacing w:line="240" w:lineRule="auto"/>
            </w:pPr>
            <w:r>
              <w:t>Reference number</w:t>
            </w:r>
          </w:p>
        </w:tc>
        <w:tc>
          <w:tcPr>
            <w:tcW w:w="7223" w:type="dxa"/>
          </w:tcPr>
          <w:p w14:paraId="662120A1" w14:textId="39E63917" w:rsidR="00354002" w:rsidRDefault="00313579" w:rsidP="00DC6D07">
            <w:pPr>
              <w:spacing w:line="240" w:lineRule="auto"/>
            </w:pPr>
            <w:r>
              <w:t>2.3.2.1</w:t>
            </w:r>
          </w:p>
        </w:tc>
      </w:tr>
      <w:tr w:rsidR="00DC6D07" w14:paraId="3B12212F" w14:textId="77777777" w:rsidTr="005768C9">
        <w:tc>
          <w:tcPr>
            <w:tcW w:w="2405" w:type="dxa"/>
          </w:tcPr>
          <w:p w14:paraId="31925065" w14:textId="7182D211" w:rsidR="00DC6D07" w:rsidRDefault="00DC6D07" w:rsidP="00DC6D07">
            <w:pPr>
              <w:spacing w:line="240" w:lineRule="auto"/>
            </w:pPr>
            <w:r>
              <w:t>Name</w:t>
            </w:r>
          </w:p>
        </w:tc>
        <w:tc>
          <w:tcPr>
            <w:tcW w:w="7223" w:type="dxa"/>
          </w:tcPr>
          <w:p w14:paraId="5523020A" w14:textId="1E059E8C" w:rsidR="00DC6D07" w:rsidRDefault="00DC6D07" w:rsidP="00DC6D07">
            <w:pPr>
              <w:spacing w:line="240" w:lineRule="auto"/>
            </w:pPr>
            <w:proofErr w:type="spellStart"/>
            <w:r w:rsidRPr="008961D5">
              <w:rPr>
                <w:i/>
                <w:iCs/>
              </w:rPr>
              <w:t>InitializeMcu</w:t>
            </w:r>
            <w:proofErr w:type="spellEnd"/>
          </w:p>
        </w:tc>
      </w:tr>
      <w:tr w:rsidR="00DC6D07" w:rsidRPr="00354002" w14:paraId="686B7A23" w14:textId="77777777" w:rsidTr="005768C9">
        <w:tc>
          <w:tcPr>
            <w:tcW w:w="2405" w:type="dxa"/>
          </w:tcPr>
          <w:p w14:paraId="79DEB354" w14:textId="11A6087E" w:rsidR="00DC6D07" w:rsidRDefault="00DC6D07" w:rsidP="00DC6D07">
            <w:pPr>
              <w:spacing w:line="240" w:lineRule="auto"/>
            </w:pPr>
            <w:r>
              <w:t>Short description</w:t>
            </w:r>
          </w:p>
        </w:tc>
        <w:tc>
          <w:tcPr>
            <w:tcW w:w="7223" w:type="dxa"/>
          </w:tcPr>
          <w:p w14:paraId="6F92A908" w14:textId="3D040E84" w:rsidR="00DC6D07" w:rsidRPr="00DC6D07" w:rsidRDefault="001E60CD" w:rsidP="00DC6D07">
            <w:pPr>
              <w:spacing w:line="240" w:lineRule="auto"/>
            </w:pPr>
            <w:r w:rsidRPr="001E60CD">
              <w:t xml:space="preserve">Required system resources and variables are initialized. The </w:t>
            </w:r>
            <w:proofErr w:type="spellStart"/>
            <w:r w:rsidR="006B0FFA" w:rsidRPr="006B0FFA">
              <w:rPr>
                <w:i/>
                <w:iCs/>
              </w:rPr>
              <w:t>TeamName</w:t>
            </w:r>
            <w:proofErr w:type="spellEnd"/>
            <w:r w:rsidRPr="001E60CD">
              <w:t xml:space="preserve"> is shown on the </w:t>
            </w:r>
            <w:proofErr w:type="spellStart"/>
            <w:r w:rsidR="006B0FFA" w:rsidRPr="006B0FFA">
              <w:rPr>
                <w:i/>
                <w:iCs/>
              </w:rPr>
              <w:t>OledDisplay</w:t>
            </w:r>
            <w:proofErr w:type="spellEnd"/>
          </w:p>
        </w:tc>
      </w:tr>
      <w:tr w:rsidR="00DC6D07" w14:paraId="653A2D14" w14:textId="77777777" w:rsidTr="005768C9">
        <w:tc>
          <w:tcPr>
            <w:tcW w:w="2405" w:type="dxa"/>
          </w:tcPr>
          <w:p w14:paraId="7E396FA5" w14:textId="0BAD21BE" w:rsidR="00DC6D07" w:rsidRDefault="00DC6D07" w:rsidP="00DC6D07">
            <w:pPr>
              <w:spacing w:line="240" w:lineRule="auto"/>
            </w:pPr>
            <w:r>
              <w:t>Precondition</w:t>
            </w:r>
          </w:p>
        </w:tc>
        <w:tc>
          <w:tcPr>
            <w:tcW w:w="7223" w:type="dxa"/>
          </w:tcPr>
          <w:p w14:paraId="3C1DA649" w14:textId="5798EBB1" w:rsidR="001E60CD" w:rsidRDefault="001E60CD" w:rsidP="00DC6D07">
            <w:pPr>
              <w:spacing w:line="240" w:lineRule="auto"/>
            </w:pPr>
            <w:r w:rsidRPr="001E60CD">
              <w:t>All these conditions must be met:</w:t>
            </w:r>
          </w:p>
          <w:p w14:paraId="4FB7F61D" w14:textId="64D4B73F" w:rsidR="001E60CD" w:rsidRDefault="001E60CD">
            <w:pPr>
              <w:pStyle w:val="Listenabsatz"/>
              <w:numPr>
                <w:ilvl w:val="0"/>
                <w:numId w:val="13"/>
              </w:numPr>
              <w:spacing w:line="240" w:lineRule="auto"/>
            </w:pPr>
            <w:r w:rsidRPr="001E60CD">
              <w:t xml:space="preserve">The </w:t>
            </w:r>
            <w:r w:rsidR="00002162">
              <w:t>MCU</w:t>
            </w:r>
            <w:r w:rsidRPr="001E60CD">
              <w:t xml:space="preserve"> must be offline and have no </w:t>
            </w:r>
            <w:proofErr w:type="gramStart"/>
            <w:r w:rsidRPr="001E60CD">
              <w:t>power</w:t>
            </w:r>
            <w:proofErr w:type="gramEnd"/>
          </w:p>
          <w:p w14:paraId="7C7D1276" w14:textId="6CB268D9" w:rsidR="00DC6D07" w:rsidRDefault="001E60CD">
            <w:pPr>
              <w:pStyle w:val="Listenabsatz"/>
              <w:numPr>
                <w:ilvl w:val="0"/>
                <w:numId w:val="13"/>
              </w:numPr>
              <w:spacing w:line="240" w:lineRule="auto"/>
            </w:pPr>
            <w:r w:rsidRPr="001E60CD">
              <w:t xml:space="preserve">The </w:t>
            </w:r>
            <w:proofErr w:type="spellStart"/>
            <w:r w:rsidRPr="001E60CD">
              <w:rPr>
                <w:i/>
                <w:iCs/>
              </w:rPr>
              <w:t>PowerSwitch</w:t>
            </w:r>
            <w:proofErr w:type="spellEnd"/>
            <w:r w:rsidRPr="001E60CD">
              <w:t xml:space="preserve"> is in the position “OFF</w:t>
            </w:r>
            <w:r>
              <w:t>”</w:t>
            </w:r>
          </w:p>
        </w:tc>
      </w:tr>
      <w:tr w:rsidR="00DC6D07" w14:paraId="0D50B267" w14:textId="77777777" w:rsidTr="005768C9">
        <w:tc>
          <w:tcPr>
            <w:tcW w:w="2405" w:type="dxa"/>
          </w:tcPr>
          <w:p w14:paraId="03E04DFB" w14:textId="13E41340" w:rsidR="00DC6D07" w:rsidRDefault="00DC6D07" w:rsidP="00DC6D07">
            <w:pPr>
              <w:spacing w:line="240" w:lineRule="auto"/>
            </w:pPr>
            <w:r>
              <w:t>Postcondition</w:t>
            </w:r>
          </w:p>
        </w:tc>
        <w:tc>
          <w:tcPr>
            <w:tcW w:w="7223" w:type="dxa"/>
          </w:tcPr>
          <w:p w14:paraId="4F1C575F" w14:textId="0DD9B36C" w:rsidR="00DC6D07" w:rsidRDefault="001E60CD" w:rsidP="00DC6D07">
            <w:pPr>
              <w:spacing w:line="240" w:lineRule="auto"/>
            </w:pPr>
            <w:r w:rsidRPr="001E60CD">
              <w:t xml:space="preserve">The </w:t>
            </w:r>
            <w:r w:rsidRPr="00002162">
              <w:rPr>
                <w:i/>
                <w:iCs/>
              </w:rPr>
              <w:t>State</w:t>
            </w:r>
            <w:r w:rsidRPr="001E60CD">
              <w:t xml:space="preserve"> </w:t>
            </w:r>
            <w:proofErr w:type="spellStart"/>
            <w:r w:rsidRPr="001E60CD">
              <w:rPr>
                <w:i/>
                <w:iCs/>
              </w:rPr>
              <w:t>Ini</w:t>
            </w:r>
            <w:r w:rsidR="00AE62CB">
              <w:rPr>
                <w:i/>
                <w:iCs/>
              </w:rPr>
              <w:t>ti</w:t>
            </w:r>
            <w:r w:rsidRPr="001E60CD">
              <w:rPr>
                <w:i/>
                <w:iCs/>
              </w:rPr>
              <w:t>alizationDone</w:t>
            </w:r>
            <w:proofErr w:type="spellEnd"/>
            <w:r>
              <w:t xml:space="preserve"> </w:t>
            </w:r>
            <w:r w:rsidRPr="001E60CD">
              <w:t>is active</w:t>
            </w:r>
          </w:p>
        </w:tc>
      </w:tr>
      <w:tr w:rsidR="00DC6D07" w14:paraId="36A96546" w14:textId="77777777" w:rsidTr="005768C9">
        <w:tc>
          <w:tcPr>
            <w:tcW w:w="2405" w:type="dxa"/>
          </w:tcPr>
          <w:p w14:paraId="6BD8D98E" w14:textId="7BE5D3C0" w:rsidR="00DC6D07" w:rsidRDefault="00DC6D07" w:rsidP="00DC6D07">
            <w:pPr>
              <w:spacing w:line="240" w:lineRule="auto"/>
            </w:pPr>
            <w:r>
              <w:t>Error case</w:t>
            </w:r>
          </w:p>
        </w:tc>
        <w:tc>
          <w:tcPr>
            <w:tcW w:w="7223" w:type="dxa"/>
          </w:tcPr>
          <w:p w14:paraId="791F0901" w14:textId="0FC40826" w:rsidR="00DC6D07" w:rsidRDefault="00DC6D07" w:rsidP="00DC6D07">
            <w:pPr>
              <w:spacing w:line="240" w:lineRule="auto"/>
            </w:pPr>
            <w:r>
              <w:t>none</w:t>
            </w:r>
          </w:p>
        </w:tc>
      </w:tr>
      <w:tr w:rsidR="00DC6D07" w14:paraId="1144B64B" w14:textId="77777777" w:rsidTr="005768C9">
        <w:tc>
          <w:tcPr>
            <w:tcW w:w="2405" w:type="dxa"/>
          </w:tcPr>
          <w:p w14:paraId="1B9EF64A" w14:textId="3CD34922" w:rsidR="00DC6D07" w:rsidRDefault="00DC6D07" w:rsidP="00DC6D07">
            <w:pPr>
              <w:spacing w:line="240" w:lineRule="auto"/>
            </w:pPr>
            <w:r>
              <w:t>Actors</w:t>
            </w:r>
          </w:p>
        </w:tc>
        <w:tc>
          <w:tcPr>
            <w:tcW w:w="7223" w:type="dxa"/>
          </w:tcPr>
          <w:p w14:paraId="3C5B2FC7" w14:textId="4F79AE0B" w:rsidR="00DC6D07" w:rsidRPr="00485E70" w:rsidRDefault="00DC6D07" w:rsidP="00DC6D07">
            <w:pPr>
              <w:spacing w:line="240" w:lineRule="auto"/>
              <w:rPr>
                <w:i/>
                <w:iCs/>
              </w:rPr>
            </w:pPr>
            <w:proofErr w:type="spellStart"/>
            <w:r>
              <w:rPr>
                <w:i/>
                <w:iCs/>
              </w:rPr>
              <w:t>PowerSwitch</w:t>
            </w:r>
            <w:proofErr w:type="spellEnd"/>
            <w:r>
              <w:rPr>
                <w:i/>
                <w:iCs/>
              </w:rPr>
              <w:t xml:space="preserve">, </w:t>
            </w:r>
            <w:proofErr w:type="spellStart"/>
            <w:r>
              <w:rPr>
                <w:i/>
                <w:iCs/>
              </w:rPr>
              <w:t>OledDisplay</w:t>
            </w:r>
            <w:proofErr w:type="spellEnd"/>
          </w:p>
        </w:tc>
      </w:tr>
      <w:tr w:rsidR="00DC6D07" w14:paraId="7DB08F56" w14:textId="77777777" w:rsidTr="005768C9">
        <w:tc>
          <w:tcPr>
            <w:tcW w:w="2405" w:type="dxa"/>
          </w:tcPr>
          <w:p w14:paraId="14121C49" w14:textId="23EEA88E" w:rsidR="00DC6D07" w:rsidRDefault="00DC6D07" w:rsidP="00DC6D07">
            <w:pPr>
              <w:spacing w:line="240" w:lineRule="auto"/>
            </w:pPr>
            <w:r>
              <w:t>Trigger</w:t>
            </w:r>
          </w:p>
        </w:tc>
        <w:tc>
          <w:tcPr>
            <w:tcW w:w="7223" w:type="dxa"/>
          </w:tcPr>
          <w:p w14:paraId="15D3E979" w14:textId="0A3F7130" w:rsidR="00DC6D07" w:rsidRPr="001E60CD" w:rsidRDefault="001E60CD" w:rsidP="00DC6D07">
            <w:pPr>
              <w:spacing w:line="240" w:lineRule="auto"/>
            </w:pPr>
            <w:r w:rsidRPr="001E60CD">
              <w:t xml:space="preserve">The </w:t>
            </w:r>
            <w:proofErr w:type="spellStart"/>
            <w:r w:rsidRPr="001E60CD">
              <w:rPr>
                <w:i/>
                <w:iCs/>
              </w:rPr>
              <w:t>PowerSwitch</w:t>
            </w:r>
            <w:proofErr w:type="spellEnd"/>
            <w:r w:rsidRPr="001E60CD">
              <w:t xml:space="preserve"> is switched from “OFF” to “ON”</w:t>
            </w:r>
          </w:p>
        </w:tc>
      </w:tr>
      <w:tr w:rsidR="00DC6D07" w14:paraId="5FF1A049" w14:textId="77777777" w:rsidTr="005768C9">
        <w:tc>
          <w:tcPr>
            <w:tcW w:w="2405" w:type="dxa"/>
          </w:tcPr>
          <w:p w14:paraId="7977C1E9" w14:textId="4297171E" w:rsidR="00DC6D07" w:rsidRDefault="00DC6D07" w:rsidP="00210405">
            <w:pPr>
              <w:spacing w:after="0" w:line="240" w:lineRule="auto"/>
            </w:pPr>
            <w:r>
              <w:t>Standard sequence</w:t>
            </w:r>
          </w:p>
        </w:tc>
        <w:tc>
          <w:tcPr>
            <w:tcW w:w="7223" w:type="dxa"/>
          </w:tcPr>
          <w:p w14:paraId="01810CDC" w14:textId="4DE37FDF" w:rsidR="001E60CD" w:rsidRDefault="00002162">
            <w:pPr>
              <w:pStyle w:val="Listenabsatz"/>
              <w:numPr>
                <w:ilvl w:val="0"/>
                <w:numId w:val="18"/>
              </w:numPr>
              <w:spacing w:after="0" w:line="240" w:lineRule="auto"/>
              <w:jc w:val="left"/>
            </w:pPr>
            <w:r>
              <w:t>A</w:t>
            </w:r>
            <w:r w:rsidR="00210405" w:rsidRPr="00210405">
              <w:t xml:space="preserve">ll system resources </w:t>
            </w:r>
            <w:r>
              <w:t xml:space="preserve">are </w:t>
            </w:r>
            <w:proofErr w:type="gramStart"/>
            <w:r>
              <w:t>initialized</w:t>
            </w:r>
            <w:proofErr w:type="gramEnd"/>
          </w:p>
          <w:p w14:paraId="33CB8463" w14:textId="784C2EB9" w:rsidR="00210405" w:rsidRDefault="00002162">
            <w:pPr>
              <w:pStyle w:val="Listenabsatz"/>
              <w:numPr>
                <w:ilvl w:val="0"/>
                <w:numId w:val="18"/>
              </w:numPr>
              <w:spacing w:after="0" w:line="240" w:lineRule="auto"/>
              <w:jc w:val="left"/>
            </w:pPr>
            <w:r>
              <w:t>A</w:t>
            </w:r>
            <w:r w:rsidR="00210405" w:rsidRPr="00210405">
              <w:t>ll system variables</w:t>
            </w:r>
            <w:r>
              <w:t xml:space="preserve"> are </w:t>
            </w:r>
            <w:proofErr w:type="gramStart"/>
            <w:r>
              <w:t>initialized</w:t>
            </w:r>
            <w:proofErr w:type="gramEnd"/>
          </w:p>
          <w:p w14:paraId="16E420FD" w14:textId="72E8CE1A" w:rsidR="00210405" w:rsidRDefault="00002162">
            <w:pPr>
              <w:pStyle w:val="Listenabsatz"/>
              <w:numPr>
                <w:ilvl w:val="0"/>
                <w:numId w:val="18"/>
              </w:numPr>
              <w:spacing w:after="0" w:line="240" w:lineRule="auto"/>
              <w:jc w:val="left"/>
            </w:pPr>
            <w:r>
              <w:t>T</w:t>
            </w:r>
            <w:r w:rsidR="00210405" w:rsidRPr="00210405">
              <w:t xml:space="preserve">he </w:t>
            </w:r>
            <w:proofErr w:type="spellStart"/>
            <w:r w:rsidR="001E7DE9" w:rsidRPr="001E7DE9">
              <w:rPr>
                <w:i/>
                <w:iCs/>
              </w:rPr>
              <w:t>TeamName</w:t>
            </w:r>
            <w:proofErr w:type="spellEnd"/>
            <w:r>
              <w:rPr>
                <w:i/>
                <w:iCs/>
              </w:rPr>
              <w:t xml:space="preserve"> </w:t>
            </w:r>
            <w:r w:rsidRPr="00002162">
              <w:t>is displayed</w:t>
            </w:r>
            <w:r w:rsidR="00684D24">
              <w:t xml:space="preserve"> on the </w:t>
            </w:r>
            <w:proofErr w:type="spellStart"/>
            <w:proofErr w:type="gramStart"/>
            <w:r w:rsidR="00684D24" w:rsidRPr="00684D24">
              <w:rPr>
                <w:i/>
              </w:rPr>
              <w:t>OledDisplay</w:t>
            </w:r>
            <w:proofErr w:type="spellEnd"/>
            <w:proofErr w:type="gramEnd"/>
          </w:p>
          <w:p w14:paraId="0257089A" w14:textId="497C3708" w:rsidR="00210405" w:rsidRDefault="00210405">
            <w:pPr>
              <w:pStyle w:val="Listenabsatz"/>
              <w:numPr>
                <w:ilvl w:val="0"/>
                <w:numId w:val="18"/>
              </w:numPr>
              <w:spacing w:after="0" w:line="240" w:lineRule="auto"/>
              <w:jc w:val="left"/>
            </w:pPr>
            <w:r w:rsidRPr="00210405">
              <w:t xml:space="preserve">The </w:t>
            </w:r>
            <w:r w:rsidRPr="00002162">
              <w:rPr>
                <w:i/>
                <w:iCs/>
              </w:rPr>
              <w:t>State</w:t>
            </w:r>
            <w:r w:rsidRPr="00210405">
              <w:t xml:space="preserve"> </w:t>
            </w:r>
            <w:proofErr w:type="spellStart"/>
            <w:r w:rsidR="00AE62CB" w:rsidRPr="001E60CD">
              <w:rPr>
                <w:i/>
                <w:iCs/>
              </w:rPr>
              <w:t>Ini</w:t>
            </w:r>
            <w:r w:rsidR="00AE62CB">
              <w:rPr>
                <w:i/>
                <w:iCs/>
              </w:rPr>
              <w:t>ti</w:t>
            </w:r>
            <w:r w:rsidR="00AE62CB" w:rsidRPr="001E60CD">
              <w:rPr>
                <w:i/>
                <w:iCs/>
              </w:rPr>
              <w:t>alizationDone</w:t>
            </w:r>
            <w:proofErr w:type="spellEnd"/>
            <w:r w:rsidR="00AE62CB">
              <w:t xml:space="preserve"> </w:t>
            </w:r>
            <w:r w:rsidRPr="00210405">
              <w:t>is activated</w:t>
            </w:r>
          </w:p>
        </w:tc>
      </w:tr>
      <w:tr w:rsidR="00DC6D07" w14:paraId="1631380D" w14:textId="77777777" w:rsidTr="005768C9">
        <w:tc>
          <w:tcPr>
            <w:tcW w:w="2405" w:type="dxa"/>
          </w:tcPr>
          <w:p w14:paraId="539EEE08" w14:textId="3E44DD2B" w:rsidR="00DC6D07" w:rsidRDefault="00DC6D07" w:rsidP="00DC6D07">
            <w:pPr>
              <w:spacing w:line="240" w:lineRule="auto"/>
            </w:pPr>
            <w:r>
              <w:t>Alternative sequences</w:t>
            </w:r>
          </w:p>
        </w:tc>
        <w:tc>
          <w:tcPr>
            <w:tcW w:w="7223" w:type="dxa"/>
          </w:tcPr>
          <w:p w14:paraId="131E8DC3" w14:textId="6CF8DEFA" w:rsidR="00DC6D07" w:rsidRDefault="00DC6D07" w:rsidP="00DC6D07">
            <w:pPr>
              <w:spacing w:line="240" w:lineRule="auto"/>
            </w:pPr>
            <w:r>
              <w:t>none</w:t>
            </w:r>
          </w:p>
        </w:tc>
      </w:tr>
    </w:tbl>
    <w:p w14:paraId="25E4B24A" w14:textId="77777777" w:rsidR="00354002" w:rsidRDefault="00354002" w:rsidP="00543022"/>
    <w:tbl>
      <w:tblPr>
        <w:tblStyle w:val="Tabellenraster"/>
        <w:tblW w:w="0" w:type="auto"/>
        <w:tblLook w:val="04A0" w:firstRow="1" w:lastRow="0" w:firstColumn="1" w:lastColumn="0" w:noHBand="0" w:noVBand="1"/>
      </w:tblPr>
      <w:tblGrid>
        <w:gridCol w:w="2405"/>
        <w:gridCol w:w="7223"/>
      </w:tblGrid>
      <w:tr w:rsidR="00303C48" w14:paraId="4A164F6B" w14:textId="77777777" w:rsidTr="004D77E0">
        <w:tc>
          <w:tcPr>
            <w:tcW w:w="2405" w:type="dxa"/>
          </w:tcPr>
          <w:p w14:paraId="5BFCAB1B" w14:textId="77777777" w:rsidR="00303C48" w:rsidRDefault="00303C48" w:rsidP="004D77E0">
            <w:r>
              <w:t>Reference number</w:t>
            </w:r>
          </w:p>
        </w:tc>
        <w:tc>
          <w:tcPr>
            <w:tcW w:w="7223" w:type="dxa"/>
          </w:tcPr>
          <w:p w14:paraId="073CFF2F" w14:textId="77777777" w:rsidR="00303C48" w:rsidRDefault="00303C48" w:rsidP="004D77E0">
            <w:r>
              <w:t>2.3.2.2</w:t>
            </w:r>
          </w:p>
        </w:tc>
      </w:tr>
      <w:tr w:rsidR="001E60CD" w14:paraId="29E67A49" w14:textId="77777777" w:rsidTr="004D77E0">
        <w:tc>
          <w:tcPr>
            <w:tcW w:w="2405" w:type="dxa"/>
          </w:tcPr>
          <w:p w14:paraId="54F18F31" w14:textId="3B216055" w:rsidR="001E60CD" w:rsidRDefault="001E60CD" w:rsidP="001E60CD">
            <w:r>
              <w:t>Name</w:t>
            </w:r>
          </w:p>
        </w:tc>
        <w:tc>
          <w:tcPr>
            <w:tcW w:w="7223" w:type="dxa"/>
          </w:tcPr>
          <w:p w14:paraId="520F240A" w14:textId="6D6DE950" w:rsidR="001E60CD" w:rsidRDefault="001E60CD" w:rsidP="001E60CD">
            <w:proofErr w:type="spellStart"/>
            <w:r>
              <w:rPr>
                <w:i/>
                <w:iCs/>
              </w:rPr>
              <w:t>CalibrateLineSensors</w:t>
            </w:r>
            <w:proofErr w:type="spellEnd"/>
          </w:p>
        </w:tc>
      </w:tr>
      <w:tr w:rsidR="001E60CD" w:rsidRPr="00354002" w14:paraId="47E879A3" w14:textId="77777777" w:rsidTr="004D77E0">
        <w:tc>
          <w:tcPr>
            <w:tcW w:w="2405" w:type="dxa"/>
          </w:tcPr>
          <w:p w14:paraId="09EE1685" w14:textId="0B865071" w:rsidR="001E60CD" w:rsidRDefault="001E60CD" w:rsidP="001E60CD">
            <w:r>
              <w:t>Short description</w:t>
            </w:r>
          </w:p>
        </w:tc>
        <w:tc>
          <w:tcPr>
            <w:tcW w:w="7223" w:type="dxa"/>
          </w:tcPr>
          <w:p w14:paraId="0DE2912F" w14:textId="2BAD67C7" w:rsidR="001E60CD" w:rsidRPr="00DC6D07" w:rsidRDefault="001E60CD" w:rsidP="001E60CD">
            <w:r w:rsidRPr="001E60CD">
              <w:t xml:space="preserve">The </w:t>
            </w:r>
            <w:proofErr w:type="spellStart"/>
            <w:r w:rsidRPr="001E60CD">
              <w:rPr>
                <w:i/>
                <w:iCs/>
              </w:rPr>
              <w:t>LineSensors</w:t>
            </w:r>
            <w:proofErr w:type="spellEnd"/>
            <w:r w:rsidRPr="001E60CD">
              <w:t xml:space="preserve"> are calibrated to the current light condition</w:t>
            </w:r>
            <w:r w:rsidR="00E45255">
              <w:t>s</w:t>
            </w:r>
          </w:p>
        </w:tc>
      </w:tr>
      <w:tr w:rsidR="001E60CD" w14:paraId="7EFF6378" w14:textId="77777777" w:rsidTr="004D77E0">
        <w:tc>
          <w:tcPr>
            <w:tcW w:w="2405" w:type="dxa"/>
          </w:tcPr>
          <w:p w14:paraId="3C8F3995" w14:textId="15CBE4F1" w:rsidR="001E60CD" w:rsidRDefault="001E60CD" w:rsidP="001E60CD">
            <w:r>
              <w:t>Precondition</w:t>
            </w:r>
          </w:p>
        </w:tc>
        <w:tc>
          <w:tcPr>
            <w:tcW w:w="7223" w:type="dxa"/>
          </w:tcPr>
          <w:p w14:paraId="5DA0DB06" w14:textId="3ACF17FD" w:rsidR="001E60CD" w:rsidRDefault="00210405" w:rsidP="00210405">
            <w:pPr>
              <w:spacing w:line="240" w:lineRule="auto"/>
            </w:pPr>
            <w:r>
              <w:t xml:space="preserve">The </w:t>
            </w:r>
            <w:r w:rsidRPr="00210405">
              <w:rPr>
                <w:i/>
                <w:iCs/>
              </w:rPr>
              <w:t>State</w:t>
            </w:r>
            <w:r>
              <w:t xml:space="preserve"> </w:t>
            </w:r>
            <w:r w:rsidRPr="00210405">
              <w:rPr>
                <w:i/>
                <w:iCs/>
              </w:rPr>
              <w:t>Error</w:t>
            </w:r>
            <w:r>
              <w:t xml:space="preserve"> is not active</w:t>
            </w:r>
          </w:p>
        </w:tc>
      </w:tr>
      <w:tr w:rsidR="001E60CD" w14:paraId="286915ED" w14:textId="77777777" w:rsidTr="004D77E0">
        <w:tc>
          <w:tcPr>
            <w:tcW w:w="2405" w:type="dxa"/>
          </w:tcPr>
          <w:p w14:paraId="2698012F" w14:textId="13600ED8" w:rsidR="001E60CD" w:rsidRDefault="001E60CD" w:rsidP="001E60CD">
            <w:r>
              <w:t>Postcondition</w:t>
            </w:r>
          </w:p>
        </w:tc>
        <w:tc>
          <w:tcPr>
            <w:tcW w:w="7223" w:type="dxa"/>
          </w:tcPr>
          <w:p w14:paraId="30723507" w14:textId="245B5CBE" w:rsidR="001E60CD" w:rsidRPr="00210405" w:rsidRDefault="00210405" w:rsidP="001E60CD">
            <w:r>
              <w:t xml:space="preserve">The </w:t>
            </w:r>
            <w:r w:rsidRPr="00210405">
              <w:rPr>
                <w:i/>
                <w:iCs/>
              </w:rPr>
              <w:t xml:space="preserve">State </w:t>
            </w:r>
            <w:proofErr w:type="spellStart"/>
            <w:r w:rsidR="00E73EA1">
              <w:rPr>
                <w:i/>
                <w:iCs/>
              </w:rPr>
              <w:t>ReadyTo</w:t>
            </w:r>
            <w:r w:rsidR="00AD508A">
              <w:rPr>
                <w:i/>
                <w:iCs/>
              </w:rPr>
              <w:t>Driv</w:t>
            </w:r>
            <w:r w:rsidR="00E73EA1">
              <w:rPr>
                <w:i/>
                <w:iCs/>
              </w:rPr>
              <w:t>e</w:t>
            </w:r>
            <w:proofErr w:type="spellEnd"/>
            <w:r>
              <w:rPr>
                <w:i/>
                <w:iCs/>
              </w:rPr>
              <w:t xml:space="preserve"> </w:t>
            </w:r>
            <w:r>
              <w:t>is active</w:t>
            </w:r>
          </w:p>
        </w:tc>
      </w:tr>
      <w:tr w:rsidR="001E60CD" w14:paraId="54509145" w14:textId="77777777" w:rsidTr="004D77E0">
        <w:tc>
          <w:tcPr>
            <w:tcW w:w="2405" w:type="dxa"/>
          </w:tcPr>
          <w:p w14:paraId="627AEA68" w14:textId="3ECA7895" w:rsidR="001E60CD" w:rsidRDefault="001E60CD" w:rsidP="001E60CD">
            <w:r>
              <w:t>Error case</w:t>
            </w:r>
          </w:p>
        </w:tc>
        <w:tc>
          <w:tcPr>
            <w:tcW w:w="7223" w:type="dxa"/>
          </w:tcPr>
          <w:p w14:paraId="207F724C" w14:textId="7C54CE00" w:rsidR="001E60CD" w:rsidRDefault="001E60CD" w:rsidP="001E60CD">
            <w:r>
              <w:t>none</w:t>
            </w:r>
          </w:p>
        </w:tc>
      </w:tr>
      <w:tr w:rsidR="001E60CD" w14:paraId="161E9CD5" w14:textId="77777777" w:rsidTr="004D77E0">
        <w:tc>
          <w:tcPr>
            <w:tcW w:w="2405" w:type="dxa"/>
          </w:tcPr>
          <w:p w14:paraId="31E1DEBB" w14:textId="47293547" w:rsidR="001E60CD" w:rsidRDefault="001E60CD" w:rsidP="001E60CD">
            <w:r>
              <w:t>Actors</w:t>
            </w:r>
          </w:p>
        </w:tc>
        <w:tc>
          <w:tcPr>
            <w:tcW w:w="7223" w:type="dxa"/>
          </w:tcPr>
          <w:p w14:paraId="412A7D88" w14:textId="5F370310" w:rsidR="001E60CD" w:rsidRPr="00485E70" w:rsidRDefault="001E60CD" w:rsidP="001E60CD">
            <w:pPr>
              <w:rPr>
                <w:i/>
                <w:iCs/>
              </w:rPr>
            </w:pPr>
            <w:proofErr w:type="spellStart"/>
            <w:r>
              <w:rPr>
                <w:i/>
                <w:iCs/>
              </w:rPr>
              <w:t>LineSensors</w:t>
            </w:r>
            <w:proofErr w:type="spellEnd"/>
            <w:r>
              <w:rPr>
                <w:i/>
                <w:iCs/>
              </w:rPr>
              <w:t xml:space="preserve">, </w:t>
            </w:r>
            <w:proofErr w:type="spellStart"/>
            <w:r w:rsidR="00302A0B" w:rsidRPr="00302A0B">
              <w:rPr>
                <w:i/>
              </w:rPr>
              <w:t>CalibrateButton</w:t>
            </w:r>
            <w:proofErr w:type="spellEnd"/>
          </w:p>
        </w:tc>
      </w:tr>
      <w:tr w:rsidR="001E60CD" w14:paraId="4281A4C2" w14:textId="77777777" w:rsidTr="004D77E0">
        <w:tc>
          <w:tcPr>
            <w:tcW w:w="2405" w:type="dxa"/>
          </w:tcPr>
          <w:p w14:paraId="2F73435D" w14:textId="21E273CA" w:rsidR="001E60CD" w:rsidRDefault="001E60CD" w:rsidP="001E60CD">
            <w:r>
              <w:t>Trigger</w:t>
            </w:r>
          </w:p>
        </w:tc>
        <w:tc>
          <w:tcPr>
            <w:tcW w:w="7223" w:type="dxa"/>
          </w:tcPr>
          <w:p w14:paraId="43DBC278" w14:textId="4DF5002D" w:rsidR="001E60CD" w:rsidRDefault="00210405" w:rsidP="001E60CD">
            <w:pPr>
              <w:rPr>
                <w:i/>
                <w:iCs/>
              </w:rPr>
            </w:pPr>
            <w:r w:rsidRPr="009E20E9">
              <w:t>There are two different triggers.</w:t>
            </w:r>
            <w:r w:rsidR="009E20E9">
              <w:t xml:space="preserve"> </w:t>
            </w:r>
            <w:r w:rsidR="009E20E9" w:rsidRPr="009E20E9">
              <w:t>Both triggers execute the same standard sequence</w:t>
            </w:r>
            <w:r w:rsidR="009E20E9">
              <w:t>.</w:t>
            </w:r>
          </w:p>
          <w:p w14:paraId="74130ACC" w14:textId="77777777" w:rsidR="00210405" w:rsidRDefault="009E20E9" w:rsidP="001E60CD">
            <w:r w:rsidRPr="009E20E9">
              <w:t>The first trigger is</w:t>
            </w:r>
            <w:r>
              <w:t>:</w:t>
            </w:r>
          </w:p>
          <w:p w14:paraId="59945212" w14:textId="73005525" w:rsidR="009E20E9" w:rsidRDefault="009E20E9">
            <w:pPr>
              <w:pStyle w:val="Listenabsatz"/>
              <w:numPr>
                <w:ilvl w:val="0"/>
                <w:numId w:val="14"/>
              </w:numPr>
            </w:pPr>
            <w:r w:rsidRPr="009E20E9">
              <w:t xml:space="preserve">The </w:t>
            </w:r>
            <w:r w:rsidRPr="009E20E9">
              <w:rPr>
                <w:i/>
                <w:iCs/>
              </w:rPr>
              <w:t>State</w:t>
            </w:r>
            <w:r w:rsidRPr="009E20E9">
              <w:t xml:space="preserve"> </w:t>
            </w:r>
            <w:proofErr w:type="spellStart"/>
            <w:r w:rsidR="00AE62CB" w:rsidRPr="001E60CD">
              <w:rPr>
                <w:i/>
                <w:iCs/>
              </w:rPr>
              <w:t>Ini</w:t>
            </w:r>
            <w:r w:rsidR="00AE62CB">
              <w:rPr>
                <w:i/>
                <w:iCs/>
              </w:rPr>
              <w:t>ti</w:t>
            </w:r>
            <w:r w:rsidR="00AE62CB" w:rsidRPr="001E60CD">
              <w:rPr>
                <w:i/>
                <w:iCs/>
              </w:rPr>
              <w:t>alizationDone</w:t>
            </w:r>
            <w:proofErr w:type="spellEnd"/>
            <w:r w:rsidR="00AE62CB">
              <w:t xml:space="preserve"> </w:t>
            </w:r>
            <w:r w:rsidRPr="009E20E9">
              <w:t xml:space="preserve">is </w:t>
            </w:r>
            <w:proofErr w:type="gramStart"/>
            <w:r w:rsidRPr="009E20E9">
              <w:t>activ</w:t>
            </w:r>
            <w:r w:rsidR="00E45255">
              <w:t>ated</w:t>
            </w:r>
            <w:proofErr w:type="gramEnd"/>
          </w:p>
          <w:p w14:paraId="29B8ADA9" w14:textId="77777777" w:rsidR="009E20E9" w:rsidRDefault="009E20E9" w:rsidP="009E20E9">
            <w:r w:rsidRPr="009E20E9">
              <w:t>The second trigger is</w:t>
            </w:r>
            <w:r>
              <w:t>:</w:t>
            </w:r>
          </w:p>
          <w:p w14:paraId="73EC1229" w14:textId="6A9BA537" w:rsidR="009E20E9" w:rsidRDefault="009E20E9">
            <w:pPr>
              <w:pStyle w:val="Listenabsatz"/>
              <w:numPr>
                <w:ilvl w:val="0"/>
                <w:numId w:val="15"/>
              </w:numPr>
            </w:pPr>
            <w:r w:rsidRPr="009E20E9">
              <w:t xml:space="preserve">The </w:t>
            </w:r>
            <w:proofErr w:type="spellStart"/>
            <w:r w:rsidR="00302A0B" w:rsidRPr="00302A0B">
              <w:rPr>
                <w:i/>
              </w:rPr>
              <w:t>CalibrateButton</w:t>
            </w:r>
            <w:proofErr w:type="spellEnd"/>
            <w:r w:rsidR="00302A0B" w:rsidRPr="009E20E9">
              <w:t xml:space="preserve"> </w:t>
            </w:r>
            <w:r w:rsidRPr="009E20E9">
              <w:t xml:space="preserve">is </w:t>
            </w:r>
            <w:r w:rsidR="00CC78EE">
              <w:t>released</w:t>
            </w:r>
          </w:p>
        </w:tc>
      </w:tr>
      <w:tr w:rsidR="001E60CD" w14:paraId="183F5D01" w14:textId="77777777" w:rsidTr="004D77E0">
        <w:tc>
          <w:tcPr>
            <w:tcW w:w="2405" w:type="dxa"/>
          </w:tcPr>
          <w:p w14:paraId="029A75AE" w14:textId="64A32814" w:rsidR="001E60CD" w:rsidRDefault="001E60CD" w:rsidP="001E60CD">
            <w:r>
              <w:t>Standard sequence</w:t>
            </w:r>
          </w:p>
        </w:tc>
        <w:tc>
          <w:tcPr>
            <w:tcW w:w="7223" w:type="dxa"/>
          </w:tcPr>
          <w:p w14:paraId="7341427D" w14:textId="349B31D8" w:rsidR="001E60CD" w:rsidRPr="004E3D60" w:rsidRDefault="00E45255">
            <w:pPr>
              <w:pStyle w:val="Listenabsatz"/>
              <w:numPr>
                <w:ilvl w:val="0"/>
                <w:numId w:val="17"/>
              </w:numPr>
              <w:spacing w:after="0"/>
              <w:rPr>
                <w:i/>
                <w:iCs/>
              </w:rPr>
            </w:pPr>
            <w:r>
              <w:t>T</w:t>
            </w:r>
            <w:r w:rsidR="001E60CD" w:rsidRPr="003051F2">
              <w:t xml:space="preserve">he </w:t>
            </w:r>
            <w:proofErr w:type="spellStart"/>
            <w:r w:rsidR="001E60CD" w:rsidRPr="004E3D60">
              <w:rPr>
                <w:i/>
                <w:iCs/>
              </w:rPr>
              <w:t>LineSensors</w:t>
            </w:r>
            <w:proofErr w:type="spellEnd"/>
            <w:r w:rsidRPr="00E45255">
              <w:t xml:space="preserve"> are </w:t>
            </w:r>
            <w:proofErr w:type="gramStart"/>
            <w:r w:rsidRPr="00E45255">
              <w:t>calibrated</w:t>
            </w:r>
            <w:proofErr w:type="gramEnd"/>
          </w:p>
          <w:p w14:paraId="7AA14775" w14:textId="3313CDAE" w:rsidR="009E20E9" w:rsidRDefault="009E20E9">
            <w:pPr>
              <w:pStyle w:val="Listenabsatz"/>
              <w:numPr>
                <w:ilvl w:val="0"/>
                <w:numId w:val="17"/>
              </w:numPr>
              <w:spacing w:after="0"/>
            </w:pPr>
            <w:r w:rsidRPr="00210405">
              <w:t xml:space="preserve">The </w:t>
            </w:r>
            <w:r w:rsidRPr="004E3D60">
              <w:rPr>
                <w:i/>
                <w:iCs/>
              </w:rPr>
              <w:t>State</w:t>
            </w:r>
            <w:r w:rsidRPr="00210405">
              <w:t xml:space="preserve"> </w:t>
            </w:r>
            <w:proofErr w:type="spellStart"/>
            <w:r w:rsidR="00E73EA1">
              <w:rPr>
                <w:i/>
                <w:iCs/>
              </w:rPr>
              <w:t>ReadyToDrive</w:t>
            </w:r>
            <w:proofErr w:type="spellEnd"/>
            <w:r w:rsidR="00E73EA1">
              <w:rPr>
                <w:i/>
                <w:iCs/>
              </w:rPr>
              <w:t xml:space="preserve"> </w:t>
            </w:r>
            <w:r w:rsidRPr="00210405">
              <w:t>is activated</w:t>
            </w:r>
          </w:p>
        </w:tc>
      </w:tr>
      <w:tr w:rsidR="001E60CD" w14:paraId="1A661BB7" w14:textId="77777777" w:rsidTr="004D77E0">
        <w:tc>
          <w:tcPr>
            <w:tcW w:w="2405" w:type="dxa"/>
          </w:tcPr>
          <w:p w14:paraId="51DF9F64" w14:textId="2B64CF0C" w:rsidR="001E60CD" w:rsidRDefault="001E60CD" w:rsidP="001E60CD">
            <w:r>
              <w:t>Alternative sequences</w:t>
            </w:r>
          </w:p>
        </w:tc>
        <w:tc>
          <w:tcPr>
            <w:tcW w:w="7223" w:type="dxa"/>
          </w:tcPr>
          <w:p w14:paraId="0AF2A9BB" w14:textId="08F38E82" w:rsidR="001E60CD" w:rsidRDefault="001E60CD" w:rsidP="001E60CD">
            <w:r>
              <w:t>none</w:t>
            </w:r>
          </w:p>
        </w:tc>
      </w:tr>
    </w:tbl>
    <w:p w14:paraId="17D4DBB0" w14:textId="77777777" w:rsidR="00303C48" w:rsidRDefault="00303C48" w:rsidP="00543022"/>
    <w:p w14:paraId="34ABFEDD" w14:textId="77777777" w:rsidR="00543022" w:rsidRDefault="00543022" w:rsidP="00543022"/>
    <w:p w14:paraId="43B4E737" w14:textId="77777777" w:rsidR="00303C48" w:rsidRPr="00E96612" w:rsidRDefault="00770B39" w:rsidP="00770B39">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03C48" w14:paraId="2F362D2A" w14:textId="77777777" w:rsidTr="004D77E0">
        <w:tc>
          <w:tcPr>
            <w:tcW w:w="2405" w:type="dxa"/>
          </w:tcPr>
          <w:p w14:paraId="0E1705F8" w14:textId="77777777" w:rsidR="00303C48" w:rsidRDefault="00303C48" w:rsidP="004D77E0">
            <w:r>
              <w:lastRenderedPageBreak/>
              <w:t>Reference number</w:t>
            </w:r>
          </w:p>
        </w:tc>
        <w:tc>
          <w:tcPr>
            <w:tcW w:w="7223" w:type="dxa"/>
          </w:tcPr>
          <w:p w14:paraId="244CBE88" w14:textId="1F58B117" w:rsidR="00303C48" w:rsidRDefault="00303C48" w:rsidP="004D77E0">
            <w:r>
              <w:t>2.3.2.3</w:t>
            </w:r>
          </w:p>
        </w:tc>
      </w:tr>
      <w:tr w:rsidR="00303C48" w14:paraId="6C3EC37D" w14:textId="77777777" w:rsidTr="004D77E0">
        <w:tc>
          <w:tcPr>
            <w:tcW w:w="2405" w:type="dxa"/>
          </w:tcPr>
          <w:p w14:paraId="4C6F8238" w14:textId="0527A428" w:rsidR="00303C48" w:rsidRDefault="00303C48" w:rsidP="00303C48">
            <w:r>
              <w:t>Name</w:t>
            </w:r>
          </w:p>
        </w:tc>
        <w:tc>
          <w:tcPr>
            <w:tcW w:w="7223" w:type="dxa"/>
          </w:tcPr>
          <w:p w14:paraId="6CE36FA3" w14:textId="61E7FE5F" w:rsidR="00303C48" w:rsidRDefault="00303C48" w:rsidP="00303C48">
            <w:proofErr w:type="spellStart"/>
            <w:r>
              <w:rPr>
                <w:i/>
                <w:iCs/>
              </w:rPr>
              <w:t>GetReadyForLap</w:t>
            </w:r>
            <w:proofErr w:type="spellEnd"/>
          </w:p>
        </w:tc>
      </w:tr>
      <w:tr w:rsidR="00303C48" w:rsidRPr="00354002" w14:paraId="1D274DE0" w14:textId="77777777" w:rsidTr="004D77E0">
        <w:tc>
          <w:tcPr>
            <w:tcW w:w="2405" w:type="dxa"/>
          </w:tcPr>
          <w:p w14:paraId="3EDE753E" w14:textId="262B9D75" w:rsidR="00303C48" w:rsidRDefault="00303C48" w:rsidP="00303C48">
            <w:r>
              <w:t>Short description</w:t>
            </w:r>
          </w:p>
        </w:tc>
        <w:tc>
          <w:tcPr>
            <w:tcW w:w="7223" w:type="dxa"/>
          </w:tcPr>
          <w:p w14:paraId="7744957A" w14:textId="1CEB6F6C" w:rsidR="00303C48" w:rsidRPr="00DC6D07" w:rsidRDefault="00303C48" w:rsidP="00303C48">
            <w:r w:rsidRPr="00427267">
              <w:t xml:space="preserve">The </w:t>
            </w:r>
            <w:r w:rsidR="00E45255">
              <w:t>MCU</w:t>
            </w:r>
            <w:r w:rsidRPr="00427267">
              <w:t xml:space="preserve"> starts with a </w:t>
            </w:r>
            <w:proofErr w:type="spellStart"/>
            <w:r w:rsidR="001E7DE9" w:rsidRPr="001E7DE9">
              <w:rPr>
                <w:i/>
                <w:iCs/>
              </w:rPr>
              <w:t>CountDown</w:t>
            </w:r>
            <w:proofErr w:type="spellEnd"/>
            <w:r w:rsidR="001E7DE9">
              <w:t xml:space="preserve"> </w:t>
            </w:r>
            <w:r w:rsidRPr="00427267">
              <w:t xml:space="preserve">from 3 to 0 and </w:t>
            </w:r>
            <w:r w:rsidR="00E45255">
              <w:t xml:space="preserve">the Robot </w:t>
            </w:r>
            <w:r w:rsidRPr="00427267">
              <w:t>starts moving.</w:t>
            </w:r>
          </w:p>
        </w:tc>
      </w:tr>
      <w:tr w:rsidR="00303C48" w14:paraId="0F62342E" w14:textId="77777777" w:rsidTr="004D77E0">
        <w:tc>
          <w:tcPr>
            <w:tcW w:w="2405" w:type="dxa"/>
          </w:tcPr>
          <w:p w14:paraId="07E35B3A" w14:textId="1D358522" w:rsidR="00303C48" w:rsidRDefault="00303C48" w:rsidP="00303C48">
            <w:r>
              <w:t>Precondition</w:t>
            </w:r>
          </w:p>
        </w:tc>
        <w:tc>
          <w:tcPr>
            <w:tcW w:w="7223" w:type="dxa"/>
          </w:tcPr>
          <w:p w14:paraId="382F732C" w14:textId="66D6657A" w:rsidR="00303C48" w:rsidRDefault="00AD508A" w:rsidP="00303C48">
            <w:r>
              <w:t xml:space="preserve">The </w:t>
            </w:r>
            <w:r w:rsidRPr="00210405">
              <w:rPr>
                <w:i/>
                <w:iCs/>
              </w:rPr>
              <w:t>State</w:t>
            </w:r>
            <w:r>
              <w:t xml:space="preserve"> </w:t>
            </w:r>
            <w:proofErr w:type="spellStart"/>
            <w:r w:rsidR="00E73EA1">
              <w:rPr>
                <w:i/>
                <w:iCs/>
              </w:rPr>
              <w:t>ReadyToDrive</w:t>
            </w:r>
            <w:proofErr w:type="spellEnd"/>
            <w:r w:rsidR="00E73EA1">
              <w:rPr>
                <w:i/>
                <w:iCs/>
              </w:rPr>
              <w:t xml:space="preserve"> </w:t>
            </w:r>
            <w:r>
              <w:rPr>
                <w:i/>
                <w:iCs/>
              </w:rPr>
              <w:t xml:space="preserve">is </w:t>
            </w:r>
            <w:r>
              <w:t>active</w:t>
            </w:r>
          </w:p>
        </w:tc>
      </w:tr>
      <w:tr w:rsidR="00303C48" w14:paraId="4CEAC326" w14:textId="77777777" w:rsidTr="004D77E0">
        <w:tc>
          <w:tcPr>
            <w:tcW w:w="2405" w:type="dxa"/>
          </w:tcPr>
          <w:p w14:paraId="45789058" w14:textId="33085372" w:rsidR="00303C48" w:rsidRDefault="00303C48" w:rsidP="00303C48">
            <w:r>
              <w:t>Postcondition</w:t>
            </w:r>
          </w:p>
        </w:tc>
        <w:tc>
          <w:tcPr>
            <w:tcW w:w="7223" w:type="dxa"/>
          </w:tcPr>
          <w:p w14:paraId="3D464C52" w14:textId="111C109F" w:rsidR="00303C48" w:rsidRDefault="00E45255" w:rsidP="00E45255">
            <w:pPr>
              <w:spacing w:after="0"/>
            </w:pPr>
            <w:r>
              <w:t xml:space="preserve">The State </w:t>
            </w:r>
            <w:proofErr w:type="spellStart"/>
            <w:r w:rsidR="007A287A">
              <w:rPr>
                <w:i/>
                <w:iCs/>
              </w:rPr>
              <w:t>DriveToStart</w:t>
            </w:r>
            <w:proofErr w:type="spellEnd"/>
            <w:r w:rsidRPr="00E45255">
              <w:t xml:space="preserve"> is </w:t>
            </w:r>
            <w:r w:rsidR="00684D24">
              <w:t xml:space="preserve">not </w:t>
            </w:r>
            <w:r w:rsidRPr="00E45255">
              <w:t>active</w:t>
            </w:r>
          </w:p>
        </w:tc>
      </w:tr>
      <w:tr w:rsidR="00303C48" w14:paraId="552E7B46" w14:textId="77777777" w:rsidTr="004D77E0">
        <w:tc>
          <w:tcPr>
            <w:tcW w:w="2405" w:type="dxa"/>
          </w:tcPr>
          <w:p w14:paraId="654D6F14" w14:textId="5680A1E0" w:rsidR="00303C48" w:rsidRDefault="00303C48" w:rsidP="00303C48">
            <w:r>
              <w:t>Error case</w:t>
            </w:r>
          </w:p>
        </w:tc>
        <w:tc>
          <w:tcPr>
            <w:tcW w:w="7223" w:type="dxa"/>
          </w:tcPr>
          <w:p w14:paraId="66AB5025" w14:textId="0E6993BB" w:rsidR="00303C48" w:rsidRDefault="005A793B" w:rsidP="00684D24">
            <w:r w:rsidRPr="003F3092">
              <w:t xml:space="preserve">The </w:t>
            </w:r>
            <w:proofErr w:type="spellStart"/>
            <w:r w:rsidR="00684D24">
              <w:rPr>
                <w:i/>
                <w:iCs/>
              </w:rPr>
              <w:t>DriveToStart</w:t>
            </w:r>
            <w:proofErr w:type="spellEnd"/>
            <w:r w:rsidR="00684D24" w:rsidRPr="00E45255">
              <w:t xml:space="preserve"> </w:t>
            </w:r>
            <w:r w:rsidR="00684D24">
              <w:t xml:space="preserve">is active for more than </w:t>
            </w:r>
            <w:r w:rsidR="001957B2">
              <w:t>10</w:t>
            </w:r>
            <w:r w:rsidR="00684D24">
              <w:t>s</w:t>
            </w:r>
          </w:p>
        </w:tc>
      </w:tr>
      <w:tr w:rsidR="00303C48" w14:paraId="5DE6D64D" w14:textId="77777777" w:rsidTr="004D77E0">
        <w:tc>
          <w:tcPr>
            <w:tcW w:w="2405" w:type="dxa"/>
          </w:tcPr>
          <w:p w14:paraId="733C127B" w14:textId="05860C0D" w:rsidR="00303C48" w:rsidRDefault="00303C48" w:rsidP="00303C48">
            <w:r>
              <w:t>Actors</w:t>
            </w:r>
          </w:p>
        </w:tc>
        <w:tc>
          <w:tcPr>
            <w:tcW w:w="7223" w:type="dxa"/>
          </w:tcPr>
          <w:p w14:paraId="629DE1A8" w14:textId="240FEC10" w:rsidR="00303C48" w:rsidRPr="00485E70" w:rsidRDefault="00303C48" w:rsidP="00303C48">
            <w:pPr>
              <w:rPr>
                <w:i/>
                <w:iCs/>
              </w:rPr>
            </w:pPr>
            <w:proofErr w:type="spellStart"/>
            <w:r w:rsidRPr="00485E70">
              <w:rPr>
                <w:i/>
                <w:iCs/>
              </w:rPr>
              <w:t>O</w:t>
            </w:r>
            <w:r w:rsidR="000D7800">
              <w:rPr>
                <w:i/>
                <w:iCs/>
              </w:rPr>
              <w:t>led</w:t>
            </w:r>
            <w:r w:rsidRPr="00485E70">
              <w:rPr>
                <w:i/>
                <w:iCs/>
              </w:rPr>
              <w:t>Display</w:t>
            </w:r>
            <w:proofErr w:type="spellEnd"/>
            <w:r w:rsidRPr="00485E70">
              <w:rPr>
                <w:i/>
                <w:iCs/>
              </w:rPr>
              <w:t xml:space="preserve">, </w:t>
            </w:r>
            <w:proofErr w:type="spellStart"/>
            <w:r w:rsidR="009C1FC7">
              <w:rPr>
                <w:i/>
                <w:iCs/>
              </w:rPr>
              <w:t>Drive</w:t>
            </w:r>
            <w:r w:rsidRPr="00485E70">
              <w:rPr>
                <w:i/>
                <w:iCs/>
              </w:rPr>
              <w:t>Motors</w:t>
            </w:r>
            <w:proofErr w:type="spellEnd"/>
            <w:r w:rsidR="005A793B">
              <w:rPr>
                <w:i/>
                <w:iCs/>
              </w:rPr>
              <w:t xml:space="preserve">, </w:t>
            </w:r>
            <w:proofErr w:type="spellStart"/>
            <w:r w:rsidR="005A793B">
              <w:rPr>
                <w:i/>
                <w:iCs/>
              </w:rPr>
              <w:t>LineSensors</w:t>
            </w:r>
            <w:proofErr w:type="spellEnd"/>
          </w:p>
        </w:tc>
      </w:tr>
      <w:tr w:rsidR="00303C48" w14:paraId="04D758EA" w14:textId="77777777" w:rsidTr="004D77E0">
        <w:tc>
          <w:tcPr>
            <w:tcW w:w="2405" w:type="dxa"/>
          </w:tcPr>
          <w:p w14:paraId="7BB833DE" w14:textId="2F0CE63A" w:rsidR="00303C48" w:rsidRDefault="00303C48" w:rsidP="00303C48">
            <w:r>
              <w:t>Trigger</w:t>
            </w:r>
          </w:p>
        </w:tc>
        <w:tc>
          <w:tcPr>
            <w:tcW w:w="7223" w:type="dxa"/>
          </w:tcPr>
          <w:p w14:paraId="64AABB11" w14:textId="7D26E784" w:rsidR="000715AA" w:rsidRDefault="000715AA" w:rsidP="00B81B9C">
            <w:r w:rsidRPr="009E20E9">
              <w:t xml:space="preserve">The </w:t>
            </w:r>
            <w:proofErr w:type="spellStart"/>
            <w:r w:rsidR="00854760">
              <w:rPr>
                <w:i/>
                <w:iCs/>
              </w:rPr>
              <w:t>StartButton</w:t>
            </w:r>
            <w:proofErr w:type="spellEnd"/>
            <w:r w:rsidRPr="009E20E9">
              <w:t xml:space="preserve"> is </w:t>
            </w:r>
            <w:r w:rsidR="00CC78EE">
              <w:t>released</w:t>
            </w:r>
          </w:p>
        </w:tc>
      </w:tr>
      <w:tr w:rsidR="00303C48" w14:paraId="16994F3A" w14:textId="77777777" w:rsidTr="004D77E0">
        <w:tc>
          <w:tcPr>
            <w:tcW w:w="2405" w:type="dxa"/>
          </w:tcPr>
          <w:p w14:paraId="547AC566" w14:textId="2A86C3E4" w:rsidR="00303C48" w:rsidRDefault="00E52491" w:rsidP="00303C48">
            <w:r>
              <w:t>Standard sequence</w:t>
            </w:r>
          </w:p>
        </w:tc>
        <w:tc>
          <w:tcPr>
            <w:tcW w:w="7223" w:type="dxa"/>
          </w:tcPr>
          <w:p w14:paraId="30E5B81D" w14:textId="16C143BE" w:rsidR="000715AA" w:rsidRPr="004E3D60" w:rsidRDefault="00095B08">
            <w:pPr>
              <w:pStyle w:val="Listenabsatz"/>
              <w:numPr>
                <w:ilvl w:val="0"/>
                <w:numId w:val="16"/>
              </w:numPr>
              <w:spacing w:after="0"/>
              <w:rPr>
                <w:i/>
                <w:iCs/>
              </w:rPr>
            </w:pPr>
            <w:r>
              <w:t>The</w:t>
            </w:r>
            <w:r w:rsidR="00A97ABA" w:rsidRPr="00A97ABA">
              <w:t xml:space="preserve"> </w:t>
            </w:r>
            <w:proofErr w:type="spellStart"/>
            <w:r w:rsidR="003E3DF2" w:rsidRPr="003E3DF2">
              <w:rPr>
                <w:i/>
                <w:iCs/>
              </w:rPr>
              <w:t>CountDown</w:t>
            </w:r>
            <w:proofErr w:type="spellEnd"/>
            <w:r w:rsidR="003E3DF2" w:rsidRPr="003E3DF2">
              <w:rPr>
                <w:i/>
                <w:iCs/>
              </w:rPr>
              <w:t xml:space="preserve"> </w:t>
            </w:r>
            <w:r w:rsidR="00A97ABA" w:rsidRPr="00A97ABA">
              <w:t xml:space="preserve">is </w:t>
            </w:r>
            <w:proofErr w:type="gramStart"/>
            <w:r>
              <w:t>displayed</w:t>
            </w:r>
            <w:proofErr w:type="gramEnd"/>
          </w:p>
          <w:p w14:paraId="08F015C6" w14:textId="35875EF2" w:rsidR="000715AA" w:rsidRDefault="000715AA">
            <w:pPr>
              <w:pStyle w:val="Listenabsatz"/>
              <w:numPr>
                <w:ilvl w:val="0"/>
                <w:numId w:val="16"/>
              </w:numPr>
              <w:spacing w:after="0"/>
            </w:pPr>
            <w:r w:rsidRPr="000715AA">
              <w:t xml:space="preserve">As soon as 0 is displayed, the </w:t>
            </w:r>
            <w:proofErr w:type="spellStart"/>
            <w:r w:rsidR="00095B08">
              <w:rPr>
                <w:i/>
                <w:iCs/>
              </w:rPr>
              <w:t>Drive</w:t>
            </w:r>
            <w:r w:rsidR="00095B08" w:rsidRPr="00485E70">
              <w:rPr>
                <w:i/>
                <w:iCs/>
              </w:rPr>
              <w:t>Motors</w:t>
            </w:r>
            <w:proofErr w:type="spellEnd"/>
            <w:r w:rsidR="00095B08" w:rsidRPr="000715AA">
              <w:t xml:space="preserve"> </w:t>
            </w:r>
            <w:r w:rsidRPr="000715AA">
              <w:t xml:space="preserve">are supplied with </w:t>
            </w:r>
            <w:proofErr w:type="gramStart"/>
            <w:r w:rsidRPr="000715AA">
              <w:t>power</w:t>
            </w:r>
            <w:proofErr w:type="gramEnd"/>
          </w:p>
          <w:p w14:paraId="32B1606A" w14:textId="5EDDEE69" w:rsidR="000C3613" w:rsidRDefault="000C3613">
            <w:pPr>
              <w:pStyle w:val="Listenabsatz"/>
              <w:numPr>
                <w:ilvl w:val="0"/>
                <w:numId w:val="16"/>
              </w:numPr>
              <w:spacing w:after="0"/>
            </w:pPr>
            <w:r>
              <w:t xml:space="preserve">The State </w:t>
            </w:r>
            <w:proofErr w:type="spellStart"/>
            <w:r w:rsidR="007A287A">
              <w:rPr>
                <w:i/>
                <w:iCs/>
              </w:rPr>
              <w:t>DriveToStart</w:t>
            </w:r>
            <w:proofErr w:type="spellEnd"/>
            <w:r>
              <w:rPr>
                <w:i/>
                <w:iCs/>
              </w:rPr>
              <w:t xml:space="preserve"> </w:t>
            </w:r>
            <w:r w:rsidRPr="004F4CE4">
              <w:rPr>
                <w:iCs/>
              </w:rPr>
              <w:t>is</w:t>
            </w:r>
            <w:r>
              <w:rPr>
                <w:i/>
                <w:iCs/>
              </w:rPr>
              <w:t xml:space="preserve"> </w:t>
            </w:r>
            <w:proofErr w:type="gramStart"/>
            <w:r w:rsidRPr="00210405">
              <w:t>activated</w:t>
            </w:r>
            <w:proofErr w:type="gramEnd"/>
          </w:p>
          <w:p w14:paraId="5CDF7B48" w14:textId="22DE2AFE" w:rsidR="003857CF" w:rsidRPr="00684D24" w:rsidRDefault="000C3613">
            <w:pPr>
              <w:pStyle w:val="Listenabsatz"/>
              <w:numPr>
                <w:ilvl w:val="0"/>
                <w:numId w:val="16"/>
              </w:numPr>
            </w:pPr>
            <w:r w:rsidRPr="00A14406">
              <w:t xml:space="preserve">The </w:t>
            </w:r>
            <w:r w:rsidR="004F4CE4" w:rsidRPr="004F4CE4">
              <w:rPr>
                <w:i/>
              </w:rPr>
              <w:t>Robot</w:t>
            </w:r>
            <w:r w:rsidRPr="00A14406">
              <w:t xml:space="preserve"> follows the </w:t>
            </w:r>
            <w:proofErr w:type="spellStart"/>
            <w:proofErr w:type="gramStart"/>
            <w:r w:rsidRPr="003A4407">
              <w:rPr>
                <w:i/>
                <w:iCs/>
              </w:rPr>
              <w:t>GuideLine</w:t>
            </w:r>
            <w:proofErr w:type="spellEnd"/>
            <w:proofErr w:type="gramEnd"/>
          </w:p>
          <w:p w14:paraId="684C9621" w14:textId="77777777" w:rsidR="00684D24" w:rsidRPr="00684D24" w:rsidRDefault="00684D24">
            <w:pPr>
              <w:pStyle w:val="Listenabsatz"/>
              <w:numPr>
                <w:ilvl w:val="0"/>
                <w:numId w:val="16"/>
              </w:numPr>
            </w:pPr>
            <w:r>
              <w:rPr>
                <w:iCs/>
              </w:rPr>
              <w:t xml:space="preserve">The </w:t>
            </w:r>
            <w:proofErr w:type="spellStart"/>
            <w:r w:rsidRPr="00684D24">
              <w:rPr>
                <w:i/>
                <w:iCs/>
              </w:rPr>
              <w:t>StartFinishLine</w:t>
            </w:r>
            <w:proofErr w:type="spellEnd"/>
            <w:r>
              <w:rPr>
                <w:iCs/>
              </w:rPr>
              <w:t xml:space="preserve"> is </w:t>
            </w:r>
            <w:proofErr w:type="gramStart"/>
            <w:r>
              <w:rPr>
                <w:iCs/>
              </w:rPr>
              <w:t>recognized</w:t>
            </w:r>
            <w:proofErr w:type="gramEnd"/>
          </w:p>
          <w:p w14:paraId="04F3C355" w14:textId="2F1DE41B" w:rsidR="00684D24" w:rsidRDefault="00684D24">
            <w:pPr>
              <w:pStyle w:val="Listenabsatz"/>
              <w:numPr>
                <w:ilvl w:val="0"/>
                <w:numId w:val="16"/>
              </w:numPr>
            </w:pPr>
            <w:r>
              <w:t xml:space="preserve">The </w:t>
            </w:r>
            <w:r w:rsidRPr="00684D24">
              <w:rPr>
                <w:i/>
              </w:rPr>
              <w:t>State</w:t>
            </w:r>
            <w:r>
              <w:t xml:space="preserve"> </w:t>
            </w:r>
            <w:proofErr w:type="spellStart"/>
            <w:r w:rsidRPr="00684D24">
              <w:rPr>
                <w:i/>
              </w:rPr>
              <w:t>DriveToFinish</w:t>
            </w:r>
            <w:proofErr w:type="spellEnd"/>
            <w:r>
              <w:t xml:space="preserve"> is activated</w:t>
            </w:r>
          </w:p>
        </w:tc>
      </w:tr>
      <w:tr w:rsidR="00303C48" w14:paraId="75389DAA" w14:textId="77777777" w:rsidTr="004D77E0">
        <w:tc>
          <w:tcPr>
            <w:tcW w:w="2405" w:type="dxa"/>
          </w:tcPr>
          <w:p w14:paraId="12811228" w14:textId="13348A99" w:rsidR="00303C48" w:rsidRDefault="00303C48" w:rsidP="00303C48">
            <w:r>
              <w:t>Alternative sequences</w:t>
            </w:r>
          </w:p>
        </w:tc>
        <w:tc>
          <w:tcPr>
            <w:tcW w:w="7223" w:type="dxa"/>
          </w:tcPr>
          <w:p w14:paraId="7CA230D7" w14:textId="15D21F12" w:rsidR="00303C48" w:rsidRDefault="00303C48" w:rsidP="00303C48">
            <w:r>
              <w:t>none</w:t>
            </w:r>
          </w:p>
        </w:tc>
      </w:tr>
    </w:tbl>
    <w:p w14:paraId="65B9B3C8" w14:textId="3A94F3EB" w:rsidR="00360614" w:rsidRDefault="00360614" w:rsidP="00770B39">
      <w:pPr>
        <w:tabs>
          <w:tab w:val="clear" w:pos="8930"/>
        </w:tabs>
        <w:spacing w:after="160" w:line="259" w:lineRule="auto"/>
        <w:jc w:val="left"/>
      </w:pPr>
    </w:p>
    <w:p w14:paraId="7F5E59DB" w14:textId="77777777" w:rsidR="00360614" w:rsidRDefault="00360614">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03C48" w14:paraId="76118F6E" w14:textId="77777777" w:rsidTr="004D77E0">
        <w:tc>
          <w:tcPr>
            <w:tcW w:w="2405" w:type="dxa"/>
          </w:tcPr>
          <w:p w14:paraId="6C725132" w14:textId="77777777" w:rsidR="00303C48" w:rsidRDefault="00303C48" w:rsidP="004D77E0">
            <w:r>
              <w:lastRenderedPageBreak/>
              <w:t>Reference number</w:t>
            </w:r>
          </w:p>
        </w:tc>
        <w:tc>
          <w:tcPr>
            <w:tcW w:w="7223" w:type="dxa"/>
          </w:tcPr>
          <w:p w14:paraId="78A1E66B" w14:textId="6D6F9E50" w:rsidR="00303C48" w:rsidRDefault="00303C48" w:rsidP="004D77E0">
            <w:r>
              <w:t>2.3.2.4</w:t>
            </w:r>
          </w:p>
        </w:tc>
      </w:tr>
      <w:tr w:rsidR="00303C48" w14:paraId="69165C0C" w14:textId="77777777" w:rsidTr="004D77E0">
        <w:tc>
          <w:tcPr>
            <w:tcW w:w="2405" w:type="dxa"/>
          </w:tcPr>
          <w:p w14:paraId="1AB852D8" w14:textId="303ADCDE" w:rsidR="00303C48" w:rsidRDefault="00303C48" w:rsidP="00303C48">
            <w:r>
              <w:t>Name</w:t>
            </w:r>
          </w:p>
        </w:tc>
        <w:tc>
          <w:tcPr>
            <w:tcW w:w="7223" w:type="dxa"/>
          </w:tcPr>
          <w:p w14:paraId="2C4EE0E4" w14:textId="47790BCB" w:rsidR="00303C48" w:rsidRDefault="00303C48" w:rsidP="00303C48">
            <w:proofErr w:type="spellStart"/>
            <w:r>
              <w:rPr>
                <w:i/>
                <w:iCs/>
              </w:rPr>
              <w:t>DriveLap</w:t>
            </w:r>
            <w:proofErr w:type="spellEnd"/>
          </w:p>
        </w:tc>
      </w:tr>
      <w:tr w:rsidR="00303C48" w:rsidRPr="00354002" w14:paraId="63EBC39F" w14:textId="77777777" w:rsidTr="004D77E0">
        <w:tc>
          <w:tcPr>
            <w:tcW w:w="2405" w:type="dxa"/>
          </w:tcPr>
          <w:p w14:paraId="19D634AB" w14:textId="15508B08" w:rsidR="00303C48" w:rsidRDefault="00303C48" w:rsidP="00303C48">
            <w:r>
              <w:t>Short description</w:t>
            </w:r>
          </w:p>
        </w:tc>
        <w:tc>
          <w:tcPr>
            <w:tcW w:w="7223" w:type="dxa"/>
          </w:tcPr>
          <w:p w14:paraId="49AF44B6" w14:textId="07D59C96" w:rsidR="00303C48" w:rsidRPr="00DC6D07" w:rsidRDefault="00A14406" w:rsidP="00303C48">
            <w:r w:rsidRPr="00A14406">
              <w:t xml:space="preserve">The </w:t>
            </w:r>
            <w:r w:rsidR="000B6887" w:rsidRPr="000B6887">
              <w:rPr>
                <w:i/>
                <w:iCs/>
              </w:rPr>
              <w:t>R</w:t>
            </w:r>
            <w:r w:rsidRPr="000B6887">
              <w:rPr>
                <w:i/>
                <w:iCs/>
              </w:rPr>
              <w:t>obot</w:t>
            </w:r>
            <w:r w:rsidRPr="00A14406">
              <w:t xml:space="preserve"> follows the </w:t>
            </w:r>
            <w:proofErr w:type="spellStart"/>
            <w:r w:rsidR="00661AA7" w:rsidRPr="00C36A87">
              <w:rPr>
                <w:i/>
                <w:iCs/>
              </w:rPr>
              <w:t>GuideLine</w:t>
            </w:r>
            <w:proofErr w:type="spellEnd"/>
          </w:p>
        </w:tc>
      </w:tr>
      <w:tr w:rsidR="00A14406" w14:paraId="67527B2E" w14:textId="77777777" w:rsidTr="004D77E0">
        <w:tc>
          <w:tcPr>
            <w:tcW w:w="2405" w:type="dxa"/>
          </w:tcPr>
          <w:p w14:paraId="66BC8BDE" w14:textId="76ADA7BA" w:rsidR="00A14406" w:rsidRDefault="00A14406" w:rsidP="00A14406">
            <w:r>
              <w:t>Precondition</w:t>
            </w:r>
          </w:p>
        </w:tc>
        <w:tc>
          <w:tcPr>
            <w:tcW w:w="7223" w:type="dxa"/>
          </w:tcPr>
          <w:p w14:paraId="6A4EAD12" w14:textId="3C465030" w:rsidR="00C471B4" w:rsidRDefault="00C471B4" w:rsidP="00684D24">
            <w:r>
              <w:t xml:space="preserve">The </w:t>
            </w:r>
            <w:r w:rsidRPr="00684D24">
              <w:rPr>
                <w:i/>
                <w:iCs/>
              </w:rPr>
              <w:t>State</w:t>
            </w:r>
            <w:r>
              <w:t xml:space="preserve"> </w:t>
            </w:r>
            <w:proofErr w:type="spellStart"/>
            <w:r w:rsidRPr="00684D24">
              <w:rPr>
                <w:i/>
                <w:iCs/>
              </w:rPr>
              <w:t>DriveToFinish</w:t>
            </w:r>
            <w:proofErr w:type="spellEnd"/>
            <w:r w:rsidRPr="00684D24">
              <w:rPr>
                <w:i/>
                <w:iCs/>
              </w:rPr>
              <w:t xml:space="preserve"> </w:t>
            </w:r>
            <w:r w:rsidRPr="004F4CE4">
              <w:rPr>
                <w:iCs/>
              </w:rPr>
              <w:t>is</w:t>
            </w:r>
            <w:r w:rsidRPr="00684D24">
              <w:rPr>
                <w:i/>
                <w:iCs/>
              </w:rPr>
              <w:t xml:space="preserve"> </w:t>
            </w:r>
            <w:r>
              <w:t>active</w:t>
            </w:r>
          </w:p>
        </w:tc>
      </w:tr>
      <w:tr w:rsidR="00A14406" w14:paraId="14AF2981" w14:textId="77777777" w:rsidTr="004D77E0">
        <w:tc>
          <w:tcPr>
            <w:tcW w:w="2405" w:type="dxa"/>
          </w:tcPr>
          <w:p w14:paraId="624C8646" w14:textId="1FC313BF" w:rsidR="00A14406" w:rsidRDefault="00A14406" w:rsidP="00A14406">
            <w:r>
              <w:t>Postcondition</w:t>
            </w:r>
          </w:p>
        </w:tc>
        <w:tc>
          <w:tcPr>
            <w:tcW w:w="7223" w:type="dxa"/>
          </w:tcPr>
          <w:p w14:paraId="2CC82138" w14:textId="3E15C523" w:rsidR="00A14406" w:rsidRDefault="004E3D60" w:rsidP="00A14406">
            <w:r>
              <w:t xml:space="preserve">The </w:t>
            </w:r>
            <w:r w:rsidRPr="00210405">
              <w:rPr>
                <w:i/>
                <w:iCs/>
              </w:rPr>
              <w:t xml:space="preserve">State </w:t>
            </w:r>
            <w:proofErr w:type="spellStart"/>
            <w:r w:rsidR="007A287A">
              <w:rPr>
                <w:i/>
                <w:iCs/>
              </w:rPr>
              <w:t>DriveToFinish</w:t>
            </w:r>
            <w:proofErr w:type="spellEnd"/>
            <w:r w:rsidR="006B0FFA">
              <w:rPr>
                <w:i/>
                <w:iCs/>
              </w:rPr>
              <w:t xml:space="preserve"> </w:t>
            </w:r>
            <w:r>
              <w:t xml:space="preserve">is </w:t>
            </w:r>
            <w:r w:rsidR="006B0FFA">
              <w:t xml:space="preserve">not </w:t>
            </w:r>
            <w:r>
              <w:t>active</w:t>
            </w:r>
          </w:p>
        </w:tc>
      </w:tr>
      <w:tr w:rsidR="00A14406" w14:paraId="15392BAB" w14:textId="77777777" w:rsidTr="004D77E0">
        <w:tc>
          <w:tcPr>
            <w:tcW w:w="2405" w:type="dxa"/>
          </w:tcPr>
          <w:p w14:paraId="1ED7EA45" w14:textId="15840B7B" w:rsidR="00A14406" w:rsidRDefault="00A14406" w:rsidP="00A14406">
            <w:r>
              <w:t>Error case</w:t>
            </w:r>
          </w:p>
        </w:tc>
        <w:tc>
          <w:tcPr>
            <w:tcW w:w="7223" w:type="dxa"/>
          </w:tcPr>
          <w:p w14:paraId="5C431994" w14:textId="2EA58D8B" w:rsidR="00A14406" w:rsidRDefault="00AE28EB" w:rsidP="00A14406">
            <w:r>
              <w:t xml:space="preserve">The </w:t>
            </w:r>
            <w:proofErr w:type="spellStart"/>
            <w:r w:rsidRPr="00661AA7">
              <w:rPr>
                <w:i/>
                <w:iCs/>
              </w:rPr>
              <w:t>FullLap</w:t>
            </w:r>
            <w:proofErr w:type="spellEnd"/>
            <w:r>
              <w:t xml:space="preserve"> is not finished within 20s</w:t>
            </w:r>
          </w:p>
        </w:tc>
      </w:tr>
      <w:tr w:rsidR="00A14406" w14:paraId="4D4FDB62" w14:textId="77777777" w:rsidTr="004D77E0">
        <w:tc>
          <w:tcPr>
            <w:tcW w:w="2405" w:type="dxa"/>
          </w:tcPr>
          <w:p w14:paraId="4D4CFDFC" w14:textId="5E6C30C6" w:rsidR="00A14406" w:rsidRDefault="00A14406" w:rsidP="00A14406">
            <w:r>
              <w:t>Actors</w:t>
            </w:r>
          </w:p>
        </w:tc>
        <w:tc>
          <w:tcPr>
            <w:tcW w:w="7223" w:type="dxa"/>
          </w:tcPr>
          <w:p w14:paraId="1DB89599" w14:textId="60E12A91" w:rsidR="00A14406" w:rsidRPr="00485E70" w:rsidRDefault="00A14406" w:rsidP="00A14406">
            <w:pPr>
              <w:rPr>
                <w:i/>
                <w:iCs/>
              </w:rPr>
            </w:pPr>
            <w:proofErr w:type="spellStart"/>
            <w:r w:rsidRPr="00485E70">
              <w:rPr>
                <w:i/>
                <w:iCs/>
              </w:rPr>
              <w:t>O</w:t>
            </w:r>
            <w:r w:rsidR="00A73D1A">
              <w:rPr>
                <w:i/>
                <w:iCs/>
              </w:rPr>
              <w:t>led</w:t>
            </w:r>
            <w:r w:rsidRPr="00485E70">
              <w:rPr>
                <w:i/>
                <w:iCs/>
              </w:rPr>
              <w:t>Display</w:t>
            </w:r>
            <w:proofErr w:type="spellEnd"/>
            <w:r w:rsidRPr="00485E70">
              <w:rPr>
                <w:i/>
                <w:iCs/>
              </w:rPr>
              <w:t xml:space="preserve">, </w:t>
            </w:r>
            <w:proofErr w:type="spellStart"/>
            <w:r w:rsidR="00095B08">
              <w:rPr>
                <w:i/>
                <w:iCs/>
              </w:rPr>
              <w:t>Drive</w:t>
            </w:r>
            <w:r w:rsidR="00095B08" w:rsidRPr="00485E70">
              <w:rPr>
                <w:i/>
                <w:iCs/>
              </w:rPr>
              <w:t>Motors</w:t>
            </w:r>
            <w:proofErr w:type="spellEnd"/>
            <w:r w:rsidR="00FB4E9A">
              <w:rPr>
                <w:i/>
                <w:iCs/>
              </w:rPr>
              <w:t xml:space="preserve">, </w:t>
            </w:r>
            <w:proofErr w:type="spellStart"/>
            <w:r w:rsidR="00FB4E9A">
              <w:rPr>
                <w:i/>
                <w:iCs/>
              </w:rPr>
              <w:t>LineSensors</w:t>
            </w:r>
            <w:proofErr w:type="spellEnd"/>
          </w:p>
        </w:tc>
      </w:tr>
      <w:tr w:rsidR="00A14406" w14:paraId="2976A26E" w14:textId="77777777" w:rsidTr="004D77E0">
        <w:tc>
          <w:tcPr>
            <w:tcW w:w="2405" w:type="dxa"/>
          </w:tcPr>
          <w:p w14:paraId="0BA01F6A" w14:textId="4E6F1171" w:rsidR="00A14406" w:rsidRDefault="00A14406" w:rsidP="00A14406">
            <w:r>
              <w:t>Trigger</w:t>
            </w:r>
          </w:p>
        </w:tc>
        <w:tc>
          <w:tcPr>
            <w:tcW w:w="7223" w:type="dxa"/>
          </w:tcPr>
          <w:p w14:paraId="3495AE24" w14:textId="3056A6B8" w:rsidR="0011088B" w:rsidRDefault="0011088B" w:rsidP="0011088B">
            <w:r>
              <w:t>There are two independent triggers:</w:t>
            </w:r>
          </w:p>
          <w:p w14:paraId="022A1C5D" w14:textId="5869ACB0" w:rsidR="0011088B" w:rsidRDefault="00684D24">
            <w:pPr>
              <w:pStyle w:val="Listenabsatz"/>
              <w:numPr>
                <w:ilvl w:val="0"/>
                <w:numId w:val="9"/>
              </w:numPr>
            </w:pPr>
            <w:r>
              <w:t xml:space="preserve">The </w:t>
            </w:r>
            <w:r w:rsidRPr="004F4CE4">
              <w:rPr>
                <w:i/>
              </w:rPr>
              <w:t>State</w:t>
            </w:r>
            <w:r>
              <w:t xml:space="preserve"> </w:t>
            </w:r>
            <w:proofErr w:type="spellStart"/>
            <w:r w:rsidRPr="004F4CE4">
              <w:rPr>
                <w:i/>
              </w:rPr>
              <w:t>DriveToFinish</w:t>
            </w:r>
            <w:proofErr w:type="spellEnd"/>
            <w:r>
              <w:t xml:space="preserve"> </w:t>
            </w:r>
            <w:r w:rsidR="00B13DBD" w:rsidRPr="00B74740">
              <w:t>changes from not active to active</w:t>
            </w:r>
          </w:p>
          <w:p w14:paraId="18E1CCB3" w14:textId="56AB9706" w:rsidR="006B0FFA" w:rsidRDefault="0011088B">
            <w:pPr>
              <w:pStyle w:val="Listenabsatz"/>
              <w:numPr>
                <w:ilvl w:val="0"/>
                <w:numId w:val="9"/>
              </w:numPr>
            </w:pPr>
            <w:r>
              <w:t xml:space="preserve">The use case </w:t>
            </w:r>
            <w:proofErr w:type="spellStart"/>
            <w:r w:rsidRPr="0011088B">
              <w:rPr>
                <w:i/>
                <w:iCs/>
              </w:rPr>
              <w:t>DriveOverGap</w:t>
            </w:r>
            <w:proofErr w:type="spellEnd"/>
            <w:r>
              <w:t xml:space="preserve"> (2.3.2.5) is finished</w:t>
            </w:r>
          </w:p>
        </w:tc>
      </w:tr>
      <w:tr w:rsidR="00A14406" w14:paraId="4D79DFEB" w14:textId="77777777" w:rsidTr="004D77E0">
        <w:tc>
          <w:tcPr>
            <w:tcW w:w="2405" w:type="dxa"/>
          </w:tcPr>
          <w:p w14:paraId="474220AA" w14:textId="525A1AA8" w:rsidR="00A14406" w:rsidRDefault="00A14406" w:rsidP="002B6864">
            <w:pPr>
              <w:spacing w:after="0"/>
            </w:pPr>
            <w:r>
              <w:t>Standard sequence</w:t>
            </w:r>
          </w:p>
        </w:tc>
        <w:tc>
          <w:tcPr>
            <w:tcW w:w="7223" w:type="dxa"/>
          </w:tcPr>
          <w:p w14:paraId="7A489A8F" w14:textId="77975452" w:rsidR="00481378" w:rsidRDefault="00053B06" w:rsidP="002B6864">
            <w:pPr>
              <w:tabs>
                <w:tab w:val="left" w:pos="600"/>
              </w:tabs>
              <w:spacing w:after="0"/>
            </w:pPr>
            <w:r>
              <w:t>1a</w:t>
            </w:r>
            <w:r w:rsidR="002B6864">
              <w:t>.</w:t>
            </w:r>
            <w:r w:rsidR="00F32875">
              <w:tab/>
            </w:r>
            <w:r w:rsidR="00B13DBD">
              <w:t xml:space="preserve">The State </w:t>
            </w:r>
            <w:proofErr w:type="spellStart"/>
            <w:r w:rsidR="00B13DBD">
              <w:t>DriveToFinish</w:t>
            </w:r>
            <w:proofErr w:type="spellEnd"/>
            <w:r w:rsidR="00B13DBD">
              <w:t xml:space="preserve"> </w:t>
            </w:r>
            <w:r w:rsidR="00B13DBD" w:rsidRPr="00B74740">
              <w:t>changes from not active to active</w:t>
            </w:r>
          </w:p>
          <w:p w14:paraId="300B3C2D" w14:textId="3818BA25" w:rsidR="002B6864" w:rsidRDefault="00053B06" w:rsidP="002B6864">
            <w:pPr>
              <w:tabs>
                <w:tab w:val="clear" w:pos="8930"/>
                <w:tab w:val="left" w:pos="600"/>
              </w:tabs>
              <w:spacing w:after="0" w:line="259" w:lineRule="auto"/>
              <w:jc w:val="left"/>
            </w:pPr>
            <w:r>
              <w:t>2.</w:t>
            </w:r>
            <w:r w:rsidR="00F32875">
              <w:tab/>
            </w:r>
            <w:r w:rsidR="0011088B">
              <w:t xml:space="preserve">The </w:t>
            </w:r>
            <w:r w:rsidR="0011088B" w:rsidRPr="00053B06">
              <w:rPr>
                <w:i/>
                <w:iCs/>
              </w:rPr>
              <w:t>Buzzer</w:t>
            </w:r>
            <w:r w:rsidR="0011088B">
              <w:t xml:space="preserve"> e</w:t>
            </w:r>
            <w:r w:rsidR="0011088B" w:rsidRPr="00E73EA1">
              <w:t xml:space="preserve">mits the </w:t>
            </w:r>
            <w:proofErr w:type="spellStart"/>
            <w:r w:rsidR="0011088B" w:rsidRPr="00053B06">
              <w:rPr>
                <w:i/>
                <w:iCs/>
              </w:rPr>
              <w:t>ShortBeep</w:t>
            </w:r>
            <w:proofErr w:type="spellEnd"/>
          </w:p>
          <w:p w14:paraId="0D3D3981" w14:textId="3F74ABD6" w:rsidR="000B6887" w:rsidRPr="00C36A87" w:rsidRDefault="002B6864" w:rsidP="002B6864">
            <w:pPr>
              <w:tabs>
                <w:tab w:val="clear" w:pos="8930"/>
                <w:tab w:val="left" w:pos="600"/>
              </w:tabs>
              <w:spacing w:after="0" w:line="259" w:lineRule="auto"/>
              <w:jc w:val="left"/>
            </w:pPr>
            <w:r>
              <w:t>3</w:t>
            </w:r>
            <w:r w:rsidR="00C471B4">
              <w:t>a</w:t>
            </w:r>
            <w:r w:rsidR="00053B06">
              <w:t>.</w:t>
            </w:r>
            <w:r w:rsidR="00F32875">
              <w:tab/>
            </w:r>
            <w:r w:rsidR="004E3D60" w:rsidRPr="00A14406">
              <w:t xml:space="preserve">The </w:t>
            </w:r>
            <w:r w:rsidR="000B6887" w:rsidRPr="00053B06">
              <w:rPr>
                <w:i/>
                <w:iCs/>
              </w:rPr>
              <w:t>R</w:t>
            </w:r>
            <w:r w:rsidR="004E3D60" w:rsidRPr="00053B06">
              <w:rPr>
                <w:i/>
                <w:iCs/>
              </w:rPr>
              <w:t>obot</w:t>
            </w:r>
            <w:r w:rsidR="004E3D60" w:rsidRPr="00A14406">
              <w:t xml:space="preserve"> follows the </w:t>
            </w:r>
            <w:proofErr w:type="spellStart"/>
            <w:proofErr w:type="gramStart"/>
            <w:r w:rsidR="003A4407" w:rsidRPr="00053B06">
              <w:rPr>
                <w:i/>
                <w:iCs/>
              </w:rPr>
              <w:t>G</w:t>
            </w:r>
            <w:r w:rsidR="004E3D60" w:rsidRPr="00053B06">
              <w:rPr>
                <w:i/>
                <w:iCs/>
              </w:rPr>
              <w:t>uide</w:t>
            </w:r>
            <w:r w:rsidR="003A4407" w:rsidRPr="00053B06">
              <w:rPr>
                <w:i/>
                <w:iCs/>
              </w:rPr>
              <w:t>L</w:t>
            </w:r>
            <w:r w:rsidR="004E3D60" w:rsidRPr="00053B06">
              <w:rPr>
                <w:i/>
                <w:iCs/>
              </w:rPr>
              <w:t>ine</w:t>
            </w:r>
            <w:proofErr w:type="spellEnd"/>
            <w:proofErr w:type="gramEnd"/>
          </w:p>
          <w:p w14:paraId="00D3BED7" w14:textId="2E5DF13E" w:rsidR="00C36A87" w:rsidRDefault="002B6864" w:rsidP="002B6864">
            <w:pPr>
              <w:tabs>
                <w:tab w:val="clear" w:pos="8930"/>
                <w:tab w:val="left" w:pos="600"/>
              </w:tabs>
              <w:spacing w:after="0" w:line="259" w:lineRule="auto"/>
              <w:jc w:val="left"/>
            </w:pPr>
            <w:r>
              <w:t>4</w:t>
            </w:r>
            <w:r w:rsidR="00C471B4">
              <w:t>a</w:t>
            </w:r>
            <w:r w:rsidR="00053B06">
              <w:t>.</w:t>
            </w:r>
            <w:r w:rsidR="00F32875">
              <w:tab/>
            </w:r>
            <w:r w:rsidR="00C36A87">
              <w:t xml:space="preserve">The </w:t>
            </w:r>
            <w:proofErr w:type="spellStart"/>
            <w:r w:rsidR="00C36A87" w:rsidRPr="00053B06">
              <w:rPr>
                <w:i/>
                <w:iCs/>
              </w:rPr>
              <w:t>StartFinishLine</w:t>
            </w:r>
            <w:proofErr w:type="spellEnd"/>
            <w:r w:rsidR="00C36A87" w:rsidRPr="00053B06">
              <w:rPr>
                <w:i/>
                <w:iCs/>
              </w:rPr>
              <w:t xml:space="preserve"> </w:t>
            </w:r>
            <w:r w:rsidR="00684D24">
              <w:t>is</w:t>
            </w:r>
            <w:r w:rsidR="00C36A87">
              <w:t xml:space="preserve"> </w:t>
            </w:r>
            <w:proofErr w:type="gramStart"/>
            <w:r w:rsidR="00C36A87">
              <w:t>again</w:t>
            </w:r>
            <w:proofErr w:type="gramEnd"/>
          </w:p>
          <w:p w14:paraId="5DF45C03" w14:textId="4C35D994" w:rsidR="000C50D5" w:rsidRDefault="002B6864" w:rsidP="002B6864">
            <w:pPr>
              <w:tabs>
                <w:tab w:val="clear" w:pos="8930"/>
                <w:tab w:val="left" w:pos="600"/>
              </w:tabs>
              <w:spacing w:after="0" w:line="259" w:lineRule="auto"/>
              <w:jc w:val="left"/>
            </w:pPr>
            <w:r>
              <w:t>5</w:t>
            </w:r>
            <w:r w:rsidR="00053B06">
              <w:t>.</w:t>
            </w:r>
            <w:r w:rsidR="00F32875">
              <w:tab/>
            </w:r>
            <w:r w:rsidR="000C50D5">
              <w:t xml:space="preserve">The </w:t>
            </w:r>
            <w:r w:rsidR="000C50D5" w:rsidRPr="00053B06">
              <w:rPr>
                <w:i/>
                <w:iCs/>
              </w:rPr>
              <w:t>Buzzer</w:t>
            </w:r>
            <w:r w:rsidR="000C50D5">
              <w:t xml:space="preserve"> e</w:t>
            </w:r>
            <w:r w:rsidR="000C50D5" w:rsidRPr="00E73EA1">
              <w:t xml:space="preserve">mits the </w:t>
            </w:r>
            <w:proofErr w:type="spellStart"/>
            <w:r w:rsidR="000C50D5" w:rsidRPr="00053B06">
              <w:rPr>
                <w:i/>
                <w:iCs/>
              </w:rPr>
              <w:t>ShortBeep</w:t>
            </w:r>
            <w:proofErr w:type="spellEnd"/>
          </w:p>
          <w:p w14:paraId="4EEBF745" w14:textId="29B168FB" w:rsidR="00C36A87" w:rsidRDefault="002B6864" w:rsidP="002B6864">
            <w:pPr>
              <w:tabs>
                <w:tab w:val="clear" w:pos="8930"/>
                <w:tab w:val="left" w:pos="600"/>
              </w:tabs>
              <w:spacing w:after="0" w:line="259" w:lineRule="auto"/>
              <w:jc w:val="left"/>
            </w:pPr>
            <w:r>
              <w:t>6</w:t>
            </w:r>
            <w:r w:rsidR="00053B06">
              <w:t>.</w:t>
            </w:r>
            <w:r w:rsidR="00F32875">
              <w:tab/>
            </w:r>
            <w:r w:rsidR="00C36A87">
              <w:t xml:space="preserve">The </w:t>
            </w:r>
            <w:r w:rsidR="00C36A87" w:rsidRPr="00053B06">
              <w:rPr>
                <w:i/>
                <w:iCs/>
              </w:rPr>
              <w:t>State</w:t>
            </w:r>
            <w:r w:rsidR="00C36A87">
              <w:t xml:space="preserve"> </w:t>
            </w:r>
            <w:proofErr w:type="spellStart"/>
            <w:r w:rsidR="00C36A87" w:rsidRPr="00053B06">
              <w:rPr>
                <w:i/>
                <w:iCs/>
              </w:rPr>
              <w:t>DisplayTime</w:t>
            </w:r>
            <w:proofErr w:type="spellEnd"/>
            <w:r w:rsidR="00C36A87" w:rsidRPr="00053B06">
              <w:rPr>
                <w:i/>
                <w:iCs/>
              </w:rPr>
              <w:t xml:space="preserve"> is </w:t>
            </w:r>
            <w:r w:rsidR="00C36A87" w:rsidRPr="00A80218">
              <w:t>activated</w:t>
            </w:r>
          </w:p>
        </w:tc>
      </w:tr>
      <w:tr w:rsidR="00A14406" w14:paraId="5A61F6B0" w14:textId="77777777" w:rsidTr="004D77E0">
        <w:tc>
          <w:tcPr>
            <w:tcW w:w="2405" w:type="dxa"/>
          </w:tcPr>
          <w:p w14:paraId="579009A5" w14:textId="36F558CF" w:rsidR="00A14406" w:rsidRDefault="00A14406" w:rsidP="002B6864">
            <w:pPr>
              <w:spacing w:after="0"/>
            </w:pPr>
            <w:r>
              <w:t>Alternative sequences</w:t>
            </w:r>
          </w:p>
        </w:tc>
        <w:tc>
          <w:tcPr>
            <w:tcW w:w="7223" w:type="dxa"/>
          </w:tcPr>
          <w:p w14:paraId="702196EA" w14:textId="3B0BDFD5" w:rsidR="0011088B" w:rsidRDefault="00053B06" w:rsidP="002B6864">
            <w:pPr>
              <w:tabs>
                <w:tab w:val="left" w:pos="600"/>
              </w:tabs>
              <w:spacing w:after="0"/>
            </w:pPr>
            <w:r>
              <w:t>1b.</w:t>
            </w:r>
            <w:r w:rsidR="007A287A">
              <w:t>1.</w:t>
            </w:r>
            <w:r w:rsidR="002B6864">
              <w:t xml:space="preserve"> </w:t>
            </w:r>
            <w:r w:rsidR="002B6864">
              <w:tab/>
            </w:r>
            <w:r w:rsidR="0011088B">
              <w:t xml:space="preserve">The use case </w:t>
            </w:r>
            <w:proofErr w:type="spellStart"/>
            <w:r w:rsidR="0011088B" w:rsidRPr="00053B06">
              <w:rPr>
                <w:i/>
                <w:iCs/>
              </w:rPr>
              <w:t>DriveOverGap</w:t>
            </w:r>
            <w:proofErr w:type="spellEnd"/>
            <w:r w:rsidR="0011088B">
              <w:t xml:space="preserve"> (2.3.2.5) is </w:t>
            </w:r>
            <w:proofErr w:type="gramStart"/>
            <w:r w:rsidR="0011088B">
              <w:t>finished</w:t>
            </w:r>
            <w:proofErr w:type="gramEnd"/>
          </w:p>
          <w:p w14:paraId="1ED83A08" w14:textId="40B79B1C" w:rsidR="002B6864" w:rsidRDefault="002B6864" w:rsidP="002B6864">
            <w:pPr>
              <w:tabs>
                <w:tab w:val="clear" w:pos="8930"/>
                <w:tab w:val="left" w:pos="600"/>
              </w:tabs>
              <w:spacing w:after="0" w:line="259" w:lineRule="auto"/>
              <w:jc w:val="left"/>
            </w:pPr>
            <w:r>
              <w:t xml:space="preserve">     2. </w:t>
            </w:r>
            <w:r>
              <w:tab/>
              <w:t xml:space="preserve">The </w:t>
            </w:r>
            <w:r w:rsidRPr="00053B06">
              <w:rPr>
                <w:i/>
                <w:iCs/>
              </w:rPr>
              <w:t>State</w:t>
            </w:r>
            <w:r>
              <w:t xml:space="preserve"> </w:t>
            </w:r>
            <w:proofErr w:type="spellStart"/>
            <w:r>
              <w:rPr>
                <w:i/>
                <w:iCs/>
              </w:rPr>
              <w:t>DriveToFinish</w:t>
            </w:r>
            <w:proofErr w:type="spellEnd"/>
            <w:r w:rsidRPr="00053B06">
              <w:rPr>
                <w:i/>
                <w:iCs/>
              </w:rPr>
              <w:t xml:space="preserve"> is </w:t>
            </w:r>
            <w:r w:rsidRPr="00210405">
              <w:t>activated</w:t>
            </w:r>
            <w:r w:rsidRPr="00A14406">
              <w:t xml:space="preserve"> </w:t>
            </w:r>
          </w:p>
          <w:p w14:paraId="4BCEDF86" w14:textId="2777AA7B" w:rsidR="00772EFC" w:rsidRDefault="00481378" w:rsidP="002B6864">
            <w:pPr>
              <w:tabs>
                <w:tab w:val="left" w:pos="600"/>
              </w:tabs>
              <w:spacing w:after="0"/>
            </w:pPr>
            <w:r>
              <w:t xml:space="preserve">    </w:t>
            </w:r>
            <w:r w:rsidR="002B6864">
              <w:t xml:space="preserve"> 3</w:t>
            </w:r>
            <w:r w:rsidR="00053B06">
              <w:t>.</w:t>
            </w:r>
            <w:r w:rsidR="002B6864">
              <w:t xml:space="preserve"> </w:t>
            </w:r>
            <w:r w:rsidR="002B6864">
              <w:tab/>
            </w:r>
            <w:r w:rsidR="00091C71">
              <w:t>Go to standard sequence 3</w:t>
            </w:r>
            <w:r w:rsidR="004F4CE4">
              <w:t>a</w:t>
            </w:r>
            <w:r w:rsidR="00091C71">
              <w:t>.</w:t>
            </w:r>
          </w:p>
        </w:tc>
      </w:tr>
      <w:tr w:rsidR="00091C71" w14:paraId="26E2EA6B" w14:textId="77777777" w:rsidTr="004D77E0">
        <w:tc>
          <w:tcPr>
            <w:tcW w:w="2405" w:type="dxa"/>
          </w:tcPr>
          <w:p w14:paraId="76FAC991" w14:textId="77777777" w:rsidR="00091C71" w:rsidRDefault="00091C71" w:rsidP="002B6864">
            <w:pPr>
              <w:spacing w:after="0"/>
            </w:pPr>
          </w:p>
        </w:tc>
        <w:tc>
          <w:tcPr>
            <w:tcW w:w="7223" w:type="dxa"/>
          </w:tcPr>
          <w:p w14:paraId="518E3E8C" w14:textId="4567FA26" w:rsidR="00091C71" w:rsidRDefault="002B6864" w:rsidP="002B6864">
            <w:pPr>
              <w:tabs>
                <w:tab w:val="left" w:pos="600"/>
              </w:tabs>
              <w:spacing w:after="0"/>
              <w:rPr>
                <w:iCs/>
              </w:rPr>
            </w:pPr>
            <w:r>
              <w:rPr>
                <w:iCs/>
              </w:rPr>
              <w:t>3</w:t>
            </w:r>
            <w:r w:rsidR="00091C71">
              <w:rPr>
                <w:iCs/>
              </w:rPr>
              <w:t>b.1.</w:t>
            </w:r>
            <w:r>
              <w:t xml:space="preserve"> </w:t>
            </w:r>
            <w:r>
              <w:tab/>
            </w:r>
            <w:r w:rsidR="00091C71">
              <w:rPr>
                <w:iCs/>
              </w:rPr>
              <w:t xml:space="preserve">The Robot encounters a </w:t>
            </w:r>
            <w:proofErr w:type="gramStart"/>
            <w:r w:rsidR="00091C71">
              <w:rPr>
                <w:iCs/>
              </w:rPr>
              <w:t>gap</w:t>
            </w:r>
            <w:proofErr w:type="gramEnd"/>
          </w:p>
          <w:p w14:paraId="0E13C115" w14:textId="565BD0AD" w:rsidR="00091C71" w:rsidRDefault="00091C71" w:rsidP="002B6864">
            <w:pPr>
              <w:tabs>
                <w:tab w:val="left" w:pos="600"/>
              </w:tabs>
              <w:spacing w:after="0"/>
              <w:rPr>
                <w:iCs/>
              </w:rPr>
            </w:pPr>
            <w:r>
              <w:rPr>
                <w:iCs/>
              </w:rPr>
              <w:t xml:space="preserve">     2.</w:t>
            </w:r>
            <w:r w:rsidR="002B6864">
              <w:t xml:space="preserve"> </w:t>
            </w:r>
            <w:r w:rsidR="002B6864">
              <w:tab/>
            </w:r>
            <w:r>
              <w:rPr>
                <w:iCs/>
              </w:rPr>
              <w:t xml:space="preserve">The use case </w:t>
            </w:r>
            <w:proofErr w:type="spellStart"/>
            <w:r w:rsidRPr="00053B06">
              <w:rPr>
                <w:i/>
                <w:iCs/>
              </w:rPr>
              <w:t>DriveOverGap</w:t>
            </w:r>
            <w:proofErr w:type="spellEnd"/>
            <w:r>
              <w:t xml:space="preserve"> (2.3.2.5) is entered</w:t>
            </w:r>
          </w:p>
        </w:tc>
      </w:tr>
      <w:tr w:rsidR="00C471B4" w14:paraId="7397A4D8" w14:textId="77777777" w:rsidTr="004D77E0">
        <w:tc>
          <w:tcPr>
            <w:tcW w:w="2405" w:type="dxa"/>
          </w:tcPr>
          <w:p w14:paraId="67EFD5B3" w14:textId="77777777" w:rsidR="00C471B4" w:rsidRDefault="00C471B4" w:rsidP="002B6864">
            <w:pPr>
              <w:spacing w:after="0"/>
            </w:pPr>
          </w:p>
        </w:tc>
        <w:tc>
          <w:tcPr>
            <w:tcW w:w="7223" w:type="dxa"/>
          </w:tcPr>
          <w:p w14:paraId="4B62B702" w14:textId="79A255A5" w:rsidR="00C471B4" w:rsidRDefault="002B6864" w:rsidP="002B6864">
            <w:pPr>
              <w:tabs>
                <w:tab w:val="left" w:pos="600"/>
              </w:tabs>
              <w:spacing w:after="0"/>
              <w:rPr>
                <w:iCs/>
              </w:rPr>
            </w:pPr>
            <w:r>
              <w:rPr>
                <w:iCs/>
              </w:rPr>
              <w:t>4</w:t>
            </w:r>
            <w:r w:rsidR="00C471B4">
              <w:rPr>
                <w:iCs/>
              </w:rPr>
              <w:t>b.1.</w:t>
            </w:r>
            <w:r>
              <w:t xml:space="preserve"> </w:t>
            </w:r>
            <w:r>
              <w:tab/>
            </w:r>
            <w:r w:rsidR="00C471B4">
              <w:rPr>
                <w:iCs/>
              </w:rPr>
              <w:t xml:space="preserve">The </w:t>
            </w:r>
            <w:proofErr w:type="spellStart"/>
            <w:r w:rsidR="00C471B4" w:rsidRPr="007A287A">
              <w:rPr>
                <w:i/>
                <w:iCs/>
              </w:rPr>
              <w:t>StartFinishLine</w:t>
            </w:r>
            <w:proofErr w:type="spellEnd"/>
            <w:r w:rsidR="00C471B4">
              <w:rPr>
                <w:iCs/>
              </w:rPr>
              <w:t xml:space="preserve"> is not detected after </w:t>
            </w:r>
            <w:proofErr w:type="gramStart"/>
            <w:r w:rsidR="00C471B4">
              <w:rPr>
                <w:iCs/>
              </w:rPr>
              <w:t>20s</w:t>
            </w:r>
            <w:proofErr w:type="gramEnd"/>
          </w:p>
          <w:p w14:paraId="76E613EF" w14:textId="7979EAB0" w:rsidR="00C471B4" w:rsidRDefault="00C471B4" w:rsidP="002B6864">
            <w:pPr>
              <w:tabs>
                <w:tab w:val="left" w:pos="600"/>
              </w:tabs>
              <w:spacing w:after="0"/>
              <w:rPr>
                <w:iCs/>
              </w:rPr>
            </w:pPr>
            <w:r>
              <w:t xml:space="preserve">     2.</w:t>
            </w:r>
            <w:r w:rsidR="002B6864">
              <w:t xml:space="preserve"> </w:t>
            </w:r>
            <w:r w:rsidR="002B6864">
              <w:tab/>
            </w:r>
            <w:r>
              <w:rPr>
                <w:iCs/>
              </w:rPr>
              <w:t xml:space="preserve">The use case </w:t>
            </w:r>
            <w:proofErr w:type="spellStart"/>
            <w:r w:rsidRPr="00C471B4">
              <w:rPr>
                <w:i/>
                <w:iCs/>
              </w:rPr>
              <w:t>HandleError</w:t>
            </w:r>
            <w:proofErr w:type="spellEnd"/>
            <w:r>
              <w:t xml:space="preserve"> (2.3.2.8) is entered</w:t>
            </w:r>
          </w:p>
        </w:tc>
      </w:tr>
    </w:tbl>
    <w:p w14:paraId="65A69CC6" w14:textId="38E34E0D" w:rsidR="00344CD4" w:rsidRDefault="005B7789" w:rsidP="00303C48">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AE28EB" w14:paraId="6AF86181" w14:textId="77777777" w:rsidTr="008A7529">
        <w:tc>
          <w:tcPr>
            <w:tcW w:w="2405" w:type="dxa"/>
          </w:tcPr>
          <w:p w14:paraId="18AFECA7" w14:textId="77777777" w:rsidR="00AE28EB" w:rsidRDefault="00AE28EB" w:rsidP="008A7529">
            <w:r>
              <w:lastRenderedPageBreak/>
              <w:t>Reference number</w:t>
            </w:r>
          </w:p>
        </w:tc>
        <w:tc>
          <w:tcPr>
            <w:tcW w:w="7223" w:type="dxa"/>
          </w:tcPr>
          <w:p w14:paraId="301684FB" w14:textId="30D91B35" w:rsidR="00AE28EB" w:rsidRDefault="00AE28EB" w:rsidP="008A7529">
            <w:r>
              <w:t>2.3.2.5</w:t>
            </w:r>
          </w:p>
        </w:tc>
      </w:tr>
      <w:tr w:rsidR="00AE28EB" w14:paraId="5BBD18D6" w14:textId="77777777" w:rsidTr="008A7529">
        <w:tc>
          <w:tcPr>
            <w:tcW w:w="2405" w:type="dxa"/>
          </w:tcPr>
          <w:p w14:paraId="55C18746" w14:textId="77777777" w:rsidR="00AE28EB" w:rsidRDefault="00AE28EB" w:rsidP="008A7529">
            <w:r>
              <w:t>Name</w:t>
            </w:r>
          </w:p>
        </w:tc>
        <w:tc>
          <w:tcPr>
            <w:tcW w:w="7223" w:type="dxa"/>
          </w:tcPr>
          <w:p w14:paraId="7C6F7A8B" w14:textId="4193BCF9" w:rsidR="00AE28EB" w:rsidRDefault="00AE28EB" w:rsidP="008A7529">
            <w:proofErr w:type="spellStart"/>
            <w:r>
              <w:rPr>
                <w:i/>
                <w:iCs/>
              </w:rPr>
              <w:t>DriveOverGap</w:t>
            </w:r>
            <w:proofErr w:type="spellEnd"/>
          </w:p>
        </w:tc>
      </w:tr>
      <w:tr w:rsidR="00AE28EB" w:rsidRPr="00DC6D07" w14:paraId="2B0AB35E" w14:textId="77777777" w:rsidTr="008A7529">
        <w:tc>
          <w:tcPr>
            <w:tcW w:w="2405" w:type="dxa"/>
          </w:tcPr>
          <w:p w14:paraId="006EAAC7" w14:textId="77777777" w:rsidR="00AE28EB" w:rsidRDefault="00AE28EB" w:rsidP="008A7529">
            <w:r>
              <w:t>Short description</w:t>
            </w:r>
          </w:p>
        </w:tc>
        <w:tc>
          <w:tcPr>
            <w:tcW w:w="7223" w:type="dxa"/>
          </w:tcPr>
          <w:p w14:paraId="309A5063" w14:textId="3577E954" w:rsidR="00AE28EB" w:rsidRPr="00DC6D07" w:rsidRDefault="009E06FC" w:rsidP="008A7529">
            <w:r w:rsidRPr="009E06FC">
              <w:t xml:space="preserve">Allows the </w:t>
            </w:r>
            <w:r w:rsidR="004F4CE4" w:rsidRPr="004F4CE4">
              <w:rPr>
                <w:i/>
              </w:rPr>
              <w:t>Robot</w:t>
            </w:r>
            <w:r w:rsidRPr="009E06FC">
              <w:t xml:space="preserve"> to drive over an interruption in the </w:t>
            </w:r>
            <w:proofErr w:type="spellStart"/>
            <w:r w:rsidRPr="009E06FC">
              <w:rPr>
                <w:i/>
                <w:iCs/>
              </w:rPr>
              <w:t>GuideLine</w:t>
            </w:r>
            <w:proofErr w:type="spellEnd"/>
          </w:p>
        </w:tc>
      </w:tr>
      <w:tr w:rsidR="00C36A87" w14:paraId="4DC26738" w14:textId="77777777" w:rsidTr="008A7529">
        <w:tc>
          <w:tcPr>
            <w:tcW w:w="2405" w:type="dxa"/>
          </w:tcPr>
          <w:p w14:paraId="548FF47A" w14:textId="77777777" w:rsidR="00C36A87" w:rsidRDefault="00C36A87" w:rsidP="00C36A87">
            <w:r>
              <w:t>Precondition</w:t>
            </w:r>
          </w:p>
        </w:tc>
        <w:tc>
          <w:tcPr>
            <w:tcW w:w="7223" w:type="dxa"/>
          </w:tcPr>
          <w:p w14:paraId="31A2CDEA" w14:textId="0E22AB2D" w:rsidR="00C36A87" w:rsidRDefault="00C36A87" w:rsidP="00091C71">
            <w:pPr>
              <w:spacing w:line="240" w:lineRule="auto"/>
            </w:pPr>
            <w:r>
              <w:t xml:space="preserve">The </w:t>
            </w:r>
            <w:r w:rsidRPr="00091C71">
              <w:rPr>
                <w:i/>
                <w:iCs/>
              </w:rPr>
              <w:t>State</w:t>
            </w:r>
            <w:r>
              <w:t xml:space="preserve"> </w:t>
            </w:r>
            <w:proofErr w:type="spellStart"/>
            <w:r w:rsidR="007A287A" w:rsidRPr="00091C71">
              <w:rPr>
                <w:i/>
                <w:iCs/>
              </w:rPr>
              <w:t>DriveToFinish</w:t>
            </w:r>
            <w:proofErr w:type="spellEnd"/>
            <w:r>
              <w:t xml:space="preserve"> is active</w:t>
            </w:r>
          </w:p>
        </w:tc>
      </w:tr>
      <w:tr w:rsidR="00C36A87" w14:paraId="453FCFF7" w14:textId="77777777" w:rsidTr="008A7529">
        <w:tc>
          <w:tcPr>
            <w:tcW w:w="2405" w:type="dxa"/>
          </w:tcPr>
          <w:p w14:paraId="35FEA7AF" w14:textId="77777777" w:rsidR="00C36A87" w:rsidRDefault="00C36A87" w:rsidP="00C36A87">
            <w:r>
              <w:t>Postcondition</w:t>
            </w:r>
          </w:p>
        </w:tc>
        <w:tc>
          <w:tcPr>
            <w:tcW w:w="7223" w:type="dxa"/>
          </w:tcPr>
          <w:p w14:paraId="0573C456" w14:textId="1D3440E7" w:rsidR="00C36A87" w:rsidRDefault="00C36A87" w:rsidP="00C36A87">
            <w:r>
              <w:t xml:space="preserve">The </w:t>
            </w:r>
            <w:r w:rsidRPr="00210405">
              <w:rPr>
                <w:i/>
                <w:iCs/>
              </w:rPr>
              <w:t>State</w:t>
            </w:r>
            <w:r>
              <w:t xml:space="preserve"> </w:t>
            </w:r>
            <w:proofErr w:type="spellStart"/>
            <w:r w:rsidR="007A287A">
              <w:rPr>
                <w:i/>
                <w:iCs/>
              </w:rPr>
              <w:t>DriveToFinish</w:t>
            </w:r>
            <w:proofErr w:type="spellEnd"/>
            <w:r>
              <w:rPr>
                <w:i/>
                <w:iCs/>
              </w:rPr>
              <w:t xml:space="preserve"> </w:t>
            </w:r>
            <w:r>
              <w:t>is active</w:t>
            </w:r>
          </w:p>
        </w:tc>
      </w:tr>
      <w:tr w:rsidR="00C36A87" w14:paraId="2351DF64" w14:textId="77777777" w:rsidTr="008A7529">
        <w:tc>
          <w:tcPr>
            <w:tcW w:w="2405" w:type="dxa"/>
          </w:tcPr>
          <w:p w14:paraId="3C19FD77" w14:textId="77777777" w:rsidR="00C36A87" w:rsidRDefault="00C36A87" w:rsidP="00C36A87">
            <w:r>
              <w:t>Error case</w:t>
            </w:r>
          </w:p>
        </w:tc>
        <w:tc>
          <w:tcPr>
            <w:tcW w:w="7223" w:type="dxa"/>
          </w:tcPr>
          <w:p w14:paraId="4C1D83B0" w14:textId="328BD901" w:rsidR="00C36A87" w:rsidRDefault="00C36A87" w:rsidP="00C36A87">
            <w:proofErr w:type="spellStart"/>
            <w:r w:rsidRPr="00AE28EB">
              <w:rPr>
                <w:i/>
                <w:iCs/>
              </w:rPr>
              <w:t>GuideLine</w:t>
            </w:r>
            <w:proofErr w:type="spellEnd"/>
            <w:r>
              <w:t xml:space="preserve"> is not recognized within 5s</w:t>
            </w:r>
          </w:p>
        </w:tc>
      </w:tr>
      <w:tr w:rsidR="00C36A87" w14:paraId="5D07DF06" w14:textId="77777777" w:rsidTr="008A7529">
        <w:tc>
          <w:tcPr>
            <w:tcW w:w="2405" w:type="dxa"/>
          </w:tcPr>
          <w:p w14:paraId="16F3BAC0" w14:textId="77777777" w:rsidR="00C36A87" w:rsidRDefault="00C36A87" w:rsidP="00C36A87">
            <w:r>
              <w:t>Actors</w:t>
            </w:r>
          </w:p>
        </w:tc>
        <w:tc>
          <w:tcPr>
            <w:tcW w:w="7223" w:type="dxa"/>
          </w:tcPr>
          <w:p w14:paraId="1F500CCD" w14:textId="582316B3" w:rsidR="00C36A87" w:rsidRDefault="00C36A87" w:rsidP="00C36A87">
            <w:proofErr w:type="spellStart"/>
            <w:r>
              <w:rPr>
                <w:i/>
                <w:iCs/>
              </w:rPr>
              <w:t>DriveMotors</w:t>
            </w:r>
            <w:proofErr w:type="spellEnd"/>
            <w:r>
              <w:rPr>
                <w:i/>
                <w:iCs/>
              </w:rPr>
              <w:t xml:space="preserve">, </w:t>
            </w:r>
            <w:proofErr w:type="spellStart"/>
            <w:r>
              <w:rPr>
                <w:i/>
                <w:iCs/>
              </w:rPr>
              <w:t>LineSensors</w:t>
            </w:r>
            <w:proofErr w:type="spellEnd"/>
          </w:p>
        </w:tc>
      </w:tr>
      <w:tr w:rsidR="00C36A87" w14:paraId="64A379CC" w14:textId="77777777" w:rsidTr="008A7529">
        <w:tc>
          <w:tcPr>
            <w:tcW w:w="2405" w:type="dxa"/>
          </w:tcPr>
          <w:p w14:paraId="1203DF1F" w14:textId="77777777" w:rsidR="00C36A87" w:rsidRDefault="00C36A87" w:rsidP="00C36A87">
            <w:r>
              <w:t>Trigger</w:t>
            </w:r>
          </w:p>
        </w:tc>
        <w:tc>
          <w:tcPr>
            <w:tcW w:w="7223" w:type="dxa"/>
          </w:tcPr>
          <w:p w14:paraId="399357FE" w14:textId="0792E1C9" w:rsidR="00C36A87" w:rsidRPr="00CE2B62" w:rsidRDefault="00C36A87" w:rsidP="00C36A87">
            <w:pPr>
              <w:rPr>
                <w:i/>
                <w:iCs/>
              </w:rPr>
            </w:pPr>
            <w:r>
              <w:t xml:space="preserve">The </w:t>
            </w:r>
            <w:proofErr w:type="spellStart"/>
            <w:r w:rsidRPr="00C36A87">
              <w:rPr>
                <w:i/>
                <w:iCs/>
              </w:rPr>
              <w:t>GuideLine</w:t>
            </w:r>
            <w:proofErr w:type="spellEnd"/>
            <w:r>
              <w:t xml:space="preserve"> is lost</w:t>
            </w:r>
          </w:p>
        </w:tc>
      </w:tr>
      <w:tr w:rsidR="00C36A87" w14:paraId="1D70D9C3" w14:textId="77777777" w:rsidTr="008A7529">
        <w:tc>
          <w:tcPr>
            <w:tcW w:w="2405" w:type="dxa"/>
          </w:tcPr>
          <w:p w14:paraId="6E846EBC" w14:textId="77777777" w:rsidR="00C36A87" w:rsidRDefault="00C36A87" w:rsidP="00AA11A7">
            <w:pPr>
              <w:spacing w:after="0"/>
            </w:pPr>
            <w:r>
              <w:t>Standard sequence</w:t>
            </w:r>
          </w:p>
        </w:tc>
        <w:tc>
          <w:tcPr>
            <w:tcW w:w="7223" w:type="dxa"/>
          </w:tcPr>
          <w:p w14:paraId="2B59DCE5" w14:textId="7C0353BF" w:rsidR="00C471B4" w:rsidRDefault="00C471B4" w:rsidP="00AA11A7">
            <w:pPr>
              <w:tabs>
                <w:tab w:val="left" w:pos="600"/>
              </w:tabs>
              <w:spacing w:after="0"/>
            </w:pPr>
            <w:r>
              <w:t>1.</w:t>
            </w:r>
            <w:r w:rsidR="002B6864">
              <w:t xml:space="preserve"> </w:t>
            </w:r>
            <w:r w:rsidR="002B6864">
              <w:tab/>
            </w:r>
            <w:r>
              <w:t xml:space="preserve">The </w:t>
            </w:r>
            <w:r w:rsidRPr="00C471B4">
              <w:rPr>
                <w:i/>
              </w:rPr>
              <w:t>State</w:t>
            </w:r>
            <w:r>
              <w:t xml:space="preserve"> </w:t>
            </w:r>
            <w:proofErr w:type="spellStart"/>
            <w:r w:rsidRPr="004F4CE4">
              <w:rPr>
                <w:i/>
              </w:rPr>
              <w:t>StateDriveOverGap</w:t>
            </w:r>
            <w:proofErr w:type="spellEnd"/>
            <w:r>
              <w:t xml:space="preserve"> is activated</w:t>
            </w:r>
          </w:p>
          <w:p w14:paraId="20564F64" w14:textId="38E4A7D3" w:rsidR="00C36A87" w:rsidRDefault="00C471B4" w:rsidP="00AA11A7">
            <w:pPr>
              <w:tabs>
                <w:tab w:val="left" w:pos="600"/>
              </w:tabs>
              <w:spacing w:after="0"/>
              <w:rPr>
                <w:i/>
                <w:iCs/>
              </w:rPr>
            </w:pPr>
            <w:r>
              <w:t>2</w:t>
            </w:r>
            <w:r w:rsidR="00091C71">
              <w:t>.</w:t>
            </w:r>
            <w:r w:rsidR="002B6864">
              <w:t xml:space="preserve"> </w:t>
            </w:r>
            <w:r w:rsidR="002B6864">
              <w:tab/>
            </w:r>
            <w:r w:rsidR="00C36A87" w:rsidRPr="00033A74">
              <w:t xml:space="preserve">The </w:t>
            </w:r>
            <w:r w:rsidR="00C36A87" w:rsidRPr="00091C71">
              <w:rPr>
                <w:i/>
                <w:iCs/>
              </w:rPr>
              <w:t xml:space="preserve">Robot </w:t>
            </w:r>
            <w:r w:rsidR="00C36A87" w:rsidRPr="00C36A87">
              <w:t>searches for the</w:t>
            </w:r>
            <w:r w:rsidR="00C36A87" w:rsidRPr="00091C71">
              <w:rPr>
                <w:i/>
                <w:iCs/>
              </w:rPr>
              <w:t xml:space="preserve"> </w:t>
            </w:r>
            <w:proofErr w:type="spellStart"/>
            <w:r w:rsidR="00C36A87" w:rsidRPr="00091C71">
              <w:rPr>
                <w:i/>
                <w:iCs/>
              </w:rPr>
              <w:t>GuideLine</w:t>
            </w:r>
            <w:proofErr w:type="spellEnd"/>
          </w:p>
          <w:p w14:paraId="619373B5" w14:textId="7B12E8FA" w:rsidR="00C471B4" w:rsidRDefault="00091C71" w:rsidP="00AA11A7">
            <w:pPr>
              <w:tabs>
                <w:tab w:val="left" w:pos="600"/>
              </w:tabs>
              <w:spacing w:after="0"/>
            </w:pPr>
            <w:r>
              <w:t>3</w:t>
            </w:r>
            <w:r w:rsidR="004F4CE4">
              <w:t>a</w:t>
            </w:r>
            <w:r>
              <w:t>.</w:t>
            </w:r>
            <w:r w:rsidR="002B6864">
              <w:t xml:space="preserve"> </w:t>
            </w:r>
            <w:r w:rsidR="002B6864">
              <w:tab/>
            </w:r>
            <w:r w:rsidR="00C36A87" w:rsidRPr="004E3D60">
              <w:t xml:space="preserve">The </w:t>
            </w:r>
            <w:proofErr w:type="spellStart"/>
            <w:r w:rsidR="00C36A87" w:rsidRPr="00091C71">
              <w:rPr>
                <w:i/>
                <w:iCs/>
              </w:rPr>
              <w:t>GuideLine</w:t>
            </w:r>
            <w:proofErr w:type="spellEnd"/>
            <w:r w:rsidR="00C36A87" w:rsidRPr="00E73EA1">
              <w:t xml:space="preserve"> </w:t>
            </w:r>
            <w:r w:rsidR="002B6864">
              <w:t>is</w:t>
            </w:r>
            <w:r w:rsidR="00C36A87">
              <w:t xml:space="preserve"> </w:t>
            </w:r>
            <w:r w:rsidR="00C36A87" w:rsidRPr="00181CF7">
              <w:t>recognized</w:t>
            </w:r>
          </w:p>
          <w:p w14:paraId="15A95D66" w14:textId="2DE88AD4" w:rsidR="00C36A87" w:rsidRDefault="002B6864" w:rsidP="00AA11A7">
            <w:pPr>
              <w:tabs>
                <w:tab w:val="left" w:pos="600"/>
              </w:tabs>
              <w:spacing w:after="0"/>
            </w:pPr>
            <w:r>
              <w:t>4</w:t>
            </w:r>
            <w:r w:rsidR="00091C71">
              <w:t>.</w:t>
            </w:r>
            <w:r>
              <w:t xml:space="preserve"> </w:t>
            </w:r>
            <w:r>
              <w:tab/>
            </w:r>
            <w:r w:rsidR="00C36A87">
              <w:t xml:space="preserve">The use case </w:t>
            </w:r>
            <w:proofErr w:type="spellStart"/>
            <w:r w:rsidR="00C36A87" w:rsidRPr="00091C71">
              <w:rPr>
                <w:i/>
                <w:iCs/>
              </w:rPr>
              <w:t>DriveLap</w:t>
            </w:r>
            <w:proofErr w:type="spellEnd"/>
            <w:r w:rsidR="00C36A87">
              <w:t xml:space="preserve"> (2.3.2.4) is activated</w:t>
            </w:r>
          </w:p>
        </w:tc>
      </w:tr>
      <w:tr w:rsidR="00C36A87" w14:paraId="2D47EE01" w14:textId="77777777" w:rsidTr="008A7529">
        <w:tc>
          <w:tcPr>
            <w:tcW w:w="2405" w:type="dxa"/>
          </w:tcPr>
          <w:p w14:paraId="0D5EE12A" w14:textId="77777777" w:rsidR="00C36A87" w:rsidRDefault="00C36A87" w:rsidP="00AA11A7">
            <w:pPr>
              <w:spacing w:after="0"/>
            </w:pPr>
            <w:r>
              <w:t>Alternative sequences</w:t>
            </w:r>
          </w:p>
        </w:tc>
        <w:tc>
          <w:tcPr>
            <w:tcW w:w="7223" w:type="dxa"/>
          </w:tcPr>
          <w:p w14:paraId="2070CF0B" w14:textId="33A51A17" w:rsidR="00C36A87" w:rsidRDefault="002B6864" w:rsidP="00AA11A7">
            <w:pPr>
              <w:tabs>
                <w:tab w:val="left" w:pos="600"/>
              </w:tabs>
              <w:spacing w:after="0"/>
            </w:pPr>
            <w:r>
              <w:t xml:space="preserve">3b.1. </w:t>
            </w:r>
            <w:r>
              <w:tab/>
            </w:r>
            <w:r w:rsidRPr="004E3D60">
              <w:t xml:space="preserve">The </w:t>
            </w:r>
            <w:proofErr w:type="spellStart"/>
            <w:r w:rsidRPr="00091C71">
              <w:rPr>
                <w:i/>
                <w:iCs/>
              </w:rPr>
              <w:t>GuideLine</w:t>
            </w:r>
            <w:proofErr w:type="spellEnd"/>
            <w:r w:rsidRPr="00E73EA1">
              <w:t xml:space="preserve"> </w:t>
            </w:r>
            <w:r>
              <w:t xml:space="preserve">is not recognized within </w:t>
            </w:r>
            <w:proofErr w:type="gramStart"/>
            <w:r>
              <w:t>5s</w:t>
            </w:r>
            <w:proofErr w:type="gramEnd"/>
          </w:p>
          <w:p w14:paraId="0BF0BB23" w14:textId="6CBFBCD0" w:rsidR="002B6864" w:rsidRDefault="002B6864" w:rsidP="00AA11A7">
            <w:pPr>
              <w:tabs>
                <w:tab w:val="left" w:pos="600"/>
              </w:tabs>
              <w:spacing w:after="0"/>
            </w:pPr>
            <w:r>
              <w:t xml:space="preserve">     2. </w:t>
            </w:r>
            <w:r>
              <w:tab/>
            </w:r>
            <w:r>
              <w:rPr>
                <w:iCs/>
              </w:rPr>
              <w:t xml:space="preserve">The use case </w:t>
            </w:r>
            <w:proofErr w:type="spellStart"/>
            <w:r w:rsidRPr="00C471B4">
              <w:rPr>
                <w:i/>
                <w:iCs/>
              </w:rPr>
              <w:t>HandleError</w:t>
            </w:r>
            <w:proofErr w:type="spellEnd"/>
            <w:r>
              <w:t xml:space="preserve"> (2.3.2.8) is entered</w:t>
            </w:r>
          </w:p>
        </w:tc>
      </w:tr>
    </w:tbl>
    <w:p w14:paraId="5E0504D4" w14:textId="4E5F8B3E" w:rsidR="007838D7" w:rsidRDefault="007838D7" w:rsidP="00770B39">
      <w:pPr>
        <w:tabs>
          <w:tab w:val="clear" w:pos="8930"/>
        </w:tabs>
        <w:spacing w:after="160" w:line="259" w:lineRule="auto"/>
        <w:jc w:val="left"/>
      </w:pPr>
    </w:p>
    <w:p w14:paraId="779947AC" w14:textId="04182D57" w:rsidR="00303C48" w:rsidRDefault="007838D7" w:rsidP="00770B39">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03C48" w14:paraId="477EE2FD" w14:textId="77777777" w:rsidTr="004D77E0">
        <w:tc>
          <w:tcPr>
            <w:tcW w:w="2405" w:type="dxa"/>
          </w:tcPr>
          <w:p w14:paraId="4AFA6CCD" w14:textId="77777777" w:rsidR="00303C48" w:rsidRDefault="00303C48" w:rsidP="004D77E0">
            <w:r>
              <w:lastRenderedPageBreak/>
              <w:t>Reference number</w:t>
            </w:r>
          </w:p>
        </w:tc>
        <w:tc>
          <w:tcPr>
            <w:tcW w:w="7223" w:type="dxa"/>
          </w:tcPr>
          <w:p w14:paraId="042CD89E" w14:textId="765DA78D" w:rsidR="00303C48" w:rsidRDefault="00303C48" w:rsidP="004D77E0">
            <w:r>
              <w:t>2.3.2.</w:t>
            </w:r>
            <w:r w:rsidR="00046BB1">
              <w:t>6</w:t>
            </w:r>
          </w:p>
        </w:tc>
      </w:tr>
      <w:tr w:rsidR="00303C48" w14:paraId="52F4C359" w14:textId="77777777" w:rsidTr="004D77E0">
        <w:tc>
          <w:tcPr>
            <w:tcW w:w="2405" w:type="dxa"/>
          </w:tcPr>
          <w:p w14:paraId="69D6E996" w14:textId="746E9AEA" w:rsidR="00303C48" w:rsidRDefault="00303C48" w:rsidP="00303C48">
            <w:r>
              <w:t>Name</w:t>
            </w:r>
          </w:p>
        </w:tc>
        <w:tc>
          <w:tcPr>
            <w:tcW w:w="7223" w:type="dxa"/>
          </w:tcPr>
          <w:p w14:paraId="74CC0BFC" w14:textId="550CD6E8" w:rsidR="00303C48" w:rsidRDefault="00814932" w:rsidP="00303C48">
            <w:proofErr w:type="spellStart"/>
            <w:r>
              <w:rPr>
                <w:i/>
                <w:iCs/>
              </w:rPr>
              <w:t>MeasureTime</w:t>
            </w:r>
            <w:proofErr w:type="spellEnd"/>
          </w:p>
        </w:tc>
      </w:tr>
      <w:tr w:rsidR="00303C48" w:rsidRPr="00354002" w14:paraId="3A03F4DD" w14:textId="77777777" w:rsidTr="004D77E0">
        <w:tc>
          <w:tcPr>
            <w:tcW w:w="2405" w:type="dxa"/>
          </w:tcPr>
          <w:p w14:paraId="12F71077" w14:textId="6B5B1328" w:rsidR="00303C48" w:rsidRDefault="00303C48" w:rsidP="00303C48">
            <w:r>
              <w:t>Short description</w:t>
            </w:r>
          </w:p>
        </w:tc>
        <w:tc>
          <w:tcPr>
            <w:tcW w:w="7223" w:type="dxa"/>
          </w:tcPr>
          <w:p w14:paraId="2B3F649F" w14:textId="0503A59B" w:rsidR="00303C48" w:rsidRPr="00DC6D07" w:rsidRDefault="00303C48" w:rsidP="00303C48">
            <w:r w:rsidRPr="00705B9A">
              <w:t xml:space="preserve">Measures the time of a </w:t>
            </w:r>
            <w:proofErr w:type="spellStart"/>
            <w:r w:rsidR="004F4CE4" w:rsidRPr="004F4CE4">
              <w:rPr>
                <w:i/>
              </w:rPr>
              <w:t>FullL</w:t>
            </w:r>
            <w:r w:rsidRPr="004F4CE4">
              <w:rPr>
                <w:i/>
              </w:rPr>
              <w:t>ap</w:t>
            </w:r>
            <w:proofErr w:type="spellEnd"/>
            <w:r w:rsidR="0011088B">
              <w:t>. This use case runs parallel to other use cases.</w:t>
            </w:r>
          </w:p>
        </w:tc>
      </w:tr>
      <w:tr w:rsidR="00303C48" w14:paraId="72C25123" w14:textId="77777777" w:rsidTr="004D77E0">
        <w:tc>
          <w:tcPr>
            <w:tcW w:w="2405" w:type="dxa"/>
          </w:tcPr>
          <w:p w14:paraId="44D5989A" w14:textId="19F41925" w:rsidR="00303C48" w:rsidRDefault="00303C48" w:rsidP="00303C48">
            <w:r>
              <w:t>Precondition</w:t>
            </w:r>
          </w:p>
        </w:tc>
        <w:tc>
          <w:tcPr>
            <w:tcW w:w="7223" w:type="dxa"/>
          </w:tcPr>
          <w:p w14:paraId="514C2F60" w14:textId="5BA49707" w:rsidR="00303C48" w:rsidRDefault="0084093A" w:rsidP="00AA11A7">
            <w:r>
              <w:t xml:space="preserve">The </w:t>
            </w:r>
            <w:r w:rsidRPr="00AA11A7">
              <w:rPr>
                <w:i/>
                <w:iCs/>
              </w:rPr>
              <w:t>State</w:t>
            </w:r>
            <w:r>
              <w:t xml:space="preserve"> </w:t>
            </w:r>
            <w:proofErr w:type="spellStart"/>
            <w:r w:rsidR="007A287A" w:rsidRPr="00AA11A7">
              <w:rPr>
                <w:i/>
                <w:iCs/>
              </w:rPr>
              <w:t>DriveToStart</w:t>
            </w:r>
            <w:proofErr w:type="spellEnd"/>
            <w:r w:rsidRPr="0011088B">
              <w:t xml:space="preserve"> is </w:t>
            </w:r>
            <w:r>
              <w:t>active</w:t>
            </w:r>
          </w:p>
        </w:tc>
      </w:tr>
      <w:tr w:rsidR="00303C48" w14:paraId="68C195E5" w14:textId="77777777" w:rsidTr="004D77E0">
        <w:tc>
          <w:tcPr>
            <w:tcW w:w="2405" w:type="dxa"/>
          </w:tcPr>
          <w:p w14:paraId="23AF8EB2" w14:textId="48BA9BA2" w:rsidR="00303C48" w:rsidRDefault="00303C48" w:rsidP="00303C48">
            <w:r>
              <w:t>Postcondition</w:t>
            </w:r>
          </w:p>
        </w:tc>
        <w:tc>
          <w:tcPr>
            <w:tcW w:w="7223" w:type="dxa"/>
          </w:tcPr>
          <w:p w14:paraId="21021A8F" w14:textId="41EF08FE" w:rsidR="00303C48" w:rsidRDefault="0011088B" w:rsidP="00303C48">
            <w:r>
              <w:t xml:space="preserve">The </w:t>
            </w:r>
            <w:r w:rsidRPr="00210405">
              <w:rPr>
                <w:i/>
                <w:iCs/>
              </w:rPr>
              <w:t>State</w:t>
            </w:r>
            <w:r>
              <w:t xml:space="preserve"> </w:t>
            </w:r>
            <w:proofErr w:type="spellStart"/>
            <w:r w:rsidR="007A287A">
              <w:rPr>
                <w:i/>
                <w:iCs/>
              </w:rPr>
              <w:t>DriveToFinish</w:t>
            </w:r>
            <w:proofErr w:type="spellEnd"/>
            <w:r w:rsidRPr="0011088B">
              <w:t xml:space="preserve"> is not </w:t>
            </w:r>
            <w:r>
              <w:t>active</w:t>
            </w:r>
          </w:p>
        </w:tc>
      </w:tr>
      <w:tr w:rsidR="00303C48" w14:paraId="28CF9B6C" w14:textId="77777777" w:rsidTr="004D77E0">
        <w:tc>
          <w:tcPr>
            <w:tcW w:w="2405" w:type="dxa"/>
          </w:tcPr>
          <w:p w14:paraId="65A06A00" w14:textId="0E781412" w:rsidR="00303C48" w:rsidRDefault="00303C48" w:rsidP="00303C48">
            <w:r>
              <w:t>Error case</w:t>
            </w:r>
          </w:p>
        </w:tc>
        <w:tc>
          <w:tcPr>
            <w:tcW w:w="7223" w:type="dxa"/>
          </w:tcPr>
          <w:p w14:paraId="560F6CD9" w14:textId="0A471418" w:rsidR="00303C48" w:rsidRDefault="0084093A" w:rsidP="00303C48">
            <w:r>
              <w:t>none</w:t>
            </w:r>
          </w:p>
        </w:tc>
      </w:tr>
      <w:tr w:rsidR="00303C48" w14:paraId="7FD0C2FC" w14:textId="77777777" w:rsidTr="004D77E0">
        <w:tc>
          <w:tcPr>
            <w:tcW w:w="2405" w:type="dxa"/>
          </w:tcPr>
          <w:p w14:paraId="3F8A48DD" w14:textId="127C5A3C" w:rsidR="00303C48" w:rsidRDefault="00303C48" w:rsidP="00303C48">
            <w:r>
              <w:t>Actors</w:t>
            </w:r>
          </w:p>
        </w:tc>
        <w:tc>
          <w:tcPr>
            <w:tcW w:w="7223" w:type="dxa"/>
          </w:tcPr>
          <w:p w14:paraId="371A1CD4" w14:textId="49A60409" w:rsidR="00303C48" w:rsidRDefault="00AA11A7" w:rsidP="00303C48">
            <w:proofErr w:type="spellStart"/>
            <w:r>
              <w:rPr>
                <w:i/>
                <w:iCs/>
              </w:rPr>
              <w:t>LineSensors</w:t>
            </w:r>
            <w:proofErr w:type="spellEnd"/>
          </w:p>
        </w:tc>
      </w:tr>
      <w:tr w:rsidR="00303C48" w14:paraId="0FF34476" w14:textId="77777777" w:rsidTr="004D77E0">
        <w:tc>
          <w:tcPr>
            <w:tcW w:w="2405" w:type="dxa"/>
          </w:tcPr>
          <w:p w14:paraId="06D532D0" w14:textId="5B08E00A" w:rsidR="00303C48" w:rsidRDefault="00303C48" w:rsidP="00303C48">
            <w:r>
              <w:t>Trigger</w:t>
            </w:r>
          </w:p>
        </w:tc>
        <w:tc>
          <w:tcPr>
            <w:tcW w:w="7223" w:type="dxa"/>
          </w:tcPr>
          <w:p w14:paraId="3C0B1361" w14:textId="53643166" w:rsidR="00303C48" w:rsidRDefault="0084093A" w:rsidP="00303C48">
            <w:r w:rsidRPr="004E3D60">
              <w:t xml:space="preserve">The </w:t>
            </w:r>
            <w:proofErr w:type="spellStart"/>
            <w:r w:rsidRPr="00E73EA1">
              <w:rPr>
                <w:i/>
                <w:iCs/>
              </w:rPr>
              <w:t>StartFin</w:t>
            </w:r>
            <w:r>
              <w:rPr>
                <w:i/>
                <w:iCs/>
              </w:rPr>
              <w:t>ish</w:t>
            </w:r>
            <w:r w:rsidRPr="00E73EA1">
              <w:rPr>
                <w:i/>
                <w:iCs/>
              </w:rPr>
              <w:t>Line</w:t>
            </w:r>
            <w:proofErr w:type="spellEnd"/>
            <w:r w:rsidRPr="00E73EA1">
              <w:t xml:space="preserve"> </w:t>
            </w:r>
            <w:r w:rsidR="00B74740">
              <w:t>is</w:t>
            </w:r>
            <w:r>
              <w:t xml:space="preserve"> </w:t>
            </w:r>
            <w:r w:rsidR="00667146" w:rsidRPr="00181CF7">
              <w:t>recognized</w:t>
            </w:r>
          </w:p>
        </w:tc>
      </w:tr>
      <w:tr w:rsidR="00303C48" w14:paraId="3EEDCEC9" w14:textId="77777777" w:rsidTr="004D77E0">
        <w:tc>
          <w:tcPr>
            <w:tcW w:w="2405" w:type="dxa"/>
          </w:tcPr>
          <w:p w14:paraId="02961CA4" w14:textId="0B3FA107" w:rsidR="00303C48" w:rsidRDefault="00E52491" w:rsidP="00303C48">
            <w:r>
              <w:t>Standard sequence</w:t>
            </w:r>
          </w:p>
        </w:tc>
        <w:tc>
          <w:tcPr>
            <w:tcW w:w="7223" w:type="dxa"/>
          </w:tcPr>
          <w:p w14:paraId="4BA61078" w14:textId="6B1A79A4" w:rsidR="0084093A" w:rsidRDefault="0084093A">
            <w:pPr>
              <w:pStyle w:val="Listenabsatz"/>
              <w:numPr>
                <w:ilvl w:val="0"/>
                <w:numId w:val="19"/>
              </w:numPr>
            </w:pPr>
            <w:r w:rsidRPr="0084093A">
              <w:t xml:space="preserve">The timer is </w:t>
            </w:r>
            <w:proofErr w:type="gramStart"/>
            <w:r w:rsidRPr="0084093A">
              <w:t>started</w:t>
            </w:r>
            <w:proofErr w:type="gramEnd"/>
          </w:p>
          <w:p w14:paraId="7F1D3FBA" w14:textId="3EB2C6A8" w:rsidR="0084093A" w:rsidRDefault="0084093A">
            <w:pPr>
              <w:pStyle w:val="Listenabsatz"/>
              <w:numPr>
                <w:ilvl w:val="0"/>
                <w:numId w:val="19"/>
              </w:numPr>
            </w:pPr>
            <w:r w:rsidRPr="004E3D60">
              <w:t xml:space="preserve">The </w:t>
            </w:r>
            <w:proofErr w:type="spellStart"/>
            <w:r w:rsidRPr="00E73EA1">
              <w:rPr>
                <w:i/>
                <w:iCs/>
              </w:rPr>
              <w:t>StartFin</w:t>
            </w:r>
            <w:r>
              <w:rPr>
                <w:i/>
                <w:iCs/>
              </w:rPr>
              <w:t>ish</w:t>
            </w:r>
            <w:r w:rsidRPr="00E73EA1">
              <w:rPr>
                <w:i/>
                <w:iCs/>
              </w:rPr>
              <w:t>Line</w:t>
            </w:r>
            <w:proofErr w:type="spellEnd"/>
            <w:r w:rsidRPr="00E73EA1">
              <w:t xml:space="preserve"> </w:t>
            </w:r>
            <w:r w:rsidR="00B74740">
              <w:t>is</w:t>
            </w:r>
            <w:r>
              <w:t xml:space="preserve"> </w:t>
            </w:r>
            <w:r w:rsidR="00936E65" w:rsidRPr="00181CF7">
              <w:t>recognized</w:t>
            </w:r>
            <w:r w:rsidR="00936E65">
              <w:t xml:space="preserve"> </w:t>
            </w:r>
            <w:proofErr w:type="gramStart"/>
            <w:r>
              <w:t>again</w:t>
            </w:r>
            <w:proofErr w:type="gramEnd"/>
          </w:p>
          <w:p w14:paraId="53D574C7" w14:textId="01CCB030" w:rsidR="00303C48" w:rsidRDefault="0084093A">
            <w:pPr>
              <w:pStyle w:val="Listenabsatz"/>
              <w:numPr>
                <w:ilvl w:val="0"/>
                <w:numId w:val="19"/>
              </w:numPr>
            </w:pPr>
            <w:r w:rsidRPr="0084093A">
              <w:t>The timer is stopped</w:t>
            </w:r>
          </w:p>
        </w:tc>
      </w:tr>
      <w:tr w:rsidR="00303C48" w14:paraId="0286350D" w14:textId="77777777" w:rsidTr="004D77E0">
        <w:tc>
          <w:tcPr>
            <w:tcW w:w="2405" w:type="dxa"/>
          </w:tcPr>
          <w:p w14:paraId="4422D35B" w14:textId="3F93BD8C" w:rsidR="00303C48" w:rsidRDefault="00303C48" w:rsidP="00303C48">
            <w:r>
              <w:t>Alternative sequences</w:t>
            </w:r>
          </w:p>
        </w:tc>
        <w:tc>
          <w:tcPr>
            <w:tcW w:w="7223" w:type="dxa"/>
          </w:tcPr>
          <w:p w14:paraId="071317D7" w14:textId="79FF69E4" w:rsidR="00303C48" w:rsidRDefault="00303C48" w:rsidP="00303C48">
            <w:r>
              <w:t>none</w:t>
            </w:r>
          </w:p>
        </w:tc>
      </w:tr>
    </w:tbl>
    <w:p w14:paraId="28AE8A3F" w14:textId="4B9E3BA1" w:rsidR="00A97ABA" w:rsidRDefault="00A97ABA" w:rsidP="00770B39">
      <w:pPr>
        <w:tabs>
          <w:tab w:val="clear" w:pos="8930"/>
        </w:tabs>
        <w:spacing w:after="160" w:line="259" w:lineRule="auto"/>
        <w:jc w:val="left"/>
      </w:pPr>
    </w:p>
    <w:p w14:paraId="481E4086" w14:textId="2E900C7E" w:rsidR="00303C48" w:rsidRDefault="00303C48" w:rsidP="00770B39">
      <w:pPr>
        <w:tabs>
          <w:tab w:val="clear" w:pos="8930"/>
        </w:tabs>
        <w:spacing w:after="160" w:line="259" w:lineRule="auto"/>
        <w:jc w:val="left"/>
      </w:pPr>
    </w:p>
    <w:tbl>
      <w:tblPr>
        <w:tblStyle w:val="Tabellenraster"/>
        <w:tblW w:w="0" w:type="auto"/>
        <w:tblLook w:val="04A0" w:firstRow="1" w:lastRow="0" w:firstColumn="1" w:lastColumn="0" w:noHBand="0" w:noVBand="1"/>
      </w:tblPr>
      <w:tblGrid>
        <w:gridCol w:w="2405"/>
        <w:gridCol w:w="7223"/>
      </w:tblGrid>
      <w:tr w:rsidR="00303C48" w14:paraId="335E4C0C" w14:textId="77777777" w:rsidTr="004D77E0">
        <w:tc>
          <w:tcPr>
            <w:tcW w:w="2405" w:type="dxa"/>
          </w:tcPr>
          <w:p w14:paraId="76A6088C" w14:textId="77777777" w:rsidR="00303C48" w:rsidRDefault="00303C48" w:rsidP="004D77E0">
            <w:r>
              <w:t>Reference number</w:t>
            </w:r>
          </w:p>
        </w:tc>
        <w:tc>
          <w:tcPr>
            <w:tcW w:w="7223" w:type="dxa"/>
          </w:tcPr>
          <w:p w14:paraId="5AA2D1FA" w14:textId="30A18CEF" w:rsidR="00303C48" w:rsidRDefault="00303C48" w:rsidP="004D77E0">
            <w:r>
              <w:t>2.3.2.</w:t>
            </w:r>
            <w:r w:rsidR="00046BB1">
              <w:t>7</w:t>
            </w:r>
          </w:p>
        </w:tc>
      </w:tr>
      <w:tr w:rsidR="00303C48" w14:paraId="2EB79ED5" w14:textId="77777777" w:rsidTr="004D77E0">
        <w:tc>
          <w:tcPr>
            <w:tcW w:w="2405" w:type="dxa"/>
          </w:tcPr>
          <w:p w14:paraId="4398353C" w14:textId="4EB7BFF8" w:rsidR="00303C48" w:rsidRDefault="00303C48" w:rsidP="00303C48">
            <w:r>
              <w:t>Name</w:t>
            </w:r>
          </w:p>
        </w:tc>
        <w:tc>
          <w:tcPr>
            <w:tcW w:w="7223" w:type="dxa"/>
          </w:tcPr>
          <w:p w14:paraId="413F2693" w14:textId="63180DD6" w:rsidR="00303C48" w:rsidRDefault="00303C48" w:rsidP="00303C48">
            <w:proofErr w:type="spellStart"/>
            <w:r>
              <w:rPr>
                <w:i/>
                <w:iCs/>
              </w:rPr>
              <w:t>DisplayLapTime</w:t>
            </w:r>
            <w:proofErr w:type="spellEnd"/>
          </w:p>
        </w:tc>
      </w:tr>
      <w:tr w:rsidR="00303C48" w:rsidRPr="00354002" w14:paraId="467D7B68" w14:textId="77777777" w:rsidTr="004D77E0">
        <w:tc>
          <w:tcPr>
            <w:tcW w:w="2405" w:type="dxa"/>
          </w:tcPr>
          <w:p w14:paraId="55552B84" w14:textId="68FCAC59" w:rsidR="00303C48" w:rsidRDefault="00303C48" w:rsidP="00303C48">
            <w:r>
              <w:t>Short description</w:t>
            </w:r>
          </w:p>
        </w:tc>
        <w:tc>
          <w:tcPr>
            <w:tcW w:w="7223" w:type="dxa"/>
          </w:tcPr>
          <w:p w14:paraId="3F735480" w14:textId="5E7A0C22" w:rsidR="00303C48" w:rsidRPr="00E85B5D" w:rsidRDefault="00303C48" w:rsidP="00303C48">
            <w:r w:rsidRPr="00E85B5D">
              <w:t xml:space="preserve">Displays the completed </w:t>
            </w:r>
            <w:proofErr w:type="spellStart"/>
            <w:r w:rsidR="004F4CE4" w:rsidRPr="004F4CE4">
              <w:rPr>
                <w:i/>
              </w:rPr>
              <w:t>LapT</w:t>
            </w:r>
            <w:r w:rsidRPr="004F4CE4">
              <w:rPr>
                <w:i/>
              </w:rPr>
              <w:t>ime</w:t>
            </w:r>
            <w:proofErr w:type="spellEnd"/>
          </w:p>
        </w:tc>
      </w:tr>
      <w:tr w:rsidR="00303C48" w14:paraId="229B237A" w14:textId="77777777" w:rsidTr="004D77E0">
        <w:tc>
          <w:tcPr>
            <w:tcW w:w="2405" w:type="dxa"/>
          </w:tcPr>
          <w:p w14:paraId="56F41481" w14:textId="59ADED37" w:rsidR="00303C48" w:rsidRDefault="00303C48" w:rsidP="00303C48">
            <w:r>
              <w:t>Precondition</w:t>
            </w:r>
          </w:p>
        </w:tc>
        <w:tc>
          <w:tcPr>
            <w:tcW w:w="7223" w:type="dxa"/>
          </w:tcPr>
          <w:p w14:paraId="6CC37CE4" w14:textId="42C45E7B" w:rsidR="00303C48" w:rsidRDefault="00667146" w:rsidP="00303C48">
            <w:r>
              <w:t xml:space="preserve">The </w:t>
            </w:r>
            <w:r w:rsidRPr="00210405">
              <w:rPr>
                <w:i/>
                <w:iCs/>
              </w:rPr>
              <w:t>State</w:t>
            </w:r>
            <w:r>
              <w:t xml:space="preserve"> </w:t>
            </w:r>
            <w:proofErr w:type="spellStart"/>
            <w:r w:rsidR="007A287A">
              <w:rPr>
                <w:i/>
                <w:iCs/>
              </w:rPr>
              <w:t>DriveToFinish</w:t>
            </w:r>
            <w:proofErr w:type="spellEnd"/>
            <w:r w:rsidR="00772EFC">
              <w:rPr>
                <w:i/>
                <w:iCs/>
              </w:rPr>
              <w:t xml:space="preserve"> </w:t>
            </w:r>
            <w:r>
              <w:rPr>
                <w:i/>
                <w:iCs/>
              </w:rPr>
              <w:t xml:space="preserve">is </w:t>
            </w:r>
            <w:r>
              <w:t>active</w:t>
            </w:r>
          </w:p>
        </w:tc>
      </w:tr>
      <w:tr w:rsidR="00303C48" w14:paraId="018A9D9F" w14:textId="77777777" w:rsidTr="004D77E0">
        <w:tc>
          <w:tcPr>
            <w:tcW w:w="2405" w:type="dxa"/>
          </w:tcPr>
          <w:p w14:paraId="34ACC17C" w14:textId="5D944656" w:rsidR="00303C48" w:rsidRDefault="00303C48" w:rsidP="00303C48">
            <w:r>
              <w:t>Postcondition</w:t>
            </w:r>
          </w:p>
        </w:tc>
        <w:tc>
          <w:tcPr>
            <w:tcW w:w="7223" w:type="dxa"/>
          </w:tcPr>
          <w:p w14:paraId="6287746E" w14:textId="37EA4AED" w:rsidR="00303C48" w:rsidRDefault="00E85B5D" w:rsidP="00303C48">
            <w:r>
              <w:t xml:space="preserve">The </w:t>
            </w:r>
            <w:r w:rsidRPr="00344CD4">
              <w:rPr>
                <w:i/>
                <w:iCs/>
              </w:rPr>
              <w:t>State</w:t>
            </w:r>
            <w:r>
              <w:t xml:space="preserve"> </w:t>
            </w:r>
            <w:proofErr w:type="spellStart"/>
            <w:r>
              <w:rPr>
                <w:i/>
                <w:iCs/>
              </w:rPr>
              <w:t>ReadyToDrive</w:t>
            </w:r>
            <w:proofErr w:type="spellEnd"/>
            <w:r>
              <w:rPr>
                <w:i/>
                <w:iCs/>
              </w:rPr>
              <w:t xml:space="preserve"> </w:t>
            </w:r>
            <w:r w:rsidRPr="00344CD4">
              <w:rPr>
                <w:i/>
                <w:iCs/>
              </w:rPr>
              <w:t xml:space="preserve">is </w:t>
            </w:r>
            <w:r>
              <w:t>active</w:t>
            </w:r>
          </w:p>
        </w:tc>
      </w:tr>
      <w:tr w:rsidR="00303C48" w14:paraId="357E90FE" w14:textId="77777777" w:rsidTr="004D77E0">
        <w:tc>
          <w:tcPr>
            <w:tcW w:w="2405" w:type="dxa"/>
          </w:tcPr>
          <w:p w14:paraId="3DCD8154" w14:textId="6BB437C8" w:rsidR="00303C48" w:rsidRDefault="00303C48" w:rsidP="00303C48">
            <w:r>
              <w:t>Error case</w:t>
            </w:r>
          </w:p>
        </w:tc>
        <w:tc>
          <w:tcPr>
            <w:tcW w:w="7223" w:type="dxa"/>
          </w:tcPr>
          <w:p w14:paraId="0FE73F93" w14:textId="32B207EC" w:rsidR="00303C48" w:rsidRDefault="00237B18" w:rsidP="00303C48">
            <w:r>
              <w:t>none</w:t>
            </w:r>
          </w:p>
        </w:tc>
      </w:tr>
      <w:tr w:rsidR="00303C48" w14:paraId="422B361E" w14:textId="77777777" w:rsidTr="004D77E0">
        <w:tc>
          <w:tcPr>
            <w:tcW w:w="2405" w:type="dxa"/>
          </w:tcPr>
          <w:p w14:paraId="538D28A7" w14:textId="0CA17304" w:rsidR="00303C48" w:rsidRDefault="00303C48" w:rsidP="00303C48">
            <w:r>
              <w:t>Actors</w:t>
            </w:r>
          </w:p>
        </w:tc>
        <w:tc>
          <w:tcPr>
            <w:tcW w:w="7223" w:type="dxa"/>
          </w:tcPr>
          <w:p w14:paraId="695D7A56" w14:textId="72FF49D6" w:rsidR="00303C48" w:rsidRDefault="00303C48" w:rsidP="00303C48">
            <w:proofErr w:type="spellStart"/>
            <w:r w:rsidRPr="008D0925">
              <w:rPr>
                <w:i/>
                <w:iCs/>
              </w:rPr>
              <w:t>O</w:t>
            </w:r>
            <w:r w:rsidR="008D3EDE">
              <w:rPr>
                <w:i/>
                <w:iCs/>
              </w:rPr>
              <w:t>ledD</w:t>
            </w:r>
            <w:r w:rsidRPr="008D0925">
              <w:rPr>
                <w:i/>
                <w:iCs/>
              </w:rPr>
              <w:t>isplay</w:t>
            </w:r>
            <w:proofErr w:type="spellEnd"/>
            <w:r w:rsidR="00814932">
              <w:rPr>
                <w:i/>
                <w:iCs/>
              </w:rPr>
              <w:t xml:space="preserve">, </w:t>
            </w:r>
            <w:proofErr w:type="spellStart"/>
            <w:r w:rsidR="00814932">
              <w:rPr>
                <w:i/>
                <w:iCs/>
              </w:rPr>
              <w:t>DriveMotors</w:t>
            </w:r>
            <w:proofErr w:type="spellEnd"/>
          </w:p>
        </w:tc>
      </w:tr>
      <w:tr w:rsidR="00303C48" w14:paraId="656B28A6" w14:textId="77777777" w:rsidTr="004D77E0">
        <w:tc>
          <w:tcPr>
            <w:tcW w:w="2405" w:type="dxa"/>
          </w:tcPr>
          <w:p w14:paraId="0EC806ED" w14:textId="1FC6FA2A" w:rsidR="00303C48" w:rsidRDefault="00303C48" w:rsidP="00303C48">
            <w:r>
              <w:t>Trigger</w:t>
            </w:r>
          </w:p>
        </w:tc>
        <w:tc>
          <w:tcPr>
            <w:tcW w:w="7223" w:type="dxa"/>
          </w:tcPr>
          <w:p w14:paraId="2ABE6666" w14:textId="6B45F428" w:rsidR="00303C48" w:rsidRDefault="00B74740" w:rsidP="00303C48">
            <w:r>
              <w:t xml:space="preserve">The </w:t>
            </w:r>
            <w:r w:rsidRPr="0011088B">
              <w:rPr>
                <w:i/>
                <w:iCs/>
              </w:rPr>
              <w:t>State</w:t>
            </w:r>
            <w:r>
              <w:t xml:space="preserve"> </w:t>
            </w:r>
            <w:proofErr w:type="spellStart"/>
            <w:r w:rsidRPr="000B6887">
              <w:rPr>
                <w:i/>
                <w:iCs/>
              </w:rPr>
              <w:t>DisplayTime</w:t>
            </w:r>
            <w:proofErr w:type="spellEnd"/>
            <w:r w:rsidRPr="00B74740">
              <w:t xml:space="preserve"> changes from not active to active</w:t>
            </w:r>
          </w:p>
        </w:tc>
      </w:tr>
      <w:tr w:rsidR="00303C48" w14:paraId="2D6CA1C5" w14:textId="77777777" w:rsidTr="004D77E0">
        <w:tc>
          <w:tcPr>
            <w:tcW w:w="2405" w:type="dxa"/>
          </w:tcPr>
          <w:p w14:paraId="5B036116" w14:textId="69C5DECF" w:rsidR="00303C48" w:rsidRDefault="00E52491" w:rsidP="00303C48">
            <w:r>
              <w:t>Standard sequence</w:t>
            </w:r>
          </w:p>
        </w:tc>
        <w:tc>
          <w:tcPr>
            <w:tcW w:w="7223" w:type="dxa"/>
          </w:tcPr>
          <w:p w14:paraId="39B6C720" w14:textId="74288DEA" w:rsidR="00303C48" w:rsidRPr="00CB07F6" w:rsidRDefault="00CB07F6">
            <w:pPr>
              <w:pStyle w:val="Listenabsatz"/>
              <w:numPr>
                <w:ilvl w:val="0"/>
                <w:numId w:val="20"/>
              </w:numPr>
            </w:pPr>
            <w:r w:rsidRPr="00CB07F6">
              <w:t xml:space="preserve">Stops the power supply to the </w:t>
            </w:r>
            <w:proofErr w:type="spellStart"/>
            <w:proofErr w:type="gramStart"/>
            <w:r w:rsidR="00667146" w:rsidRPr="00B74740">
              <w:rPr>
                <w:i/>
                <w:iCs/>
              </w:rPr>
              <w:t>Drive</w:t>
            </w:r>
            <w:r w:rsidRPr="00B74740">
              <w:rPr>
                <w:i/>
                <w:iCs/>
              </w:rPr>
              <w:t>Motors</w:t>
            </w:r>
            <w:proofErr w:type="spellEnd"/>
            <w:proofErr w:type="gramEnd"/>
          </w:p>
          <w:p w14:paraId="01CDA02C" w14:textId="77777777" w:rsidR="00CB07F6" w:rsidRPr="00B74740" w:rsidRDefault="00CB07F6">
            <w:pPr>
              <w:pStyle w:val="Listenabsatz"/>
              <w:numPr>
                <w:ilvl w:val="0"/>
                <w:numId w:val="20"/>
              </w:numPr>
            </w:pPr>
            <w:r w:rsidRPr="00CB07F6">
              <w:t xml:space="preserve">Shows the completed lap time on the </w:t>
            </w:r>
            <w:proofErr w:type="spellStart"/>
            <w:proofErr w:type="gramStart"/>
            <w:r w:rsidRPr="00CB07F6">
              <w:rPr>
                <w:i/>
                <w:iCs/>
              </w:rPr>
              <w:t>OledDisplay</w:t>
            </w:r>
            <w:proofErr w:type="spellEnd"/>
            <w:proofErr w:type="gramEnd"/>
          </w:p>
          <w:p w14:paraId="5AF30A96" w14:textId="18AE3F5B" w:rsidR="00B74740" w:rsidRPr="00CB07F6" w:rsidRDefault="00B74740">
            <w:pPr>
              <w:pStyle w:val="Listenabsatz"/>
              <w:numPr>
                <w:ilvl w:val="0"/>
                <w:numId w:val="20"/>
              </w:numPr>
            </w:pPr>
            <w:r>
              <w:t xml:space="preserve">The </w:t>
            </w:r>
            <w:proofErr w:type="spellStart"/>
            <w:r w:rsidR="00AA11A7" w:rsidRPr="00AA11A7">
              <w:rPr>
                <w:i/>
              </w:rPr>
              <w:t>Start</w:t>
            </w:r>
            <w:r w:rsidRPr="00B74740">
              <w:rPr>
                <w:i/>
                <w:iCs/>
              </w:rPr>
              <w:t>Button</w:t>
            </w:r>
            <w:proofErr w:type="spellEnd"/>
            <w:r>
              <w:t xml:space="preserve"> is </w:t>
            </w:r>
            <w:proofErr w:type="gramStart"/>
            <w:r w:rsidR="00CC78EE">
              <w:t>released</w:t>
            </w:r>
            <w:proofErr w:type="gramEnd"/>
          </w:p>
          <w:p w14:paraId="2BB081B4" w14:textId="5AE9A47A" w:rsidR="00CB07F6" w:rsidRDefault="00CB07F6">
            <w:pPr>
              <w:pStyle w:val="Listenabsatz"/>
              <w:numPr>
                <w:ilvl w:val="0"/>
                <w:numId w:val="20"/>
              </w:numPr>
            </w:pPr>
            <w:r w:rsidRPr="00210405">
              <w:t xml:space="preserve">The </w:t>
            </w:r>
            <w:r w:rsidRPr="004E3D60">
              <w:rPr>
                <w:i/>
                <w:iCs/>
              </w:rPr>
              <w:t>State</w:t>
            </w:r>
            <w:r w:rsidRPr="00210405">
              <w:t xml:space="preserve"> </w:t>
            </w:r>
            <w:proofErr w:type="spellStart"/>
            <w:r>
              <w:rPr>
                <w:i/>
                <w:iCs/>
              </w:rPr>
              <w:t>ReadyToDrive</w:t>
            </w:r>
            <w:proofErr w:type="spellEnd"/>
            <w:r>
              <w:rPr>
                <w:i/>
                <w:iCs/>
              </w:rPr>
              <w:t xml:space="preserve"> </w:t>
            </w:r>
            <w:r w:rsidRPr="00210405">
              <w:t>is activated</w:t>
            </w:r>
          </w:p>
        </w:tc>
      </w:tr>
      <w:tr w:rsidR="00303C48" w14:paraId="2B134D9F" w14:textId="77777777" w:rsidTr="004D77E0">
        <w:tc>
          <w:tcPr>
            <w:tcW w:w="2405" w:type="dxa"/>
          </w:tcPr>
          <w:p w14:paraId="3B86D211" w14:textId="2BD075D4" w:rsidR="00303C48" w:rsidRDefault="00303C48" w:rsidP="00303C48">
            <w:r>
              <w:t>Alternative sequences</w:t>
            </w:r>
          </w:p>
        </w:tc>
        <w:tc>
          <w:tcPr>
            <w:tcW w:w="7223" w:type="dxa"/>
          </w:tcPr>
          <w:p w14:paraId="3E35A54D" w14:textId="31E6C61A" w:rsidR="00303C48" w:rsidRDefault="00303C48" w:rsidP="00303C48">
            <w:r>
              <w:t>none</w:t>
            </w:r>
          </w:p>
        </w:tc>
      </w:tr>
    </w:tbl>
    <w:p w14:paraId="29373BF8" w14:textId="5964F80E" w:rsidR="007838D7" w:rsidRDefault="007838D7" w:rsidP="00770B39">
      <w:pPr>
        <w:tabs>
          <w:tab w:val="clear" w:pos="8930"/>
        </w:tabs>
        <w:spacing w:after="160" w:line="259" w:lineRule="auto"/>
        <w:jc w:val="left"/>
      </w:pPr>
    </w:p>
    <w:p w14:paraId="04B9725C" w14:textId="6D1C5E6B" w:rsidR="00303C48" w:rsidRDefault="007838D7" w:rsidP="00770B39">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03C48" w14:paraId="3E0E51BC" w14:textId="77777777" w:rsidTr="004D77E0">
        <w:tc>
          <w:tcPr>
            <w:tcW w:w="2405" w:type="dxa"/>
          </w:tcPr>
          <w:p w14:paraId="4968422F" w14:textId="77777777" w:rsidR="00303C48" w:rsidRDefault="00303C48" w:rsidP="004D77E0">
            <w:r>
              <w:lastRenderedPageBreak/>
              <w:t>Reference number</w:t>
            </w:r>
          </w:p>
        </w:tc>
        <w:tc>
          <w:tcPr>
            <w:tcW w:w="7223" w:type="dxa"/>
          </w:tcPr>
          <w:p w14:paraId="3FBFD9AB" w14:textId="1B4EBB6E" w:rsidR="00303C48" w:rsidRDefault="00303C48" w:rsidP="004D77E0">
            <w:r>
              <w:t>2.3.2.</w:t>
            </w:r>
            <w:r w:rsidR="00046BB1">
              <w:t>8</w:t>
            </w:r>
          </w:p>
        </w:tc>
      </w:tr>
      <w:tr w:rsidR="00303C48" w14:paraId="50EE8DE8" w14:textId="77777777" w:rsidTr="004D77E0">
        <w:tc>
          <w:tcPr>
            <w:tcW w:w="2405" w:type="dxa"/>
          </w:tcPr>
          <w:p w14:paraId="46626041" w14:textId="44A7CFCD" w:rsidR="00303C48" w:rsidRDefault="00303C48" w:rsidP="00303C48">
            <w:r>
              <w:t>Name</w:t>
            </w:r>
          </w:p>
        </w:tc>
        <w:tc>
          <w:tcPr>
            <w:tcW w:w="7223" w:type="dxa"/>
          </w:tcPr>
          <w:p w14:paraId="471377FA" w14:textId="30C1C943" w:rsidR="00303C48" w:rsidRDefault="00303C48" w:rsidP="00303C48">
            <w:proofErr w:type="spellStart"/>
            <w:r>
              <w:rPr>
                <w:i/>
                <w:iCs/>
              </w:rPr>
              <w:t>Handl</w:t>
            </w:r>
            <w:r w:rsidR="00053700">
              <w:rPr>
                <w:i/>
                <w:iCs/>
              </w:rPr>
              <w:t>eError</w:t>
            </w:r>
            <w:proofErr w:type="spellEnd"/>
          </w:p>
        </w:tc>
      </w:tr>
      <w:tr w:rsidR="00303C48" w:rsidRPr="00354002" w14:paraId="332E640F" w14:textId="77777777" w:rsidTr="004D77E0">
        <w:tc>
          <w:tcPr>
            <w:tcW w:w="2405" w:type="dxa"/>
          </w:tcPr>
          <w:p w14:paraId="6AC6E02F" w14:textId="0FF61C1A" w:rsidR="00303C48" w:rsidRDefault="00303C48" w:rsidP="00303C48">
            <w:r>
              <w:t>Short description</w:t>
            </w:r>
          </w:p>
        </w:tc>
        <w:tc>
          <w:tcPr>
            <w:tcW w:w="7223" w:type="dxa"/>
          </w:tcPr>
          <w:p w14:paraId="6A936248" w14:textId="77CE1CA4" w:rsidR="00303C48" w:rsidRPr="00E418CC" w:rsidRDefault="00303C48" w:rsidP="00303C48">
            <w:r w:rsidRPr="008D0925">
              <w:t>Displays an error message</w:t>
            </w:r>
            <w:r w:rsidR="00E418CC">
              <w:t xml:space="preserve"> on the </w:t>
            </w:r>
            <w:proofErr w:type="spellStart"/>
            <w:r w:rsidR="00E418CC" w:rsidRPr="00046BB1">
              <w:rPr>
                <w:i/>
                <w:iCs/>
              </w:rPr>
              <w:t>OledDisplay</w:t>
            </w:r>
            <w:proofErr w:type="spellEnd"/>
          </w:p>
        </w:tc>
      </w:tr>
      <w:tr w:rsidR="00303C48" w14:paraId="0F1FD097" w14:textId="77777777" w:rsidTr="004D77E0">
        <w:tc>
          <w:tcPr>
            <w:tcW w:w="2405" w:type="dxa"/>
          </w:tcPr>
          <w:p w14:paraId="15C16F9D" w14:textId="62B512F2" w:rsidR="00303C48" w:rsidRDefault="00303C48" w:rsidP="00303C48">
            <w:r>
              <w:t>Precondition</w:t>
            </w:r>
          </w:p>
        </w:tc>
        <w:tc>
          <w:tcPr>
            <w:tcW w:w="7223" w:type="dxa"/>
          </w:tcPr>
          <w:p w14:paraId="38E39D8C" w14:textId="6C844992" w:rsidR="00303C48" w:rsidRDefault="00046BB1" w:rsidP="00303C48">
            <w:r>
              <w:t>An error occurred</w:t>
            </w:r>
          </w:p>
        </w:tc>
      </w:tr>
      <w:tr w:rsidR="00303C48" w14:paraId="645E949C" w14:textId="77777777" w:rsidTr="004D77E0">
        <w:tc>
          <w:tcPr>
            <w:tcW w:w="2405" w:type="dxa"/>
          </w:tcPr>
          <w:p w14:paraId="5291E455" w14:textId="47E9F62B" w:rsidR="00303C48" w:rsidRDefault="00303C48" w:rsidP="00303C48">
            <w:r>
              <w:t>Postcondition</w:t>
            </w:r>
          </w:p>
        </w:tc>
        <w:tc>
          <w:tcPr>
            <w:tcW w:w="7223" w:type="dxa"/>
          </w:tcPr>
          <w:p w14:paraId="41F1628D" w14:textId="7622EF50" w:rsidR="00303C48" w:rsidRDefault="00E418CC" w:rsidP="00303C48">
            <w:r>
              <w:t xml:space="preserve">The </w:t>
            </w:r>
            <w:r w:rsidRPr="00344CD4">
              <w:rPr>
                <w:i/>
                <w:iCs/>
              </w:rPr>
              <w:t>State</w:t>
            </w:r>
            <w:r>
              <w:t xml:space="preserve"> </w:t>
            </w:r>
            <w:r w:rsidR="00D25DF0">
              <w:rPr>
                <w:i/>
                <w:iCs/>
              </w:rPr>
              <w:t>Error</w:t>
            </w:r>
            <w:r>
              <w:rPr>
                <w:i/>
                <w:iCs/>
              </w:rPr>
              <w:t xml:space="preserve"> </w:t>
            </w:r>
            <w:r w:rsidRPr="00046BB1">
              <w:t>is</w:t>
            </w:r>
            <w:r w:rsidRPr="00344CD4">
              <w:rPr>
                <w:i/>
                <w:iCs/>
              </w:rPr>
              <w:t xml:space="preserve"> </w:t>
            </w:r>
            <w:r w:rsidR="00D25DF0">
              <w:rPr>
                <w:iCs/>
              </w:rPr>
              <w:t xml:space="preserve">not </w:t>
            </w:r>
            <w:r>
              <w:t>active</w:t>
            </w:r>
          </w:p>
        </w:tc>
      </w:tr>
      <w:tr w:rsidR="00303C48" w14:paraId="38E0C3B2" w14:textId="77777777" w:rsidTr="004D77E0">
        <w:tc>
          <w:tcPr>
            <w:tcW w:w="2405" w:type="dxa"/>
          </w:tcPr>
          <w:p w14:paraId="1B781943" w14:textId="78F6265E" w:rsidR="00303C48" w:rsidRDefault="00303C48" w:rsidP="00303C48">
            <w:r>
              <w:t>Error case</w:t>
            </w:r>
          </w:p>
        </w:tc>
        <w:tc>
          <w:tcPr>
            <w:tcW w:w="7223" w:type="dxa"/>
          </w:tcPr>
          <w:p w14:paraId="696DEB17" w14:textId="0436FD16" w:rsidR="00303C48" w:rsidRDefault="00303C48" w:rsidP="00303C48">
            <w:r>
              <w:t>none</w:t>
            </w:r>
          </w:p>
        </w:tc>
      </w:tr>
      <w:tr w:rsidR="00303C48" w14:paraId="210015E2" w14:textId="77777777" w:rsidTr="004D77E0">
        <w:tc>
          <w:tcPr>
            <w:tcW w:w="2405" w:type="dxa"/>
          </w:tcPr>
          <w:p w14:paraId="21C0648C" w14:textId="7C75E17A" w:rsidR="00303C48" w:rsidRDefault="00303C48" w:rsidP="00303C48">
            <w:r>
              <w:t>Actors</w:t>
            </w:r>
          </w:p>
        </w:tc>
        <w:tc>
          <w:tcPr>
            <w:tcW w:w="7223" w:type="dxa"/>
          </w:tcPr>
          <w:p w14:paraId="6CDE2360" w14:textId="3B01918C" w:rsidR="00303C48" w:rsidRDefault="00303C48" w:rsidP="00303C48">
            <w:proofErr w:type="spellStart"/>
            <w:r w:rsidRPr="008D0925">
              <w:rPr>
                <w:i/>
                <w:iCs/>
              </w:rPr>
              <w:t>O</w:t>
            </w:r>
            <w:r w:rsidR="00667146">
              <w:rPr>
                <w:i/>
                <w:iCs/>
              </w:rPr>
              <w:t>led</w:t>
            </w:r>
            <w:r w:rsidRPr="008D0925">
              <w:rPr>
                <w:i/>
                <w:iCs/>
              </w:rPr>
              <w:t>Display</w:t>
            </w:r>
            <w:proofErr w:type="spellEnd"/>
            <w:r w:rsidRPr="008D0925">
              <w:rPr>
                <w:i/>
                <w:iCs/>
              </w:rPr>
              <w:t xml:space="preserve">, </w:t>
            </w:r>
            <w:r>
              <w:rPr>
                <w:i/>
                <w:iCs/>
              </w:rPr>
              <w:t xml:space="preserve">Buzzer, </w:t>
            </w:r>
            <w:proofErr w:type="spellStart"/>
            <w:r w:rsidR="00667146">
              <w:rPr>
                <w:i/>
                <w:iCs/>
              </w:rPr>
              <w:t>Drive</w:t>
            </w:r>
            <w:r>
              <w:rPr>
                <w:i/>
                <w:iCs/>
              </w:rPr>
              <w:t>Motors</w:t>
            </w:r>
            <w:proofErr w:type="spellEnd"/>
            <w:r w:rsidR="00814932">
              <w:rPr>
                <w:i/>
                <w:iCs/>
              </w:rPr>
              <w:t xml:space="preserve">, </w:t>
            </w:r>
            <w:proofErr w:type="spellStart"/>
            <w:r w:rsidR="00302A0B">
              <w:rPr>
                <w:i/>
                <w:iCs/>
              </w:rPr>
              <w:t>ResetButton</w:t>
            </w:r>
            <w:proofErr w:type="spellEnd"/>
          </w:p>
        </w:tc>
      </w:tr>
      <w:tr w:rsidR="00303C48" w14:paraId="339E3C87" w14:textId="77777777" w:rsidTr="004D77E0">
        <w:tc>
          <w:tcPr>
            <w:tcW w:w="2405" w:type="dxa"/>
          </w:tcPr>
          <w:p w14:paraId="1B544A42" w14:textId="6FF11C90" w:rsidR="00303C48" w:rsidRDefault="00303C48" w:rsidP="00303C48">
            <w:r>
              <w:t>Trigger</w:t>
            </w:r>
          </w:p>
        </w:tc>
        <w:tc>
          <w:tcPr>
            <w:tcW w:w="7223" w:type="dxa"/>
          </w:tcPr>
          <w:p w14:paraId="0BB18093" w14:textId="49F81336" w:rsidR="00303C48" w:rsidRDefault="00E418CC" w:rsidP="00303C48">
            <w:r w:rsidRPr="00E418CC">
              <w:t>An error occurs</w:t>
            </w:r>
          </w:p>
        </w:tc>
      </w:tr>
      <w:tr w:rsidR="00303C48" w14:paraId="52460E74" w14:textId="77777777" w:rsidTr="004D77E0">
        <w:tc>
          <w:tcPr>
            <w:tcW w:w="2405" w:type="dxa"/>
          </w:tcPr>
          <w:p w14:paraId="5884D890" w14:textId="46196017" w:rsidR="00303C48" w:rsidRDefault="00E52491" w:rsidP="00303C48">
            <w:r>
              <w:t>Standard sequence</w:t>
            </w:r>
          </w:p>
        </w:tc>
        <w:tc>
          <w:tcPr>
            <w:tcW w:w="7223" w:type="dxa"/>
          </w:tcPr>
          <w:p w14:paraId="51A519DE" w14:textId="5C347B87" w:rsidR="00303C48" w:rsidRPr="00E418CC" w:rsidRDefault="00E418CC">
            <w:pPr>
              <w:pStyle w:val="Listenabsatz"/>
              <w:numPr>
                <w:ilvl w:val="0"/>
                <w:numId w:val="21"/>
              </w:numPr>
            </w:pPr>
            <w:r>
              <w:t xml:space="preserve">The </w:t>
            </w:r>
            <w:r w:rsidRPr="00AA11A7">
              <w:rPr>
                <w:i/>
              </w:rPr>
              <w:t>State</w:t>
            </w:r>
            <w:r>
              <w:t xml:space="preserve"> </w:t>
            </w:r>
            <w:r w:rsidRPr="00210405">
              <w:rPr>
                <w:i/>
                <w:iCs/>
              </w:rPr>
              <w:t>Error</w:t>
            </w:r>
            <w:r>
              <w:rPr>
                <w:i/>
                <w:iCs/>
              </w:rPr>
              <w:t xml:space="preserve"> is </w:t>
            </w:r>
            <w:proofErr w:type="gramStart"/>
            <w:r w:rsidR="00C471B4">
              <w:rPr>
                <w:i/>
                <w:iCs/>
              </w:rPr>
              <w:t>activated</w:t>
            </w:r>
            <w:proofErr w:type="gramEnd"/>
          </w:p>
          <w:p w14:paraId="54835EEF" w14:textId="6D3ED85E" w:rsidR="00E418CC" w:rsidRPr="00CB07F6" w:rsidRDefault="00E418CC">
            <w:pPr>
              <w:pStyle w:val="Listenabsatz"/>
              <w:numPr>
                <w:ilvl w:val="0"/>
                <w:numId w:val="21"/>
              </w:numPr>
            </w:pPr>
            <w:r w:rsidRPr="00CB07F6">
              <w:t xml:space="preserve">Stops the power supply to the </w:t>
            </w:r>
            <w:proofErr w:type="spellStart"/>
            <w:proofErr w:type="gramStart"/>
            <w:r w:rsidR="00071ADB">
              <w:t>Drive</w:t>
            </w:r>
            <w:r w:rsidRPr="00CB07F6">
              <w:rPr>
                <w:i/>
                <w:iCs/>
              </w:rPr>
              <w:t>Motors</w:t>
            </w:r>
            <w:proofErr w:type="spellEnd"/>
            <w:proofErr w:type="gramEnd"/>
          </w:p>
          <w:p w14:paraId="3B50655B" w14:textId="00301573" w:rsidR="00E418CC" w:rsidRDefault="00E418CC">
            <w:pPr>
              <w:pStyle w:val="Listenabsatz"/>
              <w:numPr>
                <w:ilvl w:val="0"/>
                <w:numId w:val="21"/>
              </w:numPr>
            </w:pPr>
            <w:r>
              <w:t xml:space="preserve">The </w:t>
            </w:r>
            <w:proofErr w:type="spellStart"/>
            <w:r w:rsidRPr="00E418CC">
              <w:rPr>
                <w:i/>
                <w:iCs/>
              </w:rPr>
              <w:t>AlarmSignal</w:t>
            </w:r>
            <w:proofErr w:type="spellEnd"/>
            <w:r>
              <w:t xml:space="preserve"> is played on the </w:t>
            </w:r>
            <w:proofErr w:type="gramStart"/>
            <w:r w:rsidRPr="00E418CC">
              <w:rPr>
                <w:i/>
                <w:iCs/>
              </w:rPr>
              <w:t>Buzzer</w:t>
            </w:r>
            <w:proofErr w:type="gramEnd"/>
          </w:p>
          <w:p w14:paraId="164D1D44" w14:textId="4EF72814" w:rsidR="00E418CC" w:rsidRDefault="00E418CC">
            <w:pPr>
              <w:pStyle w:val="Listenabsatz"/>
              <w:numPr>
                <w:ilvl w:val="0"/>
                <w:numId w:val="21"/>
              </w:numPr>
            </w:pPr>
            <w:r>
              <w:t xml:space="preserve">An error message is displayed on the </w:t>
            </w:r>
            <w:proofErr w:type="spellStart"/>
            <w:proofErr w:type="gramStart"/>
            <w:r w:rsidRPr="00E418CC">
              <w:rPr>
                <w:i/>
                <w:iCs/>
              </w:rPr>
              <w:t>OledDisplay</w:t>
            </w:r>
            <w:proofErr w:type="spellEnd"/>
            <w:proofErr w:type="gramEnd"/>
          </w:p>
          <w:p w14:paraId="27687EF0" w14:textId="62A1AA7D" w:rsidR="00E418CC" w:rsidRDefault="00E418CC">
            <w:pPr>
              <w:pStyle w:val="Listenabsatz"/>
              <w:numPr>
                <w:ilvl w:val="0"/>
                <w:numId w:val="21"/>
              </w:numPr>
            </w:pPr>
            <w:r>
              <w:t xml:space="preserve">The </w:t>
            </w:r>
            <w:proofErr w:type="spellStart"/>
            <w:r w:rsidR="00302A0B">
              <w:rPr>
                <w:i/>
              </w:rPr>
              <w:t>ResetButton</w:t>
            </w:r>
            <w:proofErr w:type="spellEnd"/>
            <w:r>
              <w:t xml:space="preserve"> is </w:t>
            </w:r>
            <w:proofErr w:type="gramStart"/>
            <w:r w:rsidR="00CC78EE">
              <w:t>released</w:t>
            </w:r>
            <w:proofErr w:type="gramEnd"/>
          </w:p>
          <w:p w14:paraId="7B74FE20" w14:textId="003E2694" w:rsidR="00E418CC" w:rsidRDefault="00E418CC">
            <w:pPr>
              <w:pStyle w:val="Listenabsatz"/>
              <w:numPr>
                <w:ilvl w:val="0"/>
                <w:numId w:val="21"/>
              </w:numPr>
            </w:pPr>
            <w:r>
              <w:t xml:space="preserve">The </w:t>
            </w:r>
            <w:r w:rsidR="00AA11A7" w:rsidRPr="00AA11A7">
              <w:t>use case</w:t>
            </w:r>
            <w:r>
              <w:t xml:space="preserve"> </w:t>
            </w:r>
            <w:proofErr w:type="spellStart"/>
            <w:r w:rsidR="00AA11A7">
              <w:rPr>
                <w:i/>
                <w:iCs/>
              </w:rPr>
              <w:t>InitializeMcu</w:t>
            </w:r>
            <w:proofErr w:type="spellEnd"/>
            <w:r w:rsidR="00AA11A7" w:rsidRPr="00AA11A7">
              <w:rPr>
                <w:iCs/>
              </w:rPr>
              <w:t xml:space="preserve"> (2.3.2.1)</w:t>
            </w:r>
            <w:r>
              <w:rPr>
                <w:i/>
                <w:iCs/>
              </w:rPr>
              <w:t xml:space="preserve"> </w:t>
            </w:r>
            <w:r>
              <w:t>is activ</w:t>
            </w:r>
            <w:r w:rsidR="00302A0B">
              <w:t>at</w:t>
            </w:r>
            <w:r>
              <w:t>ed</w:t>
            </w:r>
          </w:p>
        </w:tc>
      </w:tr>
      <w:tr w:rsidR="00303C48" w14:paraId="1957EF66" w14:textId="77777777" w:rsidTr="004D77E0">
        <w:tc>
          <w:tcPr>
            <w:tcW w:w="2405" w:type="dxa"/>
          </w:tcPr>
          <w:p w14:paraId="64A569A8" w14:textId="40A3E63A" w:rsidR="00303C48" w:rsidRDefault="00303C48" w:rsidP="00303C48">
            <w:r>
              <w:t>Alternative sequences</w:t>
            </w:r>
          </w:p>
        </w:tc>
        <w:tc>
          <w:tcPr>
            <w:tcW w:w="7223" w:type="dxa"/>
          </w:tcPr>
          <w:p w14:paraId="38D332FD" w14:textId="7E7E2583" w:rsidR="00303C48" w:rsidRDefault="00303C48" w:rsidP="00303C48">
            <w:r>
              <w:t>none</w:t>
            </w:r>
          </w:p>
        </w:tc>
      </w:tr>
    </w:tbl>
    <w:p w14:paraId="6A617CB4" w14:textId="189F139A" w:rsidR="00D25DF0" w:rsidRDefault="00D25DF0" w:rsidP="00770B39">
      <w:pPr>
        <w:tabs>
          <w:tab w:val="clear" w:pos="8930"/>
        </w:tabs>
        <w:spacing w:after="160" w:line="259" w:lineRule="auto"/>
        <w:jc w:val="left"/>
      </w:pPr>
    </w:p>
    <w:tbl>
      <w:tblPr>
        <w:tblStyle w:val="Tabellenraster"/>
        <w:tblW w:w="0" w:type="auto"/>
        <w:tblLook w:val="04A0" w:firstRow="1" w:lastRow="0" w:firstColumn="1" w:lastColumn="0" w:noHBand="0" w:noVBand="1"/>
      </w:tblPr>
      <w:tblGrid>
        <w:gridCol w:w="2405"/>
        <w:gridCol w:w="7223"/>
      </w:tblGrid>
      <w:tr w:rsidR="00303C48" w14:paraId="5EF95C37" w14:textId="77777777" w:rsidTr="004D77E0">
        <w:tc>
          <w:tcPr>
            <w:tcW w:w="2405" w:type="dxa"/>
          </w:tcPr>
          <w:p w14:paraId="32977E9A" w14:textId="632BD881" w:rsidR="00303C48" w:rsidRDefault="00D25DF0" w:rsidP="004D77E0">
            <w:r>
              <w:br w:type="page"/>
            </w:r>
            <w:r w:rsidR="00303C48">
              <w:t>Reference number</w:t>
            </w:r>
          </w:p>
        </w:tc>
        <w:tc>
          <w:tcPr>
            <w:tcW w:w="7223" w:type="dxa"/>
          </w:tcPr>
          <w:p w14:paraId="78E0B129" w14:textId="13755160" w:rsidR="00303C48" w:rsidRDefault="00303C48" w:rsidP="004D77E0">
            <w:r>
              <w:t>2.3.2.</w:t>
            </w:r>
            <w:r w:rsidR="00046BB1">
              <w:t>9</w:t>
            </w:r>
          </w:p>
        </w:tc>
      </w:tr>
      <w:tr w:rsidR="00303C48" w14:paraId="7405ECC5" w14:textId="77777777" w:rsidTr="004D77E0">
        <w:tc>
          <w:tcPr>
            <w:tcW w:w="2405" w:type="dxa"/>
          </w:tcPr>
          <w:p w14:paraId="1F53A098" w14:textId="391644FA" w:rsidR="00303C48" w:rsidRDefault="00303C48" w:rsidP="00303C48">
            <w:r>
              <w:t>Name</w:t>
            </w:r>
          </w:p>
        </w:tc>
        <w:tc>
          <w:tcPr>
            <w:tcW w:w="7223" w:type="dxa"/>
          </w:tcPr>
          <w:p w14:paraId="6644AF4C" w14:textId="7216A369" w:rsidR="00303C48" w:rsidRDefault="00303C48" w:rsidP="00303C48">
            <w:proofErr w:type="spellStart"/>
            <w:r>
              <w:rPr>
                <w:i/>
                <w:iCs/>
              </w:rPr>
              <w:t>SetParameters</w:t>
            </w:r>
            <w:proofErr w:type="spellEnd"/>
          </w:p>
        </w:tc>
      </w:tr>
      <w:tr w:rsidR="00303C48" w:rsidRPr="00354002" w14:paraId="369B927E" w14:textId="77777777" w:rsidTr="004D77E0">
        <w:tc>
          <w:tcPr>
            <w:tcW w:w="2405" w:type="dxa"/>
          </w:tcPr>
          <w:p w14:paraId="22592C91" w14:textId="1D284AC2" w:rsidR="00303C48" w:rsidRDefault="00303C48" w:rsidP="00303C48">
            <w:r>
              <w:t>Short description</w:t>
            </w:r>
          </w:p>
        </w:tc>
        <w:tc>
          <w:tcPr>
            <w:tcW w:w="7223" w:type="dxa"/>
          </w:tcPr>
          <w:p w14:paraId="520F78D6" w14:textId="060D75F0" w:rsidR="00303C48" w:rsidRPr="00DC6D07" w:rsidRDefault="00D25DF0" w:rsidP="00303C48">
            <w:r w:rsidRPr="008D0925">
              <w:t xml:space="preserve">Allows </w:t>
            </w:r>
            <w:r>
              <w:t xml:space="preserve">to choose between different </w:t>
            </w:r>
            <w:proofErr w:type="spellStart"/>
            <w:r w:rsidRPr="007F6131">
              <w:rPr>
                <w:i/>
              </w:rPr>
              <w:t>ParameterSets</w:t>
            </w:r>
            <w:proofErr w:type="spellEnd"/>
          </w:p>
        </w:tc>
      </w:tr>
      <w:tr w:rsidR="00303C48" w14:paraId="66248DDC" w14:textId="77777777" w:rsidTr="004D77E0">
        <w:tc>
          <w:tcPr>
            <w:tcW w:w="2405" w:type="dxa"/>
          </w:tcPr>
          <w:p w14:paraId="094FC312" w14:textId="679083CA" w:rsidR="00303C48" w:rsidRDefault="00303C48" w:rsidP="00303C48">
            <w:r>
              <w:t>Precondition</w:t>
            </w:r>
          </w:p>
        </w:tc>
        <w:tc>
          <w:tcPr>
            <w:tcW w:w="7223" w:type="dxa"/>
          </w:tcPr>
          <w:p w14:paraId="53FB2E1A" w14:textId="7810198A" w:rsidR="00303C48" w:rsidRDefault="00AE28EB" w:rsidP="00303C48">
            <w:r>
              <w:t xml:space="preserve">The </w:t>
            </w:r>
            <w:r w:rsidRPr="00210405">
              <w:rPr>
                <w:i/>
                <w:iCs/>
              </w:rPr>
              <w:t>State</w:t>
            </w:r>
            <w:r>
              <w:t xml:space="preserve"> </w:t>
            </w:r>
            <w:r w:rsidRPr="00210405">
              <w:rPr>
                <w:i/>
                <w:iCs/>
              </w:rPr>
              <w:t>Error</w:t>
            </w:r>
            <w:r>
              <w:t xml:space="preserve"> is not active</w:t>
            </w:r>
          </w:p>
        </w:tc>
      </w:tr>
      <w:tr w:rsidR="00AE28EB" w14:paraId="21765089" w14:textId="77777777" w:rsidTr="004D77E0">
        <w:tc>
          <w:tcPr>
            <w:tcW w:w="2405" w:type="dxa"/>
          </w:tcPr>
          <w:p w14:paraId="236318C6" w14:textId="552FF731" w:rsidR="00AE28EB" w:rsidRDefault="00AE28EB" w:rsidP="00AE28EB">
            <w:r>
              <w:t>Postcondition</w:t>
            </w:r>
          </w:p>
        </w:tc>
        <w:tc>
          <w:tcPr>
            <w:tcW w:w="7223" w:type="dxa"/>
          </w:tcPr>
          <w:p w14:paraId="2BBA3454" w14:textId="59B110D9" w:rsidR="00AE28EB" w:rsidRDefault="00AE28EB" w:rsidP="00AE28EB">
            <w:r>
              <w:t xml:space="preserve">The </w:t>
            </w:r>
            <w:r w:rsidRPr="00344CD4">
              <w:rPr>
                <w:i/>
                <w:iCs/>
              </w:rPr>
              <w:t>State</w:t>
            </w:r>
            <w:r>
              <w:t xml:space="preserve"> </w:t>
            </w:r>
            <w:proofErr w:type="spellStart"/>
            <w:r>
              <w:rPr>
                <w:i/>
                <w:iCs/>
              </w:rPr>
              <w:t>ReadyToDrive</w:t>
            </w:r>
            <w:proofErr w:type="spellEnd"/>
            <w:r>
              <w:rPr>
                <w:i/>
                <w:iCs/>
              </w:rPr>
              <w:t xml:space="preserve"> </w:t>
            </w:r>
            <w:r w:rsidRPr="00344CD4">
              <w:rPr>
                <w:i/>
                <w:iCs/>
              </w:rPr>
              <w:t xml:space="preserve">is </w:t>
            </w:r>
            <w:r>
              <w:t>active</w:t>
            </w:r>
          </w:p>
        </w:tc>
      </w:tr>
      <w:tr w:rsidR="00AE28EB" w14:paraId="1230FF0A" w14:textId="77777777" w:rsidTr="004D77E0">
        <w:tc>
          <w:tcPr>
            <w:tcW w:w="2405" w:type="dxa"/>
          </w:tcPr>
          <w:p w14:paraId="52FC5F53" w14:textId="5935F050" w:rsidR="00AE28EB" w:rsidRDefault="00AE28EB" w:rsidP="00AE28EB">
            <w:r>
              <w:t>Error case</w:t>
            </w:r>
          </w:p>
        </w:tc>
        <w:tc>
          <w:tcPr>
            <w:tcW w:w="7223" w:type="dxa"/>
          </w:tcPr>
          <w:p w14:paraId="36E1DEE6" w14:textId="39D80306" w:rsidR="00AE28EB" w:rsidRDefault="00AE28EB" w:rsidP="00AE28EB">
            <w:r>
              <w:t>none</w:t>
            </w:r>
          </w:p>
        </w:tc>
      </w:tr>
      <w:tr w:rsidR="00AE28EB" w14:paraId="670FED54" w14:textId="77777777" w:rsidTr="004D77E0">
        <w:tc>
          <w:tcPr>
            <w:tcW w:w="2405" w:type="dxa"/>
          </w:tcPr>
          <w:p w14:paraId="7CB4E22B" w14:textId="0CD029A3" w:rsidR="00AE28EB" w:rsidRDefault="00AE28EB" w:rsidP="00AE28EB">
            <w:r>
              <w:t>Actors</w:t>
            </w:r>
          </w:p>
        </w:tc>
        <w:tc>
          <w:tcPr>
            <w:tcW w:w="7223" w:type="dxa"/>
          </w:tcPr>
          <w:p w14:paraId="42558D06" w14:textId="4F7AE493" w:rsidR="00AE28EB" w:rsidRDefault="00AE28EB" w:rsidP="00AE28EB">
            <w:r w:rsidRPr="008D0925">
              <w:rPr>
                <w:i/>
                <w:iCs/>
              </w:rPr>
              <w:t xml:space="preserve">OLED-Display, </w:t>
            </w:r>
            <w:proofErr w:type="spellStart"/>
            <w:r>
              <w:rPr>
                <w:i/>
                <w:iCs/>
              </w:rPr>
              <w:t>ParamButton</w:t>
            </w:r>
            <w:proofErr w:type="spellEnd"/>
          </w:p>
        </w:tc>
      </w:tr>
      <w:tr w:rsidR="00AE28EB" w14:paraId="4CA72111" w14:textId="77777777" w:rsidTr="004D77E0">
        <w:tc>
          <w:tcPr>
            <w:tcW w:w="2405" w:type="dxa"/>
          </w:tcPr>
          <w:p w14:paraId="69109AA9" w14:textId="63E746F3" w:rsidR="00AE28EB" w:rsidRDefault="00AE28EB" w:rsidP="00AE28EB">
            <w:r>
              <w:t>Trigger</w:t>
            </w:r>
          </w:p>
        </w:tc>
        <w:tc>
          <w:tcPr>
            <w:tcW w:w="7223" w:type="dxa"/>
          </w:tcPr>
          <w:p w14:paraId="3D0A3BDB" w14:textId="088E168D" w:rsidR="00AE28EB" w:rsidRDefault="00AE28EB" w:rsidP="00AE28EB">
            <w:r w:rsidRPr="00D26E95">
              <w:t xml:space="preserve">The </w:t>
            </w:r>
            <w:proofErr w:type="spellStart"/>
            <w:r w:rsidRPr="00AE28EB">
              <w:rPr>
                <w:i/>
                <w:iCs/>
              </w:rPr>
              <w:t>ParamButton</w:t>
            </w:r>
            <w:proofErr w:type="spellEnd"/>
            <w:r w:rsidRPr="00D26E95">
              <w:t xml:space="preserve"> button has been </w:t>
            </w:r>
            <w:r w:rsidR="00CC78EE">
              <w:t>released</w:t>
            </w:r>
          </w:p>
        </w:tc>
      </w:tr>
      <w:tr w:rsidR="00AE28EB" w14:paraId="11AA51A4" w14:textId="77777777" w:rsidTr="004D77E0">
        <w:tc>
          <w:tcPr>
            <w:tcW w:w="2405" w:type="dxa"/>
          </w:tcPr>
          <w:p w14:paraId="42AC6137" w14:textId="41030C9D" w:rsidR="00AE28EB" w:rsidRDefault="00AE28EB" w:rsidP="00AE28EB">
            <w:r>
              <w:t>Standard sequence</w:t>
            </w:r>
          </w:p>
        </w:tc>
        <w:tc>
          <w:tcPr>
            <w:tcW w:w="7223" w:type="dxa"/>
          </w:tcPr>
          <w:p w14:paraId="38FC0723" w14:textId="77777777" w:rsidR="00D25DF0" w:rsidRDefault="00D25DF0">
            <w:pPr>
              <w:pStyle w:val="Listenabsatz"/>
              <w:numPr>
                <w:ilvl w:val="0"/>
                <w:numId w:val="22"/>
              </w:numPr>
            </w:pPr>
            <w:r w:rsidRPr="00D26E95">
              <w:t xml:space="preserve">The </w:t>
            </w:r>
            <w:proofErr w:type="spellStart"/>
            <w:r w:rsidRPr="00AB4D59">
              <w:rPr>
                <w:i/>
                <w:iCs/>
              </w:rPr>
              <w:t>ParamButton</w:t>
            </w:r>
            <w:proofErr w:type="spellEnd"/>
            <w:r w:rsidRPr="00D26E95">
              <w:t xml:space="preserve"> </w:t>
            </w:r>
            <w:r>
              <w:t xml:space="preserve">is </w:t>
            </w:r>
            <w:proofErr w:type="gramStart"/>
            <w:r>
              <w:t>released</w:t>
            </w:r>
            <w:proofErr w:type="gramEnd"/>
          </w:p>
          <w:p w14:paraId="37AAA1C2" w14:textId="77777777" w:rsidR="00D25DF0" w:rsidRDefault="00D25DF0">
            <w:pPr>
              <w:pStyle w:val="Listenabsatz"/>
              <w:numPr>
                <w:ilvl w:val="0"/>
                <w:numId w:val="22"/>
              </w:numPr>
            </w:pPr>
            <w:r>
              <w:t xml:space="preserve">The </w:t>
            </w:r>
            <w:r w:rsidRPr="00B27DB6">
              <w:rPr>
                <w:i/>
              </w:rPr>
              <w:t>State</w:t>
            </w:r>
            <w:r w:rsidRPr="001F0935">
              <w:rPr>
                <w:i/>
              </w:rPr>
              <w:t xml:space="preserve"> Setup</w:t>
            </w:r>
            <w:r>
              <w:t xml:space="preserve"> is </w:t>
            </w:r>
            <w:proofErr w:type="gramStart"/>
            <w:r>
              <w:t>activated</w:t>
            </w:r>
            <w:proofErr w:type="gramEnd"/>
          </w:p>
          <w:p w14:paraId="280C535D" w14:textId="77777777" w:rsidR="00D25DF0" w:rsidRDefault="00D25DF0">
            <w:pPr>
              <w:pStyle w:val="Listenabsatz"/>
              <w:numPr>
                <w:ilvl w:val="0"/>
                <w:numId w:val="22"/>
              </w:numPr>
            </w:pPr>
            <w:r>
              <w:t xml:space="preserve">Cycle to the next </w:t>
            </w:r>
            <w:proofErr w:type="spellStart"/>
            <w:proofErr w:type="gramStart"/>
            <w:r w:rsidRPr="002F0EEB">
              <w:rPr>
                <w:i/>
              </w:rPr>
              <w:t>ParameterSe</w:t>
            </w:r>
            <w:r>
              <w:rPr>
                <w:i/>
              </w:rPr>
              <w:t>t</w:t>
            </w:r>
            <w:proofErr w:type="spellEnd"/>
            <w:proofErr w:type="gramEnd"/>
          </w:p>
          <w:p w14:paraId="7BE6DFFD" w14:textId="77777777" w:rsidR="00D25DF0" w:rsidRDefault="00D25DF0">
            <w:pPr>
              <w:pStyle w:val="Listenabsatz"/>
              <w:numPr>
                <w:ilvl w:val="0"/>
                <w:numId w:val="22"/>
              </w:numPr>
            </w:pPr>
            <w:r>
              <w:t xml:space="preserve">The </w:t>
            </w:r>
            <w:proofErr w:type="spellStart"/>
            <w:r w:rsidRPr="002F0EEB">
              <w:rPr>
                <w:i/>
              </w:rPr>
              <w:t>OledDisplay</w:t>
            </w:r>
            <w:proofErr w:type="spellEnd"/>
            <w:r>
              <w:t xml:space="preserve"> s</w:t>
            </w:r>
            <w:r w:rsidRPr="00D26E95">
              <w:t>hows the</w:t>
            </w:r>
            <w:r>
              <w:t xml:space="preserve"> number of the active</w:t>
            </w:r>
            <w:r w:rsidRPr="00D26E95">
              <w:t xml:space="preserve"> </w:t>
            </w:r>
            <w:proofErr w:type="spellStart"/>
            <w:r w:rsidRPr="007F6131">
              <w:rPr>
                <w:i/>
              </w:rPr>
              <w:t>ParameterSet</w:t>
            </w:r>
            <w:proofErr w:type="spellEnd"/>
            <w:r>
              <w:rPr>
                <w:i/>
              </w:rPr>
              <w:t xml:space="preserve"> </w:t>
            </w:r>
            <w:r>
              <w:t>for 0.5s</w:t>
            </w:r>
          </w:p>
          <w:p w14:paraId="6A1A653A" w14:textId="29A07ACC" w:rsidR="00AE28EB" w:rsidRDefault="00071ADB">
            <w:pPr>
              <w:pStyle w:val="Listenabsatz"/>
              <w:numPr>
                <w:ilvl w:val="0"/>
                <w:numId w:val="22"/>
              </w:numPr>
            </w:pPr>
            <w:r>
              <w:t xml:space="preserve">The </w:t>
            </w:r>
            <w:r w:rsidRPr="00B27DB6">
              <w:rPr>
                <w:i/>
              </w:rPr>
              <w:t>State</w:t>
            </w:r>
            <w:r>
              <w:rPr>
                <w:i/>
              </w:rPr>
              <w:t xml:space="preserve"> </w:t>
            </w:r>
            <w:proofErr w:type="spellStart"/>
            <w:r>
              <w:rPr>
                <w:i/>
                <w:iCs/>
              </w:rPr>
              <w:t>ReadyToDrive</w:t>
            </w:r>
            <w:proofErr w:type="spellEnd"/>
            <w:r>
              <w:rPr>
                <w:i/>
                <w:iCs/>
              </w:rPr>
              <w:t xml:space="preserve"> </w:t>
            </w:r>
            <w:r>
              <w:t>is activated</w:t>
            </w:r>
          </w:p>
        </w:tc>
      </w:tr>
      <w:tr w:rsidR="00AE28EB" w14:paraId="36CC49F4" w14:textId="77777777" w:rsidTr="004D77E0">
        <w:tc>
          <w:tcPr>
            <w:tcW w:w="2405" w:type="dxa"/>
          </w:tcPr>
          <w:p w14:paraId="4E0AC5D0" w14:textId="458E05B8" w:rsidR="00AE28EB" w:rsidRDefault="00AE28EB" w:rsidP="00AE28EB">
            <w:r>
              <w:t>Alternative sequences</w:t>
            </w:r>
          </w:p>
        </w:tc>
        <w:tc>
          <w:tcPr>
            <w:tcW w:w="7223" w:type="dxa"/>
          </w:tcPr>
          <w:p w14:paraId="0E53901C" w14:textId="2BA961E2" w:rsidR="00AE28EB" w:rsidRDefault="00AE28EB" w:rsidP="00AE28EB">
            <w:r>
              <w:t>none</w:t>
            </w:r>
          </w:p>
        </w:tc>
      </w:tr>
    </w:tbl>
    <w:p w14:paraId="6A6EAAB3" w14:textId="6FAEDECA" w:rsidR="00303C48" w:rsidRDefault="00303C48" w:rsidP="00770B39">
      <w:pPr>
        <w:tabs>
          <w:tab w:val="clear" w:pos="8930"/>
        </w:tabs>
        <w:spacing w:after="160" w:line="259" w:lineRule="auto"/>
        <w:jc w:val="left"/>
      </w:pPr>
    </w:p>
    <w:p w14:paraId="212A5295" w14:textId="43627571" w:rsidR="00303C48" w:rsidRPr="00E96612" w:rsidRDefault="00303C48" w:rsidP="00770B39">
      <w:pPr>
        <w:tabs>
          <w:tab w:val="clear" w:pos="8930"/>
        </w:tabs>
        <w:spacing w:after="160" w:line="259" w:lineRule="auto"/>
        <w:jc w:val="left"/>
      </w:pPr>
      <w:r>
        <w:br w:type="page"/>
      </w:r>
    </w:p>
    <w:p w14:paraId="2032DED1" w14:textId="77777777" w:rsidR="00E96612" w:rsidRDefault="00E96612" w:rsidP="00E96612">
      <w:pPr>
        <w:pStyle w:val="berschrift1"/>
      </w:pPr>
      <w:bookmarkStart w:id="51" w:name="_Toc163073360"/>
      <w:r>
        <w:lastRenderedPageBreak/>
        <w:t>Requirements</w:t>
      </w:r>
      <w:bookmarkEnd w:id="51"/>
      <w:r>
        <w:t xml:space="preserve"> </w:t>
      </w:r>
    </w:p>
    <w:p w14:paraId="5A9AC5A0" w14:textId="77777777" w:rsidR="00E96612" w:rsidRDefault="00E96612" w:rsidP="00E96612">
      <w:pPr>
        <w:pStyle w:val="berschrift2"/>
      </w:pPr>
      <w:r>
        <w:t xml:space="preserve"> </w:t>
      </w:r>
      <w:bookmarkStart w:id="52" w:name="_Toc163073361"/>
      <w:r>
        <w:t>Functional Requirements</w:t>
      </w:r>
      <w:bookmarkEnd w:id="52"/>
      <w:r>
        <w:t xml:space="preserve"> </w:t>
      </w:r>
    </w:p>
    <w:p w14:paraId="07763E6A" w14:textId="16E56ACE" w:rsidR="00585B60" w:rsidRPr="00585B60" w:rsidRDefault="00AE311A" w:rsidP="00585B60">
      <w:pPr>
        <w:pStyle w:val="berschrift3"/>
        <w:tabs>
          <w:tab w:val="clear" w:pos="567"/>
          <w:tab w:val="left" w:pos="851"/>
        </w:tabs>
      </w:pPr>
      <w:bookmarkStart w:id="53" w:name="_Toc163073362"/>
      <w:r>
        <w:t xml:space="preserve">Before </w:t>
      </w:r>
      <w:bookmarkEnd w:id="53"/>
      <w:r>
        <w:t>start</w:t>
      </w:r>
    </w:p>
    <w:p w14:paraId="3059F386" w14:textId="04FAFE00" w:rsidR="009B1E07" w:rsidRDefault="00880B5F" w:rsidP="00585B60">
      <w:pPr>
        <w:tabs>
          <w:tab w:val="left" w:pos="851"/>
        </w:tabs>
      </w:pPr>
      <w:r>
        <w:t>3.1.</w:t>
      </w:r>
      <w:r w:rsidR="00585B60">
        <w:t>1.</w:t>
      </w:r>
      <w:r>
        <w:t>1</w:t>
      </w:r>
      <w:r w:rsidR="00585B60">
        <w:tab/>
      </w:r>
      <w:r>
        <w:t xml:space="preserve">If the </w:t>
      </w:r>
      <w:r w:rsidRPr="002367C2">
        <w:rPr>
          <w:i/>
        </w:rPr>
        <w:t>Robot</w:t>
      </w:r>
      <w:r>
        <w:t xml:space="preserve"> is </w:t>
      </w:r>
      <w:proofErr w:type="spellStart"/>
      <w:r w:rsidRPr="002367C2">
        <w:rPr>
          <w:i/>
        </w:rPr>
        <w:t>PoweredOn</w:t>
      </w:r>
      <w:proofErr w:type="spellEnd"/>
      <w:r>
        <w:t xml:space="preserve"> the </w:t>
      </w:r>
      <w:r w:rsidRPr="002367C2">
        <w:rPr>
          <w:i/>
        </w:rPr>
        <w:t>Robot</w:t>
      </w:r>
      <w:r>
        <w:t xml:space="preserve"> shall </w:t>
      </w:r>
      <w:r w:rsidR="009B1E07">
        <w:t xml:space="preserve">do ALL of the following </w:t>
      </w:r>
      <w:proofErr w:type="gramStart"/>
      <w:r w:rsidR="009B1E07">
        <w:t>steps</w:t>
      </w:r>
      <w:proofErr w:type="gramEnd"/>
    </w:p>
    <w:p w14:paraId="56FF109E" w14:textId="6945A864" w:rsidR="00880B5F" w:rsidRDefault="00880B5F">
      <w:pPr>
        <w:pStyle w:val="Listenabsatz"/>
        <w:numPr>
          <w:ilvl w:val="0"/>
          <w:numId w:val="28"/>
        </w:numPr>
        <w:tabs>
          <w:tab w:val="left" w:pos="851"/>
        </w:tabs>
      </w:pPr>
      <w:r>
        <w:t xml:space="preserve">display the </w:t>
      </w:r>
      <w:proofErr w:type="spellStart"/>
      <w:r w:rsidRPr="009B1E07">
        <w:rPr>
          <w:i/>
        </w:rPr>
        <w:t>TeamName</w:t>
      </w:r>
      <w:proofErr w:type="spellEnd"/>
      <w:r>
        <w:t xml:space="preserve"> on the </w:t>
      </w:r>
      <w:proofErr w:type="spellStart"/>
      <w:r w:rsidRPr="009B1E07">
        <w:rPr>
          <w:i/>
        </w:rPr>
        <w:t>O</w:t>
      </w:r>
      <w:r w:rsidR="002367C2" w:rsidRPr="009B1E07">
        <w:rPr>
          <w:i/>
        </w:rPr>
        <w:t>led</w:t>
      </w:r>
      <w:r w:rsidRPr="009B1E07">
        <w:rPr>
          <w:i/>
        </w:rPr>
        <w:t>Display</w:t>
      </w:r>
      <w:proofErr w:type="spellEnd"/>
      <w:r>
        <w:t xml:space="preserve"> for at least </w:t>
      </w:r>
      <w:proofErr w:type="gramStart"/>
      <w:r>
        <w:t>2s</w:t>
      </w:r>
      <w:proofErr w:type="gramEnd"/>
    </w:p>
    <w:p w14:paraId="122D59B7" w14:textId="6620A1D6" w:rsidR="00880B5F" w:rsidRDefault="00880B5F">
      <w:pPr>
        <w:pStyle w:val="Listenabsatz"/>
        <w:numPr>
          <w:ilvl w:val="0"/>
          <w:numId w:val="28"/>
        </w:numPr>
        <w:tabs>
          <w:tab w:val="left" w:pos="851"/>
        </w:tabs>
      </w:pPr>
      <w:r>
        <w:t xml:space="preserve">calibrate the </w:t>
      </w:r>
      <w:proofErr w:type="spellStart"/>
      <w:proofErr w:type="gramStart"/>
      <w:r w:rsidRPr="009B1E07">
        <w:rPr>
          <w:i/>
        </w:rPr>
        <w:t>LineSensors</w:t>
      </w:r>
      <w:proofErr w:type="spellEnd"/>
      <w:proofErr w:type="gramEnd"/>
    </w:p>
    <w:p w14:paraId="70D76C90" w14:textId="03198472" w:rsidR="00880B5F" w:rsidRDefault="002367C2" w:rsidP="00585B60">
      <w:pPr>
        <w:tabs>
          <w:tab w:val="left" w:pos="851"/>
        </w:tabs>
      </w:pPr>
      <w:r>
        <w:t>3.1.</w:t>
      </w:r>
      <w:r w:rsidR="00585B60">
        <w:t>1.</w:t>
      </w:r>
      <w:r w:rsidR="00692744">
        <w:t>2</w:t>
      </w:r>
      <w:r w:rsidR="00585B60">
        <w:tab/>
      </w:r>
      <w:r w:rsidR="00880B5F">
        <w:t xml:space="preserve">Upon releasing the </w:t>
      </w:r>
      <w:proofErr w:type="spellStart"/>
      <w:r w:rsidR="00880B5F" w:rsidRPr="002367C2">
        <w:rPr>
          <w:i/>
        </w:rPr>
        <w:t>StartButton</w:t>
      </w:r>
      <w:proofErr w:type="spellEnd"/>
      <w:r w:rsidR="00880B5F">
        <w:t xml:space="preserve"> the </w:t>
      </w:r>
      <w:r w:rsidR="00880B5F" w:rsidRPr="002367C2">
        <w:rPr>
          <w:i/>
        </w:rPr>
        <w:t>Robot</w:t>
      </w:r>
      <w:r w:rsidR="00880B5F">
        <w:t xml:space="preserve"> shall </w:t>
      </w:r>
      <w:proofErr w:type="spellStart"/>
      <w:proofErr w:type="gramStart"/>
      <w:r w:rsidR="00880B5F" w:rsidRPr="002367C2">
        <w:rPr>
          <w:i/>
        </w:rPr>
        <w:t>CountDown</w:t>
      </w:r>
      <w:proofErr w:type="spellEnd"/>
      <w:proofErr w:type="gramEnd"/>
    </w:p>
    <w:p w14:paraId="136CBB2A" w14:textId="23F37412" w:rsidR="00880B5F" w:rsidRDefault="002367C2" w:rsidP="00585B60">
      <w:pPr>
        <w:tabs>
          <w:tab w:val="left" w:pos="851"/>
        </w:tabs>
      </w:pPr>
      <w:r>
        <w:t>3.1.</w:t>
      </w:r>
      <w:r w:rsidR="00585B60">
        <w:t>1.</w:t>
      </w:r>
      <w:r w:rsidR="00692744">
        <w:t>3</w:t>
      </w:r>
      <w:r w:rsidR="00585B60">
        <w:tab/>
      </w:r>
      <w:r w:rsidR="00880B5F">
        <w:t xml:space="preserve">Upon releasing the </w:t>
      </w:r>
      <w:proofErr w:type="spellStart"/>
      <w:r w:rsidR="00880B5F" w:rsidRPr="002367C2">
        <w:rPr>
          <w:i/>
        </w:rPr>
        <w:t>StartButton</w:t>
      </w:r>
      <w:proofErr w:type="spellEnd"/>
      <w:r w:rsidR="00880B5F">
        <w:t xml:space="preserve"> the </w:t>
      </w:r>
      <w:r w:rsidR="00880B5F" w:rsidRPr="002367C2">
        <w:rPr>
          <w:i/>
        </w:rPr>
        <w:t>Robot</w:t>
      </w:r>
      <w:r w:rsidR="00880B5F">
        <w:t xml:space="preserve"> shall detect the </w:t>
      </w:r>
      <w:proofErr w:type="spellStart"/>
      <w:r w:rsidR="00880B5F" w:rsidRPr="002367C2">
        <w:rPr>
          <w:i/>
        </w:rPr>
        <w:t>StartFinishLine</w:t>
      </w:r>
      <w:proofErr w:type="spellEnd"/>
      <w:r w:rsidR="00880B5F">
        <w:t xml:space="preserve"> in 10s or </w:t>
      </w:r>
      <w:proofErr w:type="gramStart"/>
      <w:r w:rsidR="00880B5F">
        <w:t>less</w:t>
      </w:r>
      <w:proofErr w:type="gramEnd"/>
    </w:p>
    <w:p w14:paraId="4D54EEA2" w14:textId="3F1CA86A" w:rsidR="00880B5F" w:rsidRDefault="002367C2" w:rsidP="00585B60">
      <w:pPr>
        <w:tabs>
          <w:tab w:val="left" w:pos="851"/>
        </w:tabs>
      </w:pPr>
      <w:r>
        <w:t>3.1.</w:t>
      </w:r>
      <w:r w:rsidR="00585B60">
        <w:t>1.</w:t>
      </w:r>
      <w:r w:rsidR="00692744">
        <w:t>4</w:t>
      </w:r>
      <w:r w:rsidR="00585B60">
        <w:tab/>
      </w:r>
      <w:r w:rsidR="00880B5F">
        <w:t xml:space="preserve">If the </w:t>
      </w:r>
      <w:r w:rsidR="00880B5F" w:rsidRPr="002367C2">
        <w:rPr>
          <w:i/>
        </w:rPr>
        <w:t>Robot</w:t>
      </w:r>
      <w:r w:rsidR="00880B5F">
        <w:t xml:space="preserve"> does not detect the </w:t>
      </w:r>
      <w:proofErr w:type="spellStart"/>
      <w:r w:rsidR="00880B5F" w:rsidRPr="002367C2">
        <w:rPr>
          <w:i/>
        </w:rPr>
        <w:t>StartFinishLine</w:t>
      </w:r>
      <w:proofErr w:type="spellEnd"/>
      <w:r w:rsidR="00880B5F">
        <w:t xml:space="preserve"> in 10s or less the </w:t>
      </w:r>
      <w:r w:rsidR="00880B5F" w:rsidRPr="002367C2">
        <w:rPr>
          <w:i/>
        </w:rPr>
        <w:t>Robot</w:t>
      </w:r>
      <w:r w:rsidR="00880B5F">
        <w:t xml:space="preserve"> shall go into the </w:t>
      </w:r>
      <w:r w:rsidR="00880B5F" w:rsidRPr="002367C2">
        <w:rPr>
          <w:i/>
        </w:rPr>
        <w:t>Error</w:t>
      </w:r>
      <w:r w:rsidR="00880B5F">
        <w:t xml:space="preserve"> </w:t>
      </w:r>
      <w:r w:rsidRPr="002367C2">
        <w:rPr>
          <w:i/>
        </w:rPr>
        <w:t>State</w:t>
      </w:r>
    </w:p>
    <w:p w14:paraId="4E53956B" w14:textId="442B90D3" w:rsidR="00880B5F" w:rsidRDefault="002367C2" w:rsidP="00692744">
      <w:pPr>
        <w:tabs>
          <w:tab w:val="left" w:pos="851"/>
        </w:tabs>
        <w:ind w:left="851" w:hanging="851"/>
      </w:pPr>
      <w:r>
        <w:t>3.1.</w:t>
      </w:r>
      <w:r w:rsidR="00585B60">
        <w:t>1.</w:t>
      </w:r>
      <w:r w:rsidR="00692744">
        <w:t>5</w:t>
      </w:r>
      <w:r w:rsidR="00585B60">
        <w:tab/>
      </w:r>
      <w:r w:rsidR="00880B5F">
        <w:t xml:space="preserve">If the </w:t>
      </w:r>
      <w:r w:rsidR="00880B5F" w:rsidRPr="002367C2">
        <w:rPr>
          <w:i/>
        </w:rPr>
        <w:t>Robot</w:t>
      </w:r>
      <w:r w:rsidR="00880B5F">
        <w:t xml:space="preserve"> detects the </w:t>
      </w:r>
      <w:proofErr w:type="spellStart"/>
      <w:r w:rsidR="00880B5F" w:rsidRPr="002367C2">
        <w:rPr>
          <w:i/>
        </w:rPr>
        <w:t>StartFinishLine</w:t>
      </w:r>
      <w:proofErr w:type="spellEnd"/>
      <w:r w:rsidR="00880B5F">
        <w:t xml:space="preserve"> AND is in state </w:t>
      </w:r>
      <w:proofErr w:type="spellStart"/>
      <w:r w:rsidR="00880B5F" w:rsidRPr="002367C2">
        <w:rPr>
          <w:i/>
        </w:rPr>
        <w:t>DriveToStart</w:t>
      </w:r>
      <w:proofErr w:type="spellEnd"/>
      <w:r w:rsidR="00880B5F">
        <w:t xml:space="preserve"> the </w:t>
      </w:r>
      <w:r w:rsidR="00880B5F" w:rsidRPr="002367C2">
        <w:rPr>
          <w:i/>
        </w:rPr>
        <w:t>Robot</w:t>
      </w:r>
      <w:r w:rsidR="00880B5F">
        <w:t xml:space="preserve"> shall do ALL of the following </w:t>
      </w:r>
      <w:proofErr w:type="gramStart"/>
      <w:r w:rsidR="00880B5F">
        <w:t>steps</w:t>
      </w:r>
      <w:proofErr w:type="gramEnd"/>
    </w:p>
    <w:p w14:paraId="7797F82B" w14:textId="53A92529" w:rsidR="00880B5F" w:rsidRDefault="00880B5F">
      <w:pPr>
        <w:pStyle w:val="Listenabsatz"/>
        <w:numPr>
          <w:ilvl w:val="0"/>
          <w:numId w:val="24"/>
        </w:numPr>
        <w:tabs>
          <w:tab w:val="left" w:pos="851"/>
        </w:tabs>
      </w:pPr>
      <w:r>
        <w:t xml:space="preserve">emit a </w:t>
      </w:r>
      <w:proofErr w:type="spellStart"/>
      <w:r w:rsidR="002367C2" w:rsidRPr="002367C2">
        <w:rPr>
          <w:i/>
        </w:rPr>
        <w:t>S</w:t>
      </w:r>
      <w:r w:rsidRPr="002367C2">
        <w:rPr>
          <w:i/>
        </w:rPr>
        <w:t>hort</w:t>
      </w:r>
      <w:r w:rsidR="002367C2" w:rsidRPr="002367C2">
        <w:rPr>
          <w:i/>
        </w:rPr>
        <w:t>B</w:t>
      </w:r>
      <w:r w:rsidRPr="002367C2">
        <w:rPr>
          <w:i/>
        </w:rPr>
        <w:t>eep</w:t>
      </w:r>
      <w:proofErr w:type="spellEnd"/>
      <w:r>
        <w:t xml:space="preserve"> via </w:t>
      </w:r>
      <w:r w:rsidRPr="002367C2">
        <w:rPr>
          <w:i/>
        </w:rPr>
        <w:t>Buzzer</w:t>
      </w:r>
    </w:p>
    <w:p w14:paraId="2C5CDA50" w14:textId="038DA706" w:rsidR="00585B60" w:rsidRPr="00585B60" w:rsidRDefault="00880B5F">
      <w:pPr>
        <w:pStyle w:val="Listenabsatz"/>
        <w:numPr>
          <w:ilvl w:val="0"/>
          <w:numId w:val="24"/>
        </w:numPr>
        <w:tabs>
          <w:tab w:val="left" w:pos="851"/>
        </w:tabs>
      </w:pPr>
      <w:r>
        <w:t xml:space="preserve">start the time measurement for the </w:t>
      </w:r>
      <w:proofErr w:type="spellStart"/>
      <w:proofErr w:type="gramStart"/>
      <w:r w:rsidR="002367C2" w:rsidRPr="002367C2">
        <w:rPr>
          <w:i/>
        </w:rPr>
        <w:t>FullL</w:t>
      </w:r>
      <w:r w:rsidRPr="002367C2">
        <w:rPr>
          <w:i/>
        </w:rPr>
        <w:t>ap</w:t>
      </w:r>
      <w:proofErr w:type="spellEnd"/>
      <w:proofErr w:type="gramEnd"/>
    </w:p>
    <w:p w14:paraId="68DA2F06" w14:textId="77777777" w:rsidR="00585B60" w:rsidRDefault="00585B60" w:rsidP="00585B60">
      <w:pPr>
        <w:tabs>
          <w:tab w:val="left" w:pos="851"/>
        </w:tabs>
      </w:pPr>
    </w:p>
    <w:p w14:paraId="5415F01A" w14:textId="59F905B2" w:rsidR="00585B60" w:rsidRDefault="00585B60" w:rsidP="00585B60">
      <w:pPr>
        <w:pStyle w:val="berschrift3"/>
        <w:tabs>
          <w:tab w:val="clear" w:pos="567"/>
          <w:tab w:val="left" w:pos="851"/>
        </w:tabs>
      </w:pPr>
      <w:bookmarkStart w:id="54" w:name="_Toc163073363"/>
      <w:r>
        <w:t>During</w:t>
      </w:r>
      <w:r w:rsidR="00AE311A">
        <w:t xml:space="preserve"> </w:t>
      </w:r>
      <w:bookmarkEnd w:id="54"/>
      <w:r w:rsidR="00AE311A">
        <w:t>run</w:t>
      </w:r>
    </w:p>
    <w:p w14:paraId="68A8F3C7" w14:textId="6522FBA6" w:rsidR="00585B60" w:rsidRPr="00585B60" w:rsidRDefault="00585B60" w:rsidP="00585B60">
      <w:pPr>
        <w:tabs>
          <w:tab w:val="left" w:pos="851"/>
        </w:tabs>
      </w:pPr>
      <w:r>
        <w:t>3.1.2.1</w:t>
      </w:r>
      <w:r>
        <w:tab/>
        <w:t xml:space="preserve">If the </w:t>
      </w:r>
      <w:r w:rsidRPr="002367C2">
        <w:rPr>
          <w:i/>
        </w:rPr>
        <w:t>Robot</w:t>
      </w:r>
      <w:r>
        <w:t xml:space="preserve"> does not complete a </w:t>
      </w:r>
      <w:proofErr w:type="spellStart"/>
      <w:r w:rsidRPr="002367C2">
        <w:rPr>
          <w:i/>
        </w:rPr>
        <w:t>FullLap</w:t>
      </w:r>
      <w:proofErr w:type="spellEnd"/>
      <w:r>
        <w:t xml:space="preserve"> in less than 20s the </w:t>
      </w:r>
      <w:r w:rsidRPr="002367C2">
        <w:rPr>
          <w:i/>
        </w:rPr>
        <w:t>Robot</w:t>
      </w:r>
      <w:r>
        <w:t xml:space="preserve"> shall go into the </w:t>
      </w:r>
      <w:r w:rsidRPr="002367C2">
        <w:rPr>
          <w:i/>
        </w:rPr>
        <w:t>Error</w:t>
      </w:r>
      <w:r>
        <w:t xml:space="preserve"> </w:t>
      </w:r>
      <w:r w:rsidRPr="002367C2">
        <w:rPr>
          <w:i/>
        </w:rPr>
        <w:t>State</w:t>
      </w:r>
    </w:p>
    <w:p w14:paraId="349D0D6F" w14:textId="683D79CA" w:rsidR="00585B60" w:rsidRDefault="00585B60" w:rsidP="00585B60">
      <w:pPr>
        <w:tabs>
          <w:tab w:val="left" w:pos="851"/>
        </w:tabs>
      </w:pPr>
      <w:r>
        <w:t>3.1.2.2</w:t>
      </w:r>
      <w:r>
        <w:tab/>
        <w:t xml:space="preserve">If the </w:t>
      </w:r>
      <w:r w:rsidRPr="002367C2">
        <w:rPr>
          <w:i/>
        </w:rPr>
        <w:t>Robot</w:t>
      </w:r>
      <w:r>
        <w:t xml:space="preserve"> leaves the </w:t>
      </w:r>
      <w:proofErr w:type="spellStart"/>
      <w:r w:rsidRPr="002367C2">
        <w:rPr>
          <w:i/>
        </w:rPr>
        <w:t>GuideLine</w:t>
      </w:r>
      <w:proofErr w:type="spellEnd"/>
      <w:r>
        <w:t xml:space="preserve">, the </w:t>
      </w:r>
      <w:r w:rsidRPr="002367C2">
        <w:rPr>
          <w:i/>
        </w:rPr>
        <w:t>Robot</w:t>
      </w:r>
      <w:r>
        <w:t xml:space="preserve"> shall </w:t>
      </w:r>
      <w:r w:rsidRPr="002367C2">
        <w:rPr>
          <w:i/>
        </w:rPr>
        <w:t>Redetect</w:t>
      </w:r>
      <w:r>
        <w:t xml:space="preserve"> the </w:t>
      </w:r>
      <w:proofErr w:type="spellStart"/>
      <w:r w:rsidRPr="002367C2">
        <w:rPr>
          <w:i/>
        </w:rPr>
        <w:t>GuideLine</w:t>
      </w:r>
      <w:proofErr w:type="spellEnd"/>
      <w:r>
        <w:t xml:space="preserve"> in 5s or </w:t>
      </w:r>
      <w:proofErr w:type="gramStart"/>
      <w:r>
        <w:t>less</w:t>
      </w:r>
      <w:proofErr w:type="gramEnd"/>
    </w:p>
    <w:p w14:paraId="081923A2" w14:textId="367B485C" w:rsidR="00585B60" w:rsidRDefault="00585B60" w:rsidP="00585B60">
      <w:pPr>
        <w:tabs>
          <w:tab w:val="left" w:pos="851"/>
        </w:tabs>
      </w:pPr>
      <w:r>
        <w:t>3.1.2.3</w:t>
      </w:r>
      <w:r>
        <w:tab/>
        <w:t xml:space="preserve">If the </w:t>
      </w:r>
      <w:r w:rsidRPr="002367C2">
        <w:rPr>
          <w:i/>
        </w:rPr>
        <w:t>Robot</w:t>
      </w:r>
      <w:r>
        <w:t xml:space="preserve"> does not </w:t>
      </w:r>
      <w:r w:rsidRPr="002367C2">
        <w:rPr>
          <w:i/>
        </w:rPr>
        <w:t>Redetect</w:t>
      </w:r>
      <w:r>
        <w:t xml:space="preserve"> the </w:t>
      </w:r>
      <w:proofErr w:type="spellStart"/>
      <w:r w:rsidRPr="002367C2">
        <w:rPr>
          <w:i/>
        </w:rPr>
        <w:t>GuideLine</w:t>
      </w:r>
      <w:proofErr w:type="spellEnd"/>
      <w:r>
        <w:t xml:space="preserve"> in less than 5s the </w:t>
      </w:r>
      <w:r w:rsidRPr="002367C2">
        <w:rPr>
          <w:i/>
        </w:rPr>
        <w:t>Robot</w:t>
      </w:r>
      <w:r>
        <w:t xml:space="preserve"> shall go into </w:t>
      </w:r>
      <w:r w:rsidRPr="002367C2">
        <w:rPr>
          <w:i/>
        </w:rPr>
        <w:t>Error</w:t>
      </w:r>
      <w:r>
        <w:t xml:space="preserve"> </w:t>
      </w:r>
      <w:r w:rsidRPr="002367C2">
        <w:rPr>
          <w:i/>
        </w:rPr>
        <w:t>State</w:t>
      </w:r>
    </w:p>
    <w:p w14:paraId="7DD8826F" w14:textId="77777777" w:rsidR="00585B60" w:rsidRDefault="00585B60" w:rsidP="00585B60">
      <w:pPr>
        <w:tabs>
          <w:tab w:val="left" w:pos="851"/>
        </w:tabs>
      </w:pPr>
    </w:p>
    <w:p w14:paraId="735B219B" w14:textId="6B13D7FA" w:rsidR="00880B5F" w:rsidRDefault="00AE311A" w:rsidP="00585B60">
      <w:pPr>
        <w:pStyle w:val="berschrift3"/>
        <w:tabs>
          <w:tab w:val="clear" w:pos="567"/>
          <w:tab w:val="left" w:pos="851"/>
        </w:tabs>
      </w:pPr>
      <w:bookmarkStart w:id="55" w:name="_Toc163073364"/>
      <w:r>
        <w:t xml:space="preserve">After </w:t>
      </w:r>
      <w:bookmarkEnd w:id="55"/>
      <w:proofErr w:type="gramStart"/>
      <w:r>
        <w:t>run</w:t>
      </w:r>
      <w:proofErr w:type="gramEnd"/>
    </w:p>
    <w:p w14:paraId="0A253EEF" w14:textId="519282D0" w:rsidR="00880B5F" w:rsidRDefault="002367C2" w:rsidP="00565251">
      <w:pPr>
        <w:tabs>
          <w:tab w:val="left" w:pos="851"/>
        </w:tabs>
        <w:ind w:left="851" w:hanging="851"/>
      </w:pPr>
      <w:r>
        <w:t>3.1.</w:t>
      </w:r>
      <w:r w:rsidR="00585B60">
        <w:t>3.1</w:t>
      </w:r>
      <w:r w:rsidR="00585B60">
        <w:tab/>
      </w:r>
      <w:r w:rsidR="00880B5F">
        <w:t xml:space="preserve">If the </w:t>
      </w:r>
      <w:r w:rsidR="00880B5F" w:rsidRPr="002367C2">
        <w:rPr>
          <w:i/>
        </w:rPr>
        <w:t>Robot</w:t>
      </w:r>
      <w:r w:rsidR="00880B5F">
        <w:t xml:space="preserve"> detects the </w:t>
      </w:r>
      <w:proofErr w:type="spellStart"/>
      <w:r w:rsidR="00880B5F" w:rsidRPr="002367C2">
        <w:rPr>
          <w:i/>
        </w:rPr>
        <w:t>StartFinishLine</w:t>
      </w:r>
      <w:proofErr w:type="spellEnd"/>
      <w:r w:rsidR="00880B5F">
        <w:t xml:space="preserve"> AND is in state </w:t>
      </w:r>
      <w:proofErr w:type="spellStart"/>
      <w:r w:rsidR="00880B5F" w:rsidRPr="002367C2">
        <w:rPr>
          <w:i/>
        </w:rPr>
        <w:t>DriveToFinish</w:t>
      </w:r>
      <w:proofErr w:type="spellEnd"/>
      <w:r w:rsidR="00880B5F">
        <w:t xml:space="preserve"> the </w:t>
      </w:r>
      <w:r w:rsidR="00880B5F" w:rsidRPr="002367C2">
        <w:rPr>
          <w:i/>
        </w:rPr>
        <w:t>Robot</w:t>
      </w:r>
      <w:r w:rsidR="00880B5F">
        <w:t xml:space="preserve"> shall do ALL of the following </w:t>
      </w:r>
      <w:proofErr w:type="gramStart"/>
      <w:r w:rsidR="00880B5F">
        <w:t>steps</w:t>
      </w:r>
      <w:proofErr w:type="gramEnd"/>
    </w:p>
    <w:p w14:paraId="51EC019C" w14:textId="50A69C07" w:rsidR="00880B5F" w:rsidRDefault="002367C2">
      <w:pPr>
        <w:pStyle w:val="Listenabsatz"/>
        <w:numPr>
          <w:ilvl w:val="0"/>
          <w:numId w:val="25"/>
        </w:numPr>
        <w:tabs>
          <w:tab w:val="left" w:pos="851"/>
        </w:tabs>
      </w:pPr>
      <w:r>
        <w:t xml:space="preserve">Go to </w:t>
      </w:r>
      <w:proofErr w:type="spellStart"/>
      <w:r w:rsidRPr="002367C2">
        <w:rPr>
          <w:i/>
        </w:rPr>
        <w:t>FullStop</w:t>
      </w:r>
      <w:proofErr w:type="spellEnd"/>
    </w:p>
    <w:p w14:paraId="66068CA5" w14:textId="162AE35F" w:rsidR="00880B5F" w:rsidRDefault="00880B5F">
      <w:pPr>
        <w:pStyle w:val="Listenabsatz"/>
        <w:numPr>
          <w:ilvl w:val="0"/>
          <w:numId w:val="25"/>
        </w:numPr>
        <w:tabs>
          <w:tab w:val="left" w:pos="851"/>
        </w:tabs>
      </w:pPr>
      <w:r>
        <w:t xml:space="preserve">emit a </w:t>
      </w:r>
      <w:proofErr w:type="spellStart"/>
      <w:r w:rsidRPr="002367C2">
        <w:rPr>
          <w:i/>
        </w:rPr>
        <w:t>ShortBeep</w:t>
      </w:r>
      <w:proofErr w:type="spellEnd"/>
      <w:r>
        <w:t xml:space="preserve"> via </w:t>
      </w:r>
      <w:r w:rsidRPr="002367C2">
        <w:rPr>
          <w:i/>
        </w:rPr>
        <w:t>Buzzer</w:t>
      </w:r>
    </w:p>
    <w:p w14:paraId="244E8104" w14:textId="5CF600BA" w:rsidR="00880B5F" w:rsidRDefault="00880B5F">
      <w:pPr>
        <w:pStyle w:val="Listenabsatz"/>
        <w:numPr>
          <w:ilvl w:val="0"/>
          <w:numId w:val="25"/>
        </w:numPr>
        <w:tabs>
          <w:tab w:val="left" w:pos="851"/>
        </w:tabs>
      </w:pPr>
      <w:r>
        <w:t xml:space="preserve">end the time measurement for the </w:t>
      </w:r>
      <w:proofErr w:type="spellStart"/>
      <w:proofErr w:type="gramStart"/>
      <w:r w:rsidR="002367C2" w:rsidRPr="002367C2">
        <w:rPr>
          <w:i/>
        </w:rPr>
        <w:t>FullLap</w:t>
      </w:r>
      <w:proofErr w:type="spellEnd"/>
      <w:proofErr w:type="gramEnd"/>
    </w:p>
    <w:p w14:paraId="4B71B938" w14:textId="61C9C71D" w:rsidR="00880B5F" w:rsidRDefault="00880B5F">
      <w:pPr>
        <w:pStyle w:val="Listenabsatz"/>
        <w:numPr>
          <w:ilvl w:val="0"/>
          <w:numId w:val="25"/>
        </w:numPr>
        <w:tabs>
          <w:tab w:val="left" w:pos="851"/>
        </w:tabs>
      </w:pPr>
      <w:r>
        <w:t xml:space="preserve">display the measured time for the </w:t>
      </w:r>
      <w:proofErr w:type="spellStart"/>
      <w:r w:rsidR="002367C2" w:rsidRPr="002367C2">
        <w:rPr>
          <w:i/>
        </w:rPr>
        <w:t>FullL</w:t>
      </w:r>
      <w:r w:rsidRPr="002367C2">
        <w:rPr>
          <w:i/>
        </w:rPr>
        <w:t>ap</w:t>
      </w:r>
      <w:proofErr w:type="spellEnd"/>
      <w:r>
        <w:t xml:space="preserve"> on the </w:t>
      </w:r>
      <w:proofErr w:type="spellStart"/>
      <w:r w:rsidRPr="002367C2">
        <w:rPr>
          <w:i/>
        </w:rPr>
        <w:t>O</w:t>
      </w:r>
      <w:r w:rsidR="002367C2" w:rsidRPr="002367C2">
        <w:rPr>
          <w:i/>
        </w:rPr>
        <w:t>ledD</w:t>
      </w:r>
      <w:r w:rsidRPr="002367C2">
        <w:rPr>
          <w:i/>
        </w:rPr>
        <w:t>isplay</w:t>
      </w:r>
      <w:proofErr w:type="spellEnd"/>
    </w:p>
    <w:p w14:paraId="7D276680" w14:textId="77777777" w:rsidR="00880B5F" w:rsidRDefault="00880B5F" w:rsidP="00585B60">
      <w:pPr>
        <w:tabs>
          <w:tab w:val="left" w:pos="851"/>
        </w:tabs>
      </w:pPr>
    </w:p>
    <w:p w14:paraId="29C8A873" w14:textId="77777777" w:rsidR="00AE311A" w:rsidRDefault="00AE311A">
      <w:pPr>
        <w:tabs>
          <w:tab w:val="clear" w:pos="8930"/>
        </w:tabs>
        <w:spacing w:after="160" w:line="259" w:lineRule="auto"/>
        <w:jc w:val="left"/>
        <w:rPr>
          <w:rFonts w:asciiTheme="majorHAnsi" w:eastAsiaTheme="majorEastAsia" w:hAnsiTheme="majorHAnsi" w:cstheme="majorBidi"/>
          <w:b/>
          <w:color w:val="0076BD"/>
          <w:szCs w:val="24"/>
        </w:rPr>
      </w:pPr>
      <w:bookmarkStart w:id="56" w:name="_Toc163073365"/>
      <w:r>
        <w:br w:type="page"/>
      </w:r>
    </w:p>
    <w:p w14:paraId="6B94447E" w14:textId="73517266" w:rsidR="00880B5F" w:rsidRDefault="00585B60" w:rsidP="00585B60">
      <w:pPr>
        <w:pStyle w:val="berschrift3"/>
        <w:tabs>
          <w:tab w:val="clear" w:pos="567"/>
          <w:tab w:val="left" w:pos="851"/>
        </w:tabs>
      </w:pPr>
      <w:r>
        <w:lastRenderedPageBreak/>
        <w:t>Other</w:t>
      </w:r>
      <w:bookmarkEnd w:id="56"/>
      <w:r w:rsidR="00AE311A">
        <w:t>s</w:t>
      </w:r>
    </w:p>
    <w:p w14:paraId="321489B0" w14:textId="2E05B251" w:rsidR="00880B5F" w:rsidRDefault="002367C2" w:rsidP="00585B60">
      <w:pPr>
        <w:tabs>
          <w:tab w:val="left" w:pos="851"/>
        </w:tabs>
      </w:pPr>
      <w:r>
        <w:t>3.1.</w:t>
      </w:r>
      <w:r w:rsidR="00585B60">
        <w:t>4.1</w:t>
      </w:r>
      <w:r w:rsidR="00585B60">
        <w:tab/>
      </w:r>
      <w:r w:rsidR="00880B5F">
        <w:t xml:space="preserve">If the </w:t>
      </w:r>
      <w:r w:rsidR="00880B5F" w:rsidRPr="002367C2">
        <w:rPr>
          <w:i/>
        </w:rPr>
        <w:t>Robot</w:t>
      </w:r>
      <w:r w:rsidR="00880B5F">
        <w:t xml:space="preserve"> goes into the </w:t>
      </w:r>
      <w:r w:rsidR="00880B5F" w:rsidRPr="002367C2">
        <w:rPr>
          <w:i/>
        </w:rPr>
        <w:t>Error</w:t>
      </w:r>
      <w:r w:rsidR="00880B5F">
        <w:t xml:space="preserve"> </w:t>
      </w:r>
      <w:r w:rsidRPr="002367C2">
        <w:rPr>
          <w:i/>
        </w:rPr>
        <w:t>S</w:t>
      </w:r>
      <w:r w:rsidR="00880B5F" w:rsidRPr="002367C2">
        <w:rPr>
          <w:i/>
        </w:rPr>
        <w:t>tate</w:t>
      </w:r>
      <w:r w:rsidR="00880B5F">
        <w:t xml:space="preserve"> the </w:t>
      </w:r>
      <w:r w:rsidR="00880B5F" w:rsidRPr="002367C2">
        <w:rPr>
          <w:i/>
        </w:rPr>
        <w:t>Robot</w:t>
      </w:r>
      <w:r w:rsidR="00880B5F">
        <w:t xml:space="preserve"> shall do the following steps in </w:t>
      </w:r>
      <w:proofErr w:type="gramStart"/>
      <w:r w:rsidR="00880B5F">
        <w:t>order</w:t>
      </w:r>
      <w:proofErr w:type="gramEnd"/>
    </w:p>
    <w:p w14:paraId="4010505F" w14:textId="77777777" w:rsidR="002367C2" w:rsidRDefault="002367C2">
      <w:pPr>
        <w:pStyle w:val="Listenabsatz"/>
        <w:numPr>
          <w:ilvl w:val="0"/>
          <w:numId w:val="26"/>
        </w:numPr>
        <w:tabs>
          <w:tab w:val="left" w:pos="851"/>
        </w:tabs>
      </w:pPr>
      <w:r>
        <w:t xml:space="preserve">Go to </w:t>
      </w:r>
      <w:proofErr w:type="spellStart"/>
      <w:r w:rsidRPr="002367C2">
        <w:rPr>
          <w:i/>
        </w:rPr>
        <w:t>FullStop</w:t>
      </w:r>
      <w:proofErr w:type="spellEnd"/>
    </w:p>
    <w:p w14:paraId="7D24E9F6" w14:textId="0D960087" w:rsidR="00880B5F" w:rsidRDefault="00880B5F">
      <w:pPr>
        <w:pStyle w:val="Listenabsatz"/>
        <w:numPr>
          <w:ilvl w:val="0"/>
          <w:numId w:val="26"/>
        </w:numPr>
        <w:tabs>
          <w:tab w:val="left" w:pos="851"/>
        </w:tabs>
      </w:pPr>
      <w:r>
        <w:t xml:space="preserve">emit an </w:t>
      </w:r>
      <w:proofErr w:type="spellStart"/>
      <w:r w:rsidRPr="002367C2">
        <w:rPr>
          <w:i/>
        </w:rPr>
        <w:t>AlarmSignal</w:t>
      </w:r>
      <w:proofErr w:type="spellEnd"/>
      <w:r>
        <w:t xml:space="preserve"> via </w:t>
      </w:r>
      <w:r w:rsidRPr="002367C2">
        <w:rPr>
          <w:i/>
        </w:rPr>
        <w:t>Buzzer</w:t>
      </w:r>
    </w:p>
    <w:p w14:paraId="0C308220" w14:textId="2A25804B" w:rsidR="00880B5F" w:rsidRDefault="00880B5F">
      <w:pPr>
        <w:pStyle w:val="Listenabsatz"/>
        <w:numPr>
          <w:ilvl w:val="0"/>
          <w:numId w:val="26"/>
        </w:numPr>
        <w:tabs>
          <w:tab w:val="left" w:pos="851"/>
        </w:tabs>
      </w:pPr>
      <w:r>
        <w:t xml:space="preserve">display the error reason on the </w:t>
      </w:r>
      <w:proofErr w:type="spellStart"/>
      <w:proofErr w:type="gramStart"/>
      <w:r w:rsidRPr="002367C2">
        <w:rPr>
          <w:i/>
        </w:rPr>
        <w:t>OledDisplay</w:t>
      </w:r>
      <w:proofErr w:type="spellEnd"/>
      <w:proofErr w:type="gramEnd"/>
    </w:p>
    <w:p w14:paraId="3BFCAD90" w14:textId="4C3D1428" w:rsidR="00880B5F" w:rsidRDefault="002367C2" w:rsidP="00585B60">
      <w:pPr>
        <w:tabs>
          <w:tab w:val="left" w:pos="851"/>
        </w:tabs>
      </w:pPr>
      <w:r>
        <w:t>3..1.</w:t>
      </w:r>
      <w:r w:rsidR="00585B60">
        <w:t>4.2</w:t>
      </w:r>
      <w:r w:rsidR="00585B60">
        <w:tab/>
      </w:r>
      <w:r w:rsidR="00880B5F">
        <w:t xml:space="preserve">Upon releasing the </w:t>
      </w:r>
      <w:proofErr w:type="spellStart"/>
      <w:r w:rsidR="00880B5F" w:rsidRPr="002367C2">
        <w:rPr>
          <w:i/>
        </w:rPr>
        <w:t>ResetButton</w:t>
      </w:r>
      <w:proofErr w:type="spellEnd"/>
      <w:r w:rsidR="00880B5F">
        <w:t xml:space="preserve"> the </w:t>
      </w:r>
      <w:r w:rsidR="00880B5F" w:rsidRPr="002367C2">
        <w:rPr>
          <w:i/>
        </w:rPr>
        <w:t>Robot</w:t>
      </w:r>
      <w:r w:rsidR="00880B5F">
        <w:t xml:space="preserve"> shall do </w:t>
      </w:r>
      <w:proofErr w:type="gramStart"/>
      <w:r w:rsidR="00880B5F">
        <w:t>ALL of</w:t>
      </w:r>
      <w:proofErr w:type="gramEnd"/>
      <w:r w:rsidR="00880B5F">
        <w:t xml:space="preserve"> the following</w:t>
      </w:r>
    </w:p>
    <w:p w14:paraId="679B4008" w14:textId="5214CEA1" w:rsidR="00880B5F" w:rsidRDefault="00880B5F">
      <w:pPr>
        <w:pStyle w:val="Listenabsatz"/>
        <w:numPr>
          <w:ilvl w:val="0"/>
          <w:numId w:val="27"/>
        </w:numPr>
        <w:tabs>
          <w:tab w:val="left" w:pos="851"/>
        </w:tabs>
      </w:pPr>
      <w:r>
        <w:t>clear the error</w:t>
      </w:r>
      <w:r w:rsidR="002367C2">
        <w:t xml:space="preserve"> </w:t>
      </w:r>
      <w:r>
        <w:t xml:space="preserve">message from the </w:t>
      </w:r>
      <w:proofErr w:type="spellStart"/>
      <w:proofErr w:type="gramStart"/>
      <w:r w:rsidRPr="002367C2">
        <w:rPr>
          <w:i/>
        </w:rPr>
        <w:t>O</w:t>
      </w:r>
      <w:r w:rsidR="002367C2" w:rsidRPr="002367C2">
        <w:rPr>
          <w:i/>
        </w:rPr>
        <w:t>led</w:t>
      </w:r>
      <w:r w:rsidRPr="002367C2">
        <w:rPr>
          <w:i/>
        </w:rPr>
        <w:t>Display</w:t>
      </w:r>
      <w:proofErr w:type="spellEnd"/>
      <w:proofErr w:type="gramEnd"/>
    </w:p>
    <w:p w14:paraId="49F46120" w14:textId="2AD5B6B8" w:rsidR="00880B5F" w:rsidRDefault="00880B5F">
      <w:pPr>
        <w:pStyle w:val="Listenabsatz"/>
        <w:numPr>
          <w:ilvl w:val="0"/>
          <w:numId w:val="27"/>
        </w:numPr>
        <w:tabs>
          <w:tab w:val="left" w:pos="851"/>
        </w:tabs>
      </w:pPr>
      <w:r>
        <w:t xml:space="preserve">display the </w:t>
      </w:r>
      <w:proofErr w:type="spellStart"/>
      <w:proofErr w:type="gramStart"/>
      <w:r w:rsidRPr="002367C2">
        <w:rPr>
          <w:i/>
        </w:rPr>
        <w:t>TeamName</w:t>
      </w:r>
      <w:proofErr w:type="spellEnd"/>
      <w:proofErr w:type="gramEnd"/>
    </w:p>
    <w:p w14:paraId="31259719" w14:textId="42EE244C" w:rsidR="00B57DC3" w:rsidRDefault="002367C2" w:rsidP="00585B60">
      <w:pPr>
        <w:tabs>
          <w:tab w:val="left" w:pos="851"/>
        </w:tabs>
      </w:pPr>
      <w:r>
        <w:t>3.1.</w:t>
      </w:r>
      <w:r w:rsidR="00585B60">
        <w:t>4.3</w:t>
      </w:r>
      <w:r w:rsidR="00585B60">
        <w:tab/>
      </w:r>
      <w:r w:rsidR="00880B5F">
        <w:t xml:space="preserve">Upon releasing the </w:t>
      </w:r>
      <w:proofErr w:type="spellStart"/>
      <w:r w:rsidR="00880B5F" w:rsidRPr="002367C2">
        <w:rPr>
          <w:i/>
        </w:rPr>
        <w:t>CalibrateButton</w:t>
      </w:r>
      <w:proofErr w:type="spellEnd"/>
      <w:r w:rsidR="00880B5F">
        <w:t xml:space="preserve"> the </w:t>
      </w:r>
      <w:r w:rsidR="00880B5F" w:rsidRPr="002367C2">
        <w:rPr>
          <w:i/>
        </w:rPr>
        <w:t>Robot</w:t>
      </w:r>
      <w:r w:rsidR="00880B5F">
        <w:t xml:space="preserve"> shall </w:t>
      </w:r>
      <w:r w:rsidR="00B57DC3">
        <w:t xml:space="preserve">do ALL of the following </w:t>
      </w:r>
      <w:proofErr w:type="gramStart"/>
      <w:r w:rsidR="00B57DC3">
        <w:t>steps</w:t>
      </w:r>
      <w:proofErr w:type="gramEnd"/>
    </w:p>
    <w:p w14:paraId="3F3EE9E2" w14:textId="02EFF542" w:rsidR="00880B5F" w:rsidRPr="00B57DC3" w:rsidRDefault="00880B5F">
      <w:pPr>
        <w:pStyle w:val="Listenabsatz"/>
        <w:numPr>
          <w:ilvl w:val="0"/>
          <w:numId w:val="29"/>
        </w:numPr>
        <w:tabs>
          <w:tab w:val="left" w:pos="851"/>
        </w:tabs>
        <w:rPr>
          <w:i/>
        </w:rPr>
      </w:pPr>
      <w:r>
        <w:t xml:space="preserve">calibrate the </w:t>
      </w:r>
      <w:proofErr w:type="spellStart"/>
      <w:proofErr w:type="gramStart"/>
      <w:r w:rsidRPr="00B57DC3">
        <w:rPr>
          <w:i/>
        </w:rPr>
        <w:t>LineSensors</w:t>
      </w:r>
      <w:proofErr w:type="spellEnd"/>
      <w:proofErr w:type="gramEnd"/>
      <w:r w:rsidR="00B57DC3" w:rsidRPr="00B57DC3">
        <w:rPr>
          <w:i/>
        </w:rPr>
        <w:t xml:space="preserve"> </w:t>
      </w:r>
    </w:p>
    <w:p w14:paraId="38F7C514" w14:textId="77777777" w:rsidR="00B57DC3" w:rsidRDefault="00B57DC3">
      <w:pPr>
        <w:pStyle w:val="Listenabsatz"/>
        <w:numPr>
          <w:ilvl w:val="0"/>
          <w:numId w:val="29"/>
        </w:numPr>
        <w:tabs>
          <w:tab w:val="left" w:pos="851"/>
        </w:tabs>
      </w:pPr>
      <w:r>
        <w:t xml:space="preserve">display the </w:t>
      </w:r>
      <w:proofErr w:type="spellStart"/>
      <w:r w:rsidRPr="009B1E07">
        <w:rPr>
          <w:i/>
        </w:rPr>
        <w:t>TeamName</w:t>
      </w:r>
      <w:proofErr w:type="spellEnd"/>
      <w:r>
        <w:t xml:space="preserve"> on the </w:t>
      </w:r>
      <w:proofErr w:type="spellStart"/>
      <w:r w:rsidRPr="009B1E07">
        <w:rPr>
          <w:i/>
        </w:rPr>
        <w:t>OledDisplay</w:t>
      </w:r>
      <w:proofErr w:type="spellEnd"/>
      <w:r>
        <w:t xml:space="preserve"> for at least </w:t>
      </w:r>
      <w:proofErr w:type="gramStart"/>
      <w:r>
        <w:t>2s</w:t>
      </w:r>
      <w:proofErr w:type="gramEnd"/>
    </w:p>
    <w:p w14:paraId="35ECA400" w14:textId="410922A7" w:rsidR="00880B5F" w:rsidRDefault="002367C2" w:rsidP="00565251">
      <w:pPr>
        <w:tabs>
          <w:tab w:val="left" w:pos="851"/>
        </w:tabs>
        <w:ind w:left="851" w:hanging="851"/>
      </w:pPr>
      <w:r>
        <w:t>3.1.</w:t>
      </w:r>
      <w:r w:rsidR="00585B60">
        <w:t>4.4</w:t>
      </w:r>
      <w:r w:rsidR="00585B60">
        <w:tab/>
      </w:r>
      <w:r w:rsidR="00880B5F">
        <w:t xml:space="preserve">During the competition the only changes to the software shall be the selection of a predefined list of </w:t>
      </w:r>
      <w:proofErr w:type="spellStart"/>
      <w:r w:rsidR="00880B5F" w:rsidRPr="00585B60">
        <w:rPr>
          <w:i/>
        </w:rPr>
        <w:t>ParameterSets</w:t>
      </w:r>
      <w:proofErr w:type="spellEnd"/>
      <w:r w:rsidR="00880B5F">
        <w:t xml:space="preserve"> via the </w:t>
      </w:r>
      <w:proofErr w:type="spellStart"/>
      <w:r w:rsidR="00880B5F" w:rsidRPr="00585B60">
        <w:rPr>
          <w:i/>
        </w:rPr>
        <w:t>ParamButton</w:t>
      </w:r>
      <w:proofErr w:type="spellEnd"/>
    </w:p>
    <w:p w14:paraId="07CC5522" w14:textId="2230B3D9" w:rsidR="00046BB1" w:rsidRDefault="002367C2" w:rsidP="00D7750D">
      <w:pPr>
        <w:tabs>
          <w:tab w:val="left" w:pos="851"/>
        </w:tabs>
      </w:pPr>
      <w:r>
        <w:t>3.1.</w:t>
      </w:r>
      <w:r w:rsidR="00585B60">
        <w:t>4.5</w:t>
      </w:r>
      <w:r w:rsidR="00585B60">
        <w:tab/>
      </w:r>
      <w:r w:rsidR="00880B5F">
        <w:t xml:space="preserve">Upon </w:t>
      </w:r>
      <w:r w:rsidR="00585B60">
        <w:t>releasing</w:t>
      </w:r>
      <w:r w:rsidR="00880B5F">
        <w:t xml:space="preserve"> the </w:t>
      </w:r>
      <w:proofErr w:type="spellStart"/>
      <w:r w:rsidR="00880B5F" w:rsidRPr="00585B60">
        <w:rPr>
          <w:i/>
        </w:rPr>
        <w:t>ParamButton</w:t>
      </w:r>
      <w:proofErr w:type="spellEnd"/>
      <w:r w:rsidR="00880B5F">
        <w:t xml:space="preserve"> the next entry in the list of </w:t>
      </w:r>
      <w:proofErr w:type="spellStart"/>
      <w:r w:rsidR="00880B5F" w:rsidRPr="00585B60">
        <w:rPr>
          <w:i/>
        </w:rPr>
        <w:t>ParameterSets</w:t>
      </w:r>
      <w:proofErr w:type="spellEnd"/>
      <w:r w:rsidR="00880B5F">
        <w:t xml:space="preserve"> is </w:t>
      </w:r>
      <w:proofErr w:type="gramStart"/>
      <w:r w:rsidR="00880B5F">
        <w:t>selected</w:t>
      </w:r>
      <w:proofErr w:type="gramEnd"/>
    </w:p>
    <w:p w14:paraId="49F66779" w14:textId="1B01E252" w:rsidR="00886525" w:rsidRDefault="00886525" w:rsidP="00D7750D">
      <w:pPr>
        <w:tabs>
          <w:tab w:val="left" w:pos="851"/>
        </w:tabs>
      </w:pPr>
      <w:r>
        <w:t>3.1.4.6</w:t>
      </w:r>
      <w:r>
        <w:tab/>
        <w:t xml:space="preserve">Upon selection of the </w:t>
      </w:r>
      <w:proofErr w:type="spellStart"/>
      <w:r w:rsidRPr="00886525">
        <w:rPr>
          <w:i/>
        </w:rPr>
        <w:t>ParameterSet</w:t>
      </w:r>
      <w:proofErr w:type="spellEnd"/>
      <w:r>
        <w:t xml:space="preserve"> the </w:t>
      </w:r>
      <w:proofErr w:type="spellStart"/>
      <w:r w:rsidRPr="00886525">
        <w:rPr>
          <w:i/>
        </w:rPr>
        <w:t>OledDisplay</w:t>
      </w:r>
      <w:proofErr w:type="spellEnd"/>
      <w:r>
        <w:t xml:space="preserve"> shows its corresponding number for 0.5s</w:t>
      </w:r>
    </w:p>
    <w:p w14:paraId="328858D4" w14:textId="77777777" w:rsidR="00AE311A" w:rsidRPr="00D7750D" w:rsidRDefault="00AE311A" w:rsidP="00D7750D">
      <w:pPr>
        <w:tabs>
          <w:tab w:val="left" w:pos="851"/>
        </w:tabs>
      </w:pPr>
    </w:p>
    <w:p w14:paraId="0D55B3A9" w14:textId="2C886661" w:rsidR="00E96612" w:rsidRPr="00E96612" w:rsidRDefault="00E96612" w:rsidP="00E96612">
      <w:pPr>
        <w:pStyle w:val="berschrift2"/>
      </w:pPr>
      <w:r>
        <w:t xml:space="preserve"> </w:t>
      </w:r>
      <w:bookmarkStart w:id="57" w:name="_Toc163073366"/>
      <w:r>
        <w:t>Non-Functional Requirements</w:t>
      </w:r>
      <w:bookmarkEnd w:id="57"/>
      <w:r>
        <w:t xml:space="preserve"> </w:t>
      </w:r>
    </w:p>
    <w:p w14:paraId="44EAAE2D" w14:textId="591A11C3" w:rsidR="00046BB1" w:rsidRDefault="00046BB1" w:rsidP="00DA5D0D">
      <w:pPr>
        <w:tabs>
          <w:tab w:val="left" w:pos="851"/>
        </w:tabs>
      </w:pPr>
      <w:r>
        <w:t>3.2.1</w:t>
      </w:r>
      <w:r w:rsidR="00DA5D0D">
        <w:tab/>
      </w:r>
      <w:r>
        <w:t>The software shall be hardware</w:t>
      </w:r>
      <w:r w:rsidR="008A37A5">
        <w:t xml:space="preserve"> </w:t>
      </w:r>
      <w:proofErr w:type="gramStart"/>
      <w:r>
        <w:t>independent</w:t>
      </w:r>
      <w:proofErr w:type="gramEnd"/>
    </w:p>
    <w:p w14:paraId="7A28D05B" w14:textId="1ABB2C69" w:rsidR="00046BB1" w:rsidRDefault="00046BB1" w:rsidP="00DA5D0D">
      <w:pPr>
        <w:tabs>
          <w:tab w:val="left" w:pos="851"/>
        </w:tabs>
      </w:pPr>
      <w:r>
        <w:t>3.2.2</w:t>
      </w:r>
      <w:r w:rsidR="00DA5D0D">
        <w:tab/>
      </w:r>
      <w:r>
        <w:t xml:space="preserve">The programmer shall write the software in the programming language </w:t>
      </w:r>
      <w:proofErr w:type="gramStart"/>
      <w:r>
        <w:t>C</w:t>
      </w:r>
      <w:proofErr w:type="gramEnd"/>
    </w:p>
    <w:p w14:paraId="0ACE355D" w14:textId="31B172E7" w:rsidR="00046BB1" w:rsidRDefault="00046BB1" w:rsidP="00DA5D0D">
      <w:pPr>
        <w:tabs>
          <w:tab w:val="left" w:pos="851"/>
        </w:tabs>
      </w:pPr>
      <w:r>
        <w:t>3.2.3</w:t>
      </w:r>
      <w:r w:rsidR="00DA5D0D">
        <w:tab/>
      </w:r>
      <w:r>
        <w:t xml:space="preserve">The </w:t>
      </w:r>
      <w:r w:rsidRPr="008A37A5">
        <w:rPr>
          <w:i/>
        </w:rPr>
        <w:t>Robot</w:t>
      </w:r>
      <w:r>
        <w:t xml:space="preserve"> shall run during daytime- or </w:t>
      </w:r>
      <w:proofErr w:type="spellStart"/>
      <w:r>
        <w:t>officelight</w:t>
      </w:r>
      <w:proofErr w:type="spellEnd"/>
      <w:r>
        <w:t xml:space="preserve"> </w:t>
      </w:r>
      <w:proofErr w:type="gramStart"/>
      <w:r>
        <w:t>conditions</w:t>
      </w:r>
      <w:proofErr w:type="gramEnd"/>
    </w:p>
    <w:p w14:paraId="23E1DF78" w14:textId="19AB8B5E" w:rsidR="00046BB1" w:rsidRDefault="00046BB1" w:rsidP="00DA5D0D">
      <w:pPr>
        <w:tabs>
          <w:tab w:val="left" w:pos="851"/>
        </w:tabs>
        <w:rPr>
          <w:i/>
        </w:rPr>
      </w:pPr>
      <w:r>
        <w:t>3.2.4</w:t>
      </w:r>
      <w:r w:rsidR="00DA5D0D">
        <w:tab/>
      </w:r>
      <w:r>
        <w:t xml:space="preserve">The </w:t>
      </w:r>
      <w:r w:rsidRPr="008A37A5">
        <w:rPr>
          <w:i/>
        </w:rPr>
        <w:t>Robot</w:t>
      </w:r>
      <w:r>
        <w:t xml:space="preserve"> shall start the competition on the </w:t>
      </w:r>
      <w:proofErr w:type="spellStart"/>
      <w:proofErr w:type="gramStart"/>
      <w:r w:rsidRPr="008A37A5">
        <w:rPr>
          <w:i/>
        </w:rPr>
        <w:t>GuideLine</w:t>
      </w:r>
      <w:proofErr w:type="spellEnd"/>
      <w:proofErr w:type="gramEnd"/>
    </w:p>
    <w:p w14:paraId="2DE2B82A" w14:textId="72C2543D" w:rsidR="008C533B" w:rsidRDefault="008C533B" w:rsidP="00DA5D0D">
      <w:pPr>
        <w:tabs>
          <w:tab w:val="left" w:pos="851"/>
        </w:tabs>
      </w:pPr>
      <w:r>
        <w:t>3.2.5</w:t>
      </w:r>
      <w:r w:rsidR="00DA5D0D">
        <w:tab/>
      </w:r>
      <w:r>
        <w:t xml:space="preserve">The </w:t>
      </w:r>
      <w:r w:rsidRPr="008A37A5">
        <w:rPr>
          <w:i/>
        </w:rPr>
        <w:t>Robot</w:t>
      </w:r>
      <w:r>
        <w:t xml:space="preserve"> shall be powered on </w:t>
      </w:r>
      <w:r w:rsidR="00053700">
        <w:t xml:space="preserve">when it is positioned on the </w:t>
      </w:r>
      <w:proofErr w:type="spellStart"/>
      <w:proofErr w:type="gramStart"/>
      <w:r w:rsidR="00053700" w:rsidRPr="008A37A5">
        <w:rPr>
          <w:i/>
        </w:rPr>
        <w:t>GuideLine</w:t>
      </w:r>
      <w:proofErr w:type="spellEnd"/>
      <w:proofErr w:type="gramEnd"/>
    </w:p>
    <w:p w14:paraId="2B46B84A" w14:textId="78CE1846" w:rsidR="00046BB1" w:rsidRDefault="00046BB1" w:rsidP="00DA5D0D">
      <w:pPr>
        <w:tabs>
          <w:tab w:val="left" w:pos="851"/>
        </w:tabs>
      </w:pPr>
      <w:r>
        <w:t>3.2.</w:t>
      </w:r>
      <w:r w:rsidR="008C533B">
        <w:t>6</w:t>
      </w:r>
      <w:r w:rsidR="00DA5D0D">
        <w:tab/>
      </w:r>
      <w:r>
        <w:t>The software shall at most use 80% of the available flash memory</w:t>
      </w:r>
    </w:p>
    <w:p w14:paraId="26C7A4A6" w14:textId="5568E031" w:rsidR="00A95999" w:rsidRDefault="00A95999" w:rsidP="00DA5D0D">
      <w:pPr>
        <w:tabs>
          <w:tab w:val="left" w:pos="851"/>
        </w:tabs>
        <w:rPr>
          <w:lang w:val="de-DE" w:eastAsia="de-DE"/>
        </w:rPr>
      </w:pPr>
      <w:r>
        <w:t>3.2.7</w:t>
      </w:r>
      <w:r w:rsidR="00DA5D0D">
        <w:tab/>
      </w:r>
      <w:r>
        <w:t>The</w:t>
      </w:r>
      <w:r w:rsidR="00683B3F">
        <w:t xml:space="preserve"> dimensions of the</w:t>
      </w:r>
      <w:r>
        <w:t xml:space="preserve"> </w:t>
      </w:r>
      <w:proofErr w:type="spellStart"/>
      <w:r w:rsidRPr="00A95999">
        <w:rPr>
          <w:i/>
        </w:rPr>
        <w:t>GuideLine</w:t>
      </w:r>
      <w:proofErr w:type="spellEnd"/>
      <w:r>
        <w:t xml:space="preserve"> </w:t>
      </w:r>
      <w:r w:rsidR="00683B3F">
        <w:t>AND the</w:t>
      </w:r>
      <w:r>
        <w:t xml:space="preserve"> </w:t>
      </w:r>
      <w:proofErr w:type="spellStart"/>
      <w:r w:rsidRPr="00A95999">
        <w:rPr>
          <w:i/>
        </w:rPr>
        <w:t>StartFinishLine</w:t>
      </w:r>
      <w:proofErr w:type="spellEnd"/>
      <w:r>
        <w:t xml:space="preserve"> are defined in the </w:t>
      </w:r>
      <w:proofErr w:type="spellStart"/>
      <w:proofErr w:type="gramStart"/>
      <w:r>
        <w:rPr>
          <w:lang w:val="de-DE" w:eastAsia="de-DE"/>
        </w:rPr>
        <w:t>SpecificationSheet</w:t>
      </w:r>
      <w:proofErr w:type="spellEnd"/>
      <w:r w:rsidRPr="00A95999">
        <w:rPr>
          <w:vertAlign w:val="superscript"/>
          <w:lang w:val="de-DE" w:eastAsia="de-DE"/>
        </w:rPr>
        <w:t>[</w:t>
      </w:r>
      <w:proofErr w:type="gramEnd"/>
      <w:r w:rsidRPr="00A95999">
        <w:rPr>
          <w:vertAlign w:val="superscript"/>
          <w:lang w:val="de-DE" w:eastAsia="de-DE"/>
        </w:rPr>
        <w:t>1]</w:t>
      </w:r>
    </w:p>
    <w:p w14:paraId="60B78D8C" w14:textId="0E172B24" w:rsidR="00565251" w:rsidRPr="00565251" w:rsidRDefault="00565251" w:rsidP="00DA5D0D">
      <w:pPr>
        <w:tabs>
          <w:tab w:val="left" w:pos="851"/>
        </w:tabs>
        <w:ind w:left="851" w:hanging="851"/>
      </w:pPr>
      <w:r>
        <w:rPr>
          <w:lang w:val="de-DE" w:eastAsia="de-DE"/>
        </w:rPr>
        <w:t>3.2.8</w:t>
      </w:r>
      <w:r w:rsidR="00DA5D0D">
        <w:tab/>
      </w:r>
      <w:r>
        <w:rPr>
          <w:lang w:val="de-DE" w:eastAsia="de-DE"/>
        </w:rPr>
        <w:t xml:space="preserve">The </w:t>
      </w:r>
      <w:r w:rsidRPr="00565251">
        <w:rPr>
          <w:i/>
          <w:lang w:val="de-DE" w:eastAsia="de-DE"/>
        </w:rPr>
        <w:t>Robot</w:t>
      </w:r>
      <w:r>
        <w:rPr>
          <w:lang w:val="de-DE" w:eastAsia="de-DE"/>
        </w:rPr>
        <w:t xml:space="preserve"> </w:t>
      </w:r>
      <w:proofErr w:type="spellStart"/>
      <w:r>
        <w:rPr>
          <w:lang w:val="de-DE" w:eastAsia="de-DE"/>
        </w:rPr>
        <w:t>shall</w:t>
      </w:r>
      <w:proofErr w:type="spellEnd"/>
      <w:r>
        <w:rPr>
          <w:lang w:val="de-DE" w:eastAsia="de-DE"/>
        </w:rPr>
        <w:t xml:space="preserve"> </w:t>
      </w:r>
      <w:proofErr w:type="spellStart"/>
      <w:r>
        <w:rPr>
          <w:lang w:val="de-DE" w:eastAsia="de-DE"/>
        </w:rPr>
        <w:t>be</w:t>
      </w:r>
      <w:proofErr w:type="spellEnd"/>
      <w:r>
        <w:rPr>
          <w:lang w:val="de-DE" w:eastAsia="de-DE"/>
        </w:rPr>
        <w:t xml:space="preserve"> </w:t>
      </w:r>
      <w:proofErr w:type="spellStart"/>
      <w:r>
        <w:rPr>
          <w:lang w:val="de-DE" w:eastAsia="de-DE"/>
        </w:rPr>
        <w:t>placed</w:t>
      </w:r>
      <w:proofErr w:type="spellEnd"/>
      <w:r>
        <w:rPr>
          <w:lang w:val="de-DE" w:eastAsia="de-DE"/>
        </w:rPr>
        <w:t xml:space="preserve"> on </w:t>
      </w:r>
      <w:proofErr w:type="spellStart"/>
      <w:r>
        <w:rPr>
          <w:lang w:val="de-DE" w:eastAsia="de-DE"/>
        </w:rPr>
        <w:t>the</w:t>
      </w:r>
      <w:proofErr w:type="spellEnd"/>
      <w:r>
        <w:rPr>
          <w:lang w:val="de-DE" w:eastAsia="de-DE"/>
        </w:rPr>
        <w:t xml:space="preserve"> </w:t>
      </w:r>
      <w:proofErr w:type="spellStart"/>
      <w:r w:rsidRPr="00565251">
        <w:rPr>
          <w:i/>
          <w:lang w:val="de-DE" w:eastAsia="de-DE"/>
        </w:rPr>
        <w:t>GuideLine</w:t>
      </w:r>
      <w:proofErr w:type="spellEnd"/>
      <w:r>
        <w:rPr>
          <w:lang w:val="de-DE" w:eastAsia="de-DE"/>
        </w:rPr>
        <w:t xml:space="preserve"> </w:t>
      </w:r>
      <w:proofErr w:type="spellStart"/>
      <w:r>
        <w:rPr>
          <w:lang w:val="de-DE" w:eastAsia="de-DE"/>
        </w:rPr>
        <w:t>of</w:t>
      </w:r>
      <w:proofErr w:type="spellEnd"/>
      <w:r>
        <w:rPr>
          <w:lang w:val="de-DE" w:eastAsia="de-DE"/>
        </w:rPr>
        <w:t xml:space="preserve"> </w:t>
      </w:r>
      <w:proofErr w:type="spellStart"/>
      <w:r>
        <w:rPr>
          <w:lang w:val="de-DE" w:eastAsia="de-DE"/>
        </w:rPr>
        <w:t>the</w:t>
      </w:r>
      <w:proofErr w:type="spellEnd"/>
      <w:r>
        <w:rPr>
          <w:lang w:val="de-DE" w:eastAsia="de-DE"/>
        </w:rPr>
        <w:t xml:space="preserve"> </w:t>
      </w:r>
      <w:proofErr w:type="spellStart"/>
      <w:r w:rsidRPr="00565251">
        <w:rPr>
          <w:i/>
          <w:lang w:val="de-DE" w:eastAsia="de-DE"/>
        </w:rPr>
        <w:t>PlayField</w:t>
      </w:r>
      <w:proofErr w:type="spellEnd"/>
      <w:r>
        <w:rPr>
          <w:lang w:val="de-DE" w:eastAsia="de-DE"/>
        </w:rPr>
        <w:t xml:space="preserve"> </w:t>
      </w:r>
      <w:proofErr w:type="spellStart"/>
      <w:r>
        <w:rPr>
          <w:lang w:val="de-DE" w:eastAsia="de-DE"/>
        </w:rPr>
        <w:t>with</w:t>
      </w:r>
      <w:proofErr w:type="spellEnd"/>
      <w:r>
        <w:rPr>
          <w:lang w:val="de-DE" w:eastAsia="de-DE"/>
        </w:rPr>
        <w:t xml:space="preserve"> a </w:t>
      </w:r>
      <w:proofErr w:type="spellStart"/>
      <w:r>
        <w:rPr>
          <w:lang w:val="de-DE" w:eastAsia="de-DE"/>
        </w:rPr>
        <w:t>minimum</w:t>
      </w:r>
      <w:proofErr w:type="spellEnd"/>
      <w:r>
        <w:rPr>
          <w:lang w:val="de-DE" w:eastAsia="de-DE"/>
        </w:rPr>
        <w:t xml:space="preserve"> </w:t>
      </w:r>
      <w:proofErr w:type="spellStart"/>
      <w:r>
        <w:rPr>
          <w:lang w:val="de-DE" w:eastAsia="de-DE"/>
        </w:rPr>
        <w:t>distance</w:t>
      </w:r>
      <w:proofErr w:type="spellEnd"/>
      <w:r>
        <w:rPr>
          <w:lang w:val="de-DE" w:eastAsia="de-DE"/>
        </w:rPr>
        <w:t xml:space="preserve"> </w:t>
      </w:r>
      <w:proofErr w:type="spellStart"/>
      <w:r>
        <w:rPr>
          <w:lang w:val="de-DE" w:eastAsia="de-DE"/>
        </w:rPr>
        <w:t>of</w:t>
      </w:r>
      <w:proofErr w:type="spellEnd"/>
      <w:r>
        <w:rPr>
          <w:lang w:val="de-DE" w:eastAsia="de-DE"/>
        </w:rPr>
        <w:t xml:space="preserve"> 1cm in </w:t>
      </w:r>
      <w:proofErr w:type="spellStart"/>
      <w:r>
        <w:rPr>
          <w:lang w:val="de-DE" w:eastAsia="de-DE"/>
        </w:rPr>
        <w:t>from</w:t>
      </w:r>
      <w:proofErr w:type="spellEnd"/>
      <w:r>
        <w:rPr>
          <w:lang w:val="de-DE" w:eastAsia="de-DE"/>
        </w:rPr>
        <w:t xml:space="preserve"> </w:t>
      </w:r>
      <w:proofErr w:type="spellStart"/>
      <w:r>
        <w:rPr>
          <w:lang w:val="de-DE" w:eastAsia="de-DE"/>
        </w:rPr>
        <w:t>the</w:t>
      </w:r>
      <w:proofErr w:type="spellEnd"/>
      <w:r>
        <w:rPr>
          <w:lang w:val="de-DE" w:eastAsia="de-DE"/>
        </w:rPr>
        <w:t xml:space="preserve"> </w:t>
      </w:r>
      <w:proofErr w:type="spellStart"/>
      <w:r w:rsidRPr="00565251">
        <w:rPr>
          <w:i/>
          <w:lang w:val="de-DE" w:eastAsia="de-DE"/>
        </w:rPr>
        <w:t>StartFinishLine</w:t>
      </w:r>
      <w:proofErr w:type="spellEnd"/>
    </w:p>
    <w:p w14:paraId="519B769B" w14:textId="77777777" w:rsidR="00691604" w:rsidRPr="00691604" w:rsidRDefault="00691604" w:rsidP="00691604"/>
    <w:sectPr w:rsidR="00691604" w:rsidRPr="00691604" w:rsidSect="007A37CB">
      <w:headerReference w:type="default" r:id="rId13"/>
      <w:footerReference w:type="default" r:id="rId14"/>
      <w:pgSz w:w="11906" w:h="16838" w:code="9"/>
      <w:pgMar w:top="2835" w:right="1134" w:bottom="1134" w:left="1134" w:header="709" w:footer="3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BF554" w14:textId="77777777" w:rsidR="007A37CB" w:rsidRDefault="007A37CB" w:rsidP="00093C94">
      <w:pPr>
        <w:spacing w:after="0" w:line="240" w:lineRule="auto"/>
      </w:pPr>
      <w:r>
        <w:separator/>
      </w:r>
    </w:p>
  </w:endnote>
  <w:endnote w:type="continuationSeparator" w:id="0">
    <w:p w14:paraId="6C20AD20" w14:textId="77777777" w:rsidR="007A37CB" w:rsidRDefault="007A37CB" w:rsidP="00093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17EA2" w14:textId="77777777" w:rsidR="00335283" w:rsidRDefault="003F13E9">
    <w:pPr>
      <w:pStyle w:val="Fuzeile"/>
    </w:pPr>
    <w:r>
      <w:rPr>
        <w:noProof/>
        <w:lang w:val="de-DE" w:eastAsia="de-DE"/>
      </w:rPr>
      <mc:AlternateContent>
        <mc:Choice Requires="wps">
          <w:drawing>
            <wp:anchor distT="45720" distB="45720" distL="114300" distR="114300" simplePos="0" relativeHeight="251675648" behindDoc="0" locked="0" layoutInCell="1" allowOverlap="1" wp14:anchorId="6B909605" wp14:editId="24D828F7">
              <wp:simplePos x="0" y="0"/>
              <wp:positionH relativeFrom="rightMargin">
                <wp:posOffset>-719728</wp:posOffset>
              </wp:positionH>
              <wp:positionV relativeFrom="paragraph">
                <wp:posOffset>68126</wp:posOffset>
              </wp:positionV>
              <wp:extent cx="615043" cy="1404620"/>
              <wp:effectExtent l="0" t="0" r="1397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43" cy="1404620"/>
                      </a:xfrm>
                      <a:prstGeom prst="rect">
                        <a:avLst/>
                      </a:prstGeom>
                      <a:noFill/>
                      <a:ln w="9525">
                        <a:noFill/>
                        <a:miter lim="800000"/>
                        <a:headEnd/>
                        <a:tailEnd/>
                      </a:ln>
                    </wps:spPr>
                    <wps:txbx>
                      <w:txbxContent>
                        <w:p w14:paraId="582208EF" w14:textId="77777777" w:rsidR="003F13E9" w:rsidRDefault="003F13E9" w:rsidP="003F13E9">
                          <w:pPr>
                            <w:pStyle w:val="Fuzeile"/>
                          </w:pPr>
                          <w:proofErr w:type="spellStart"/>
                          <w:r w:rsidRPr="00737E0A">
                            <w:t>Seite</w:t>
                          </w:r>
                          <w:proofErr w:type="spellEnd"/>
                          <w:r>
                            <w:t>:</w:t>
                          </w:r>
                        </w:p>
                        <w:p w14:paraId="2CBD8ED8" w14:textId="77777777" w:rsidR="003F13E9" w:rsidRDefault="003F13E9"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6B492F">
                            <w:rPr>
                              <w:noProof/>
                            </w:rPr>
                            <w:t>2</w:t>
                          </w:r>
                          <w:r w:rsidRPr="00737E0A">
                            <w:fldChar w:fldCharType="end"/>
                          </w:r>
                          <w:r w:rsidRPr="00737E0A">
                            <w:t xml:space="preserve"> von </w:t>
                          </w:r>
                          <w:r w:rsidR="00147483">
                            <w:rPr>
                              <w:noProof/>
                            </w:rPr>
                            <w:fldChar w:fldCharType="begin"/>
                          </w:r>
                          <w:r w:rsidR="00147483">
                            <w:rPr>
                              <w:noProof/>
                            </w:rPr>
                            <w:instrText xml:space="preserve"> NUMPAGES  </w:instrText>
                          </w:r>
                          <w:r w:rsidR="00147483">
                            <w:rPr>
                              <w:noProof/>
                            </w:rPr>
                            <w:fldChar w:fldCharType="separate"/>
                          </w:r>
                          <w:r w:rsidR="00B52428">
                            <w:rPr>
                              <w:noProof/>
                            </w:rPr>
                            <w:t>2</w:t>
                          </w:r>
                          <w:r w:rsidR="00147483">
                            <w:rPr>
                              <w:noProof/>
                            </w:rPr>
                            <w:fldChar w:fldCharType="end"/>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909605" id="_x0000_t202" coordsize="21600,21600" o:spt="202" path="m,l,21600r21600,l21600,xe">
              <v:stroke joinstyle="miter"/>
              <v:path gradientshapeok="t" o:connecttype="rect"/>
            </v:shapetype>
            <v:shape id="Textfeld 2" o:spid="_x0000_s1027" type="#_x0000_t202" style="position:absolute;left:0;text-align:left;margin-left:-56.65pt;margin-top:5.35pt;width:48.45pt;height:110.6pt;z-index:251675648;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" filled="f" stroked="f">
              <v:textbox style="mso-fit-shape-to-text:t" inset="0,0,0,0">
                <w:txbxContent>
                  <w:p w14:paraId="582208EF" w14:textId="77777777" w:rsidR="003F13E9" w:rsidRDefault="003F13E9" w:rsidP="003F13E9">
                    <w:pPr>
                      <w:pStyle w:val="Fuzeile"/>
                    </w:pPr>
                    <w:proofErr w:type="spellStart"/>
                    <w:r w:rsidRPr="00737E0A">
                      <w:t>Seite</w:t>
                    </w:r>
                    <w:proofErr w:type="spellEnd"/>
                    <w:r>
                      <w:t>:</w:t>
                    </w:r>
                  </w:p>
                  <w:p w14:paraId="2CBD8ED8" w14:textId="77777777" w:rsidR="003F13E9" w:rsidRDefault="003F13E9"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6B492F">
                      <w:rPr>
                        <w:noProof/>
                      </w:rPr>
                      <w:t>2</w:t>
                    </w:r>
                    <w:r w:rsidRPr="00737E0A">
                      <w:fldChar w:fldCharType="end"/>
                    </w:r>
                    <w:r w:rsidRPr="00737E0A">
                      <w:t xml:space="preserve"> von </w:t>
                    </w:r>
                    <w:r w:rsidR="00147483">
                      <w:rPr>
                        <w:noProof/>
                      </w:rPr>
                      <w:fldChar w:fldCharType="begin"/>
                    </w:r>
                    <w:r w:rsidR="00147483">
                      <w:rPr>
                        <w:noProof/>
                      </w:rPr>
                      <w:instrText xml:space="preserve"> NUMPAGES  </w:instrText>
                    </w:r>
                    <w:r w:rsidR="00147483">
                      <w:rPr>
                        <w:noProof/>
                      </w:rPr>
                      <w:fldChar w:fldCharType="separate"/>
                    </w:r>
                    <w:r w:rsidR="00B52428">
                      <w:rPr>
                        <w:noProof/>
                      </w:rPr>
                      <w:t>2</w:t>
                    </w:r>
                    <w:r w:rsidR="00147483">
                      <w:rPr>
                        <w:noProof/>
                      </w:rPr>
                      <w:fldChar w:fldCharType="end"/>
                    </w:r>
                  </w:p>
                </w:txbxContent>
              </v:textbox>
              <w10:wrap anchorx="margin"/>
            </v:shape>
          </w:pict>
        </mc:Fallback>
      </mc:AlternateContent>
    </w:r>
    <w:r w:rsidR="00335283">
      <w:rPr>
        <w:sz w:val="10"/>
      </w:rPr>
      <w:t>F002DVC1</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0"/>
      <w:gridCol w:w="1134"/>
      <w:gridCol w:w="1417"/>
      <w:gridCol w:w="1559"/>
    </w:tblGrid>
    <w:tr w:rsidR="00B91F65" w14:paraId="6D39B965" w14:textId="77777777" w:rsidTr="00D477C2">
      <w:tc>
        <w:tcPr>
          <w:tcW w:w="4390" w:type="dxa"/>
        </w:tcPr>
        <w:p w14:paraId="2573EAF7" w14:textId="77777777" w:rsidR="00B91F65" w:rsidRPr="00DC6D07" w:rsidRDefault="00B91F65" w:rsidP="00D477C2">
          <w:pPr>
            <w:pStyle w:val="Fuzeile"/>
            <w:rPr>
              <w:lang w:val="de-DE"/>
            </w:rPr>
          </w:pPr>
          <w:proofErr w:type="spellStart"/>
          <w:r w:rsidRPr="00DC6D07">
            <w:rPr>
              <w:lang w:val="de-DE"/>
            </w:rPr>
            <w:t>Dok</w:t>
          </w:r>
          <w:proofErr w:type="spellEnd"/>
          <w:r w:rsidRPr="00DC6D07">
            <w:rPr>
              <w:lang w:val="de-DE"/>
            </w:rPr>
            <w:t>.-Nummer:</w:t>
          </w:r>
        </w:p>
        <w:p w14:paraId="6B09BE99" w14:textId="499C173A" w:rsidR="00B91F65" w:rsidRPr="00DC6D07" w:rsidRDefault="00B91F65" w:rsidP="00796BA2">
          <w:pPr>
            <w:pStyle w:val="Fuzeile"/>
            <w:rPr>
              <w:lang w:val="de-DE"/>
            </w:rPr>
          </w:pPr>
          <w:r>
            <w:rPr>
              <w:noProof/>
            </w:rPr>
            <w:fldChar w:fldCharType="begin"/>
          </w:r>
          <w:r w:rsidRPr="00DC6D07">
            <w:rPr>
              <w:lang w:val="de-DE"/>
            </w:rPr>
            <w:instrText xml:space="preserve"> REF NT_DokumentenNummer \h </w:instrText>
          </w:r>
          <w:r>
            <w:rPr>
              <w:noProof/>
            </w:rPr>
          </w:r>
          <w:r>
            <w:rPr>
              <w:noProof/>
            </w:rPr>
            <w:fldChar w:fldCharType="separate"/>
          </w:r>
          <w:r w:rsidR="00DC6D07">
            <w:rPr>
              <w:noProof/>
              <w:lang w:val="de-DE"/>
            </w:rPr>
            <w:t>Pflichtenheft_Draft3.docx</w:t>
          </w:r>
          <w:r>
            <w:rPr>
              <w:noProof/>
            </w:rPr>
            <w:fldChar w:fldCharType="end"/>
          </w:r>
        </w:p>
      </w:tc>
      <w:tc>
        <w:tcPr>
          <w:tcW w:w="1134" w:type="dxa"/>
        </w:tcPr>
        <w:p w14:paraId="6FE1EE9D" w14:textId="77777777" w:rsidR="00B91F65" w:rsidRDefault="00B91F65" w:rsidP="00D477C2">
          <w:pPr>
            <w:pStyle w:val="Fuzeile"/>
          </w:pPr>
          <w:r>
            <w:t>DV:</w:t>
          </w:r>
        </w:p>
        <w:p w14:paraId="498BE0C4" w14:textId="7020391D" w:rsidR="00B91F65" w:rsidRDefault="00B91F65" w:rsidP="00D477C2">
          <w:pPr>
            <w:pStyle w:val="Fuzeile"/>
          </w:pPr>
          <w:r>
            <w:fldChar w:fldCharType="begin"/>
          </w:r>
          <w:r>
            <w:instrText xml:space="preserve"> REF NT_DokumentenVersion \h </w:instrText>
          </w:r>
          <w:r>
            <w:fldChar w:fldCharType="separate"/>
          </w:r>
          <w:r w:rsidR="00DC6D07" w:rsidRPr="00354002">
            <w:rPr>
              <w:lang w:val="de-DE"/>
            </w:rPr>
            <w:t>A</w:t>
          </w:r>
          <w:r>
            <w:fldChar w:fldCharType="end"/>
          </w:r>
        </w:p>
      </w:tc>
      <w:tc>
        <w:tcPr>
          <w:tcW w:w="1417" w:type="dxa"/>
        </w:tcPr>
        <w:p w14:paraId="163A900E" w14:textId="77777777" w:rsidR="00B91F65" w:rsidRDefault="00B91F65" w:rsidP="00D477C2">
          <w:pPr>
            <w:pStyle w:val="Fuzeile"/>
          </w:pPr>
          <w:proofErr w:type="spellStart"/>
          <w:r>
            <w:t>Freigabe</w:t>
          </w:r>
          <w:proofErr w:type="spellEnd"/>
          <w:r>
            <w:t xml:space="preserve">: </w:t>
          </w:r>
        </w:p>
        <w:p w14:paraId="5FB51C2F" w14:textId="77777777" w:rsidR="00B91F65" w:rsidRDefault="00B91F65" w:rsidP="00D477C2">
          <w:pPr>
            <w:pStyle w:val="Fuzeile"/>
          </w:pPr>
          <w:proofErr w:type="spellStart"/>
          <w:r w:rsidRPr="003C2A42">
            <w:t>siehe</w:t>
          </w:r>
          <w:proofErr w:type="spellEnd"/>
          <w:r>
            <w:t xml:space="preserve"> </w:t>
          </w:r>
          <w:proofErr w:type="spellStart"/>
          <w:r>
            <w:t>Seite</w:t>
          </w:r>
          <w:proofErr w:type="spellEnd"/>
          <w:r>
            <w:t xml:space="preserve"> 2</w:t>
          </w:r>
        </w:p>
      </w:tc>
      <w:tc>
        <w:tcPr>
          <w:tcW w:w="1559" w:type="dxa"/>
        </w:tcPr>
        <w:p w14:paraId="420732A2" w14:textId="77777777" w:rsidR="00B91F65" w:rsidRDefault="00B91F65" w:rsidP="00D477C2">
          <w:pPr>
            <w:pStyle w:val="Fuzeile"/>
          </w:pPr>
          <w:r w:rsidRPr="00737E0A">
            <w:t>Stand:</w:t>
          </w:r>
        </w:p>
        <w:p w14:paraId="292E387C" w14:textId="66FA61CE" w:rsidR="00B91F65" w:rsidRDefault="00B91F65" w:rsidP="00D477C2">
          <w:pPr>
            <w:pStyle w:val="Fuzeile"/>
          </w:pPr>
          <w:r>
            <w:fldChar w:fldCharType="begin"/>
          </w:r>
          <w:r>
            <w:instrText xml:space="preserve"> SAVEDATE  \@ "yyyy-MM-dd HH:mm"  \* MERGEFORMAT </w:instrText>
          </w:r>
          <w:r>
            <w:fldChar w:fldCharType="separate"/>
          </w:r>
          <w:r w:rsidR="00AE311A">
            <w:rPr>
              <w:noProof/>
            </w:rPr>
            <w:t>2024-04-03 21:56</w:t>
          </w:r>
          <w:r>
            <w:fldChar w:fldCharType="end"/>
          </w:r>
        </w:p>
      </w:tc>
    </w:tr>
  </w:tbl>
  <w:p w14:paraId="5A8A5B6A" w14:textId="77777777" w:rsidR="00335283" w:rsidRDefault="0033528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34DE3" w14:textId="77777777" w:rsidR="006B492F" w:rsidRDefault="006B492F">
    <w:pPr>
      <w:pStyle w:val="Fuzeile"/>
    </w:pPr>
    <w:r>
      <w:rPr>
        <w:noProof/>
        <w:lang w:val="de-DE" w:eastAsia="de-DE"/>
      </w:rPr>
      <mc:AlternateContent>
        <mc:Choice Requires="wps">
          <w:drawing>
            <wp:anchor distT="45720" distB="45720" distL="114300" distR="114300" simplePos="0" relativeHeight="251679744" behindDoc="0" locked="0" layoutInCell="1" allowOverlap="1" wp14:anchorId="2FF4EF20" wp14:editId="6286601C">
              <wp:simplePos x="0" y="0"/>
              <wp:positionH relativeFrom="rightMargin">
                <wp:posOffset>-319405</wp:posOffset>
              </wp:positionH>
              <wp:positionV relativeFrom="paragraph">
                <wp:posOffset>67945</wp:posOffset>
              </wp:positionV>
              <wp:extent cx="615043" cy="1404620"/>
              <wp:effectExtent l="0" t="0" r="1397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43" cy="1404620"/>
                      </a:xfrm>
                      <a:prstGeom prst="rect">
                        <a:avLst/>
                      </a:prstGeom>
                      <a:noFill/>
                      <a:ln w="9525">
                        <a:noFill/>
                        <a:miter lim="800000"/>
                        <a:headEnd/>
                        <a:tailEnd/>
                      </a:ln>
                    </wps:spPr>
                    <wps:txbx>
                      <w:txbxContent>
                        <w:p w14:paraId="4A4B13F1" w14:textId="77777777" w:rsidR="006B492F" w:rsidRDefault="00E266EC" w:rsidP="003F13E9">
                          <w:pPr>
                            <w:pStyle w:val="Fuzeile"/>
                          </w:pPr>
                          <w:r>
                            <w:t>page</w:t>
                          </w:r>
                          <w:r w:rsidR="006B492F">
                            <w:t>:</w:t>
                          </w:r>
                        </w:p>
                        <w:p w14:paraId="3D48EA61" w14:textId="77777777" w:rsidR="006B492F" w:rsidRDefault="006B492F"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E266EC">
                            <w:rPr>
                              <w:noProof/>
                            </w:rPr>
                            <w:t>2</w:t>
                          </w:r>
                          <w:r w:rsidRPr="00737E0A">
                            <w:fldChar w:fldCharType="end"/>
                          </w:r>
                          <w:r w:rsidRPr="00737E0A">
                            <w:t xml:space="preserve"> </w:t>
                          </w:r>
                          <w:r w:rsidR="00E266EC">
                            <w:t>from</w:t>
                          </w:r>
                          <w:r w:rsidRPr="00737E0A">
                            <w:t xml:space="preserve"> </w:t>
                          </w:r>
                          <w:r>
                            <w:rPr>
                              <w:noProof/>
                            </w:rPr>
                            <w:fldChar w:fldCharType="begin"/>
                          </w:r>
                          <w:r>
                            <w:rPr>
                              <w:noProof/>
                            </w:rPr>
                            <w:instrText xml:space="preserve"> NUMPAGES  </w:instrText>
                          </w:r>
                          <w:r>
                            <w:rPr>
                              <w:noProof/>
                            </w:rPr>
                            <w:fldChar w:fldCharType="separate"/>
                          </w:r>
                          <w:r w:rsidR="00E266EC">
                            <w:rPr>
                              <w:noProof/>
                            </w:rPr>
                            <w:t>8</w:t>
                          </w:r>
                          <w:r>
                            <w:rPr>
                              <w:noProof/>
                            </w:rPr>
                            <w:fldChar w:fldCharType="end"/>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F4EF20" id="_x0000_t202" coordsize="21600,21600" o:spt="202" path="m,l,21600r21600,l21600,xe">
              <v:stroke joinstyle="miter"/>
              <v:path gradientshapeok="t" o:connecttype="rect"/>
            </v:shapetype>
            <v:shape id="_x0000_s1029" type="#_x0000_t202" style="position:absolute;left:0;text-align:left;margin-left:-25.15pt;margin-top:5.35pt;width:48.45pt;height:110.6pt;z-index:251679744;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" filled="f" stroked="f">
              <v:textbox style="mso-fit-shape-to-text:t" inset="0,0,0,0">
                <w:txbxContent>
                  <w:p w14:paraId="4A4B13F1" w14:textId="77777777" w:rsidR="006B492F" w:rsidRDefault="00E266EC" w:rsidP="003F13E9">
                    <w:pPr>
                      <w:pStyle w:val="Fuzeile"/>
                    </w:pPr>
                    <w:r>
                      <w:t>page</w:t>
                    </w:r>
                    <w:r w:rsidR="006B492F">
                      <w:t>:</w:t>
                    </w:r>
                  </w:p>
                  <w:p w14:paraId="3D48EA61" w14:textId="77777777" w:rsidR="006B492F" w:rsidRDefault="006B492F"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E266EC">
                      <w:rPr>
                        <w:noProof/>
                      </w:rPr>
                      <w:t>2</w:t>
                    </w:r>
                    <w:r w:rsidRPr="00737E0A">
                      <w:fldChar w:fldCharType="end"/>
                    </w:r>
                    <w:r w:rsidRPr="00737E0A">
                      <w:t xml:space="preserve"> </w:t>
                    </w:r>
                    <w:r w:rsidR="00E266EC">
                      <w:t>from</w:t>
                    </w:r>
                    <w:r w:rsidRPr="00737E0A">
                      <w:t xml:space="preserve"> </w:t>
                    </w:r>
                    <w:r>
                      <w:rPr>
                        <w:noProof/>
                      </w:rPr>
                      <w:fldChar w:fldCharType="begin"/>
                    </w:r>
                    <w:r>
                      <w:rPr>
                        <w:noProof/>
                      </w:rPr>
                      <w:instrText xml:space="preserve"> NUMPAGES  </w:instrText>
                    </w:r>
                    <w:r>
                      <w:rPr>
                        <w:noProof/>
                      </w:rPr>
                      <w:fldChar w:fldCharType="separate"/>
                    </w:r>
                    <w:r w:rsidR="00E266EC">
                      <w:rPr>
                        <w:noProof/>
                      </w:rPr>
                      <w:t>8</w:t>
                    </w:r>
                    <w:r>
                      <w:rPr>
                        <w:noProof/>
                      </w:rPr>
                      <w:fldChar w:fldCharType="end"/>
                    </w:r>
                  </w:p>
                </w:txbxContent>
              </v:textbox>
              <w10:wrap anchorx="margin"/>
            </v:shape>
          </w:pict>
        </mc:Fallback>
      </mc:AlternateContent>
    </w:r>
    <w:r>
      <w:rPr>
        <w:sz w:val="10"/>
      </w:rPr>
      <w:t>F</w:t>
    </w:r>
    <w:r w:rsidR="00E84480">
      <w:rPr>
        <w:sz w:val="10"/>
      </w:rPr>
      <w:t>200</w:t>
    </w:r>
    <w:r>
      <w:rPr>
        <w:sz w:val="10"/>
      </w:rPr>
      <w:t>DV</w:t>
    </w:r>
    <w:r w:rsidR="00E84480">
      <w:rPr>
        <w:sz w:val="10"/>
      </w:rPr>
      <w:t>A2</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0"/>
      <w:gridCol w:w="1134"/>
      <w:gridCol w:w="1417"/>
      <w:gridCol w:w="1559"/>
    </w:tblGrid>
    <w:tr w:rsidR="006B492F" w14:paraId="5DF59F39" w14:textId="77777777" w:rsidTr="00D477C2">
      <w:tc>
        <w:tcPr>
          <w:tcW w:w="4390" w:type="dxa"/>
        </w:tcPr>
        <w:p w14:paraId="71FFE4CA" w14:textId="77777777" w:rsidR="006B492F" w:rsidRPr="00DC6D07" w:rsidRDefault="006B492F" w:rsidP="00D477C2">
          <w:pPr>
            <w:pStyle w:val="Fuzeile"/>
            <w:rPr>
              <w:lang w:val="de-DE"/>
            </w:rPr>
          </w:pPr>
          <w:r w:rsidRPr="00DC6D07">
            <w:rPr>
              <w:lang w:val="de-DE"/>
            </w:rPr>
            <w:t>Do</w:t>
          </w:r>
          <w:r w:rsidR="00E266EC" w:rsidRPr="00DC6D07">
            <w:rPr>
              <w:lang w:val="de-DE"/>
            </w:rPr>
            <w:t>c.-</w:t>
          </w:r>
          <w:proofErr w:type="spellStart"/>
          <w:r w:rsidR="00E266EC" w:rsidRPr="00DC6D07">
            <w:rPr>
              <w:lang w:val="de-DE"/>
            </w:rPr>
            <w:t>Nu</w:t>
          </w:r>
          <w:r w:rsidRPr="00DC6D07">
            <w:rPr>
              <w:lang w:val="de-DE"/>
            </w:rPr>
            <w:t>m</w:t>
          </w:r>
          <w:r w:rsidR="00E266EC" w:rsidRPr="00DC6D07">
            <w:rPr>
              <w:lang w:val="de-DE"/>
            </w:rPr>
            <w:t>b</w:t>
          </w:r>
          <w:r w:rsidRPr="00DC6D07">
            <w:rPr>
              <w:lang w:val="de-DE"/>
            </w:rPr>
            <w:t>er</w:t>
          </w:r>
          <w:proofErr w:type="spellEnd"/>
          <w:r w:rsidRPr="00DC6D07">
            <w:rPr>
              <w:lang w:val="de-DE"/>
            </w:rPr>
            <w:t>:</w:t>
          </w:r>
        </w:p>
        <w:p w14:paraId="00F905BC" w14:textId="365E5C91" w:rsidR="006B492F" w:rsidRPr="00DC6D07" w:rsidRDefault="006B492F" w:rsidP="00796BA2">
          <w:pPr>
            <w:pStyle w:val="Fuzeile"/>
            <w:rPr>
              <w:lang w:val="de-DE"/>
            </w:rPr>
          </w:pPr>
          <w:r>
            <w:rPr>
              <w:noProof/>
            </w:rPr>
            <w:fldChar w:fldCharType="begin"/>
          </w:r>
          <w:r w:rsidRPr="00DC6D07">
            <w:rPr>
              <w:lang w:val="de-DE"/>
            </w:rPr>
            <w:instrText xml:space="preserve"> REF NT_DokumentenNummer \h </w:instrText>
          </w:r>
          <w:r w:rsidR="00A6505A" w:rsidRPr="00DC6D07">
            <w:rPr>
              <w:noProof/>
              <w:lang w:val="de-DE"/>
            </w:rPr>
            <w:instrText xml:space="preserve"> \* MERGEFORMAT </w:instrText>
          </w:r>
          <w:r>
            <w:rPr>
              <w:noProof/>
            </w:rPr>
          </w:r>
          <w:r>
            <w:rPr>
              <w:noProof/>
            </w:rPr>
            <w:fldChar w:fldCharType="separate"/>
          </w:r>
          <w:r w:rsidR="00DC6D07">
            <w:rPr>
              <w:noProof/>
              <w:lang w:val="de-DE"/>
            </w:rPr>
            <w:t>Pflichtenheft_Draft3.docx</w:t>
          </w:r>
          <w:r>
            <w:rPr>
              <w:noProof/>
            </w:rPr>
            <w:fldChar w:fldCharType="end"/>
          </w:r>
        </w:p>
      </w:tc>
      <w:tc>
        <w:tcPr>
          <w:tcW w:w="1134" w:type="dxa"/>
        </w:tcPr>
        <w:p w14:paraId="6C5DA395" w14:textId="77777777" w:rsidR="006B492F" w:rsidRDefault="006B492F" w:rsidP="00D477C2">
          <w:pPr>
            <w:pStyle w:val="Fuzeile"/>
          </w:pPr>
          <w:r>
            <w:t>DV:</w:t>
          </w:r>
        </w:p>
        <w:p w14:paraId="5F59845D" w14:textId="0247FF31" w:rsidR="006B492F" w:rsidRDefault="00A6505A" w:rsidP="00D477C2">
          <w:pPr>
            <w:pStyle w:val="Fuzeile"/>
          </w:pPr>
          <w:r>
            <w:t>A</w:t>
          </w:r>
          <w:r w:rsidR="00DA5D0D">
            <w:t>5</w:t>
          </w:r>
        </w:p>
      </w:tc>
      <w:tc>
        <w:tcPr>
          <w:tcW w:w="1417" w:type="dxa"/>
        </w:tcPr>
        <w:p w14:paraId="0837C51F" w14:textId="77777777" w:rsidR="006B492F" w:rsidRDefault="00E266EC" w:rsidP="00D477C2">
          <w:pPr>
            <w:pStyle w:val="Fuzeile"/>
          </w:pPr>
          <w:r>
            <w:t>Release</w:t>
          </w:r>
          <w:r w:rsidR="006B492F">
            <w:t xml:space="preserve">: </w:t>
          </w:r>
        </w:p>
        <w:p w14:paraId="5E91E7DD" w14:textId="77777777" w:rsidR="006B492F" w:rsidRDefault="00E266EC" w:rsidP="00E266EC">
          <w:pPr>
            <w:pStyle w:val="Fuzeile"/>
          </w:pPr>
          <w:r>
            <w:t>see</w:t>
          </w:r>
          <w:r w:rsidR="006B492F">
            <w:t xml:space="preserve"> </w:t>
          </w:r>
          <w:r>
            <w:t>page</w:t>
          </w:r>
          <w:r w:rsidR="006B492F">
            <w:t xml:space="preserve"> 2</w:t>
          </w:r>
        </w:p>
      </w:tc>
      <w:tc>
        <w:tcPr>
          <w:tcW w:w="1559" w:type="dxa"/>
        </w:tcPr>
        <w:p w14:paraId="1E78EC91" w14:textId="77777777" w:rsidR="006B492F" w:rsidRDefault="00E266EC" w:rsidP="00D477C2">
          <w:pPr>
            <w:pStyle w:val="Fuzeile"/>
          </w:pPr>
          <w:r>
            <w:t>stand</w:t>
          </w:r>
          <w:r w:rsidR="006B492F" w:rsidRPr="00737E0A">
            <w:t>:</w:t>
          </w:r>
        </w:p>
        <w:p w14:paraId="20184401" w14:textId="36685D0C" w:rsidR="006B492F" w:rsidRDefault="006B492F" w:rsidP="00D477C2">
          <w:pPr>
            <w:pStyle w:val="Fuzeile"/>
          </w:pPr>
          <w:r>
            <w:fldChar w:fldCharType="begin"/>
          </w:r>
          <w:r>
            <w:instrText xml:space="preserve"> SAVEDATE  \@ "yyyy-MM-dd HH:mm"  \* MERGEFORMAT </w:instrText>
          </w:r>
          <w:r>
            <w:fldChar w:fldCharType="separate"/>
          </w:r>
          <w:r w:rsidR="00AE311A">
            <w:rPr>
              <w:noProof/>
            </w:rPr>
            <w:t>2024-04-03 21:56</w:t>
          </w:r>
          <w:r>
            <w:fldChar w:fldCharType="end"/>
          </w:r>
        </w:p>
      </w:tc>
    </w:tr>
  </w:tbl>
  <w:p w14:paraId="32EA24C6" w14:textId="77777777" w:rsidR="006B492F" w:rsidRDefault="006B492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B20D2" w14:textId="77777777" w:rsidR="007A37CB" w:rsidRDefault="007A37CB" w:rsidP="00093C94">
      <w:pPr>
        <w:spacing w:after="0" w:line="240" w:lineRule="auto"/>
      </w:pPr>
      <w:r>
        <w:separator/>
      </w:r>
    </w:p>
  </w:footnote>
  <w:footnote w:type="continuationSeparator" w:id="0">
    <w:p w14:paraId="7C18DC37" w14:textId="77777777" w:rsidR="007A37CB" w:rsidRDefault="007A37CB" w:rsidP="00093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5B89D" w14:textId="1DAAB431" w:rsidR="00335283" w:rsidRPr="00DC6D07" w:rsidRDefault="001F7E7C">
    <w:pPr>
      <w:pStyle w:val="Kopfzeile"/>
      <w:rPr>
        <w:lang w:val="de-DE"/>
      </w:rPr>
    </w:pPr>
    <w:r>
      <w:rPr>
        <w:noProof/>
        <w:lang w:val="de-DE" w:eastAsia="de-DE"/>
      </w:rPr>
      <w:drawing>
        <wp:anchor distT="0" distB="0" distL="114300" distR="114300" simplePos="0" relativeHeight="251671552" behindDoc="0" locked="0" layoutInCell="1" allowOverlap="1" wp14:anchorId="7201C9D4" wp14:editId="49A8CB6B">
          <wp:simplePos x="0" y="0"/>
          <wp:positionH relativeFrom="margin">
            <wp:align>right</wp:align>
          </wp:positionH>
          <wp:positionV relativeFrom="margin">
            <wp:posOffset>-1778635</wp:posOffset>
          </wp:positionV>
          <wp:extent cx="1022400" cy="457222"/>
          <wp:effectExtent l="0" t="0" r="6350" b="0"/>
          <wp:wrapNone/>
          <wp:docPr id="11" name="Bild 4" descr="Macintosh HD:Users:bkunze 1:Desktop:NT_Logo:NewTec_Logo_ohne Zusatz+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Bild 4" descr="Macintosh HD:Users:bkunze 1:Desktop:NT_Logo:NewTec_Logo_ohne Zusatz+Slogan.jpg"/>
                  <pic:cNvPicPr/>
                </pic:nvPicPr>
                <pic:blipFill rotWithShape="1">
                  <a:blip r:embed="rId1">
                    <a:extLst>
                      <a:ext uri="{28A0092B-C50C-407E-A947-70E740481C1C}">
                        <a14:useLocalDpi xmlns:a14="http://schemas.microsoft.com/office/drawing/2010/main" val="0"/>
                      </a:ext>
                    </a:extLst>
                  </a:blip>
                  <a:srcRect l="61655" r="-131"/>
                  <a:stretch/>
                </pic:blipFill>
                <pic:spPr bwMode="auto">
                  <a:xfrm>
                    <a:off x="0" y="0"/>
                    <a:ext cx="1022400" cy="457222"/>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pic:spPr>
              </pic:pic>
            </a:graphicData>
          </a:graphic>
          <wp14:sizeRelH relativeFrom="margin">
            <wp14:pctWidth>0</wp14:pctWidth>
          </wp14:sizeRelH>
          <wp14:sizeRelV relativeFrom="margin">
            <wp14:pctHeight>0</wp14:pctHeight>
          </wp14:sizeRelV>
        </wp:anchor>
      </w:drawing>
    </w:r>
    <w:r w:rsidR="00AE0710">
      <w:fldChar w:fldCharType="begin"/>
    </w:r>
    <w:r w:rsidR="00AE0710" w:rsidRPr="00DC6D07">
      <w:rPr>
        <w:lang w:val="de-DE"/>
      </w:rPr>
      <w:instrText xml:space="preserve"> REF NT_DokumentenTitel \h  \* MERGEFORMAT </w:instrText>
    </w:r>
    <w:r w:rsidR="00AE0710">
      <w:fldChar w:fldCharType="separate"/>
    </w:r>
    <w:r w:rsidR="00DC6D07">
      <w:rPr>
        <w:b/>
        <w:bCs/>
        <w:lang w:val="de-DE"/>
      </w:rPr>
      <w:t>Fehler! Verweisquelle konnte nicht gefunden werden.</w:t>
    </w:r>
    <w:r w:rsidR="00AE0710">
      <w:fldChar w:fldCharType="end"/>
    </w:r>
  </w:p>
  <w:p w14:paraId="08574F32" w14:textId="77777777" w:rsidR="00DC6D07" w:rsidRPr="00DC6D07" w:rsidRDefault="00AE0710" w:rsidP="00DC6D07">
    <w:pPr>
      <w:pStyle w:val="Kopfzeile"/>
      <w:rPr>
        <w:b/>
        <w:bCs/>
        <w:lang w:val="de-DE"/>
      </w:rPr>
    </w:pPr>
    <w:r>
      <w:fldChar w:fldCharType="begin"/>
    </w:r>
    <w:r w:rsidR="00AB688F" w:rsidRPr="00DC6D07">
      <w:rPr>
        <w:lang w:val="de-DE"/>
      </w:rPr>
      <w:instrText xml:space="preserve"> REF</w:instrText>
    </w:r>
    <w:r w:rsidRPr="00DC6D07">
      <w:rPr>
        <w:lang w:val="de-DE"/>
      </w:rPr>
      <w:instrText xml:space="preserve"> NT_Produkt \h  \* MERGEFORMAT </w:instrText>
    </w:r>
    <w:r>
      <w:fldChar w:fldCharType="separate"/>
    </w:r>
  </w:p>
  <w:p w14:paraId="72E851AC" w14:textId="36CB9180" w:rsidR="00335283" w:rsidRDefault="00AE0710">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5D147" w14:textId="77777777" w:rsidR="00335283" w:rsidRDefault="001F7E7C">
    <w:pPr>
      <w:pStyle w:val="Kopfzeile"/>
    </w:pPr>
    <w:r>
      <w:rPr>
        <w:noProof/>
        <w:lang w:val="de-DE" w:eastAsia="de-DE"/>
      </w:rPr>
      <w:drawing>
        <wp:anchor distT="0" distB="0" distL="114300" distR="114300" simplePos="0" relativeHeight="251669504" behindDoc="0" locked="0" layoutInCell="1" allowOverlap="1" wp14:anchorId="13A85BFB" wp14:editId="3CDD7444">
          <wp:simplePos x="0" y="0"/>
          <wp:positionH relativeFrom="margin">
            <wp:align>right</wp:align>
          </wp:positionH>
          <wp:positionV relativeFrom="page">
            <wp:posOffset>360045</wp:posOffset>
          </wp:positionV>
          <wp:extent cx="2714400" cy="457200"/>
          <wp:effectExtent l="0" t="0" r="0" b="0"/>
          <wp:wrapNone/>
          <wp:docPr id="12" name="Bild 4" descr="Macintosh HD:Users:bkunze 1:Desktop:NT_Logo:NewTec_Logo_ohne Zusatz+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Bild 4" descr="Macintosh HD:Users:bkunze 1:Desktop:NT_Logo:NewTec_Logo_ohne Zusatz+Slogan.jpg"/>
                  <pic:cNvPicPr/>
                </pic:nvPicPr>
                <pic:blipFill rotWithShape="1">
                  <a:blip r:embed="rId1">
                    <a:extLst>
                      <a:ext uri="{28A0092B-C50C-407E-A947-70E740481C1C}">
                        <a14:useLocalDpi xmlns:a14="http://schemas.microsoft.com/office/drawing/2010/main" val="0"/>
                      </a:ext>
                    </a:extLst>
                  </a:blip>
                  <a:srcRect l="-920" r="-573"/>
                  <a:stretch/>
                </pic:blipFill>
                <pic:spPr bwMode="auto">
                  <a:xfrm>
                    <a:off x="0" y="0"/>
                    <a:ext cx="2714400" cy="457200"/>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pic:spPr>
              </pic:pic>
            </a:graphicData>
          </a:graphic>
          <wp14:sizeRelH relativeFrom="margin">
            <wp14:pctWidth>0</wp14:pctWidth>
          </wp14:sizeRelH>
          <wp14:sizeRelV relativeFrom="margin">
            <wp14:pctHeight>0</wp14:pctHeight>
          </wp14:sizeRelV>
        </wp:anchor>
      </w:drawing>
    </w:r>
    <w:r w:rsidR="00E165A9" w:rsidRPr="00E165A9">
      <w:rPr>
        <w:noProof/>
        <w:sz w:val="24"/>
        <w:lang w:val="de-DE" w:eastAsia="de-DE"/>
      </w:rPr>
      <mc:AlternateContent>
        <mc:Choice Requires="wps">
          <w:drawing>
            <wp:anchor distT="45720" distB="45720" distL="114300" distR="114300" simplePos="0" relativeHeight="251660287" behindDoc="0" locked="0" layoutInCell="1" allowOverlap="1" wp14:anchorId="16C22481" wp14:editId="30FF2D80">
              <wp:simplePos x="0" y="0"/>
              <wp:positionH relativeFrom="margin">
                <wp:posOffset>5070942</wp:posOffset>
              </wp:positionH>
              <wp:positionV relativeFrom="paragraph">
                <wp:posOffset>-42017</wp:posOffset>
              </wp:positionV>
              <wp:extent cx="1381760" cy="1404620"/>
              <wp:effectExtent l="0" t="0" r="889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1404620"/>
                      </a:xfrm>
                      <a:prstGeom prst="rect">
                        <a:avLst/>
                      </a:prstGeom>
                      <a:solidFill>
                        <a:srgbClr val="FFFFFF"/>
                      </a:solidFill>
                      <a:ln w="9525">
                        <a:noFill/>
                        <a:miter lim="800000"/>
                        <a:headEnd/>
                        <a:tailEnd/>
                      </a:ln>
                    </wps:spPr>
                    <wps:txbx>
                      <w:txbxContent>
                        <w:p w14:paraId="32C31DED" w14:textId="77777777" w:rsidR="00E165A9" w:rsidRDefault="00E165A9">
                          <w:pPr>
                            <w:pStyle w:val="Listenabsatz"/>
                            <w:numPr>
                              <w:ilvl w:val="0"/>
                              <w:numId w:val="3"/>
                            </w:numPr>
                            <w:rPr>
                              <w:vanish/>
                            </w:rPr>
                          </w:pPr>
                          <w:r w:rsidRPr="0095589A">
                            <w:rPr>
                              <w:vanish/>
                            </w:rPr>
                            <w:t>Bullet</w:t>
                          </w:r>
                        </w:p>
                        <w:p w14:paraId="025FEEBC" w14:textId="77777777" w:rsidR="00E165A9" w:rsidRPr="00EE1616" w:rsidRDefault="00E165A9">
                          <w:pPr>
                            <w:pStyle w:val="Listenabsatz"/>
                            <w:numPr>
                              <w:ilvl w:val="0"/>
                              <w:numId w:val="4"/>
                            </w:numPr>
                            <w:rPr>
                              <w:vanish/>
                            </w:rPr>
                          </w:pPr>
                          <w:r w:rsidRPr="00EE1616">
                            <w:rPr>
                              <w:vanish/>
                            </w:rPr>
                            <w:t>Nummer</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C22481" id="_x0000_t202" coordsize="21600,21600" o:spt="202" path="m,l,21600r21600,l21600,xe">
              <v:stroke joinstyle="miter"/>
              <v:path gradientshapeok="t" o:connecttype="rect"/>
            </v:shapetype>
            <v:shape id="_x0000_s1028" type="#_x0000_t202" style="position:absolute;left:0;text-align:left;margin-left:399.3pt;margin-top:-3.3pt;width:108.8pt;height:110.6pt;z-index:25166028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" stroked="f">
              <v:textbox style="mso-fit-shape-to-text:t" inset="0,0,0,0">
                <w:txbxContent>
                  <w:p w14:paraId="32C31DED" w14:textId="77777777" w:rsidR="00E165A9" w:rsidRDefault="00E165A9">
                    <w:pPr>
                      <w:pStyle w:val="Listenabsatz"/>
                      <w:numPr>
                        <w:ilvl w:val="0"/>
                        <w:numId w:val="3"/>
                      </w:numPr>
                      <w:rPr>
                        <w:vanish/>
                      </w:rPr>
                    </w:pPr>
                    <w:r w:rsidRPr="0095589A">
                      <w:rPr>
                        <w:vanish/>
                      </w:rPr>
                      <w:t>Bullet</w:t>
                    </w:r>
                  </w:p>
                  <w:p w14:paraId="025FEEBC" w14:textId="77777777" w:rsidR="00E165A9" w:rsidRPr="00EE1616" w:rsidRDefault="00E165A9">
                    <w:pPr>
                      <w:pStyle w:val="Listenabsatz"/>
                      <w:numPr>
                        <w:ilvl w:val="0"/>
                        <w:numId w:val="4"/>
                      </w:numPr>
                      <w:rPr>
                        <w:vanish/>
                      </w:rPr>
                    </w:pPr>
                    <w:r w:rsidRPr="00EE1616">
                      <w:rPr>
                        <w:vanish/>
                      </w:rPr>
                      <w:t>Nummer</w:t>
                    </w:r>
                  </w:p>
                </w:txbxContent>
              </v:textbox>
              <w10:wrap type="square" anchorx="margin"/>
            </v:shape>
          </w:pict>
        </mc:Fallback>
      </mc:AlternateContent>
    </w:r>
    <w:r w:rsidR="00335283">
      <w:rPr>
        <w:noProof/>
        <w:sz w:val="36"/>
        <w:szCs w:val="36"/>
        <w:lang w:val="de-DE" w:eastAsia="de-DE"/>
      </w:rPr>
      <w:drawing>
        <wp:anchor distT="0" distB="0" distL="114300" distR="114300" simplePos="0" relativeHeight="251663360" behindDoc="1" locked="0" layoutInCell="1" allowOverlap="1" wp14:anchorId="488149A9" wp14:editId="22F3C125">
          <wp:simplePos x="0" y="0"/>
          <wp:positionH relativeFrom="margin">
            <wp:posOffset>3291205</wp:posOffset>
          </wp:positionH>
          <wp:positionV relativeFrom="paragraph">
            <wp:posOffset>3797935</wp:posOffset>
          </wp:positionV>
          <wp:extent cx="3406140" cy="6248400"/>
          <wp:effectExtent l="0" t="0" r="3810" b="0"/>
          <wp:wrapNone/>
          <wp:docPr id="13" name="Bild 7" descr="Macintosh HD:Users:bkunze 1:Documents:NewTec_SVN:NT_Kommunikation:NT_CA Vorlagen:CA_Vorlage_Mai2018:Gitterkugel grau_V4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kunze 1:Documents:NewTec_SVN:NT_Kommunikation:NT_CA Vorlagen:CA_Vorlage_Mai2018:Gitterkugel grau_V4 Kopi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06140" cy="62484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35E67" w14:textId="46EC2A19" w:rsidR="006B492F" w:rsidRDefault="006B492F">
    <w:pPr>
      <w:pStyle w:val="Kopfzeile"/>
    </w:pPr>
    <w:r>
      <w:rPr>
        <w:noProof/>
        <w:lang w:val="de-DE" w:eastAsia="de-DE"/>
      </w:rPr>
      <w:drawing>
        <wp:anchor distT="0" distB="0" distL="114300" distR="114300" simplePos="0" relativeHeight="251677696" behindDoc="0" locked="0" layoutInCell="1" allowOverlap="1" wp14:anchorId="7C457FBB" wp14:editId="11421A3A">
          <wp:simplePos x="0" y="0"/>
          <wp:positionH relativeFrom="margin">
            <wp:align>right</wp:align>
          </wp:positionH>
          <wp:positionV relativeFrom="page">
            <wp:posOffset>360045</wp:posOffset>
          </wp:positionV>
          <wp:extent cx="1022400" cy="457222"/>
          <wp:effectExtent l="0" t="0" r="6350" b="0"/>
          <wp:wrapNone/>
          <wp:docPr id="14" name="Bild 4" descr="Macintosh HD:Users:bkunze 1:Desktop:NT_Logo:NewTec_Logo_ohne Zusatz+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Bild 4" descr="Macintosh HD:Users:bkunze 1:Desktop:NT_Logo:NewTec_Logo_ohne Zusatz+Slogan.jpg"/>
                  <pic:cNvPicPr/>
                </pic:nvPicPr>
                <pic:blipFill rotWithShape="1">
                  <a:blip r:embed="rId1">
                    <a:extLst>
                      <a:ext uri="{28A0092B-C50C-407E-A947-70E740481C1C}">
                        <a14:useLocalDpi xmlns:a14="http://schemas.microsoft.com/office/drawing/2010/main" val="0"/>
                      </a:ext>
                    </a:extLst>
                  </a:blip>
                  <a:srcRect l="61655" r="-131"/>
                  <a:stretch/>
                </pic:blipFill>
                <pic:spPr bwMode="auto">
                  <a:xfrm>
                    <a:off x="0" y="0"/>
                    <a:ext cx="1022400" cy="457222"/>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pic:spPr>
              </pic:pic>
            </a:graphicData>
          </a:graphic>
          <wp14:sizeRelH relativeFrom="margin">
            <wp14:pctWidth>0</wp14:pctWidth>
          </wp14:sizeRelH>
          <wp14:sizeRelV relativeFrom="margin">
            <wp14:pctHeight>0</wp14:pctHeight>
          </wp14:sizeRelV>
        </wp:anchor>
      </w:drawing>
    </w:r>
    <w:r w:rsidR="00EF1D30" w:rsidRPr="00EF1D30">
      <w:t>Project task 1</w:t>
    </w:r>
    <w:r w:rsidR="00EF1D30">
      <w:t xml:space="preserve"> </w:t>
    </w:r>
  </w:p>
  <w:p w14:paraId="02A9775A" w14:textId="590F657D" w:rsidR="006B492F" w:rsidRDefault="00EF1D30">
    <w:pPr>
      <w:pStyle w:val="Kopfzeile"/>
    </w:pPr>
    <w:r w:rsidRPr="00EF1D30">
      <w:t>Pololu Zumo 32U4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68EF12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865521"/>
    <w:multiLevelType w:val="hybridMultilevel"/>
    <w:tmpl w:val="6F882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0A3359"/>
    <w:multiLevelType w:val="hybridMultilevel"/>
    <w:tmpl w:val="1A2A3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3141F9"/>
    <w:multiLevelType w:val="hybridMultilevel"/>
    <w:tmpl w:val="645C7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3848A1"/>
    <w:multiLevelType w:val="hybridMultilevel"/>
    <w:tmpl w:val="24620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D5A5F58"/>
    <w:multiLevelType w:val="hybridMultilevel"/>
    <w:tmpl w:val="F9DCF6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A5A94"/>
    <w:multiLevelType w:val="hybridMultilevel"/>
    <w:tmpl w:val="4B02F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726588"/>
    <w:multiLevelType w:val="multilevel"/>
    <w:tmpl w:val="979EFF2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19C3070E"/>
    <w:multiLevelType w:val="hybridMultilevel"/>
    <w:tmpl w:val="41DCF06A"/>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3B2B03"/>
    <w:multiLevelType w:val="hybridMultilevel"/>
    <w:tmpl w:val="92B25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F104E9"/>
    <w:multiLevelType w:val="hybridMultilevel"/>
    <w:tmpl w:val="6BDA1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3B84AA8"/>
    <w:multiLevelType w:val="hybridMultilevel"/>
    <w:tmpl w:val="9CE69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353D3C"/>
    <w:multiLevelType w:val="hybridMultilevel"/>
    <w:tmpl w:val="EAAEA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4C2CED"/>
    <w:multiLevelType w:val="hybridMultilevel"/>
    <w:tmpl w:val="D9540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2A91E54"/>
    <w:multiLevelType w:val="hybridMultilevel"/>
    <w:tmpl w:val="A6C8E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2BD18BF"/>
    <w:multiLevelType w:val="multilevel"/>
    <w:tmpl w:val="F460A4D8"/>
    <w:lvl w:ilvl="0">
      <w:start w:val="1"/>
      <w:numFmt w:val="decimal"/>
      <w:lvlText w:val="%1."/>
      <w:lvlJc w:val="left"/>
      <w:pPr>
        <w:tabs>
          <w:tab w:val="num" w:pos="680"/>
        </w:tabs>
        <w:ind w:left="680" w:hanging="396"/>
      </w:pPr>
      <w:rPr>
        <w:rFonts w:hint="default"/>
        <w:color w:val="0076BD"/>
      </w:rPr>
    </w:lvl>
    <w:lvl w:ilvl="1">
      <w:start w:val="1"/>
      <w:numFmt w:val="decimal"/>
      <w:lvlText w:val="%1.%2."/>
      <w:lvlJc w:val="left"/>
      <w:pPr>
        <w:tabs>
          <w:tab w:val="num" w:pos="1134"/>
        </w:tabs>
        <w:ind w:left="1134" w:hanging="566"/>
      </w:pPr>
      <w:rPr>
        <w:rFonts w:hint="default"/>
        <w:color w:val="0076BD"/>
      </w:rPr>
    </w:lvl>
    <w:lvl w:ilvl="2">
      <w:start w:val="1"/>
      <w:numFmt w:val="decimal"/>
      <w:lvlText w:val="%1.%2.%3."/>
      <w:lvlJc w:val="left"/>
      <w:pPr>
        <w:tabs>
          <w:tab w:val="num" w:pos="1701"/>
        </w:tabs>
        <w:ind w:left="1701" w:hanging="849"/>
      </w:pPr>
      <w:rPr>
        <w:rFonts w:hint="default"/>
        <w:color w:val="0076BD"/>
      </w:rPr>
    </w:lvl>
    <w:lvl w:ilvl="3">
      <w:start w:val="1"/>
      <w:numFmt w:val="decimal"/>
      <w:lvlText w:val="%1.%2.%3.%4."/>
      <w:lvlJc w:val="left"/>
      <w:pPr>
        <w:tabs>
          <w:tab w:val="num" w:pos="2041"/>
        </w:tabs>
        <w:ind w:left="2041" w:hanging="905"/>
      </w:pPr>
      <w:rPr>
        <w:rFonts w:hint="default"/>
        <w:color w:val="0076BD"/>
      </w:rPr>
    </w:lvl>
    <w:lvl w:ilvl="4">
      <w:start w:val="1"/>
      <w:numFmt w:val="decimal"/>
      <w:lvlText w:val="%1.%2.%3.%4.%5."/>
      <w:lvlJc w:val="left"/>
      <w:pPr>
        <w:tabs>
          <w:tab w:val="num" w:pos="2381"/>
        </w:tabs>
        <w:ind w:left="2381" w:hanging="961"/>
      </w:pPr>
      <w:rPr>
        <w:rFonts w:hint="default"/>
        <w:color w:val="0076BD"/>
      </w:rPr>
    </w:lvl>
    <w:lvl w:ilvl="5">
      <w:start w:val="1"/>
      <w:numFmt w:val="decimal"/>
      <w:lvlText w:val="%1.%2.%3.%4.%5.%6."/>
      <w:lvlJc w:val="left"/>
      <w:pPr>
        <w:tabs>
          <w:tab w:val="num" w:pos="2835"/>
        </w:tabs>
        <w:ind w:left="2835" w:hanging="1134"/>
      </w:pPr>
      <w:rPr>
        <w:rFonts w:hint="default"/>
        <w:color w:val="0076BD"/>
      </w:rPr>
    </w:lvl>
    <w:lvl w:ilvl="6">
      <w:start w:val="1"/>
      <w:numFmt w:val="decimal"/>
      <w:lvlText w:val="%1.%2.%3.%4.%5.%6.%7."/>
      <w:lvlJc w:val="left"/>
      <w:pPr>
        <w:tabs>
          <w:tab w:val="num" w:pos="3289"/>
        </w:tabs>
        <w:ind w:left="3062" w:hanging="1077"/>
      </w:pPr>
      <w:rPr>
        <w:rFonts w:hint="default"/>
        <w:color w:val="0076BD"/>
      </w:rPr>
    </w:lvl>
    <w:lvl w:ilvl="7">
      <w:start w:val="1"/>
      <w:numFmt w:val="decimal"/>
      <w:lvlText w:val="%1.%2.%3.%4.%5.%6.%7.%8."/>
      <w:lvlJc w:val="left"/>
      <w:pPr>
        <w:tabs>
          <w:tab w:val="num" w:pos="3799"/>
        </w:tabs>
        <w:ind w:left="3402" w:hanging="1134"/>
      </w:pPr>
      <w:rPr>
        <w:rFonts w:hint="default"/>
        <w:color w:val="0076BD"/>
      </w:rPr>
    </w:lvl>
    <w:lvl w:ilvl="8">
      <w:start w:val="1"/>
      <w:numFmt w:val="decimal"/>
      <w:lvlText w:val="%1.%2.%3.%4.%5.%6.%7.%8.%9."/>
      <w:lvlJc w:val="left"/>
      <w:pPr>
        <w:tabs>
          <w:tab w:val="num" w:pos="4253"/>
        </w:tabs>
        <w:ind w:left="3742" w:hanging="1190"/>
      </w:pPr>
      <w:rPr>
        <w:rFonts w:hint="default"/>
        <w:color w:val="0076BD"/>
      </w:rPr>
    </w:lvl>
  </w:abstractNum>
  <w:abstractNum w:abstractNumId="16" w15:restartNumberingAfterBreak="0">
    <w:nsid w:val="45785DAB"/>
    <w:multiLevelType w:val="hybridMultilevel"/>
    <w:tmpl w:val="1B62C936"/>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5F05D04"/>
    <w:multiLevelType w:val="hybridMultilevel"/>
    <w:tmpl w:val="3E20B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D644BF"/>
    <w:multiLevelType w:val="multilevel"/>
    <w:tmpl w:val="B24A371C"/>
    <w:lvl w:ilvl="0">
      <w:start w:val="1"/>
      <w:numFmt w:val="bullet"/>
      <w:lvlText w:val=""/>
      <w:lvlJc w:val="left"/>
      <w:pPr>
        <w:tabs>
          <w:tab w:val="num" w:pos="284"/>
        </w:tabs>
        <w:ind w:left="567" w:hanging="283"/>
      </w:pPr>
      <w:rPr>
        <w:rFonts w:ascii="Symbol" w:hAnsi="Symbol" w:hint="default"/>
        <w:color w:val="0076BD"/>
      </w:rPr>
    </w:lvl>
    <w:lvl w:ilvl="1">
      <w:start w:val="1"/>
      <w:numFmt w:val="bullet"/>
      <w:lvlText w:val=""/>
      <w:lvlJc w:val="left"/>
      <w:pPr>
        <w:tabs>
          <w:tab w:val="num" w:pos="568"/>
        </w:tabs>
        <w:ind w:left="851" w:hanging="283"/>
      </w:pPr>
      <w:rPr>
        <w:rFonts w:ascii="Symbol" w:hAnsi="Symbol" w:hint="default"/>
        <w:color w:val="0076BD"/>
      </w:rPr>
    </w:lvl>
    <w:lvl w:ilvl="2">
      <w:start w:val="1"/>
      <w:numFmt w:val="bullet"/>
      <w:lvlText w:val=""/>
      <w:lvlJc w:val="left"/>
      <w:pPr>
        <w:tabs>
          <w:tab w:val="num" w:pos="852"/>
        </w:tabs>
        <w:ind w:left="1135" w:hanging="283"/>
      </w:pPr>
      <w:rPr>
        <w:rFonts w:ascii="Symbol" w:hAnsi="Symbol" w:hint="default"/>
        <w:color w:val="0076BD"/>
      </w:rPr>
    </w:lvl>
    <w:lvl w:ilvl="3">
      <w:start w:val="1"/>
      <w:numFmt w:val="bullet"/>
      <w:lvlText w:val=""/>
      <w:lvlJc w:val="left"/>
      <w:pPr>
        <w:tabs>
          <w:tab w:val="num" w:pos="1136"/>
        </w:tabs>
        <w:ind w:left="1419" w:hanging="283"/>
      </w:pPr>
      <w:rPr>
        <w:rFonts w:ascii="Symbol" w:hAnsi="Symbol" w:hint="default"/>
        <w:color w:val="0076BD"/>
      </w:rPr>
    </w:lvl>
    <w:lvl w:ilvl="4">
      <w:start w:val="1"/>
      <w:numFmt w:val="bullet"/>
      <w:lvlText w:val=""/>
      <w:lvlJc w:val="left"/>
      <w:pPr>
        <w:tabs>
          <w:tab w:val="num" w:pos="1420"/>
        </w:tabs>
        <w:ind w:left="1703" w:hanging="283"/>
      </w:pPr>
      <w:rPr>
        <w:rFonts w:ascii="Symbol" w:hAnsi="Symbol" w:hint="default"/>
        <w:color w:val="0076BD"/>
      </w:rPr>
    </w:lvl>
    <w:lvl w:ilvl="5">
      <w:start w:val="1"/>
      <w:numFmt w:val="bullet"/>
      <w:lvlText w:val=""/>
      <w:lvlJc w:val="left"/>
      <w:pPr>
        <w:tabs>
          <w:tab w:val="num" w:pos="1704"/>
        </w:tabs>
        <w:ind w:left="1985" w:hanging="281"/>
      </w:pPr>
      <w:rPr>
        <w:rFonts w:ascii="Symbol" w:hAnsi="Symbol" w:hint="default"/>
        <w:color w:val="0076BD"/>
      </w:rPr>
    </w:lvl>
    <w:lvl w:ilvl="6">
      <w:start w:val="1"/>
      <w:numFmt w:val="bullet"/>
      <w:lvlText w:val=""/>
      <w:lvlJc w:val="left"/>
      <w:pPr>
        <w:tabs>
          <w:tab w:val="num" w:pos="2041"/>
        </w:tabs>
        <w:ind w:left="2268" w:hanging="283"/>
      </w:pPr>
      <w:rPr>
        <w:rFonts w:ascii="Symbol" w:hAnsi="Symbol" w:hint="default"/>
        <w:color w:val="0076BD"/>
      </w:rPr>
    </w:lvl>
    <w:lvl w:ilvl="7">
      <w:start w:val="1"/>
      <w:numFmt w:val="bullet"/>
      <w:lvlText w:val=""/>
      <w:lvlJc w:val="left"/>
      <w:pPr>
        <w:tabs>
          <w:tab w:val="num" w:pos="2325"/>
        </w:tabs>
        <w:ind w:left="2552" w:hanging="284"/>
      </w:pPr>
      <w:rPr>
        <w:rFonts w:ascii="Symbol" w:hAnsi="Symbol" w:hint="default"/>
        <w:color w:val="0076BD"/>
      </w:rPr>
    </w:lvl>
    <w:lvl w:ilvl="8">
      <w:start w:val="1"/>
      <w:numFmt w:val="bullet"/>
      <w:lvlText w:val=""/>
      <w:lvlJc w:val="left"/>
      <w:pPr>
        <w:tabs>
          <w:tab w:val="num" w:pos="2556"/>
        </w:tabs>
        <w:ind w:left="2835" w:hanging="283"/>
      </w:pPr>
      <w:rPr>
        <w:rFonts w:ascii="Symbol" w:hAnsi="Symbol" w:hint="default"/>
        <w:color w:val="0076BD"/>
      </w:rPr>
    </w:lvl>
  </w:abstractNum>
  <w:abstractNum w:abstractNumId="19" w15:restartNumberingAfterBreak="0">
    <w:nsid w:val="57FB7EB6"/>
    <w:multiLevelType w:val="hybridMultilevel"/>
    <w:tmpl w:val="6A44505C"/>
    <w:lvl w:ilvl="0" w:tplc="0407000F">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CEC08B5"/>
    <w:multiLevelType w:val="hybridMultilevel"/>
    <w:tmpl w:val="83EC5F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42401CB"/>
    <w:multiLevelType w:val="hybridMultilevel"/>
    <w:tmpl w:val="453A1A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A283E0B"/>
    <w:multiLevelType w:val="hybridMultilevel"/>
    <w:tmpl w:val="2A2405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6921ED0"/>
    <w:multiLevelType w:val="hybridMultilevel"/>
    <w:tmpl w:val="B100B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77A67ED"/>
    <w:multiLevelType w:val="hybridMultilevel"/>
    <w:tmpl w:val="5F10537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80C4836"/>
    <w:multiLevelType w:val="hybridMultilevel"/>
    <w:tmpl w:val="7312D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BF824A5"/>
    <w:multiLevelType w:val="hybridMultilevel"/>
    <w:tmpl w:val="FDE4B4AA"/>
    <w:lvl w:ilvl="0" w:tplc="0407000F">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D2A1AF1"/>
    <w:multiLevelType w:val="hybridMultilevel"/>
    <w:tmpl w:val="8FE4A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EAB2B16"/>
    <w:multiLevelType w:val="hybridMultilevel"/>
    <w:tmpl w:val="62365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2213046">
    <w:abstractNumId w:val="7"/>
  </w:num>
  <w:num w:numId="2" w16cid:durableId="168832591">
    <w:abstractNumId w:val="0"/>
  </w:num>
  <w:num w:numId="3" w16cid:durableId="404380846">
    <w:abstractNumId w:val="18"/>
  </w:num>
  <w:num w:numId="4" w16cid:durableId="563179884">
    <w:abstractNumId w:val="15"/>
  </w:num>
  <w:num w:numId="5" w16cid:durableId="1713993726">
    <w:abstractNumId w:val="8"/>
  </w:num>
  <w:num w:numId="6" w16cid:durableId="573666071">
    <w:abstractNumId w:val="16"/>
  </w:num>
  <w:num w:numId="7" w16cid:durableId="1287158246">
    <w:abstractNumId w:val="24"/>
  </w:num>
  <w:num w:numId="8" w16cid:durableId="717978475">
    <w:abstractNumId w:val="6"/>
  </w:num>
  <w:num w:numId="9" w16cid:durableId="1217156084">
    <w:abstractNumId w:val="28"/>
  </w:num>
  <w:num w:numId="10" w16cid:durableId="1505052923">
    <w:abstractNumId w:val="25"/>
  </w:num>
  <w:num w:numId="11" w16cid:durableId="2083599323">
    <w:abstractNumId w:val="4"/>
  </w:num>
  <w:num w:numId="12" w16cid:durableId="1101727988">
    <w:abstractNumId w:val="11"/>
  </w:num>
  <w:num w:numId="13" w16cid:durableId="1317496185">
    <w:abstractNumId w:val="10"/>
  </w:num>
  <w:num w:numId="14" w16cid:durableId="1483540779">
    <w:abstractNumId w:val="23"/>
  </w:num>
  <w:num w:numId="15" w16cid:durableId="407656438">
    <w:abstractNumId w:val="13"/>
  </w:num>
  <w:num w:numId="16" w16cid:durableId="1165171689">
    <w:abstractNumId w:val="26"/>
  </w:num>
  <w:num w:numId="17" w16cid:durableId="634288317">
    <w:abstractNumId w:val="19"/>
  </w:num>
  <w:num w:numId="18" w16cid:durableId="1951081561">
    <w:abstractNumId w:val="22"/>
  </w:num>
  <w:num w:numId="19" w16cid:durableId="1213037471">
    <w:abstractNumId w:val="14"/>
  </w:num>
  <w:num w:numId="20" w16cid:durableId="1935287081">
    <w:abstractNumId w:val="21"/>
  </w:num>
  <w:num w:numId="21" w16cid:durableId="193615448">
    <w:abstractNumId w:val="20"/>
  </w:num>
  <w:num w:numId="22" w16cid:durableId="574440540">
    <w:abstractNumId w:val="1"/>
  </w:num>
  <w:num w:numId="23" w16cid:durableId="1110852131">
    <w:abstractNumId w:val="3"/>
  </w:num>
  <w:num w:numId="24" w16cid:durableId="929660093">
    <w:abstractNumId w:val="12"/>
  </w:num>
  <w:num w:numId="25" w16cid:durableId="961771336">
    <w:abstractNumId w:val="17"/>
  </w:num>
  <w:num w:numId="26" w16cid:durableId="1518038507">
    <w:abstractNumId w:val="9"/>
  </w:num>
  <w:num w:numId="27" w16cid:durableId="752122394">
    <w:abstractNumId w:val="2"/>
  </w:num>
  <w:num w:numId="28" w16cid:durableId="533078057">
    <w:abstractNumId w:val="27"/>
  </w:num>
  <w:num w:numId="29" w16cid:durableId="1104230493">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04"/>
    <w:rsid w:val="00002162"/>
    <w:rsid w:val="00003406"/>
    <w:rsid w:val="000124DF"/>
    <w:rsid w:val="000232D6"/>
    <w:rsid w:val="00025ACE"/>
    <w:rsid w:val="00033A74"/>
    <w:rsid w:val="00046BB1"/>
    <w:rsid w:val="00053241"/>
    <w:rsid w:val="00053700"/>
    <w:rsid w:val="00053B06"/>
    <w:rsid w:val="000715AA"/>
    <w:rsid w:val="00071ADB"/>
    <w:rsid w:val="00075636"/>
    <w:rsid w:val="00081EDD"/>
    <w:rsid w:val="00082154"/>
    <w:rsid w:val="000907C3"/>
    <w:rsid w:val="00091C71"/>
    <w:rsid w:val="00093C94"/>
    <w:rsid w:val="00095B08"/>
    <w:rsid w:val="00097743"/>
    <w:rsid w:val="000A094A"/>
    <w:rsid w:val="000A12BD"/>
    <w:rsid w:val="000B1832"/>
    <w:rsid w:val="000B52D9"/>
    <w:rsid w:val="000B6887"/>
    <w:rsid w:val="000C0C92"/>
    <w:rsid w:val="000C2012"/>
    <w:rsid w:val="000C3613"/>
    <w:rsid w:val="000C50D5"/>
    <w:rsid w:val="000D47AA"/>
    <w:rsid w:val="000D7800"/>
    <w:rsid w:val="00107EC1"/>
    <w:rsid w:val="0011088B"/>
    <w:rsid w:val="00110940"/>
    <w:rsid w:val="00133A95"/>
    <w:rsid w:val="00134E5E"/>
    <w:rsid w:val="00147483"/>
    <w:rsid w:val="001612A3"/>
    <w:rsid w:val="0017412D"/>
    <w:rsid w:val="00181CF7"/>
    <w:rsid w:val="00185AC0"/>
    <w:rsid w:val="001957B2"/>
    <w:rsid w:val="001D56A0"/>
    <w:rsid w:val="001E60CD"/>
    <w:rsid w:val="001E7DE9"/>
    <w:rsid w:val="001F0169"/>
    <w:rsid w:val="001F0935"/>
    <w:rsid w:val="001F68F2"/>
    <w:rsid w:val="001F7E7C"/>
    <w:rsid w:val="00201A21"/>
    <w:rsid w:val="00210405"/>
    <w:rsid w:val="0021069F"/>
    <w:rsid w:val="0021163C"/>
    <w:rsid w:val="00217982"/>
    <w:rsid w:val="002367C2"/>
    <w:rsid w:val="00237B18"/>
    <w:rsid w:val="00240AE1"/>
    <w:rsid w:val="00241FBF"/>
    <w:rsid w:val="00242D7C"/>
    <w:rsid w:val="00244D0A"/>
    <w:rsid w:val="00257814"/>
    <w:rsid w:val="00266869"/>
    <w:rsid w:val="002816C6"/>
    <w:rsid w:val="00294951"/>
    <w:rsid w:val="00297143"/>
    <w:rsid w:val="002A0DF6"/>
    <w:rsid w:val="002A4021"/>
    <w:rsid w:val="002B29FF"/>
    <w:rsid w:val="002B2A91"/>
    <w:rsid w:val="002B6864"/>
    <w:rsid w:val="002B7B05"/>
    <w:rsid w:val="002C22CF"/>
    <w:rsid w:val="002C5FA2"/>
    <w:rsid w:val="002D40ED"/>
    <w:rsid w:val="002F0EEB"/>
    <w:rsid w:val="002F7C72"/>
    <w:rsid w:val="00302A0B"/>
    <w:rsid w:val="00303C48"/>
    <w:rsid w:val="00304551"/>
    <w:rsid w:val="00306B4A"/>
    <w:rsid w:val="00313579"/>
    <w:rsid w:val="00334086"/>
    <w:rsid w:val="00335283"/>
    <w:rsid w:val="00337704"/>
    <w:rsid w:val="003431F5"/>
    <w:rsid w:val="00344CD4"/>
    <w:rsid w:val="0035003B"/>
    <w:rsid w:val="00354002"/>
    <w:rsid w:val="00356C88"/>
    <w:rsid w:val="0035799E"/>
    <w:rsid w:val="003604FC"/>
    <w:rsid w:val="00360614"/>
    <w:rsid w:val="00364120"/>
    <w:rsid w:val="00365645"/>
    <w:rsid w:val="00373397"/>
    <w:rsid w:val="0038201C"/>
    <w:rsid w:val="00384960"/>
    <w:rsid w:val="003857CF"/>
    <w:rsid w:val="00395EAF"/>
    <w:rsid w:val="00396920"/>
    <w:rsid w:val="003A2CFA"/>
    <w:rsid w:val="003A4407"/>
    <w:rsid w:val="003C2A42"/>
    <w:rsid w:val="003D1D09"/>
    <w:rsid w:val="003E3431"/>
    <w:rsid w:val="003E3DF2"/>
    <w:rsid w:val="003F07F3"/>
    <w:rsid w:val="003F13E9"/>
    <w:rsid w:val="003F3092"/>
    <w:rsid w:val="003F63E3"/>
    <w:rsid w:val="00401FB6"/>
    <w:rsid w:val="00407D22"/>
    <w:rsid w:val="00414B80"/>
    <w:rsid w:val="00414F4D"/>
    <w:rsid w:val="004245FF"/>
    <w:rsid w:val="004267C1"/>
    <w:rsid w:val="00441D36"/>
    <w:rsid w:val="004444CD"/>
    <w:rsid w:val="0045293B"/>
    <w:rsid w:val="00452E6C"/>
    <w:rsid w:val="00457ED2"/>
    <w:rsid w:val="00474C69"/>
    <w:rsid w:val="004802E2"/>
    <w:rsid w:val="004806FA"/>
    <w:rsid w:val="00481378"/>
    <w:rsid w:val="0048290B"/>
    <w:rsid w:val="00485E70"/>
    <w:rsid w:val="00492EF6"/>
    <w:rsid w:val="004A6B19"/>
    <w:rsid w:val="004A6B6D"/>
    <w:rsid w:val="004B1BE9"/>
    <w:rsid w:val="004C0534"/>
    <w:rsid w:val="004D2732"/>
    <w:rsid w:val="004D2B9A"/>
    <w:rsid w:val="004D70DB"/>
    <w:rsid w:val="004E0206"/>
    <w:rsid w:val="004E3D60"/>
    <w:rsid w:val="004E3FA0"/>
    <w:rsid w:val="004F0E11"/>
    <w:rsid w:val="004F123E"/>
    <w:rsid w:val="004F4CE4"/>
    <w:rsid w:val="0051243C"/>
    <w:rsid w:val="0051370A"/>
    <w:rsid w:val="00521C4B"/>
    <w:rsid w:val="00523547"/>
    <w:rsid w:val="00524F31"/>
    <w:rsid w:val="005263EC"/>
    <w:rsid w:val="00526DA3"/>
    <w:rsid w:val="00543022"/>
    <w:rsid w:val="00543773"/>
    <w:rsid w:val="00553CD6"/>
    <w:rsid w:val="005603DF"/>
    <w:rsid w:val="00560910"/>
    <w:rsid w:val="00565251"/>
    <w:rsid w:val="00585B60"/>
    <w:rsid w:val="00586A9B"/>
    <w:rsid w:val="00590875"/>
    <w:rsid w:val="00590AC0"/>
    <w:rsid w:val="005A793B"/>
    <w:rsid w:val="005B42A9"/>
    <w:rsid w:val="005B7789"/>
    <w:rsid w:val="005D0D02"/>
    <w:rsid w:val="005E2480"/>
    <w:rsid w:val="005E749D"/>
    <w:rsid w:val="005E7567"/>
    <w:rsid w:val="005F0A23"/>
    <w:rsid w:val="005F183D"/>
    <w:rsid w:val="00600325"/>
    <w:rsid w:val="00601AA3"/>
    <w:rsid w:val="00611809"/>
    <w:rsid w:val="00611C60"/>
    <w:rsid w:val="006179A4"/>
    <w:rsid w:val="0062060C"/>
    <w:rsid w:val="006220F5"/>
    <w:rsid w:val="006348EB"/>
    <w:rsid w:val="0063788A"/>
    <w:rsid w:val="00661AA7"/>
    <w:rsid w:val="006667C1"/>
    <w:rsid w:val="00667146"/>
    <w:rsid w:val="00667D0A"/>
    <w:rsid w:val="00683B3F"/>
    <w:rsid w:val="00684D24"/>
    <w:rsid w:val="00691604"/>
    <w:rsid w:val="00692744"/>
    <w:rsid w:val="00693D04"/>
    <w:rsid w:val="006974C6"/>
    <w:rsid w:val="00697B26"/>
    <w:rsid w:val="006A251C"/>
    <w:rsid w:val="006A2C51"/>
    <w:rsid w:val="006B0FFA"/>
    <w:rsid w:val="006B492F"/>
    <w:rsid w:val="006B599D"/>
    <w:rsid w:val="006B7856"/>
    <w:rsid w:val="006C5D0B"/>
    <w:rsid w:val="006C739D"/>
    <w:rsid w:val="006D0F02"/>
    <w:rsid w:val="006D283A"/>
    <w:rsid w:val="006F67DC"/>
    <w:rsid w:val="006F767F"/>
    <w:rsid w:val="00726F86"/>
    <w:rsid w:val="00730C1D"/>
    <w:rsid w:val="00740017"/>
    <w:rsid w:val="007564D9"/>
    <w:rsid w:val="007635AD"/>
    <w:rsid w:val="00765ACB"/>
    <w:rsid w:val="00770B39"/>
    <w:rsid w:val="00772EFC"/>
    <w:rsid w:val="007838D7"/>
    <w:rsid w:val="00792884"/>
    <w:rsid w:val="0079311A"/>
    <w:rsid w:val="00796BA2"/>
    <w:rsid w:val="007A157B"/>
    <w:rsid w:val="007A287A"/>
    <w:rsid w:val="007A37CB"/>
    <w:rsid w:val="007A50A1"/>
    <w:rsid w:val="007A56AC"/>
    <w:rsid w:val="007C084B"/>
    <w:rsid w:val="007C2DBF"/>
    <w:rsid w:val="007C7313"/>
    <w:rsid w:val="007D42A6"/>
    <w:rsid w:val="007D7B4E"/>
    <w:rsid w:val="007F6131"/>
    <w:rsid w:val="007F72B3"/>
    <w:rsid w:val="0080490F"/>
    <w:rsid w:val="00811DFC"/>
    <w:rsid w:val="00814932"/>
    <w:rsid w:val="00817203"/>
    <w:rsid w:val="00821B50"/>
    <w:rsid w:val="00823671"/>
    <w:rsid w:val="00824617"/>
    <w:rsid w:val="00824AE1"/>
    <w:rsid w:val="0084093A"/>
    <w:rsid w:val="00840B92"/>
    <w:rsid w:val="008473BE"/>
    <w:rsid w:val="008525F0"/>
    <w:rsid w:val="00854760"/>
    <w:rsid w:val="00855A4C"/>
    <w:rsid w:val="00861467"/>
    <w:rsid w:val="00880B5F"/>
    <w:rsid w:val="00886525"/>
    <w:rsid w:val="008954E8"/>
    <w:rsid w:val="008A1115"/>
    <w:rsid w:val="008A37A5"/>
    <w:rsid w:val="008B0A5E"/>
    <w:rsid w:val="008C0152"/>
    <w:rsid w:val="008C08FC"/>
    <w:rsid w:val="008C09E6"/>
    <w:rsid w:val="008C533B"/>
    <w:rsid w:val="008D08EC"/>
    <w:rsid w:val="008D3EDE"/>
    <w:rsid w:val="008E32C1"/>
    <w:rsid w:val="008F2264"/>
    <w:rsid w:val="009038C6"/>
    <w:rsid w:val="009073D4"/>
    <w:rsid w:val="0090786B"/>
    <w:rsid w:val="00912AC2"/>
    <w:rsid w:val="00923236"/>
    <w:rsid w:val="0092560D"/>
    <w:rsid w:val="00926E36"/>
    <w:rsid w:val="00936E65"/>
    <w:rsid w:val="00941885"/>
    <w:rsid w:val="0094240B"/>
    <w:rsid w:val="00944297"/>
    <w:rsid w:val="009455B2"/>
    <w:rsid w:val="0095589A"/>
    <w:rsid w:val="00964B7E"/>
    <w:rsid w:val="00965771"/>
    <w:rsid w:val="00971E12"/>
    <w:rsid w:val="00975E13"/>
    <w:rsid w:val="009800FC"/>
    <w:rsid w:val="009A0BA2"/>
    <w:rsid w:val="009B1E07"/>
    <w:rsid w:val="009B2B7B"/>
    <w:rsid w:val="009B55ED"/>
    <w:rsid w:val="009C02EE"/>
    <w:rsid w:val="009C0846"/>
    <w:rsid w:val="009C1FC7"/>
    <w:rsid w:val="009C2BDC"/>
    <w:rsid w:val="009C34FF"/>
    <w:rsid w:val="009D135B"/>
    <w:rsid w:val="009D39CF"/>
    <w:rsid w:val="009E06FC"/>
    <w:rsid w:val="009E20E9"/>
    <w:rsid w:val="009E4D60"/>
    <w:rsid w:val="009E7E91"/>
    <w:rsid w:val="009F6C20"/>
    <w:rsid w:val="00A02852"/>
    <w:rsid w:val="00A04ABC"/>
    <w:rsid w:val="00A06A7A"/>
    <w:rsid w:val="00A06B44"/>
    <w:rsid w:val="00A14406"/>
    <w:rsid w:val="00A30F4A"/>
    <w:rsid w:val="00A32CC9"/>
    <w:rsid w:val="00A37CFA"/>
    <w:rsid w:val="00A45E31"/>
    <w:rsid w:val="00A55255"/>
    <w:rsid w:val="00A6505A"/>
    <w:rsid w:val="00A7025D"/>
    <w:rsid w:val="00A73D1A"/>
    <w:rsid w:val="00A74AD5"/>
    <w:rsid w:val="00A80218"/>
    <w:rsid w:val="00A82B83"/>
    <w:rsid w:val="00A85286"/>
    <w:rsid w:val="00A86EC3"/>
    <w:rsid w:val="00A92D0F"/>
    <w:rsid w:val="00A942E1"/>
    <w:rsid w:val="00A95999"/>
    <w:rsid w:val="00A97ABA"/>
    <w:rsid w:val="00AA11A7"/>
    <w:rsid w:val="00AA15EE"/>
    <w:rsid w:val="00AB4D59"/>
    <w:rsid w:val="00AB688F"/>
    <w:rsid w:val="00AC388B"/>
    <w:rsid w:val="00AD508A"/>
    <w:rsid w:val="00AE0710"/>
    <w:rsid w:val="00AE2799"/>
    <w:rsid w:val="00AE28EB"/>
    <w:rsid w:val="00AE311A"/>
    <w:rsid w:val="00AE62CB"/>
    <w:rsid w:val="00AE6D0B"/>
    <w:rsid w:val="00B13DBD"/>
    <w:rsid w:val="00B175C4"/>
    <w:rsid w:val="00B24FBE"/>
    <w:rsid w:val="00B27DB6"/>
    <w:rsid w:val="00B35FA9"/>
    <w:rsid w:val="00B36602"/>
    <w:rsid w:val="00B40813"/>
    <w:rsid w:val="00B52428"/>
    <w:rsid w:val="00B527D5"/>
    <w:rsid w:val="00B57DC3"/>
    <w:rsid w:val="00B67F9C"/>
    <w:rsid w:val="00B703B1"/>
    <w:rsid w:val="00B74740"/>
    <w:rsid w:val="00B76B57"/>
    <w:rsid w:val="00B81B9C"/>
    <w:rsid w:val="00B82A71"/>
    <w:rsid w:val="00B914C5"/>
    <w:rsid w:val="00B91F65"/>
    <w:rsid w:val="00B95683"/>
    <w:rsid w:val="00BB0D2B"/>
    <w:rsid w:val="00BC744E"/>
    <w:rsid w:val="00BD1C97"/>
    <w:rsid w:val="00BE585D"/>
    <w:rsid w:val="00BF37A3"/>
    <w:rsid w:val="00BF3872"/>
    <w:rsid w:val="00BF664A"/>
    <w:rsid w:val="00C03501"/>
    <w:rsid w:val="00C078A6"/>
    <w:rsid w:val="00C07F94"/>
    <w:rsid w:val="00C11CAA"/>
    <w:rsid w:val="00C153CB"/>
    <w:rsid w:val="00C31A5D"/>
    <w:rsid w:val="00C32DB1"/>
    <w:rsid w:val="00C36A87"/>
    <w:rsid w:val="00C471B4"/>
    <w:rsid w:val="00C53B2B"/>
    <w:rsid w:val="00C56965"/>
    <w:rsid w:val="00C709D0"/>
    <w:rsid w:val="00C74373"/>
    <w:rsid w:val="00C75328"/>
    <w:rsid w:val="00C836C3"/>
    <w:rsid w:val="00C85327"/>
    <w:rsid w:val="00C87F2D"/>
    <w:rsid w:val="00CB07F6"/>
    <w:rsid w:val="00CC07F5"/>
    <w:rsid w:val="00CC78EE"/>
    <w:rsid w:val="00CD00DB"/>
    <w:rsid w:val="00CD604A"/>
    <w:rsid w:val="00CE2B62"/>
    <w:rsid w:val="00CF0843"/>
    <w:rsid w:val="00D010F4"/>
    <w:rsid w:val="00D044E3"/>
    <w:rsid w:val="00D0541E"/>
    <w:rsid w:val="00D10875"/>
    <w:rsid w:val="00D11DF6"/>
    <w:rsid w:val="00D20B06"/>
    <w:rsid w:val="00D25DF0"/>
    <w:rsid w:val="00D310E7"/>
    <w:rsid w:val="00D477C2"/>
    <w:rsid w:val="00D500D4"/>
    <w:rsid w:val="00D641D3"/>
    <w:rsid w:val="00D703D5"/>
    <w:rsid w:val="00D74324"/>
    <w:rsid w:val="00D7750D"/>
    <w:rsid w:val="00D85ECC"/>
    <w:rsid w:val="00D87971"/>
    <w:rsid w:val="00D905F4"/>
    <w:rsid w:val="00D94E26"/>
    <w:rsid w:val="00DA5D0D"/>
    <w:rsid w:val="00DC247B"/>
    <w:rsid w:val="00DC6D07"/>
    <w:rsid w:val="00DE2438"/>
    <w:rsid w:val="00DE2657"/>
    <w:rsid w:val="00DE286A"/>
    <w:rsid w:val="00DE3B88"/>
    <w:rsid w:val="00DE720E"/>
    <w:rsid w:val="00DF572A"/>
    <w:rsid w:val="00E00B24"/>
    <w:rsid w:val="00E10BC1"/>
    <w:rsid w:val="00E165A9"/>
    <w:rsid w:val="00E217D6"/>
    <w:rsid w:val="00E266EC"/>
    <w:rsid w:val="00E32323"/>
    <w:rsid w:val="00E32CA1"/>
    <w:rsid w:val="00E418CC"/>
    <w:rsid w:val="00E43619"/>
    <w:rsid w:val="00E45255"/>
    <w:rsid w:val="00E47918"/>
    <w:rsid w:val="00E505ED"/>
    <w:rsid w:val="00E50CA6"/>
    <w:rsid w:val="00E52491"/>
    <w:rsid w:val="00E60E35"/>
    <w:rsid w:val="00E70DE3"/>
    <w:rsid w:val="00E73EA1"/>
    <w:rsid w:val="00E84480"/>
    <w:rsid w:val="00E85B5D"/>
    <w:rsid w:val="00E960E7"/>
    <w:rsid w:val="00E96612"/>
    <w:rsid w:val="00EA1F9E"/>
    <w:rsid w:val="00EC5241"/>
    <w:rsid w:val="00ED3F7D"/>
    <w:rsid w:val="00ED42B2"/>
    <w:rsid w:val="00EE009A"/>
    <w:rsid w:val="00EE1616"/>
    <w:rsid w:val="00EE74B7"/>
    <w:rsid w:val="00EF1D30"/>
    <w:rsid w:val="00F11FA7"/>
    <w:rsid w:val="00F15D8A"/>
    <w:rsid w:val="00F172A7"/>
    <w:rsid w:val="00F20EEA"/>
    <w:rsid w:val="00F25C30"/>
    <w:rsid w:val="00F32875"/>
    <w:rsid w:val="00F35BD7"/>
    <w:rsid w:val="00F50BC9"/>
    <w:rsid w:val="00F53463"/>
    <w:rsid w:val="00F55688"/>
    <w:rsid w:val="00F568A9"/>
    <w:rsid w:val="00F57EFD"/>
    <w:rsid w:val="00F722DF"/>
    <w:rsid w:val="00F744CE"/>
    <w:rsid w:val="00F762DD"/>
    <w:rsid w:val="00F779D9"/>
    <w:rsid w:val="00F80DA4"/>
    <w:rsid w:val="00F87FA8"/>
    <w:rsid w:val="00FA27AC"/>
    <w:rsid w:val="00FA5D49"/>
    <w:rsid w:val="00FB4E9A"/>
    <w:rsid w:val="00FB7B5B"/>
    <w:rsid w:val="00FD0641"/>
    <w:rsid w:val="00FE3780"/>
    <w:rsid w:val="00FE5CF3"/>
    <w:rsid w:val="00FF0A1B"/>
    <w:rsid w:val="00FF190E"/>
    <w:rsid w:val="00FF7A6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5189D"/>
  <w15:chartTrackingRefBased/>
  <w15:docId w15:val="{005DC836-D8E1-4AB0-B27F-47B6D2AF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12BD"/>
    <w:pPr>
      <w:tabs>
        <w:tab w:val="right" w:pos="8930"/>
      </w:tabs>
      <w:spacing w:after="120" w:line="23" w:lineRule="atLeast"/>
      <w:jc w:val="both"/>
    </w:pPr>
    <w:rPr>
      <w:sz w:val="20"/>
      <w:lang w:val="en-US"/>
    </w:rPr>
  </w:style>
  <w:style w:type="paragraph" w:styleId="berschrift1">
    <w:name w:val="heading 1"/>
    <w:basedOn w:val="Standard"/>
    <w:next w:val="Standard"/>
    <w:link w:val="berschrift1Zchn"/>
    <w:qFormat/>
    <w:rsid w:val="00093C94"/>
    <w:pPr>
      <w:keepNext/>
      <w:keepLines/>
      <w:numPr>
        <w:numId w:val="1"/>
      </w:numPr>
      <w:tabs>
        <w:tab w:val="clear" w:pos="8930"/>
        <w:tab w:val="left" w:pos="567"/>
      </w:tabs>
      <w:spacing w:before="360" w:after="240" w:line="240" w:lineRule="atLeast"/>
      <w:outlineLvl w:val="0"/>
    </w:pPr>
    <w:rPr>
      <w:rFonts w:asciiTheme="majorHAnsi" w:eastAsiaTheme="majorEastAsia" w:hAnsiTheme="majorHAnsi" w:cstheme="majorBidi"/>
      <w:b/>
      <w:i/>
      <w:color w:val="0076BD"/>
      <w:sz w:val="28"/>
      <w:szCs w:val="32"/>
    </w:rPr>
  </w:style>
  <w:style w:type="paragraph" w:styleId="berschrift2">
    <w:name w:val="heading 2"/>
    <w:basedOn w:val="berschrift1"/>
    <w:next w:val="Standard"/>
    <w:link w:val="berschrift2Zchn"/>
    <w:autoRedefine/>
    <w:unhideWhenUsed/>
    <w:qFormat/>
    <w:rsid w:val="0063788A"/>
    <w:pPr>
      <w:numPr>
        <w:ilvl w:val="1"/>
      </w:numPr>
      <w:spacing w:before="240" w:line="23" w:lineRule="atLeast"/>
      <w:outlineLvl w:val="1"/>
    </w:pPr>
    <w:rPr>
      <w:b w:val="0"/>
      <w:szCs w:val="26"/>
    </w:rPr>
  </w:style>
  <w:style w:type="paragraph" w:styleId="berschrift3">
    <w:name w:val="heading 3"/>
    <w:basedOn w:val="berschrift2"/>
    <w:next w:val="Standard"/>
    <w:link w:val="berschrift3Zchn"/>
    <w:unhideWhenUsed/>
    <w:qFormat/>
    <w:rsid w:val="009073D4"/>
    <w:pPr>
      <w:numPr>
        <w:ilvl w:val="2"/>
      </w:numPr>
      <w:spacing w:before="120" w:after="120"/>
      <w:outlineLvl w:val="2"/>
    </w:pPr>
    <w:rPr>
      <w:b/>
      <w:i w:val="0"/>
      <w:sz w:val="20"/>
      <w:szCs w:val="24"/>
    </w:rPr>
  </w:style>
  <w:style w:type="paragraph" w:styleId="berschrift4">
    <w:name w:val="heading 4"/>
    <w:basedOn w:val="berschrift3"/>
    <w:next w:val="Standard"/>
    <w:link w:val="berschrift4Zchn"/>
    <w:unhideWhenUsed/>
    <w:qFormat/>
    <w:rsid w:val="009C02EE"/>
    <w:pPr>
      <w:numPr>
        <w:ilvl w:val="3"/>
      </w:numPr>
      <w:outlineLvl w:val="3"/>
    </w:pPr>
    <w:rPr>
      <w:b w:val="0"/>
      <w:iCs/>
    </w:rPr>
  </w:style>
  <w:style w:type="paragraph" w:styleId="berschrift5">
    <w:name w:val="heading 5"/>
    <w:basedOn w:val="berschrift4"/>
    <w:next w:val="Standard"/>
    <w:link w:val="berschrift5Zchn"/>
    <w:unhideWhenUsed/>
    <w:qFormat/>
    <w:rsid w:val="009C02EE"/>
    <w:pPr>
      <w:numPr>
        <w:ilvl w:val="4"/>
      </w:numPr>
      <w:outlineLvl w:val="4"/>
    </w:pPr>
  </w:style>
  <w:style w:type="paragraph" w:styleId="berschrift6">
    <w:name w:val="heading 6"/>
    <w:basedOn w:val="berschrift5"/>
    <w:next w:val="Standard"/>
    <w:link w:val="berschrift6Zchn"/>
    <w:unhideWhenUsed/>
    <w:qFormat/>
    <w:rsid w:val="009C02EE"/>
    <w:pPr>
      <w:numPr>
        <w:ilvl w:val="5"/>
      </w:numPr>
      <w:outlineLvl w:val="5"/>
    </w:pPr>
  </w:style>
  <w:style w:type="paragraph" w:styleId="berschrift7">
    <w:name w:val="heading 7"/>
    <w:basedOn w:val="berschrift6"/>
    <w:next w:val="Standard"/>
    <w:link w:val="berschrift7Zchn"/>
    <w:unhideWhenUsed/>
    <w:qFormat/>
    <w:rsid w:val="001F68F2"/>
    <w:pPr>
      <w:numPr>
        <w:ilvl w:val="6"/>
      </w:numPr>
      <w:ind w:left="1298" w:hanging="1298"/>
      <w:outlineLvl w:val="6"/>
    </w:pPr>
    <w:rPr>
      <w:iCs w:val="0"/>
    </w:rPr>
  </w:style>
  <w:style w:type="paragraph" w:styleId="berschrift8">
    <w:name w:val="heading 8"/>
    <w:basedOn w:val="berschrift7"/>
    <w:next w:val="Standard"/>
    <w:link w:val="berschrift8Zchn"/>
    <w:unhideWhenUsed/>
    <w:qFormat/>
    <w:rsid w:val="001F68F2"/>
    <w:pPr>
      <w:numPr>
        <w:ilvl w:val="7"/>
      </w:numPr>
      <w:outlineLvl w:val="7"/>
    </w:pPr>
    <w:rPr>
      <w:szCs w:val="21"/>
    </w:rPr>
  </w:style>
  <w:style w:type="paragraph" w:styleId="berschrift9">
    <w:name w:val="heading 9"/>
    <w:basedOn w:val="berschrift8"/>
    <w:next w:val="Standard"/>
    <w:link w:val="berschrift9Zchn"/>
    <w:unhideWhenUsed/>
    <w:qFormat/>
    <w:rsid w:val="001F68F2"/>
    <w:pPr>
      <w:numPr>
        <w:ilvl w:val="8"/>
      </w:numPr>
      <w:ind w:left="1582" w:hanging="1582"/>
      <w:outlineLvl w:val="8"/>
    </w:pPr>
    <w:rPr>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93C94"/>
    <w:rPr>
      <w:rFonts w:asciiTheme="majorHAnsi" w:eastAsiaTheme="majorEastAsia" w:hAnsiTheme="majorHAnsi" w:cstheme="majorBidi"/>
      <w:b/>
      <w:i/>
      <w:color w:val="0076BD"/>
      <w:sz w:val="28"/>
      <w:szCs w:val="32"/>
      <w:lang w:val="en-US"/>
    </w:rPr>
  </w:style>
  <w:style w:type="character" w:customStyle="1" w:styleId="berschrift2Zchn">
    <w:name w:val="Überschrift 2 Zchn"/>
    <w:basedOn w:val="Absatz-Standardschriftart"/>
    <w:link w:val="berschrift2"/>
    <w:rsid w:val="0063788A"/>
    <w:rPr>
      <w:rFonts w:asciiTheme="majorHAnsi" w:eastAsiaTheme="majorEastAsia" w:hAnsiTheme="majorHAnsi" w:cstheme="majorBidi"/>
      <w:i/>
      <w:color w:val="0076BD"/>
      <w:sz w:val="28"/>
      <w:szCs w:val="26"/>
      <w:lang w:val="en-US"/>
    </w:rPr>
  </w:style>
  <w:style w:type="character" w:customStyle="1" w:styleId="berschrift3Zchn">
    <w:name w:val="Überschrift 3 Zchn"/>
    <w:basedOn w:val="Absatz-Standardschriftart"/>
    <w:link w:val="berschrift3"/>
    <w:rsid w:val="009073D4"/>
    <w:rPr>
      <w:rFonts w:asciiTheme="majorHAnsi" w:eastAsiaTheme="majorEastAsia" w:hAnsiTheme="majorHAnsi" w:cstheme="majorBidi"/>
      <w:b/>
      <w:color w:val="0076BD"/>
      <w:sz w:val="20"/>
      <w:szCs w:val="24"/>
      <w:lang w:val="en-US"/>
    </w:rPr>
  </w:style>
  <w:style w:type="character" w:customStyle="1" w:styleId="berschrift4Zchn">
    <w:name w:val="Überschrift 4 Zchn"/>
    <w:basedOn w:val="Absatz-Standardschriftart"/>
    <w:link w:val="berschrift4"/>
    <w:rsid w:val="009C02EE"/>
    <w:rPr>
      <w:rFonts w:asciiTheme="majorHAnsi" w:eastAsiaTheme="majorEastAsia" w:hAnsiTheme="majorHAnsi" w:cstheme="majorBidi"/>
      <w:iCs/>
      <w:color w:val="0076BD"/>
      <w:sz w:val="20"/>
      <w:szCs w:val="24"/>
      <w:lang w:val="en-US"/>
    </w:rPr>
  </w:style>
  <w:style w:type="character" w:customStyle="1" w:styleId="berschrift5Zchn">
    <w:name w:val="Überschrift 5 Zchn"/>
    <w:basedOn w:val="Absatz-Standardschriftart"/>
    <w:link w:val="berschrift5"/>
    <w:rsid w:val="009C02EE"/>
    <w:rPr>
      <w:rFonts w:asciiTheme="majorHAnsi" w:eastAsiaTheme="majorEastAsia" w:hAnsiTheme="majorHAnsi" w:cstheme="majorBidi"/>
      <w:iCs/>
      <w:color w:val="0076BD"/>
      <w:sz w:val="20"/>
      <w:szCs w:val="24"/>
      <w:lang w:val="en-US"/>
    </w:rPr>
  </w:style>
  <w:style w:type="character" w:customStyle="1" w:styleId="berschrift6Zchn">
    <w:name w:val="Überschrift 6 Zchn"/>
    <w:basedOn w:val="Absatz-Standardschriftart"/>
    <w:link w:val="berschrift6"/>
    <w:rsid w:val="009C02EE"/>
    <w:rPr>
      <w:rFonts w:asciiTheme="majorHAnsi" w:eastAsiaTheme="majorEastAsia" w:hAnsiTheme="majorHAnsi" w:cstheme="majorBidi"/>
      <w:iCs/>
      <w:color w:val="0076BD"/>
      <w:sz w:val="20"/>
      <w:szCs w:val="24"/>
      <w:lang w:val="en-US"/>
    </w:rPr>
  </w:style>
  <w:style w:type="character" w:customStyle="1" w:styleId="berschrift7Zchn">
    <w:name w:val="Überschrift 7 Zchn"/>
    <w:basedOn w:val="Absatz-Standardschriftart"/>
    <w:link w:val="berschrift7"/>
    <w:rsid w:val="001F68F2"/>
    <w:rPr>
      <w:rFonts w:asciiTheme="majorHAnsi" w:eastAsiaTheme="majorEastAsia" w:hAnsiTheme="majorHAnsi" w:cstheme="majorBidi"/>
      <w:color w:val="0076BD"/>
      <w:sz w:val="20"/>
      <w:szCs w:val="24"/>
      <w:lang w:val="en-US"/>
    </w:rPr>
  </w:style>
  <w:style w:type="character" w:customStyle="1" w:styleId="berschrift8Zchn">
    <w:name w:val="Überschrift 8 Zchn"/>
    <w:basedOn w:val="Absatz-Standardschriftart"/>
    <w:link w:val="berschrift8"/>
    <w:rsid w:val="001F68F2"/>
    <w:rPr>
      <w:rFonts w:asciiTheme="majorHAnsi" w:eastAsiaTheme="majorEastAsia" w:hAnsiTheme="majorHAnsi" w:cstheme="majorBidi"/>
      <w:color w:val="0076BD"/>
      <w:sz w:val="20"/>
      <w:szCs w:val="21"/>
      <w:lang w:val="en-US"/>
    </w:rPr>
  </w:style>
  <w:style w:type="character" w:customStyle="1" w:styleId="berschrift9Zchn">
    <w:name w:val="Überschrift 9 Zchn"/>
    <w:basedOn w:val="Absatz-Standardschriftart"/>
    <w:link w:val="berschrift9"/>
    <w:rsid w:val="001F68F2"/>
    <w:rPr>
      <w:rFonts w:asciiTheme="majorHAnsi" w:eastAsiaTheme="majorEastAsia" w:hAnsiTheme="majorHAnsi" w:cstheme="majorBidi"/>
      <w:iCs/>
      <w:color w:val="0076BD"/>
      <w:sz w:val="20"/>
      <w:szCs w:val="21"/>
      <w:lang w:val="en-US"/>
    </w:rPr>
  </w:style>
  <w:style w:type="paragraph" w:styleId="Listenabsatz">
    <w:name w:val="List Paragraph"/>
    <w:basedOn w:val="Standard"/>
    <w:uiPriority w:val="34"/>
    <w:qFormat/>
    <w:rsid w:val="00C75328"/>
    <w:pPr>
      <w:ind w:left="720"/>
      <w:contextualSpacing/>
    </w:pPr>
  </w:style>
  <w:style w:type="paragraph" w:styleId="Kopfzeile">
    <w:name w:val="header"/>
    <w:basedOn w:val="Standard"/>
    <w:link w:val="KopfzeileZchn"/>
    <w:uiPriority w:val="99"/>
    <w:unhideWhenUsed/>
    <w:rsid w:val="00053241"/>
    <w:pPr>
      <w:tabs>
        <w:tab w:val="clear" w:pos="8930"/>
      </w:tabs>
      <w:spacing w:after="0" w:line="240" w:lineRule="auto"/>
    </w:pPr>
    <w:rPr>
      <w:color w:val="0076BD"/>
      <w:sz w:val="18"/>
    </w:rPr>
  </w:style>
  <w:style w:type="character" w:customStyle="1" w:styleId="KopfzeileZchn">
    <w:name w:val="Kopfzeile Zchn"/>
    <w:basedOn w:val="Absatz-Standardschriftart"/>
    <w:link w:val="Kopfzeile"/>
    <w:uiPriority w:val="99"/>
    <w:rsid w:val="00053241"/>
    <w:rPr>
      <w:color w:val="0076BD"/>
      <w:sz w:val="18"/>
    </w:rPr>
  </w:style>
  <w:style w:type="paragraph" w:styleId="Fuzeile">
    <w:name w:val="footer"/>
    <w:basedOn w:val="Standard"/>
    <w:link w:val="FuzeileZchn"/>
    <w:uiPriority w:val="99"/>
    <w:unhideWhenUsed/>
    <w:rsid w:val="003C2A42"/>
    <w:pPr>
      <w:tabs>
        <w:tab w:val="clear" w:pos="8930"/>
        <w:tab w:val="center" w:pos="4536"/>
        <w:tab w:val="right" w:pos="9072"/>
      </w:tabs>
      <w:spacing w:after="0" w:line="240" w:lineRule="auto"/>
    </w:pPr>
    <w:rPr>
      <w:sz w:val="14"/>
    </w:rPr>
  </w:style>
  <w:style w:type="character" w:customStyle="1" w:styleId="FuzeileZchn">
    <w:name w:val="Fußzeile Zchn"/>
    <w:basedOn w:val="Absatz-Standardschriftart"/>
    <w:link w:val="Fuzeile"/>
    <w:uiPriority w:val="99"/>
    <w:rsid w:val="003C2A42"/>
    <w:rPr>
      <w:sz w:val="14"/>
    </w:rPr>
  </w:style>
  <w:style w:type="paragraph" w:styleId="Textkrper">
    <w:name w:val="Body Text"/>
    <w:basedOn w:val="Standard"/>
    <w:link w:val="TextkrperZchn"/>
    <w:uiPriority w:val="99"/>
    <w:unhideWhenUsed/>
    <w:rsid w:val="00765ACB"/>
  </w:style>
  <w:style w:type="paragraph" w:customStyle="1" w:styleId="berschrift1ohneNummer">
    <w:name w:val="Überschrift 1 ohne Nummer"/>
    <w:basedOn w:val="berschrift1"/>
    <w:next w:val="Standard"/>
    <w:qFormat/>
    <w:rsid w:val="00590AC0"/>
    <w:pPr>
      <w:numPr>
        <w:numId w:val="0"/>
      </w:numPr>
    </w:pPr>
  </w:style>
  <w:style w:type="paragraph" w:styleId="Verzeichnis1">
    <w:name w:val="toc 1"/>
    <w:basedOn w:val="Standard"/>
    <w:next w:val="Standard"/>
    <w:autoRedefine/>
    <w:uiPriority w:val="39"/>
    <w:unhideWhenUsed/>
    <w:rsid w:val="001D56A0"/>
    <w:pPr>
      <w:tabs>
        <w:tab w:val="clear" w:pos="8930"/>
        <w:tab w:val="left" w:pos="426"/>
        <w:tab w:val="right" w:leader="dot" w:pos="9628"/>
      </w:tabs>
      <w:spacing w:before="120" w:after="0" w:line="276" w:lineRule="auto"/>
      <w:ind w:left="425" w:right="567" w:hanging="425"/>
    </w:pPr>
    <w:rPr>
      <w:rFonts w:ascii="Arial" w:eastAsia="Times New Roman" w:hAnsi="Arial" w:cs="Arial"/>
      <w:b/>
      <w:noProof/>
      <w:color w:val="000000" w:themeColor="text1"/>
      <w:lang w:eastAsia="de-DE"/>
    </w:rPr>
  </w:style>
  <w:style w:type="paragraph" w:styleId="Verzeichnis2">
    <w:name w:val="toc 2"/>
    <w:basedOn w:val="Standard"/>
    <w:next w:val="Standard"/>
    <w:autoRedefine/>
    <w:uiPriority w:val="39"/>
    <w:unhideWhenUsed/>
    <w:rsid w:val="00FF190E"/>
    <w:pPr>
      <w:tabs>
        <w:tab w:val="clear" w:pos="8930"/>
        <w:tab w:val="left" w:pos="1134"/>
        <w:tab w:val="right" w:leader="dot" w:pos="9628"/>
      </w:tabs>
      <w:spacing w:before="40" w:after="0" w:line="276" w:lineRule="auto"/>
      <w:ind w:left="1134" w:right="567" w:hanging="708"/>
    </w:pPr>
    <w:rPr>
      <w:rFonts w:ascii="Arial" w:eastAsia="Times New Roman" w:hAnsi="Arial" w:cs="Arial"/>
      <w:noProof/>
      <w:color w:val="000000" w:themeColor="text1"/>
      <w:lang w:eastAsia="de-DE"/>
    </w:rPr>
  </w:style>
  <w:style w:type="paragraph" w:styleId="Verzeichnis3">
    <w:name w:val="toc 3"/>
    <w:basedOn w:val="Standard"/>
    <w:next w:val="Standard"/>
    <w:autoRedefine/>
    <w:uiPriority w:val="39"/>
    <w:unhideWhenUsed/>
    <w:rsid w:val="00BC744E"/>
    <w:pPr>
      <w:tabs>
        <w:tab w:val="clear" w:pos="8930"/>
        <w:tab w:val="left" w:pos="1134"/>
        <w:tab w:val="right" w:leader="dot" w:pos="9628"/>
      </w:tabs>
      <w:spacing w:before="40" w:after="0"/>
      <w:ind w:left="1525" w:right="567" w:hanging="731"/>
    </w:pPr>
    <w:rPr>
      <w:noProof/>
    </w:rPr>
  </w:style>
  <w:style w:type="paragraph" w:styleId="Verzeichnis4">
    <w:name w:val="toc 4"/>
    <w:basedOn w:val="Standard"/>
    <w:next w:val="Standard"/>
    <w:autoRedefine/>
    <w:uiPriority w:val="39"/>
    <w:unhideWhenUsed/>
    <w:rsid w:val="00FF190E"/>
    <w:pPr>
      <w:tabs>
        <w:tab w:val="clear" w:pos="8930"/>
        <w:tab w:val="left" w:pos="1418"/>
        <w:tab w:val="right" w:leader="dot" w:pos="9628"/>
      </w:tabs>
      <w:spacing w:before="40" w:after="0"/>
      <w:ind w:left="1417" w:hanging="991"/>
    </w:pPr>
  </w:style>
  <w:style w:type="paragraph" w:styleId="Verzeichnis5">
    <w:name w:val="toc 5"/>
    <w:basedOn w:val="Standard"/>
    <w:next w:val="Standard"/>
    <w:autoRedefine/>
    <w:uiPriority w:val="39"/>
    <w:unhideWhenUsed/>
    <w:rsid w:val="00FF190E"/>
    <w:pPr>
      <w:tabs>
        <w:tab w:val="clear" w:pos="8930"/>
        <w:tab w:val="left" w:pos="1418"/>
        <w:tab w:val="right" w:leader="dot" w:pos="9628"/>
      </w:tabs>
      <w:spacing w:before="40" w:after="0"/>
      <w:ind w:left="1418" w:right="567" w:hanging="992"/>
    </w:pPr>
    <w:rPr>
      <w:noProof/>
    </w:rPr>
  </w:style>
  <w:style w:type="paragraph" w:styleId="Verzeichnis6">
    <w:name w:val="toc 6"/>
    <w:basedOn w:val="Standard"/>
    <w:next w:val="Standard"/>
    <w:autoRedefine/>
    <w:uiPriority w:val="39"/>
    <w:unhideWhenUsed/>
    <w:rsid w:val="00D74324"/>
    <w:pPr>
      <w:tabs>
        <w:tab w:val="clear" w:pos="8930"/>
        <w:tab w:val="left" w:pos="1701"/>
        <w:tab w:val="right" w:leader="dot" w:pos="9628"/>
      </w:tabs>
      <w:spacing w:before="40" w:after="0"/>
      <w:ind w:left="1701" w:right="567" w:hanging="1276"/>
    </w:pPr>
    <w:rPr>
      <w:noProof/>
    </w:rPr>
  </w:style>
  <w:style w:type="paragraph" w:styleId="Abbildungsverzeichnis">
    <w:name w:val="table of figures"/>
    <w:basedOn w:val="Standard"/>
    <w:next w:val="Standard"/>
    <w:uiPriority w:val="99"/>
    <w:unhideWhenUsed/>
    <w:rsid w:val="004D2B9A"/>
    <w:pPr>
      <w:tabs>
        <w:tab w:val="clear" w:pos="8930"/>
      </w:tabs>
      <w:spacing w:before="40" w:after="0"/>
    </w:pPr>
  </w:style>
  <w:style w:type="character" w:styleId="Hyperlink">
    <w:name w:val="Hyperlink"/>
    <w:basedOn w:val="Absatz-Standardschriftart"/>
    <w:uiPriority w:val="99"/>
    <w:unhideWhenUsed/>
    <w:rsid w:val="00D94E26"/>
    <w:rPr>
      <w:color w:val="0563C1" w:themeColor="hyperlink"/>
      <w:u w:val="single"/>
    </w:rPr>
  </w:style>
  <w:style w:type="paragraph" w:styleId="Listennummer">
    <w:name w:val="List Number"/>
    <w:basedOn w:val="Standard"/>
    <w:uiPriority w:val="99"/>
    <w:unhideWhenUsed/>
    <w:rsid w:val="00F568A9"/>
    <w:pPr>
      <w:contextualSpacing/>
    </w:pPr>
  </w:style>
  <w:style w:type="paragraph" w:customStyle="1" w:styleId="NTComputertext">
    <w:name w:val="NT Computertext"/>
    <w:basedOn w:val="Standard"/>
    <w:qFormat/>
    <w:rsid w:val="00E32323"/>
    <w:rPr>
      <w:rFonts w:ascii="Courier New" w:hAnsi="Courier New"/>
    </w:rPr>
  </w:style>
  <w:style w:type="table" w:styleId="Tabellenraster">
    <w:name w:val="Table Grid"/>
    <w:basedOn w:val="NormaleTabelle"/>
    <w:uiPriority w:val="39"/>
    <w:rsid w:val="00053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TKopffettblauweiss">
    <w:name w:val="NT Kopf fett (blau/weiss)"/>
    <w:basedOn w:val="NormaleTabelle"/>
    <w:uiPriority w:val="99"/>
    <w:rsid w:val="00A04ABC"/>
    <w:pPr>
      <w:spacing w:before="60" w:after="60" w:line="23" w:lineRule="atLeast"/>
    </w:pPr>
    <w:rPr>
      <w:sz w:val="20"/>
    </w:rPr>
    <w:tblPr>
      <w:tblStyleRowBandSize w:val="1"/>
      <w:tblStyleColBandSize w:val="1"/>
      <w:tblBorders>
        <w:top w:val="single" w:sz="4" w:space="0" w:color="0076BD"/>
        <w:left w:val="single" w:sz="4" w:space="0" w:color="0076BD"/>
        <w:bottom w:val="single" w:sz="4" w:space="0" w:color="0076BD"/>
        <w:right w:val="single" w:sz="4" w:space="0" w:color="0076BD"/>
        <w:insideV w:val="single" w:sz="4" w:space="0" w:color="0076BD"/>
      </w:tblBorders>
    </w:tblPr>
    <w:tblStylePr w:type="firstRow">
      <w:pPr>
        <w:wordWrap/>
        <w:jc w:val="left"/>
      </w:pPr>
      <w:rPr>
        <w:b/>
      </w:rPr>
      <w:tblPr/>
      <w:trPr>
        <w:tblHeader/>
      </w:trPr>
      <w:tcPr>
        <w:tcBorders>
          <w:bottom w:val="single" w:sz="4" w:space="0" w:color="0076BD"/>
        </w:tcBorders>
        <w:shd w:val="clear" w:color="auto" w:fill="D7E6F4"/>
      </w:tcPr>
    </w:tblStylePr>
    <w:tblStylePr w:type="band2Horz">
      <w:tblPr/>
      <w:tcPr>
        <w:shd w:val="clear" w:color="auto" w:fill="D7E6F4"/>
      </w:tcPr>
    </w:tblStylePr>
  </w:style>
  <w:style w:type="table" w:customStyle="1" w:styleId="NTKopfSpaltefettblauweiss">
    <w:name w:val="NT Kopf/Spalte fett (blau/weiss)"/>
    <w:basedOn w:val="NTKopffettblauweiss"/>
    <w:uiPriority w:val="99"/>
    <w:rsid w:val="00765ACB"/>
    <w:tblPr/>
    <w:tblStylePr w:type="firstRow">
      <w:pPr>
        <w:wordWrap/>
        <w:jc w:val="left"/>
      </w:pPr>
      <w:rPr>
        <w:b/>
      </w:rPr>
      <w:tblPr/>
      <w:trPr>
        <w:tblHeader/>
      </w:trPr>
      <w:tcPr>
        <w:tcBorders>
          <w:bottom w:val="single" w:sz="4" w:space="0" w:color="0076BD"/>
        </w:tcBorders>
        <w:shd w:val="clear" w:color="auto" w:fill="D7E6F4"/>
      </w:tcPr>
    </w:tblStylePr>
    <w:tblStylePr w:type="firstCol">
      <w:rPr>
        <w:b/>
      </w:rPr>
    </w:tblStylePr>
    <w:tblStylePr w:type="band2Horz">
      <w:tblPr/>
      <w:tcPr>
        <w:shd w:val="clear" w:color="auto" w:fill="D7E6F4"/>
      </w:tcPr>
    </w:tblStylePr>
  </w:style>
  <w:style w:type="paragraph" w:styleId="KeinLeerraum">
    <w:name w:val="No Spacing"/>
    <w:link w:val="KeinLeerraumZchn"/>
    <w:uiPriority w:val="1"/>
    <w:qFormat/>
    <w:rsid w:val="00F722D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722DF"/>
    <w:rPr>
      <w:rFonts w:eastAsiaTheme="minorEastAsia"/>
      <w:lang w:eastAsia="de-DE"/>
    </w:rPr>
  </w:style>
  <w:style w:type="paragraph" w:styleId="Sprechblasentext">
    <w:name w:val="Balloon Text"/>
    <w:basedOn w:val="Standard"/>
    <w:link w:val="SprechblasentextZchn"/>
    <w:uiPriority w:val="99"/>
    <w:semiHidden/>
    <w:unhideWhenUsed/>
    <w:rsid w:val="002B7B0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B7B05"/>
    <w:rPr>
      <w:rFonts w:ascii="Segoe UI" w:hAnsi="Segoe UI" w:cs="Segoe UI"/>
      <w:sz w:val="18"/>
      <w:szCs w:val="18"/>
    </w:rPr>
  </w:style>
  <w:style w:type="paragraph" w:customStyle="1" w:styleId="Bild">
    <w:name w:val="Bild"/>
    <w:basedOn w:val="Standard"/>
    <w:next w:val="Standard"/>
    <w:qFormat/>
    <w:rsid w:val="00C836C3"/>
    <w:pPr>
      <w:spacing w:before="240" w:after="240"/>
      <w:jc w:val="center"/>
    </w:pPr>
    <w:rPr>
      <w:noProof/>
      <w:lang w:eastAsia="de-DE"/>
    </w:rPr>
  </w:style>
  <w:style w:type="paragraph" w:styleId="Beschriftung">
    <w:name w:val="caption"/>
    <w:basedOn w:val="Standard"/>
    <w:next w:val="Standard"/>
    <w:uiPriority w:val="35"/>
    <w:unhideWhenUsed/>
    <w:qFormat/>
    <w:rsid w:val="00C836C3"/>
    <w:pPr>
      <w:spacing w:before="60"/>
      <w:jc w:val="center"/>
    </w:pPr>
    <w:rPr>
      <w:iCs/>
      <w:sz w:val="18"/>
      <w:szCs w:val="18"/>
    </w:rPr>
  </w:style>
  <w:style w:type="character" w:customStyle="1" w:styleId="TextkrperZchn">
    <w:name w:val="Textkörper Zchn"/>
    <w:basedOn w:val="Absatz-Standardschriftart"/>
    <w:link w:val="Textkrper"/>
    <w:uiPriority w:val="99"/>
    <w:rsid w:val="00765ACB"/>
    <w:rPr>
      <w:sz w:val="20"/>
    </w:rPr>
  </w:style>
  <w:style w:type="table" w:customStyle="1" w:styleId="NTKopffettweiss">
    <w:name w:val="NT Kopf fett (weiss)"/>
    <w:basedOn w:val="NormaleTabelle"/>
    <w:uiPriority w:val="99"/>
    <w:rsid w:val="008C08FC"/>
    <w:pPr>
      <w:spacing w:before="60" w:after="120" w:line="23" w:lineRule="atLeast"/>
    </w:pPr>
    <w:rPr>
      <w:sz w:val="20"/>
    </w:rPr>
    <w:tblPr>
      <w:tblBorders>
        <w:top w:val="single" w:sz="4" w:space="0" w:color="0076BD"/>
        <w:left w:val="single" w:sz="4" w:space="0" w:color="0076BD"/>
        <w:bottom w:val="single" w:sz="4" w:space="0" w:color="0076BD"/>
        <w:right w:val="single" w:sz="4" w:space="0" w:color="0076BD"/>
        <w:insideH w:val="single" w:sz="4" w:space="0" w:color="0076BD"/>
        <w:insideV w:val="single" w:sz="4" w:space="0" w:color="0076BD"/>
      </w:tblBorders>
    </w:tblPr>
    <w:tblStylePr w:type="firstRow">
      <w:pPr>
        <w:wordWrap/>
        <w:jc w:val="left"/>
      </w:pPr>
      <w:rPr>
        <w:b/>
      </w:rPr>
      <w:tblPr/>
      <w:trPr>
        <w:tblHeader/>
      </w:trPr>
      <w:tcPr>
        <w:tcBorders>
          <w:top w:val="single" w:sz="4" w:space="0" w:color="0076BD"/>
          <w:left w:val="single" w:sz="4" w:space="0" w:color="0076BD"/>
          <w:bottom w:val="single" w:sz="4" w:space="0" w:color="0076BD"/>
          <w:right w:val="single" w:sz="4" w:space="0" w:color="0076BD"/>
          <w:insideH w:val="single" w:sz="4" w:space="0" w:color="0076BD"/>
          <w:insideV w:val="single" w:sz="4" w:space="0" w:color="0076BD"/>
          <w:tl2br w:val="nil"/>
          <w:tr2bl w:val="nil"/>
        </w:tcBorders>
        <w:shd w:val="clear" w:color="auto" w:fill="D7E6F4"/>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NTKopfSpaltefettweiss">
    <w:name w:val="NT Kopf/Spalte fett (weiss)"/>
    <w:basedOn w:val="NTKopffettweiss"/>
    <w:uiPriority w:val="99"/>
    <w:rsid w:val="00F50BC9"/>
    <w:pPr>
      <w:spacing w:after="0" w:line="240" w:lineRule="auto"/>
    </w:pPr>
    <w:tblPr/>
    <w:tblStylePr w:type="firstRow">
      <w:pPr>
        <w:wordWrap/>
        <w:jc w:val="left"/>
      </w:pPr>
      <w:rPr>
        <w:b/>
      </w:rPr>
      <w:tblPr/>
      <w:trPr>
        <w:tblHeader/>
      </w:trPr>
      <w:tcPr>
        <w:tcBorders>
          <w:top w:val="single" w:sz="4" w:space="0" w:color="0076BD"/>
          <w:left w:val="single" w:sz="4" w:space="0" w:color="0076BD"/>
          <w:bottom w:val="single" w:sz="4" w:space="0" w:color="0076BD"/>
          <w:right w:val="single" w:sz="4" w:space="0" w:color="0076BD"/>
          <w:insideH w:val="single" w:sz="4" w:space="0" w:color="0076BD"/>
          <w:insideV w:val="single" w:sz="4" w:space="0" w:color="0076BD"/>
          <w:tl2br w:val="nil"/>
          <w:tr2bl w:val="nil"/>
        </w:tcBorders>
        <w:shd w:val="clear" w:color="auto" w:fill="D7E6F4"/>
      </w:tcPr>
    </w:tblStylePr>
    <w:tblStylePr w:type="firstCol">
      <w:rPr>
        <w:b/>
      </w:r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NTTabellentext">
    <w:name w:val="NT Tabellentext"/>
    <w:basedOn w:val="Standard"/>
    <w:qFormat/>
    <w:rsid w:val="009A0BA2"/>
    <w:pPr>
      <w:spacing w:before="60"/>
      <w:jc w:val="left"/>
    </w:pPr>
  </w:style>
  <w:style w:type="paragraph" w:customStyle="1" w:styleId="NTverborgenerText">
    <w:name w:val="NT verborgener Text"/>
    <w:basedOn w:val="Standard"/>
    <w:next w:val="Standard"/>
    <w:rsid w:val="002B2A91"/>
    <w:rPr>
      <w:i/>
      <w:vanish/>
      <w:color w:val="FF0000"/>
    </w:rPr>
  </w:style>
  <w:style w:type="paragraph" w:styleId="Aufzhlungszeichen">
    <w:name w:val="List Bullet"/>
    <w:basedOn w:val="Standard"/>
    <w:uiPriority w:val="99"/>
    <w:unhideWhenUsed/>
    <w:rsid w:val="002367C2"/>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Desktop\SofEng\Aufgabe_1_Beistellung\F200%20System%20Anforderungen%20Englisch.dotx" TargetMode="External"/></Relationships>
</file>

<file path=word/theme/theme1.xml><?xml version="1.0" encoding="utf-8"?>
<a:theme xmlns:a="http://schemas.openxmlformats.org/drawingml/2006/main" name="JL_DesignNT1">
  <a:themeElements>
    <a:clrScheme name="JL_NTFarbe1">
      <a:dk1>
        <a:sysClr val="windowText" lastClr="000000"/>
      </a:dk1>
      <a:lt1>
        <a:sysClr val="window" lastClr="FFFFFF"/>
      </a:lt1>
      <a:dk2>
        <a:srgbClr val="44546A"/>
      </a:dk2>
      <a:lt2>
        <a:srgbClr val="E7E6E6"/>
      </a:lt2>
      <a:accent1>
        <a:srgbClr val="BDD7EE"/>
      </a:accent1>
      <a:accent2>
        <a:srgbClr val="9CC3E5"/>
      </a:accent2>
      <a:accent3>
        <a:srgbClr val="2E75B5"/>
      </a:accent3>
      <a:accent4>
        <a:srgbClr val="1E4E79"/>
      </a:accent4>
      <a:accent5>
        <a:srgbClr val="112D47"/>
      </a:accent5>
      <a:accent6>
        <a:srgbClr val="0A1C2C"/>
      </a:accent6>
      <a:hlink>
        <a:srgbClr val="0563C1"/>
      </a:hlink>
      <a:folHlink>
        <a:srgbClr val="954F72"/>
      </a:folHlink>
    </a:clrScheme>
    <a:fontScheme name="arialj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JL_DesignNT1" id="{A3CB75FE-6A98-44E9-B985-B3FB60EC4F76}" vid="{92AA347A-2559-4F0C-AEC2-B3704DC5323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8AC6D-1EDF-48DC-B4F4-B356A2AE3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F200 System Anforderungen Englisch.dotx</Template>
  <TotalTime>0</TotalTime>
  <Pages>25</Pages>
  <Words>3244</Words>
  <Characters>20441</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Walderich</dc:creator>
  <cp:keywords/>
  <dc:description/>
  <cp:lastModifiedBy>Simon Walderich</cp:lastModifiedBy>
  <cp:revision>74</cp:revision>
  <cp:lastPrinted>2024-03-29T18:18:00Z</cp:lastPrinted>
  <dcterms:created xsi:type="dcterms:W3CDTF">2024-03-26T21:11:00Z</dcterms:created>
  <dcterms:modified xsi:type="dcterms:W3CDTF">2024-04-03T19:59:00Z</dcterms:modified>
</cp:coreProperties>
</file>