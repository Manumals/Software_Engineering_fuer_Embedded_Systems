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12BD" w:rsidRPr="00DE286A" w14:paraId="1CBE4157" w14:textId="77777777" w:rsidTr="00964B7E">
        <w:trPr>
          <w:trHeight w:hRule="exact" w:val="7371"/>
        </w:trPr>
        <w:tc>
          <w:tcPr>
            <w:tcW w:w="9628" w:type="dxa"/>
          </w:tcPr>
          <w:p w14:paraId="5CB25E0A" w14:textId="77777777" w:rsidR="000A12BD" w:rsidRPr="00354002" w:rsidRDefault="000A12BD" w:rsidP="009A0BA2">
            <w:pPr>
              <w:spacing w:after="0"/>
              <w:rPr>
                <w:color w:val="0076BD"/>
                <w:sz w:val="24"/>
                <w:lang w:val="de-DE"/>
              </w:rPr>
            </w:pPr>
            <w:bookmarkStart w:id="0" w:name="_Toc9346831"/>
            <w:bookmarkStart w:id="1" w:name="_Toc9346857"/>
            <w:r w:rsidRPr="00354002">
              <w:rPr>
                <w:color w:val="0076BD"/>
                <w:sz w:val="24"/>
                <w:lang w:val="de-DE"/>
              </w:rPr>
              <w:t>____</w:t>
            </w:r>
          </w:p>
          <w:p w14:paraId="41CE7F66" w14:textId="77777777" w:rsidR="000A12BD" w:rsidRPr="00354002" w:rsidRDefault="000A12BD" w:rsidP="000A12BD">
            <w:pPr>
              <w:spacing w:after="0"/>
              <w:rPr>
                <w:color w:val="0076BD"/>
                <w:sz w:val="24"/>
                <w:lang w:val="de-DE"/>
              </w:rPr>
            </w:pPr>
          </w:p>
          <w:p w14:paraId="22FA367B" w14:textId="77777777" w:rsidR="00EF1D30" w:rsidRPr="00EF1D30" w:rsidRDefault="00EF1D30" w:rsidP="000A12BD">
            <w:pPr>
              <w:spacing w:before="60" w:after="60"/>
              <w:rPr>
                <w:b/>
                <w:i/>
                <w:color w:val="0076BD"/>
                <w:spacing w:val="15"/>
                <w:sz w:val="40"/>
              </w:rPr>
            </w:pPr>
            <w:r w:rsidRPr="00EF1D30">
              <w:rPr>
                <w:b/>
                <w:i/>
                <w:color w:val="0076BD"/>
                <w:spacing w:val="15"/>
                <w:sz w:val="40"/>
              </w:rPr>
              <w:t>Project task 1</w:t>
            </w:r>
            <w:bookmarkStart w:id="2" w:name="NT_Produkt"/>
          </w:p>
          <w:bookmarkEnd w:id="2"/>
          <w:p w14:paraId="2C3AF0C3" w14:textId="40D09E0F" w:rsidR="000A12BD" w:rsidRPr="00EF1D30" w:rsidRDefault="00EF1D30" w:rsidP="000A12BD">
            <w:pPr>
              <w:spacing w:after="0"/>
              <w:rPr>
                <w:color w:val="0076BD"/>
                <w:spacing w:val="15"/>
                <w:sz w:val="24"/>
                <w:szCs w:val="24"/>
              </w:rPr>
            </w:pPr>
            <w:r w:rsidRPr="00EF1D30">
              <w:rPr>
                <w:i/>
                <w:color w:val="0076BD"/>
                <w:spacing w:val="15"/>
                <w:sz w:val="40"/>
              </w:rPr>
              <w:t>Pololu Zumo 32U4</w:t>
            </w:r>
          </w:p>
          <w:p w14:paraId="6C333830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03FF70FE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799E74F2" w14:textId="77777777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Doc.-Number</w:t>
            </w:r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3" w:name="NT_DokumentenNummer"/>
            <w:r w:rsidR="000A12BD" w:rsidRPr="00DE286A">
              <w:rPr>
                <w:noProof/>
              </w:rPr>
              <w:fldChar w:fldCharType="begin"/>
            </w:r>
            <w:r w:rsidR="000A12BD" w:rsidRPr="00354002">
              <w:rPr>
                <w:noProof/>
                <w:lang w:val="de-DE"/>
              </w:rPr>
              <w:instrText xml:space="preserve"> FILENAME  </w:instrText>
            </w:r>
            <w:r w:rsidR="000A12BD" w:rsidRPr="00DE286A">
              <w:rPr>
                <w:noProof/>
              </w:rPr>
              <w:fldChar w:fldCharType="separate"/>
            </w:r>
            <w:r w:rsidR="00691604" w:rsidRPr="00354002">
              <w:rPr>
                <w:noProof/>
                <w:lang w:val="de-DE"/>
              </w:rPr>
              <w:t>Dokument2</w:t>
            </w:r>
            <w:r w:rsidR="000A12BD" w:rsidRPr="00DE286A">
              <w:rPr>
                <w:noProof/>
              </w:rPr>
              <w:fldChar w:fldCharType="end"/>
            </w:r>
            <w:bookmarkEnd w:id="3"/>
          </w:p>
          <w:p w14:paraId="4EF95C5A" w14:textId="6030A0B6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Doc.-Version</w:t>
            </w:r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4" w:name="NT_DokumentenVersion"/>
            <w:r w:rsidR="000A12BD" w:rsidRPr="00354002">
              <w:rPr>
                <w:lang w:val="de-DE"/>
              </w:rPr>
              <w:t>A</w:t>
            </w:r>
            <w:bookmarkEnd w:id="4"/>
            <w:r w:rsidR="00E47918">
              <w:rPr>
                <w:lang w:val="de-DE"/>
              </w:rPr>
              <w:t>2</w:t>
            </w:r>
          </w:p>
          <w:p w14:paraId="4F58CD06" w14:textId="4002499D" w:rsidR="000A12BD" w:rsidRPr="00DE286A" w:rsidRDefault="00EF1D30" w:rsidP="000A12BD">
            <w:pPr>
              <w:spacing w:before="60" w:after="60"/>
            </w:pPr>
            <w:r>
              <w:t>299792458</w:t>
            </w:r>
          </w:p>
        </w:tc>
      </w:tr>
      <w:tr w:rsidR="00395EAF" w:rsidRPr="00EF1D30" w14:paraId="446F6048" w14:textId="77777777" w:rsidTr="00964B7E">
        <w:trPr>
          <w:trHeight w:hRule="exact" w:val="2098"/>
        </w:trPr>
        <w:tc>
          <w:tcPr>
            <w:tcW w:w="9628" w:type="dxa"/>
          </w:tcPr>
          <w:p w14:paraId="49DD5822" w14:textId="77777777" w:rsidR="00395EAF" w:rsidRPr="00354002" w:rsidRDefault="00395EAF" w:rsidP="00395EAF">
            <w:pPr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Customer:</w:t>
            </w:r>
          </w:p>
          <w:p w14:paraId="4B8AECAA" w14:textId="6905750E" w:rsidR="00395EAF" w:rsidRPr="00EF1D30" w:rsidRDefault="00EF1D30" w:rsidP="00395EAF">
            <w:pPr>
              <w:spacing w:before="60" w:after="60"/>
            </w:pPr>
            <w:r w:rsidRPr="00EF1D30">
              <w:t>NewTec</w:t>
            </w:r>
          </w:p>
          <w:p w14:paraId="2117E5C3" w14:textId="77777777" w:rsidR="00EF1D30" w:rsidRPr="00EF1D30" w:rsidRDefault="00EF1D30" w:rsidP="00395EAF">
            <w:pPr>
              <w:spacing w:before="60" w:after="60"/>
            </w:pPr>
            <w:r w:rsidRPr="00EF1D30">
              <w:t>Development</w:t>
            </w:r>
          </w:p>
          <w:p w14:paraId="010A7476" w14:textId="77777777" w:rsidR="00EF1D30" w:rsidRDefault="00EF1D30" w:rsidP="00395EAF">
            <w:pPr>
              <w:spacing w:before="60" w:after="60"/>
            </w:pPr>
            <w:r>
              <w:t>Buchenweg 3</w:t>
            </w:r>
          </w:p>
          <w:p w14:paraId="59B7B7E0" w14:textId="77777777" w:rsidR="00EF1D30" w:rsidRDefault="00EF1D30" w:rsidP="00395EAF">
            <w:pPr>
              <w:spacing w:before="60" w:after="60"/>
            </w:pPr>
            <w:r>
              <w:t>89284 Pfaffenhofen a. d. Roth</w:t>
            </w:r>
          </w:p>
          <w:p w14:paraId="0252FAE2" w14:textId="45AE904A" w:rsidR="00395EAF" w:rsidRPr="00EF1D30" w:rsidRDefault="00EF1D30" w:rsidP="00395EAF">
            <w:pPr>
              <w:spacing w:before="60" w:after="60"/>
            </w:pPr>
            <w:r>
              <w:t>Germany</w:t>
            </w:r>
          </w:p>
        </w:tc>
      </w:tr>
      <w:tr w:rsidR="00395EAF" w:rsidRPr="00EF1D30" w14:paraId="091FE3E5" w14:textId="77777777" w:rsidTr="00964B7E">
        <w:trPr>
          <w:trHeight w:hRule="exact" w:val="340"/>
        </w:trPr>
        <w:tc>
          <w:tcPr>
            <w:tcW w:w="9628" w:type="dxa"/>
          </w:tcPr>
          <w:p w14:paraId="7FCD7C20" w14:textId="77777777" w:rsidR="00395EAF" w:rsidRPr="00EF1D30" w:rsidRDefault="00395EAF" w:rsidP="00395EAF">
            <w:pPr>
              <w:spacing w:before="60" w:after="60"/>
            </w:pPr>
          </w:p>
        </w:tc>
      </w:tr>
      <w:tr w:rsidR="00395EAF" w:rsidRPr="00DE286A" w14:paraId="40BE8835" w14:textId="77777777" w:rsidTr="00964B7E">
        <w:trPr>
          <w:trHeight w:val="1134"/>
        </w:trPr>
        <w:tc>
          <w:tcPr>
            <w:tcW w:w="9628" w:type="dxa"/>
          </w:tcPr>
          <w:p w14:paraId="27767CDE" w14:textId="77777777" w:rsidR="00395EAF" w:rsidRDefault="00395EAF" w:rsidP="00395EAF">
            <w:pPr>
              <w:spacing w:before="60" w:after="60"/>
            </w:pPr>
            <w:r w:rsidRPr="00DE286A">
              <w:t>Author:</w:t>
            </w:r>
          </w:p>
          <w:p w14:paraId="062A72C6" w14:textId="5ABA3A73" w:rsidR="00EF1D30" w:rsidRPr="00DE286A" w:rsidRDefault="00EF1D30" w:rsidP="00395EAF">
            <w:pPr>
              <w:spacing w:before="60" w:after="60"/>
            </w:pPr>
            <w:r>
              <w:t xml:space="preserve">Team: </w:t>
            </w:r>
            <w:r w:rsidRPr="00EF1D30">
              <w:rPr>
                <w:rFonts w:ascii="Segoe UI Emoji" w:hAnsi="Segoe UI Emoji" w:cs="Segoe UI Emoji"/>
              </w:rPr>
              <w:t>🏁</w:t>
            </w:r>
            <w:r w:rsidRPr="00EF1D30">
              <w:t>~~ ō͡≡o\</w:t>
            </w:r>
          </w:p>
          <w:p w14:paraId="4B248363" w14:textId="4983FFB1" w:rsidR="00395EAF" w:rsidRPr="00DE286A" w:rsidRDefault="0094240B" w:rsidP="00395EAF">
            <w:pPr>
              <w:spacing w:before="60" w:after="60"/>
            </w:pPr>
            <w:r>
              <w:t>Hs Offenburg</w:t>
            </w:r>
          </w:p>
          <w:p w14:paraId="52D1412F" w14:textId="77777777" w:rsidR="00395EAF" w:rsidRPr="00DE286A" w:rsidRDefault="00395EAF" w:rsidP="00395EAF">
            <w:pPr>
              <w:spacing w:before="60" w:after="60"/>
            </w:pPr>
          </w:p>
        </w:tc>
      </w:tr>
    </w:tbl>
    <w:p w14:paraId="687C34D0" w14:textId="77777777" w:rsidR="006B492F" w:rsidRPr="00DE286A" w:rsidRDefault="006B492F" w:rsidP="007C084B">
      <w:pPr>
        <w:sectPr w:rsidR="006B492F" w:rsidRPr="00DE286A" w:rsidSect="00553CD6">
          <w:headerReference w:type="default" r:id="rId8"/>
          <w:footerReference w:type="default" r:id="rId9"/>
          <w:headerReference w:type="first" r:id="rId10"/>
          <w:pgSz w:w="11906" w:h="16838" w:code="9"/>
          <w:pgMar w:top="3402" w:right="1134" w:bottom="1134" w:left="1134" w:header="709" w:footer="323" w:gutter="0"/>
          <w:cols w:space="708"/>
          <w:titlePg/>
          <w:docGrid w:linePitch="360"/>
        </w:sectPr>
      </w:pPr>
    </w:p>
    <w:p w14:paraId="00030E6C" w14:textId="77777777" w:rsidR="00590875" w:rsidRPr="00DE286A" w:rsidRDefault="00395EAF" w:rsidP="00590AC0">
      <w:pPr>
        <w:pStyle w:val="berschrift1ohneNummer"/>
      </w:pPr>
      <w:bookmarkStart w:id="5" w:name="_Toc31961771"/>
      <w:bookmarkStart w:id="6" w:name="_Toc66194422"/>
      <w:r w:rsidRPr="00DE286A">
        <w:lastRenderedPageBreak/>
        <w:t>Change History</w:t>
      </w:r>
      <w:bookmarkEnd w:id="5"/>
      <w:bookmarkEnd w:id="6"/>
    </w:p>
    <w:tbl>
      <w:tblPr>
        <w:tblStyle w:val="NTKopffettblauweiss"/>
        <w:tblW w:w="0" w:type="auto"/>
        <w:tblLook w:val="04A0" w:firstRow="1" w:lastRow="0" w:firstColumn="1" w:lastColumn="0" w:noHBand="0" w:noVBand="1"/>
      </w:tblPr>
      <w:tblGrid>
        <w:gridCol w:w="1560"/>
        <w:gridCol w:w="6520"/>
        <w:gridCol w:w="1548"/>
      </w:tblGrid>
      <w:tr w:rsidR="00395EAF" w:rsidRPr="00DE286A" w14:paraId="236F3D53" w14:textId="77777777" w:rsidTr="0045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04CE635" w14:textId="77777777" w:rsidR="00395EAF" w:rsidRPr="00DE286A" w:rsidRDefault="00395EAF" w:rsidP="00395EAF">
            <w:pPr>
              <w:pStyle w:val="NTTabellentext"/>
            </w:pPr>
            <w:r w:rsidRPr="00DE286A">
              <w:t>Doc.-Version</w:t>
            </w:r>
          </w:p>
        </w:tc>
        <w:tc>
          <w:tcPr>
            <w:tcW w:w="6520" w:type="dxa"/>
          </w:tcPr>
          <w:p w14:paraId="71282FBB" w14:textId="77777777" w:rsidR="00395EAF" w:rsidRPr="00DE286A" w:rsidRDefault="00395EAF" w:rsidP="00395EAF">
            <w:pPr>
              <w:pStyle w:val="NTTabellentext"/>
            </w:pPr>
            <w:r w:rsidRPr="00DE286A">
              <w:t>Description of Modification</w:t>
            </w:r>
          </w:p>
        </w:tc>
        <w:tc>
          <w:tcPr>
            <w:tcW w:w="1548" w:type="dxa"/>
          </w:tcPr>
          <w:p w14:paraId="2DBC149B" w14:textId="77777777" w:rsidR="00395EAF" w:rsidRPr="00DE286A" w:rsidRDefault="00395EAF" w:rsidP="00395EAF">
            <w:pPr>
              <w:pStyle w:val="NTTabellentext"/>
            </w:pPr>
            <w:r w:rsidRPr="00DE286A">
              <w:t>Date</w:t>
            </w:r>
          </w:p>
        </w:tc>
      </w:tr>
      <w:tr w:rsidR="00395EAF" w:rsidRPr="00DE286A" w14:paraId="3D88417E" w14:textId="77777777" w:rsidTr="00452E6C">
        <w:tc>
          <w:tcPr>
            <w:tcW w:w="1560" w:type="dxa"/>
          </w:tcPr>
          <w:p w14:paraId="7D9069C6" w14:textId="77777777" w:rsidR="00395EAF" w:rsidRPr="00DE286A" w:rsidRDefault="00395EAF" w:rsidP="00395EAF">
            <w:pPr>
              <w:pStyle w:val="NTTabellentext"/>
            </w:pPr>
            <w:r w:rsidRPr="00DE286A">
              <w:t>A1</w:t>
            </w:r>
          </w:p>
        </w:tc>
        <w:tc>
          <w:tcPr>
            <w:tcW w:w="6520" w:type="dxa"/>
          </w:tcPr>
          <w:p w14:paraId="2836BBDB" w14:textId="77777777" w:rsidR="00395EAF" w:rsidRPr="00DE286A" w:rsidRDefault="00395EAF" w:rsidP="00395EAF">
            <w:pPr>
              <w:pStyle w:val="NTTabellentext"/>
            </w:pPr>
            <w:r w:rsidRPr="00DE286A">
              <w:t>Initial revision</w:t>
            </w:r>
          </w:p>
        </w:tc>
        <w:tc>
          <w:tcPr>
            <w:tcW w:w="1548" w:type="dxa"/>
          </w:tcPr>
          <w:p w14:paraId="56D17BD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F242B9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F455192" w14:textId="074F0692" w:rsidR="00395EAF" w:rsidRPr="00DE286A" w:rsidRDefault="00A6505A" w:rsidP="00395EAF">
            <w:pPr>
              <w:pStyle w:val="NTTabellentext"/>
            </w:pPr>
            <w:r>
              <w:t>A2</w:t>
            </w:r>
          </w:p>
        </w:tc>
        <w:tc>
          <w:tcPr>
            <w:tcW w:w="6520" w:type="dxa"/>
          </w:tcPr>
          <w:p w14:paraId="11571CDE" w14:textId="2C83C1DB" w:rsidR="00395EAF" w:rsidRPr="00DE286A" w:rsidRDefault="00A6505A" w:rsidP="00395EAF">
            <w:pPr>
              <w:pStyle w:val="NTTabellentext"/>
            </w:pPr>
            <w:r w:rsidRPr="00A6505A">
              <w:t>Use case diagram, use case description and requirements</w:t>
            </w:r>
          </w:p>
        </w:tc>
        <w:tc>
          <w:tcPr>
            <w:tcW w:w="1548" w:type="dxa"/>
          </w:tcPr>
          <w:p w14:paraId="55FB276C" w14:textId="23D792EF" w:rsidR="00395EAF" w:rsidRPr="00DE286A" w:rsidRDefault="00A6505A" w:rsidP="00395EAF">
            <w:pPr>
              <w:pStyle w:val="NTTabellentext"/>
            </w:pPr>
            <w:r>
              <w:t>20.03.24</w:t>
            </w:r>
          </w:p>
        </w:tc>
      </w:tr>
      <w:tr w:rsidR="00395EAF" w:rsidRPr="00DE286A" w14:paraId="04B76684" w14:textId="77777777" w:rsidTr="00452E6C">
        <w:tc>
          <w:tcPr>
            <w:tcW w:w="1560" w:type="dxa"/>
          </w:tcPr>
          <w:p w14:paraId="49A9BD3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FCBB92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58AB110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6591D4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E4962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E61BCA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68EFBA8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92211B9" w14:textId="77777777" w:rsidTr="00452E6C">
        <w:tc>
          <w:tcPr>
            <w:tcW w:w="1560" w:type="dxa"/>
          </w:tcPr>
          <w:p w14:paraId="13C5A81B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20CECFD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907BE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2A733EA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B0EDF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93488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1519AA9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33E2487" w14:textId="77777777" w:rsidTr="00452E6C">
        <w:tc>
          <w:tcPr>
            <w:tcW w:w="1560" w:type="dxa"/>
          </w:tcPr>
          <w:p w14:paraId="237F6EC7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AC988C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0922FB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F83C95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520C11B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410FFB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B2FB01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EA18CB4" w14:textId="77777777" w:rsidTr="00452E6C">
        <w:tc>
          <w:tcPr>
            <w:tcW w:w="1560" w:type="dxa"/>
          </w:tcPr>
          <w:p w14:paraId="3DD0A83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8D104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598B69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616DDAE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769FCB0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B3CAC2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1A426B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35B76FF" w14:textId="77777777" w:rsidTr="00452E6C">
        <w:tc>
          <w:tcPr>
            <w:tcW w:w="1560" w:type="dxa"/>
          </w:tcPr>
          <w:p w14:paraId="4E74828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6C0330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671B5E1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1417310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66F0CAA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E9B8DC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09C24E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B9F22A6" w14:textId="77777777" w:rsidTr="00452E6C">
        <w:tc>
          <w:tcPr>
            <w:tcW w:w="1560" w:type="dxa"/>
          </w:tcPr>
          <w:p w14:paraId="36E7F41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B266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244D7C1D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6F7948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3012A6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4EC45AB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DD888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2F0BD8C" w14:textId="77777777" w:rsidTr="00452E6C">
        <w:tc>
          <w:tcPr>
            <w:tcW w:w="1560" w:type="dxa"/>
          </w:tcPr>
          <w:p w14:paraId="730A807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F0667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4597FDCF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A3AB123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8A48B6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5162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BB0D72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2588610" w14:textId="77777777" w:rsidTr="00452E6C">
        <w:tc>
          <w:tcPr>
            <w:tcW w:w="1560" w:type="dxa"/>
          </w:tcPr>
          <w:p w14:paraId="08AA4783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7861E1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F3E413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6B375E5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91BFEA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20573F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63F552E" w14:textId="77777777" w:rsidR="00395EAF" w:rsidRPr="00DE286A" w:rsidRDefault="00395EAF" w:rsidP="00395EAF">
            <w:pPr>
              <w:pStyle w:val="NTTabellentext"/>
            </w:pPr>
          </w:p>
        </w:tc>
      </w:tr>
    </w:tbl>
    <w:p w14:paraId="7DBE7DCC" w14:textId="77777777" w:rsidR="00E505ED" w:rsidRPr="00DE286A" w:rsidRDefault="00E505ED" w:rsidP="001F0169">
      <w:pPr>
        <w:spacing w:before="240"/>
      </w:pPr>
    </w:p>
    <w:p w14:paraId="0FECF060" w14:textId="77777777" w:rsidR="00590875" w:rsidRPr="00DE286A" w:rsidRDefault="00395EAF" w:rsidP="00590AC0">
      <w:pPr>
        <w:pStyle w:val="berschrift1ohneNummer"/>
      </w:pPr>
      <w:bookmarkStart w:id="7" w:name="_Toc31961772"/>
      <w:bookmarkStart w:id="8" w:name="_Toc66194423"/>
      <w:r w:rsidRPr="00DE286A">
        <w:t>Release</w:t>
      </w:r>
      <w:bookmarkEnd w:id="7"/>
      <w:bookmarkEnd w:id="8"/>
    </w:p>
    <w:tbl>
      <w:tblPr>
        <w:tblStyle w:val="NTKopfSpaltefettblauweiss"/>
        <w:tblW w:w="0" w:type="auto"/>
        <w:tblLook w:val="04A0" w:firstRow="1" w:lastRow="0" w:firstColumn="1" w:lastColumn="0" w:noHBand="0" w:noVBand="1"/>
      </w:tblPr>
      <w:tblGrid>
        <w:gridCol w:w="1701"/>
        <w:gridCol w:w="2410"/>
        <w:gridCol w:w="1985"/>
        <w:gridCol w:w="1417"/>
        <w:gridCol w:w="2115"/>
      </w:tblGrid>
      <w:tr w:rsidR="00395EAF" w:rsidRPr="00DE286A" w14:paraId="1B8FA94F" w14:textId="77777777" w:rsidTr="006E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E50B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2410" w:type="dxa"/>
            <w:vAlign w:val="center"/>
          </w:tcPr>
          <w:p w14:paraId="78FA6A84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Name</w:t>
            </w:r>
          </w:p>
        </w:tc>
        <w:tc>
          <w:tcPr>
            <w:tcW w:w="1985" w:type="dxa"/>
            <w:vAlign w:val="center"/>
          </w:tcPr>
          <w:p w14:paraId="39D55073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Responsibility</w:t>
            </w:r>
          </w:p>
        </w:tc>
        <w:tc>
          <w:tcPr>
            <w:tcW w:w="1417" w:type="dxa"/>
            <w:vAlign w:val="center"/>
          </w:tcPr>
          <w:p w14:paraId="477C276A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Date</w:t>
            </w:r>
          </w:p>
        </w:tc>
        <w:tc>
          <w:tcPr>
            <w:tcW w:w="2115" w:type="dxa"/>
            <w:vAlign w:val="center"/>
          </w:tcPr>
          <w:p w14:paraId="0100ECF8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Signature</w:t>
            </w:r>
          </w:p>
        </w:tc>
      </w:tr>
      <w:tr w:rsidR="00395EAF" w:rsidRPr="00DE286A" w14:paraId="5FE2E362" w14:textId="77777777" w:rsidTr="00C5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5EEC8D" w14:textId="77777777" w:rsidR="00395EAF" w:rsidRPr="00DE286A" w:rsidRDefault="00395EAF" w:rsidP="00395EAF">
            <w:pPr>
              <w:pStyle w:val="NTTabellentext"/>
            </w:pPr>
            <w:r w:rsidRPr="00DE286A">
              <w:t>Creation</w:t>
            </w:r>
          </w:p>
        </w:tc>
        <w:tc>
          <w:tcPr>
            <w:tcW w:w="2410" w:type="dxa"/>
          </w:tcPr>
          <w:p w14:paraId="61A5D30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9E524B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C7E668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0CDEF17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i.A.</w:t>
            </w:r>
          </w:p>
        </w:tc>
      </w:tr>
      <w:tr w:rsidR="00395EAF" w:rsidRPr="00DE286A" w14:paraId="7F139EFA" w14:textId="77777777" w:rsidTr="00C56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3A0F6E" w14:textId="77777777" w:rsidR="00395EAF" w:rsidRPr="00DE286A" w:rsidRDefault="00395EAF" w:rsidP="00395EAF">
            <w:pPr>
              <w:pStyle w:val="NTTabellentext"/>
            </w:pPr>
            <w:r w:rsidRPr="00DE286A">
              <w:t>Verification</w:t>
            </w:r>
          </w:p>
        </w:tc>
        <w:tc>
          <w:tcPr>
            <w:tcW w:w="2410" w:type="dxa"/>
          </w:tcPr>
          <w:p w14:paraId="346EA6DC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040CB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692E5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302463C1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E286A">
              <w:t>i.A.</w:t>
            </w:r>
          </w:p>
        </w:tc>
      </w:tr>
      <w:tr w:rsidR="00395EAF" w:rsidRPr="00DE286A" w14:paraId="75E02D07" w14:textId="77777777" w:rsidTr="00DA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EC6E20B" w14:textId="77777777" w:rsidR="00395EAF" w:rsidRPr="00DE286A" w:rsidRDefault="00395EAF" w:rsidP="00395EAF">
            <w:pPr>
              <w:pStyle w:val="NTTabellentext"/>
            </w:pPr>
            <w:r w:rsidRPr="00DE286A">
              <w:t>Approval</w:t>
            </w:r>
          </w:p>
        </w:tc>
        <w:tc>
          <w:tcPr>
            <w:tcW w:w="2410" w:type="dxa"/>
          </w:tcPr>
          <w:p w14:paraId="1EDA9857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312FB00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340E15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4A0D28B9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i.A.</w:t>
            </w:r>
          </w:p>
        </w:tc>
      </w:tr>
      <w:tr w:rsidR="00395EAF" w:rsidRPr="00DE286A" w14:paraId="52A14039" w14:textId="77777777" w:rsidTr="00DA5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2C4DFE" w14:textId="77777777" w:rsidR="00395EAF" w:rsidRPr="00DE286A" w:rsidRDefault="00395EAF" w:rsidP="00395EAF">
            <w:pPr>
              <w:pStyle w:val="NTTabellentext"/>
            </w:pPr>
            <w:r w:rsidRPr="00DE286A">
              <w:t>Release</w:t>
            </w:r>
          </w:p>
        </w:tc>
        <w:tc>
          <w:tcPr>
            <w:tcW w:w="2410" w:type="dxa"/>
          </w:tcPr>
          <w:p w14:paraId="22B8EB35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B24133E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02F3D6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66512910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E286A">
              <w:t>i.A.</w:t>
            </w:r>
          </w:p>
        </w:tc>
      </w:tr>
    </w:tbl>
    <w:p w14:paraId="0F29BCC0" w14:textId="77777777" w:rsidR="00E505ED" w:rsidRPr="00DE286A" w:rsidRDefault="00E505ED">
      <w:pPr>
        <w:tabs>
          <w:tab w:val="clear" w:pos="8930"/>
        </w:tabs>
        <w:spacing w:after="160" w:line="259" w:lineRule="auto"/>
        <w:jc w:val="left"/>
      </w:pPr>
      <w:r w:rsidRPr="00DE286A">
        <w:br w:type="page"/>
      </w:r>
    </w:p>
    <w:p w14:paraId="4F3AD6C2" w14:textId="77777777" w:rsidR="00590AC0" w:rsidRPr="00DE286A" w:rsidRDefault="00395EAF" w:rsidP="00590AC0">
      <w:pPr>
        <w:pStyle w:val="berschrift1ohneNummer"/>
      </w:pPr>
      <w:bookmarkStart w:id="9" w:name="_Toc31961773"/>
      <w:bookmarkStart w:id="10" w:name="_Toc66194424"/>
      <w:bookmarkEnd w:id="0"/>
      <w:bookmarkEnd w:id="1"/>
      <w:r w:rsidRPr="00DE286A">
        <w:lastRenderedPageBreak/>
        <w:t>Table of Contents</w:t>
      </w:r>
      <w:bookmarkEnd w:id="9"/>
      <w:bookmarkEnd w:id="10"/>
    </w:p>
    <w:p w14:paraId="1F4DB57B" w14:textId="77777777" w:rsidR="00AE2799" w:rsidRDefault="00590AC0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 w:rsidRPr="00DE286A">
        <w:fldChar w:fldCharType="begin"/>
      </w:r>
      <w:r w:rsidRPr="00DE286A">
        <w:instrText xml:space="preserve"> TOC \o "1-6" </w:instrText>
      </w:r>
      <w:r w:rsidRPr="00DE286A">
        <w:fldChar w:fldCharType="separate"/>
      </w:r>
      <w:r w:rsidR="00AE2799">
        <w:t>Change History</w:t>
      </w:r>
      <w:r w:rsidR="00AE2799">
        <w:tab/>
      </w:r>
      <w:r w:rsidR="00AE2799">
        <w:fldChar w:fldCharType="begin"/>
      </w:r>
      <w:r w:rsidR="00AE2799">
        <w:instrText xml:space="preserve"> PAGEREF _Toc66194422 \h </w:instrText>
      </w:r>
      <w:r w:rsidR="00AE2799">
        <w:fldChar w:fldCharType="separate"/>
      </w:r>
      <w:r w:rsidR="00AE2799">
        <w:t>2</w:t>
      </w:r>
      <w:r w:rsidR="00AE2799">
        <w:fldChar w:fldCharType="end"/>
      </w:r>
    </w:p>
    <w:p w14:paraId="033803D5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Release</w:t>
      </w:r>
      <w:r>
        <w:tab/>
      </w:r>
      <w:r>
        <w:fldChar w:fldCharType="begin"/>
      </w:r>
      <w:r>
        <w:instrText xml:space="preserve"> PAGEREF _Toc66194423 \h </w:instrText>
      </w:r>
      <w:r>
        <w:fldChar w:fldCharType="separate"/>
      </w:r>
      <w:r>
        <w:t>2</w:t>
      </w:r>
      <w:r>
        <w:fldChar w:fldCharType="end"/>
      </w:r>
    </w:p>
    <w:p w14:paraId="16F7B52F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Table of Contents</w:t>
      </w:r>
      <w:r>
        <w:tab/>
      </w:r>
      <w:r>
        <w:fldChar w:fldCharType="begin"/>
      </w:r>
      <w:r>
        <w:instrText xml:space="preserve"> PAGEREF _Toc66194424 \h </w:instrText>
      </w:r>
      <w:r>
        <w:fldChar w:fldCharType="separate"/>
      </w:r>
      <w:r>
        <w:t>3</w:t>
      </w:r>
      <w:r>
        <w:fldChar w:fldCharType="end"/>
      </w:r>
    </w:p>
    <w:p w14:paraId="37EE8566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List of Tables</w:t>
      </w:r>
      <w:r>
        <w:tab/>
      </w:r>
      <w:r>
        <w:fldChar w:fldCharType="begin"/>
      </w:r>
      <w:r>
        <w:instrText xml:space="preserve"> PAGEREF _Toc66194425 \h </w:instrText>
      </w:r>
      <w:r>
        <w:fldChar w:fldCharType="separate"/>
      </w:r>
      <w:r>
        <w:t>4</w:t>
      </w:r>
      <w:r>
        <w:fldChar w:fldCharType="end"/>
      </w:r>
    </w:p>
    <w:p w14:paraId="548062CF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List of Figures</w:t>
      </w:r>
      <w:r>
        <w:tab/>
      </w:r>
      <w:r>
        <w:fldChar w:fldCharType="begin"/>
      </w:r>
      <w:r>
        <w:instrText xml:space="preserve"> PAGEREF _Toc66194426 \h </w:instrText>
      </w:r>
      <w:r>
        <w:fldChar w:fldCharType="separate"/>
      </w:r>
      <w:r>
        <w:t>4</w:t>
      </w:r>
      <w:r>
        <w:fldChar w:fldCharType="end"/>
      </w:r>
    </w:p>
    <w:p w14:paraId="5C5B8759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_Toc66194427 \h </w:instrText>
      </w:r>
      <w:r>
        <w:fldChar w:fldCharType="separate"/>
      </w:r>
      <w:r>
        <w:t>5</w:t>
      </w:r>
      <w:r>
        <w:fldChar w:fldCharType="end"/>
      </w:r>
    </w:p>
    <w:p w14:paraId="3E644D9B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Scope of Document</w:t>
      </w:r>
      <w:r>
        <w:tab/>
      </w:r>
      <w:r>
        <w:fldChar w:fldCharType="begin"/>
      </w:r>
      <w:r>
        <w:instrText xml:space="preserve"> PAGEREF _Toc66194428 \h </w:instrText>
      </w:r>
      <w:r>
        <w:fldChar w:fldCharType="separate"/>
      </w:r>
      <w:r>
        <w:t>5</w:t>
      </w:r>
      <w:r>
        <w:fldChar w:fldCharType="end"/>
      </w:r>
    </w:p>
    <w:p w14:paraId="2901F8D8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_Toc66194429 \h </w:instrText>
      </w:r>
      <w:r>
        <w:fldChar w:fldCharType="separate"/>
      </w:r>
      <w:r>
        <w:t>5</w:t>
      </w:r>
      <w:r>
        <w:fldChar w:fldCharType="end"/>
      </w:r>
    </w:p>
    <w:p w14:paraId="4BB43F86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1.3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_Toc66194430 \h </w:instrText>
      </w:r>
      <w:r>
        <w:fldChar w:fldCharType="separate"/>
      </w:r>
      <w:r>
        <w:t>5</w:t>
      </w:r>
      <w:r>
        <w:fldChar w:fldCharType="end"/>
      </w:r>
    </w:p>
    <w:p w14:paraId="5CF5D557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1.4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_Toc66194431 \h </w:instrText>
      </w:r>
      <w:r>
        <w:fldChar w:fldCharType="separate"/>
      </w:r>
      <w:r>
        <w:t>5</w:t>
      </w:r>
      <w:r>
        <w:fldChar w:fldCharType="end"/>
      </w:r>
    </w:p>
    <w:p w14:paraId="5E064664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1.5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Applicable Standards</w:t>
      </w:r>
      <w:r>
        <w:tab/>
      </w:r>
      <w:r>
        <w:fldChar w:fldCharType="begin"/>
      </w:r>
      <w:r>
        <w:instrText xml:space="preserve"> PAGEREF _Toc66194432 \h </w:instrText>
      </w:r>
      <w:r>
        <w:fldChar w:fldCharType="separate"/>
      </w:r>
      <w:r>
        <w:t>5</w:t>
      </w:r>
      <w:r>
        <w:fldChar w:fldCharType="end"/>
      </w:r>
    </w:p>
    <w:p w14:paraId="31C757BA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_Toc66194433 \h </w:instrText>
      </w:r>
      <w:r>
        <w:fldChar w:fldCharType="separate"/>
      </w:r>
      <w:r>
        <w:t>6</w:t>
      </w:r>
      <w:r>
        <w:fldChar w:fldCharType="end"/>
      </w:r>
    </w:p>
    <w:p w14:paraId="477D358A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_Toc66194434 \h </w:instrText>
      </w:r>
      <w:r>
        <w:fldChar w:fldCharType="separate"/>
      </w:r>
      <w:r>
        <w:t>6</w:t>
      </w:r>
      <w:r>
        <w:fldChar w:fldCharType="end"/>
      </w:r>
    </w:p>
    <w:p w14:paraId="297BC71A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Interface Overview</w:t>
      </w:r>
      <w:r>
        <w:tab/>
      </w:r>
      <w:r>
        <w:fldChar w:fldCharType="begin"/>
      </w:r>
      <w:r>
        <w:instrText xml:space="preserve"> PAGEREF _Toc66194435 \h </w:instrText>
      </w:r>
      <w:r>
        <w:fldChar w:fldCharType="separate"/>
      </w:r>
      <w:r>
        <w:t>6</w:t>
      </w:r>
      <w:r>
        <w:fldChar w:fldCharType="end"/>
      </w:r>
    </w:p>
    <w:p w14:paraId="0C91ED5E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2.3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Scenarios</w:t>
      </w:r>
      <w:r>
        <w:tab/>
      </w:r>
      <w:r>
        <w:fldChar w:fldCharType="begin"/>
      </w:r>
      <w:r>
        <w:instrText xml:space="preserve"> PAGEREF _Toc66194436 \h </w:instrText>
      </w:r>
      <w:r>
        <w:fldChar w:fldCharType="separate"/>
      </w:r>
      <w:r>
        <w:t>6</w:t>
      </w:r>
      <w:r>
        <w:fldChar w:fldCharType="end"/>
      </w:r>
    </w:p>
    <w:p w14:paraId="554BD61C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_Toc66194437 \h </w:instrText>
      </w:r>
      <w:r>
        <w:fldChar w:fldCharType="separate"/>
      </w:r>
      <w:r>
        <w:t>6</w:t>
      </w:r>
      <w:r>
        <w:fldChar w:fldCharType="end"/>
      </w:r>
    </w:p>
    <w:p w14:paraId="5961DB65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3.1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_Toc66194438 \h </w:instrText>
      </w:r>
      <w:r>
        <w:fldChar w:fldCharType="separate"/>
      </w:r>
      <w:r>
        <w:t>6</w:t>
      </w:r>
      <w:r>
        <w:fldChar w:fldCharType="end"/>
      </w:r>
    </w:p>
    <w:p w14:paraId="1A2A88C3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3.2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Non-Functional Requirements</w:t>
      </w:r>
      <w:r>
        <w:tab/>
      </w:r>
      <w:r>
        <w:fldChar w:fldCharType="begin"/>
      </w:r>
      <w:r>
        <w:instrText xml:space="preserve"> PAGEREF _Toc66194439 \h </w:instrText>
      </w:r>
      <w:r>
        <w:fldChar w:fldCharType="separate"/>
      </w:r>
      <w:r>
        <w:t>6</w:t>
      </w:r>
      <w:r>
        <w:fldChar w:fldCharType="end"/>
      </w:r>
    </w:p>
    <w:p w14:paraId="6CCD56DC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</w:t>
      </w:r>
      <w:r>
        <w:rPr>
          <w:rFonts w:eastAsiaTheme="minorEastAsia"/>
          <w:sz w:val="22"/>
          <w:lang w:val="de-DE" w:eastAsia="de-DE"/>
        </w:rPr>
        <w:tab/>
      </w:r>
      <w:r>
        <w:t>Safety &amp; Security</w:t>
      </w:r>
      <w:r>
        <w:tab/>
      </w:r>
      <w:r>
        <w:fldChar w:fldCharType="begin"/>
      </w:r>
      <w:r>
        <w:instrText xml:space="preserve"> PAGEREF _Toc66194440 \h </w:instrText>
      </w:r>
      <w:r>
        <w:fldChar w:fldCharType="separate"/>
      </w:r>
      <w:r>
        <w:t>6</w:t>
      </w:r>
      <w:r>
        <w:fldChar w:fldCharType="end"/>
      </w:r>
    </w:p>
    <w:p w14:paraId="1C8A34B4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3.2.2</w:t>
      </w:r>
      <w:r>
        <w:rPr>
          <w:rFonts w:eastAsiaTheme="minorEastAsia"/>
          <w:sz w:val="22"/>
          <w:lang w:val="de-DE" w:eastAsia="de-DE"/>
        </w:rPr>
        <w:tab/>
      </w:r>
      <w:r>
        <w:t>Data</w:t>
      </w:r>
      <w:r>
        <w:tab/>
      </w:r>
      <w:r>
        <w:fldChar w:fldCharType="begin"/>
      </w:r>
      <w:r>
        <w:instrText xml:space="preserve"> PAGEREF _Toc66194441 \h </w:instrText>
      </w:r>
      <w:r>
        <w:fldChar w:fldCharType="separate"/>
      </w:r>
      <w:r>
        <w:t>6</w:t>
      </w:r>
      <w:r>
        <w:fldChar w:fldCharType="end"/>
      </w:r>
    </w:p>
    <w:p w14:paraId="7D149DC0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3.2.3</w:t>
      </w:r>
      <w:r>
        <w:rPr>
          <w:rFonts w:eastAsiaTheme="minorEastAsia"/>
          <w:sz w:val="22"/>
          <w:lang w:val="de-DE" w:eastAsia="de-DE"/>
        </w:rPr>
        <w:tab/>
      </w:r>
      <w:r>
        <w:t>Environmental Conditions</w:t>
      </w:r>
      <w:r>
        <w:tab/>
      </w:r>
      <w:r>
        <w:fldChar w:fldCharType="begin"/>
      </w:r>
      <w:r>
        <w:instrText xml:space="preserve"> PAGEREF _Toc66194442 \h </w:instrText>
      </w:r>
      <w:r>
        <w:fldChar w:fldCharType="separate"/>
      </w:r>
      <w:r>
        <w:t>6</w:t>
      </w:r>
      <w:r>
        <w:fldChar w:fldCharType="end"/>
      </w:r>
    </w:p>
    <w:p w14:paraId="1AF4D014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3.2.4</w:t>
      </w:r>
      <w:r>
        <w:rPr>
          <w:rFonts w:eastAsiaTheme="minorEastAsia"/>
          <w:sz w:val="22"/>
          <w:lang w:val="de-DE" w:eastAsia="de-DE"/>
        </w:rPr>
        <w:tab/>
      </w:r>
      <w:r>
        <w:t>Quality</w:t>
      </w:r>
      <w:r>
        <w:tab/>
      </w:r>
      <w:r>
        <w:fldChar w:fldCharType="begin"/>
      </w:r>
      <w:r>
        <w:instrText xml:space="preserve"> PAGEREF _Toc66194443 \h </w:instrText>
      </w:r>
      <w:r>
        <w:fldChar w:fldCharType="separate"/>
      </w:r>
      <w:r>
        <w:t>6</w:t>
      </w:r>
      <w:r>
        <w:fldChar w:fldCharType="end"/>
      </w:r>
    </w:p>
    <w:p w14:paraId="3CDF5686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3.2.5</w:t>
      </w:r>
      <w:r>
        <w:rPr>
          <w:rFonts w:eastAsiaTheme="minorEastAsia"/>
          <w:sz w:val="22"/>
          <w:lang w:val="de-DE" w:eastAsia="de-DE"/>
        </w:rPr>
        <w:tab/>
      </w:r>
      <w:r>
        <w:t>Computer Resources</w:t>
      </w:r>
      <w:r>
        <w:tab/>
      </w:r>
      <w:r>
        <w:fldChar w:fldCharType="begin"/>
      </w:r>
      <w:r>
        <w:instrText xml:space="preserve"> PAGEREF _Toc66194444 \h </w:instrText>
      </w:r>
      <w:r>
        <w:fldChar w:fldCharType="separate"/>
      </w:r>
      <w:r>
        <w:t>6</w:t>
      </w:r>
      <w:r>
        <w:fldChar w:fldCharType="end"/>
      </w:r>
    </w:p>
    <w:p w14:paraId="5F07228D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3.2.6</w:t>
      </w:r>
      <w:r>
        <w:rPr>
          <w:rFonts w:eastAsiaTheme="minorEastAsia"/>
          <w:sz w:val="22"/>
          <w:lang w:val="de-DE" w:eastAsia="de-DE"/>
        </w:rPr>
        <w:tab/>
      </w:r>
      <w:r>
        <w:t>Design Constraints</w:t>
      </w:r>
      <w:r>
        <w:tab/>
      </w:r>
      <w:r>
        <w:fldChar w:fldCharType="begin"/>
      </w:r>
      <w:r>
        <w:instrText xml:space="preserve"> PAGEREF _Toc66194445 \h </w:instrText>
      </w:r>
      <w:r>
        <w:fldChar w:fldCharType="separate"/>
      </w:r>
      <w:r>
        <w:t>7</w:t>
      </w:r>
      <w:r>
        <w:fldChar w:fldCharType="end"/>
      </w:r>
    </w:p>
    <w:p w14:paraId="2FC56D31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3.2.7</w:t>
      </w:r>
      <w:r>
        <w:rPr>
          <w:rFonts w:eastAsiaTheme="minorEastAsia"/>
          <w:sz w:val="22"/>
          <w:lang w:val="de-DE" w:eastAsia="de-DE"/>
        </w:rPr>
        <w:tab/>
      </w:r>
      <w:r>
        <w:t>Product Documentation</w:t>
      </w:r>
      <w:r>
        <w:tab/>
      </w:r>
      <w:r>
        <w:fldChar w:fldCharType="begin"/>
      </w:r>
      <w:r>
        <w:instrText xml:space="preserve"> PAGEREF _Toc66194446 \h </w:instrText>
      </w:r>
      <w:r>
        <w:fldChar w:fldCharType="separate"/>
      </w:r>
      <w:r>
        <w:t>7</w:t>
      </w:r>
      <w:r>
        <w:fldChar w:fldCharType="end"/>
      </w:r>
    </w:p>
    <w:p w14:paraId="43FAAED7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3.2.8</w:t>
      </w:r>
      <w:r>
        <w:rPr>
          <w:rFonts w:eastAsiaTheme="minorEastAsia"/>
          <w:sz w:val="22"/>
          <w:lang w:val="de-DE" w:eastAsia="de-DE"/>
        </w:rPr>
        <w:tab/>
      </w:r>
      <w:r>
        <w:t>Production</w:t>
      </w:r>
      <w:r>
        <w:tab/>
      </w:r>
      <w:r>
        <w:fldChar w:fldCharType="begin"/>
      </w:r>
      <w:r>
        <w:instrText xml:space="preserve"> PAGEREF _Toc66194447 \h </w:instrText>
      </w:r>
      <w:r>
        <w:fldChar w:fldCharType="separate"/>
      </w:r>
      <w:r>
        <w:t>7</w:t>
      </w:r>
      <w:r>
        <w:fldChar w:fldCharType="end"/>
      </w:r>
    </w:p>
    <w:p w14:paraId="0312573C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3.2.9</w:t>
      </w:r>
      <w:r>
        <w:rPr>
          <w:rFonts w:eastAsiaTheme="minorEastAsia"/>
          <w:sz w:val="22"/>
          <w:lang w:val="de-DE" w:eastAsia="de-DE"/>
        </w:rPr>
        <w:tab/>
      </w:r>
      <w:r>
        <w:t>Logistic</w:t>
      </w:r>
      <w:r>
        <w:tab/>
      </w:r>
      <w:r>
        <w:fldChar w:fldCharType="begin"/>
      </w:r>
      <w:r>
        <w:instrText xml:space="preserve"> PAGEREF _Toc66194448 \h </w:instrText>
      </w:r>
      <w:r>
        <w:fldChar w:fldCharType="separate"/>
      </w:r>
      <w:r>
        <w:t>7</w:t>
      </w:r>
      <w:r>
        <w:fldChar w:fldCharType="end"/>
      </w:r>
    </w:p>
    <w:p w14:paraId="71A94633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3.2.10</w:t>
      </w:r>
      <w:r>
        <w:rPr>
          <w:rFonts w:eastAsiaTheme="minorEastAsia"/>
          <w:sz w:val="22"/>
          <w:lang w:val="de-DE" w:eastAsia="de-DE"/>
        </w:rPr>
        <w:tab/>
      </w:r>
      <w:r>
        <w:t>Commercial Requirements</w:t>
      </w:r>
      <w:r>
        <w:tab/>
      </w:r>
      <w:r>
        <w:fldChar w:fldCharType="begin"/>
      </w:r>
      <w:r>
        <w:instrText xml:space="preserve"> PAGEREF _Toc66194449 \h </w:instrText>
      </w:r>
      <w:r>
        <w:fldChar w:fldCharType="separate"/>
      </w:r>
      <w:r>
        <w:t>7</w:t>
      </w:r>
      <w:r>
        <w:fldChar w:fldCharType="end"/>
      </w:r>
    </w:p>
    <w:p w14:paraId="05F71595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3.2.11</w:t>
      </w:r>
      <w:r>
        <w:rPr>
          <w:rFonts w:eastAsiaTheme="minorEastAsia"/>
          <w:sz w:val="22"/>
          <w:lang w:val="de-DE" w:eastAsia="de-DE"/>
        </w:rPr>
        <w:tab/>
      </w:r>
      <w:r>
        <w:t>Further Requirements</w:t>
      </w:r>
      <w:r>
        <w:tab/>
      </w:r>
      <w:r>
        <w:fldChar w:fldCharType="begin"/>
      </w:r>
      <w:r>
        <w:instrText xml:space="preserve"> PAGEREF _Toc66194450 \h </w:instrText>
      </w:r>
      <w:r>
        <w:fldChar w:fldCharType="separate"/>
      </w:r>
      <w:r>
        <w:t>7</w:t>
      </w:r>
      <w:r>
        <w:fldChar w:fldCharType="end"/>
      </w:r>
    </w:p>
    <w:p w14:paraId="7303B3B1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Interface</w:t>
      </w:r>
      <w:r>
        <w:tab/>
      </w:r>
      <w:r>
        <w:fldChar w:fldCharType="begin"/>
      </w:r>
      <w:r>
        <w:instrText xml:space="preserve"> PAGEREF _Toc66194451 \h </w:instrText>
      </w:r>
      <w:r>
        <w:fldChar w:fldCharType="separate"/>
      </w:r>
      <w:r>
        <w:t>7</w:t>
      </w:r>
      <w:r>
        <w:fldChar w:fldCharType="end"/>
      </w:r>
    </w:p>
    <w:p w14:paraId="701180D6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_Toc66194452 \h </w:instrText>
      </w:r>
      <w:r>
        <w:fldChar w:fldCharType="separate"/>
      </w:r>
      <w:r>
        <w:t>7</w:t>
      </w:r>
      <w:r>
        <w:fldChar w:fldCharType="end"/>
      </w:r>
    </w:p>
    <w:p w14:paraId="6A88958A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5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Document Management</w:t>
      </w:r>
      <w:r>
        <w:tab/>
      </w:r>
      <w:r>
        <w:fldChar w:fldCharType="begin"/>
      </w:r>
      <w:r>
        <w:instrText xml:space="preserve"> PAGEREF _Toc66194453 \h </w:instrText>
      </w:r>
      <w:r>
        <w:fldChar w:fldCharType="separate"/>
      </w:r>
      <w:r>
        <w:t>7</w:t>
      </w:r>
      <w:r>
        <w:fldChar w:fldCharType="end"/>
      </w:r>
    </w:p>
    <w:p w14:paraId="14DDBC75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5.1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Document Creation</w:t>
      </w:r>
      <w:r>
        <w:tab/>
      </w:r>
      <w:r>
        <w:fldChar w:fldCharType="begin"/>
      </w:r>
      <w:r>
        <w:instrText xml:space="preserve"> PAGEREF _Toc66194454 \h </w:instrText>
      </w:r>
      <w:r>
        <w:fldChar w:fldCharType="separate"/>
      </w:r>
      <w:r>
        <w:t>7</w:t>
      </w:r>
      <w:r>
        <w:fldChar w:fldCharType="end"/>
      </w:r>
    </w:p>
    <w:p w14:paraId="19938882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6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_Toc66194455 \h </w:instrText>
      </w:r>
      <w:r>
        <w:fldChar w:fldCharType="separate"/>
      </w:r>
      <w:r>
        <w:t>7</w:t>
      </w:r>
      <w:r>
        <w:fldChar w:fldCharType="end"/>
      </w:r>
    </w:p>
    <w:p w14:paraId="4BE898F3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6.1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(Appendix X)</w:t>
      </w:r>
      <w:r>
        <w:tab/>
      </w:r>
      <w:r>
        <w:fldChar w:fldCharType="begin"/>
      </w:r>
      <w:r>
        <w:instrText xml:space="preserve"> PAGEREF _Toc66194456 \h </w:instrText>
      </w:r>
      <w:r>
        <w:fldChar w:fldCharType="separate"/>
      </w:r>
      <w:r>
        <w:t>7</w:t>
      </w:r>
      <w:r>
        <w:fldChar w:fldCharType="end"/>
      </w:r>
    </w:p>
    <w:p w14:paraId="3540852F" w14:textId="77777777" w:rsidR="002C22CF" w:rsidRPr="00DE286A" w:rsidRDefault="00590AC0" w:rsidP="004E3FA0">
      <w:pPr>
        <w:rPr>
          <w:lang w:eastAsia="de-DE"/>
        </w:rPr>
      </w:pPr>
      <w:r w:rsidRPr="00DE286A">
        <w:rPr>
          <w:lang w:eastAsia="de-DE"/>
        </w:rPr>
        <w:fldChar w:fldCharType="end"/>
      </w:r>
      <w:bookmarkStart w:id="11" w:name="_Toc9346833"/>
      <w:bookmarkStart w:id="12" w:name="_Toc9346859"/>
      <w:bookmarkStart w:id="13" w:name="_Toc9346832"/>
      <w:bookmarkStart w:id="14" w:name="_Toc9346858"/>
    </w:p>
    <w:p w14:paraId="07422CED" w14:textId="77777777" w:rsidR="005B42A9" w:rsidRPr="00DE286A" w:rsidRDefault="005B42A9" w:rsidP="002C22CF">
      <w:r w:rsidRPr="00DE286A">
        <w:br w:type="page"/>
      </w:r>
    </w:p>
    <w:p w14:paraId="10C23334" w14:textId="77777777" w:rsidR="005B42A9" w:rsidRPr="00DE286A" w:rsidRDefault="00395EAF" w:rsidP="005B42A9">
      <w:pPr>
        <w:pStyle w:val="berschrift1ohneNummer"/>
      </w:pPr>
      <w:bookmarkStart w:id="15" w:name="_Toc433115974"/>
      <w:bookmarkStart w:id="16" w:name="_Toc31961774"/>
      <w:bookmarkStart w:id="17" w:name="_Toc66194425"/>
      <w:bookmarkEnd w:id="11"/>
      <w:bookmarkEnd w:id="12"/>
      <w:r w:rsidRPr="00DE286A">
        <w:lastRenderedPageBreak/>
        <w:t>List of Tables</w:t>
      </w:r>
      <w:bookmarkEnd w:id="15"/>
      <w:bookmarkEnd w:id="16"/>
      <w:bookmarkEnd w:id="17"/>
    </w:p>
    <w:p w14:paraId="053300BA" w14:textId="77777777" w:rsidR="00AE2799" w:rsidRDefault="00BB0D2B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r w:rsidRPr="00DE286A">
        <w:fldChar w:fldCharType="begin"/>
      </w:r>
      <w:r w:rsidRPr="00DE286A">
        <w:instrText xml:space="preserve"> TOC \h \z \c "Table" </w:instrText>
      </w:r>
      <w:r w:rsidRPr="00DE286A">
        <w:fldChar w:fldCharType="separate"/>
      </w:r>
      <w:hyperlink w:anchor="_Toc66194457" w:history="1">
        <w:r w:rsidR="00AE2799" w:rsidRPr="0082057C">
          <w:rPr>
            <w:rStyle w:val="Hyperlink"/>
            <w:noProof/>
          </w:rPr>
          <w:t>Table 1: Abbreviations</w:t>
        </w:r>
        <w:r w:rsidR="00AE2799">
          <w:rPr>
            <w:rStyle w:val="Hyperlink"/>
            <w:noProof/>
          </w:rPr>
          <w:t>…………………………………………………………………………………………………..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_Toc66194457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10AF80D7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58" w:history="1">
        <w:r w:rsidR="00AE2799" w:rsidRPr="0082057C">
          <w:rPr>
            <w:rStyle w:val="Hyperlink"/>
            <w:noProof/>
          </w:rPr>
          <w:t>Table 2: Terminology</w:t>
        </w:r>
        <w:r w:rsidR="00AE2799">
          <w:rPr>
            <w:rStyle w:val="Hyperlink"/>
            <w:noProof/>
          </w:rPr>
          <w:t>……………………………………………………………………………………………………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_Toc66194458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37EE8475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59" w:history="1">
        <w:r w:rsidR="00AE2799" w:rsidRPr="0082057C">
          <w:rPr>
            <w:rStyle w:val="Hyperlink"/>
            <w:noProof/>
          </w:rPr>
          <w:t>Table 3: Referenced Documents</w:t>
        </w:r>
        <w:r w:rsidR="00AE2799">
          <w:rPr>
            <w:rStyle w:val="Hyperlink"/>
            <w:noProof/>
          </w:rPr>
          <w:t>………………………………………………………………………………………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_Toc66194459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545C59DD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60" w:history="1">
        <w:r w:rsidR="00AE2799" w:rsidRPr="0082057C">
          <w:rPr>
            <w:rStyle w:val="Hyperlink"/>
            <w:noProof/>
          </w:rPr>
          <w:t>Table 4: Applicable Standards</w:t>
        </w:r>
        <w:r w:rsidR="00AE2799">
          <w:rPr>
            <w:rStyle w:val="Hyperlink"/>
            <w:noProof/>
          </w:rPr>
          <w:t>………………………………………………………………………………………….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_Toc66194460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75F0598F" w14:textId="77777777" w:rsidR="002C22CF" w:rsidRPr="00DE286A" w:rsidRDefault="00BB0D2B" w:rsidP="004E3FA0">
      <w:r w:rsidRPr="00DE286A">
        <w:fldChar w:fldCharType="end"/>
      </w:r>
    </w:p>
    <w:p w14:paraId="20A8C0D5" w14:textId="77777777" w:rsidR="00590AC0" w:rsidRPr="00354002" w:rsidRDefault="00395EAF" w:rsidP="005B42A9">
      <w:pPr>
        <w:pStyle w:val="berschrift1ohneNummer"/>
        <w:rPr>
          <w:lang w:val="de-DE"/>
        </w:rPr>
      </w:pPr>
      <w:bookmarkStart w:id="18" w:name="_Toc433115975"/>
      <w:bookmarkStart w:id="19" w:name="_Toc31961775"/>
      <w:bookmarkStart w:id="20" w:name="_Toc66194426"/>
      <w:bookmarkEnd w:id="13"/>
      <w:bookmarkEnd w:id="14"/>
      <w:r w:rsidRPr="00354002">
        <w:rPr>
          <w:lang w:val="de-DE"/>
        </w:rPr>
        <w:t xml:space="preserve">List of </w:t>
      </w:r>
      <w:r w:rsidR="0092560D" w:rsidRPr="00354002">
        <w:rPr>
          <w:lang w:val="de-DE"/>
        </w:rPr>
        <w:t>Figures</w:t>
      </w:r>
      <w:bookmarkEnd w:id="18"/>
      <w:bookmarkEnd w:id="19"/>
      <w:bookmarkEnd w:id="20"/>
    </w:p>
    <w:bookmarkStart w:id="21" w:name="_Toc9346835"/>
    <w:bookmarkStart w:id="22" w:name="_Toc9346860"/>
    <w:p w14:paraId="04FA64DA" w14:textId="77777777" w:rsidR="00667D0A" w:rsidRPr="00354002" w:rsidRDefault="00BB0D2B" w:rsidP="004D2B9A">
      <w:pPr>
        <w:pStyle w:val="Abbildungsverzeichnis"/>
        <w:tabs>
          <w:tab w:val="right" w:leader="dot" w:pos="9628"/>
        </w:tabs>
        <w:rPr>
          <w:lang w:val="de-DE"/>
        </w:rPr>
      </w:pPr>
      <w:r w:rsidRPr="00DE286A">
        <w:rPr>
          <w:noProof/>
        </w:rPr>
        <w:fldChar w:fldCharType="begin"/>
      </w:r>
      <w:r w:rsidRPr="00354002">
        <w:rPr>
          <w:noProof/>
          <w:lang w:val="de-DE"/>
        </w:rPr>
        <w:instrText xml:space="preserve"> TOC \h \z \c "</w:instrText>
      </w:r>
      <w:r w:rsidR="00AE2799" w:rsidRPr="00354002">
        <w:rPr>
          <w:noProof/>
          <w:lang w:val="de-DE"/>
        </w:rPr>
        <w:instrText>Figures</w:instrText>
      </w:r>
      <w:r w:rsidRPr="00354002">
        <w:rPr>
          <w:noProof/>
          <w:lang w:val="de-DE"/>
        </w:rPr>
        <w:instrText xml:space="preserve">" </w:instrText>
      </w:r>
      <w:r w:rsidRPr="00DE286A">
        <w:rPr>
          <w:noProof/>
        </w:rPr>
        <w:fldChar w:fldCharType="separate"/>
      </w:r>
      <w:r w:rsidR="00AE2799">
        <w:rPr>
          <w:b/>
          <w:bCs/>
          <w:noProof/>
          <w:lang w:val="de-DE"/>
        </w:rPr>
        <w:t>Es konnten keine Einträge für ein Abbildungsverzeichnis gefunden werden.</w:t>
      </w:r>
      <w:r w:rsidRPr="00DE286A">
        <w:rPr>
          <w:noProof/>
        </w:rPr>
        <w:fldChar w:fldCharType="end"/>
      </w:r>
    </w:p>
    <w:p w14:paraId="14FBBEE3" w14:textId="77777777" w:rsidR="005B42A9" w:rsidRPr="00354002" w:rsidRDefault="005B42A9" w:rsidP="004E3FA0">
      <w:pPr>
        <w:rPr>
          <w:lang w:val="de-DE"/>
        </w:rPr>
      </w:pPr>
      <w:r w:rsidRPr="00354002">
        <w:rPr>
          <w:lang w:val="de-DE"/>
        </w:rPr>
        <w:br w:type="page"/>
      </w:r>
    </w:p>
    <w:p w14:paraId="18D6CD14" w14:textId="77777777" w:rsidR="002B2A91" w:rsidRDefault="00E96612" w:rsidP="00E96612">
      <w:pPr>
        <w:pStyle w:val="berschrift1"/>
      </w:pPr>
      <w:bookmarkStart w:id="23" w:name="_Toc66194427"/>
      <w:bookmarkEnd w:id="21"/>
      <w:bookmarkEnd w:id="22"/>
      <w:r>
        <w:lastRenderedPageBreak/>
        <w:t>General</w:t>
      </w:r>
      <w:bookmarkEnd w:id="23"/>
      <w:r>
        <w:t xml:space="preserve"> </w:t>
      </w:r>
    </w:p>
    <w:p w14:paraId="03863E1A" w14:textId="77777777" w:rsidR="00E96612" w:rsidRDefault="00E96612" w:rsidP="00E96612">
      <w:pPr>
        <w:pStyle w:val="berschrift2"/>
      </w:pPr>
      <w:bookmarkStart w:id="24" w:name="_Toc66194428"/>
      <w:r>
        <w:t>Scope of Document</w:t>
      </w:r>
      <w:bookmarkEnd w:id="24"/>
      <w:r>
        <w:t xml:space="preserve"> </w:t>
      </w:r>
    </w:p>
    <w:p w14:paraId="50092A03" w14:textId="77777777" w:rsidR="00E96612" w:rsidRPr="00E96612" w:rsidRDefault="00E96612" w:rsidP="00E96612"/>
    <w:p w14:paraId="0A9D8245" w14:textId="77777777" w:rsidR="00E96612" w:rsidRDefault="00E96612" w:rsidP="00E96612">
      <w:pPr>
        <w:pStyle w:val="berschrift2"/>
      </w:pPr>
      <w:bookmarkStart w:id="25" w:name="_Toc66194429"/>
      <w:r>
        <w:t>Abbreviations</w:t>
      </w:r>
      <w:bookmarkEnd w:id="25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6BB403FB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579B47F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Abbreviation</w:t>
            </w:r>
          </w:p>
        </w:tc>
        <w:tc>
          <w:tcPr>
            <w:tcW w:w="6863" w:type="dxa"/>
          </w:tcPr>
          <w:p w14:paraId="7B25943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5093CD38" w14:textId="77777777" w:rsidTr="00E96612">
        <w:tc>
          <w:tcPr>
            <w:tcW w:w="2480" w:type="dxa"/>
          </w:tcPr>
          <w:p w14:paraId="740993B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6863" w:type="dxa"/>
          </w:tcPr>
          <w:p w14:paraId="2E74C419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Not applicable</w:t>
            </w:r>
          </w:p>
        </w:tc>
      </w:tr>
    </w:tbl>
    <w:p w14:paraId="5134CAE3" w14:textId="77777777" w:rsidR="00E96612" w:rsidRDefault="00E96612" w:rsidP="00E96612">
      <w:pPr>
        <w:pStyle w:val="Beschriftung"/>
      </w:pPr>
      <w:bookmarkStart w:id="26" w:name="_Toc661944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1</w:t>
      </w:r>
      <w:r>
        <w:fldChar w:fldCharType="end"/>
      </w:r>
      <w:r>
        <w:t>: Abbreviations</w:t>
      </w:r>
      <w:bookmarkEnd w:id="26"/>
    </w:p>
    <w:p w14:paraId="715855BB" w14:textId="77777777" w:rsidR="00E96612" w:rsidRPr="00E96612" w:rsidRDefault="00E96612" w:rsidP="00E96612"/>
    <w:p w14:paraId="64DDDD05" w14:textId="77777777" w:rsidR="00E96612" w:rsidRDefault="00E96612" w:rsidP="00E96612">
      <w:pPr>
        <w:pStyle w:val="berschrift2"/>
      </w:pPr>
      <w:bookmarkStart w:id="27" w:name="_Toc66194430"/>
      <w:r>
        <w:t>Terminology</w:t>
      </w:r>
      <w:bookmarkEnd w:id="27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13B0CBEA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2E74ECD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56AF071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288B5D0" w14:textId="77777777" w:rsidTr="00E96612">
        <w:tc>
          <w:tcPr>
            <w:tcW w:w="2480" w:type="dxa"/>
          </w:tcPr>
          <w:p w14:paraId="008B8476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6863" w:type="dxa"/>
          </w:tcPr>
          <w:p w14:paraId="03655C0B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31B3CB28" w14:textId="77777777" w:rsidR="00E96612" w:rsidRDefault="00E96612" w:rsidP="00E96612">
      <w:pPr>
        <w:pStyle w:val="Beschriftung"/>
      </w:pPr>
      <w:bookmarkStart w:id="28" w:name="_Toc661944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2</w:t>
      </w:r>
      <w:r>
        <w:fldChar w:fldCharType="end"/>
      </w:r>
      <w:r>
        <w:t>: Terminology</w:t>
      </w:r>
      <w:bookmarkEnd w:id="28"/>
    </w:p>
    <w:p w14:paraId="598588E8" w14:textId="77777777" w:rsidR="00E96612" w:rsidRPr="00E96612" w:rsidRDefault="00E96612" w:rsidP="00E96612"/>
    <w:p w14:paraId="72E22224" w14:textId="77777777" w:rsidR="00E96612" w:rsidRDefault="00E96612" w:rsidP="00E96612">
      <w:pPr>
        <w:pStyle w:val="berschrift2"/>
      </w:pPr>
      <w:bookmarkStart w:id="29" w:name="_Toc66194431"/>
      <w:r>
        <w:t>Referenced Documents</w:t>
      </w:r>
      <w:bookmarkEnd w:id="29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5AC6B0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44B490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2ECFF15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Document-Identification</w:t>
            </w:r>
          </w:p>
        </w:tc>
        <w:tc>
          <w:tcPr>
            <w:tcW w:w="5729" w:type="dxa"/>
          </w:tcPr>
          <w:p w14:paraId="7A69BE0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025E583" w14:textId="77777777" w:rsidTr="00E96612">
        <w:tc>
          <w:tcPr>
            <w:tcW w:w="1271" w:type="dxa"/>
          </w:tcPr>
          <w:p w14:paraId="029222CB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3B4D6AE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240B4A16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6DE6179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8E2C34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1E6A823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7114DE4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2F23EE1F" w14:textId="77777777" w:rsidR="00E96612" w:rsidRDefault="00E96612" w:rsidP="00E96612">
      <w:pPr>
        <w:pStyle w:val="Beschriftung"/>
      </w:pPr>
      <w:bookmarkStart w:id="30" w:name="_Toc661944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3</w:t>
      </w:r>
      <w:r>
        <w:fldChar w:fldCharType="end"/>
      </w:r>
      <w:r>
        <w:t>: Referenced Documents</w:t>
      </w:r>
      <w:bookmarkEnd w:id="30"/>
    </w:p>
    <w:p w14:paraId="1072F541" w14:textId="77777777" w:rsidR="00E96612" w:rsidRPr="00E96612" w:rsidRDefault="00E96612" w:rsidP="00E96612"/>
    <w:p w14:paraId="253777DC" w14:textId="77777777" w:rsidR="00E96612" w:rsidRDefault="00E96612" w:rsidP="00E96612">
      <w:pPr>
        <w:pStyle w:val="berschrift2"/>
      </w:pPr>
      <w:bookmarkStart w:id="31" w:name="_Toc66194432"/>
      <w:r>
        <w:t>Applicable Standards</w:t>
      </w:r>
      <w:bookmarkEnd w:id="31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6407BE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BFE041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3AEEF584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Document-Identification</w:t>
            </w:r>
          </w:p>
        </w:tc>
        <w:tc>
          <w:tcPr>
            <w:tcW w:w="5729" w:type="dxa"/>
          </w:tcPr>
          <w:p w14:paraId="7C4D8DA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51D0B65" w14:textId="77777777" w:rsidTr="00E96612">
        <w:tc>
          <w:tcPr>
            <w:tcW w:w="1271" w:type="dxa"/>
          </w:tcPr>
          <w:p w14:paraId="32DD9818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7A20A862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51E8A55F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4929F31A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126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290D1AA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6C39B4E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695FF858" w14:textId="77777777" w:rsidR="00E96612" w:rsidRDefault="00E96612" w:rsidP="00E96612">
      <w:pPr>
        <w:pStyle w:val="Beschriftung"/>
      </w:pPr>
      <w:bookmarkStart w:id="32" w:name="_Toc661944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4</w:t>
      </w:r>
      <w:r>
        <w:fldChar w:fldCharType="end"/>
      </w:r>
      <w:r>
        <w:t>: Applicable Standards</w:t>
      </w:r>
      <w:bookmarkEnd w:id="32"/>
    </w:p>
    <w:p w14:paraId="21C74840" w14:textId="77777777" w:rsidR="00E96612" w:rsidRDefault="00E96612" w:rsidP="00E96612"/>
    <w:p w14:paraId="752B7186" w14:textId="77777777" w:rsidR="00E96612" w:rsidRPr="00E96612" w:rsidRDefault="00E96612" w:rsidP="00E96612"/>
    <w:p w14:paraId="1EAF1D50" w14:textId="77777777" w:rsidR="00E96612" w:rsidRPr="00E96612" w:rsidRDefault="00E96612" w:rsidP="00E96612">
      <w:pPr>
        <w:pStyle w:val="berschrift1"/>
      </w:pPr>
      <w:bookmarkStart w:id="33" w:name="_Toc66194433"/>
      <w:r>
        <w:lastRenderedPageBreak/>
        <w:t>Introduction</w:t>
      </w:r>
      <w:bookmarkEnd w:id="33"/>
      <w:r>
        <w:t xml:space="preserve"> </w:t>
      </w:r>
    </w:p>
    <w:p w14:paraId="3F0454D0" w14:textId="77777777" w:rsidR="00E96612" w:rsidRDefault="00E96612" w:rsidP="00E96612">
      <w:pPr>
        <w:pStyle w:val="berschrift2"/>
      </w:pPr>
      <w:bookmarkStart w:id="34" w:name="_Toc66194434"/>
      <w:r>
        <w:t>System Overview</w:t>
      </w:r>
      <w:bookmarkEnd w:id="34"/>
      <w:r>
        <w:t xml:space="preserve"> </w:t>
      </w:r>
    </w:p>
    <w:p w14:paraId="00F8A260" w14:textId="184B7BD5" w:rsidR="0051370A" w:rsidRPr="0051370A" w:rsidRDefault="0051370A" w:rsidP="0051370A">
      <w:r>
        <w:rPr>
          <w:noProof/>
        </w:rPr>
        <w:drawing>
          <wp:inline distT="0" distB="0" distL="0" distR="0" wp14:anchorId="14BE390B" wp14:editId="73E0F608">
            <wp:extent cx="6115050" cy="2762250"/>
            <wp:effectExtent l="0" t="0" r="0" b="0"/>
            <wp:docPr id="9105348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85BB" w14:textId="77777777" w:rsidR="00E96612" w:rsidRPr="00E96612" w:rsidRDefault="00E96612" w:rsidP="00E96612"/>
    <w:p w14:paraId="5AB52C6D" w14:textId="42DC6278" w:rsidR="00E96612" w:rsidRDefault="00354002" w:rsidP="00E96612">
      <w:pPr>
        <w:pStyle w:val="berschrift2"/>
      </w:pPr>
      <w:bookmarkStart w:id="35" w:name="_Toc66194435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FC6B55" wp14:editId="1BBA6326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4775200" cy="3829050"/>
            <wp:effectExtent l="0" t="0" r="6350" b="0"/>
            <wp:wrapThrough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hrough>
            <wp:docPr id="1615349762" name="Grafik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12">
        <w:t>Interface Overview</w:t>
      </w:r>
      <w:bookmarkEnd w:id="35"/>
      <w:r w:rsidR="00E96612">
        <w:t xml:space="preserve"> </w:t>
      </w:r>
    </w:p>
    <w:p w14:paraId="7376351A" w14:textId="7D0EFBBC" w:rsidR="00E96612" w:rsidRPr="00E96612" w:rsidRDefault="00E96612" w:rsidP="00E96612"/>
    <w:p w14:paraId="18E008AE" w14:textId="77777777" w:rsidR="00E96612" w:rsidRDefault="00E96612" w:rsidP="00E96612">
      <w:pPr>
        <w:pStyle w:val="berschrift2"/>
      </w:pPr>
      <w:bookmarkStart w:id="36" w:name="_Toc66194436"/>
      <w:r>
        <w:lastRenderedPageBreak/>
        <w:t>Scenarios</w:t>
      </w:r>
      <w:bookmarkEnd w:id="36"/>
      <w:r>
        <w:t xml:space="preserve"> </w:t>
      </w:r>
    </w:p>
    <w:p w14:paraId="14B4F8CE" w14:textId="258431D9" w:rsidR="00354002" w:rsidRPr="00354002" w:rsidRDefault="00354002" w:rsidP="00354002">
      <w:pPr>
        <w:rPr>
          <w:b/>
          <w:bCs/>
        </w:rPr>
      </w:pPr>
      <w:r w:rsidRPr="00354002">
        <w:rPr>
          <w:b/>
          <w:bCs/>
        </w:rPr>
        <w:t xml:space="preserve">System </w:t>
      </w:r>
      <w:r w:rsidRPr="00354002">
        <w:rPr>
          <w:b/>
          <w:bCs/>
        </w:rPr>
        <w:t>Overview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4289C26B" w14:textId="77777777" w:rsidTr="00543022">
        <w:tc>
          <w:tcPr>
            <w:tcW w:w="2405" w:type="dxa"/>
          </w:tcPr>
          <w:p w14:paraId="344B7AE4" w14:textId="5B7D07F1" w:rsidR="00543022" w:rsidRDefault="00543022" w:rsidP="00543022">
            <w:r>
              <w:t>Name</w:t>
            </w:r>
          </w:p>
        </w:tc>
        <w:tc>
          <w:tcPr>
            <w:tcW w:w="7223" w:type="dxa"/>
          </w:tcPr>
          <w:p w14:paraId="4EB64BE0" w14:textId="56484C02" w:rsidR="00543022" w:rsidRDefault="00543022" w:rsidP="00543022">
            <w:r w:rsidRPr="00543022">
              <w:t>Display team number</w:t>
            </w:r>
          </w:p>
        </w:tc>
      </w:tr>
      <w:tr w:rsidR="00543022" w14:paraId="3876B82B" w14:textId="77777777" w:rsidTr="00543022">
        <w:tc>
          <w:tcPr>
            <w:tcW w:w="2405" w:type="dxa"/>
          </w:tcPr>
          <w:p w14:paraId="39F447E1" w14:textId="5718FF16" w:rsidR="00543022" w:rsidRDefault="00543022" w:rsidP="00543022">
            <w:r>
              <w:t>Short description</w:t>
            </w:r>
          </w:p>
        </w:tc>
        <w:tc>
          <w:tcPr>
            <w:tcW w:w="7223" w:type="dxa"/>
          </w:tcPr>
          <w:p w14:paraId="6B7667BD" w14:textId="6787E5D5" w:rsidR="00543022" w:rsidRDefault="00543022" w:rsidP="00543022">
            <w:r w:rsidRPr="00543022">
              <w:t>Displays a static team number on the OLED display for at least 2s</w:t>
            </w:r>
          </w:p>
        </w:tc>
      </w:tr>
      <w:tr w:rsidR="00543022" w14:paraId="70E2B3ED" w14:textId="77777777" w:rsidTr="00543022">
        <w:tc>
          <w:tcPr>
            <w:tcW w:w="2405" w:type="dxa"/>
          </w:tcPr>
          <w:p w14:paraId="29B98BB9" w14:textId="4140D458" w:rsidR="00543022" w:rsidRDefault="00543022" w:rsidP="00543022">
            <w:r>
              <w:t>Precondition</w:t>
            </w:r>
          </w:p>
        </w:tc>
        <w:tc>
          <w:tcPr>
            <w:tcW w:w="7223" w:type="dxa"/>
          </w:tcPr>
          <w:p w14:paraId="4E320B27" w14:textId="07742C07" w:rsidR="00543022" w:rsidRDefault="00543022" w:rsidP="00543022">
            <w:r w:rsidRPr="00543022">
              <w:t>System boot is finished</w:t>
            </w:r>
          </w:p>
        </w:tc>
      </w:tr>
      <w:tr w:rsidR="00543022" w14:paraId="531C3BB8" w14:textId="77777777" w:rsidTr="00543022">
        <w:tc>
          <w:tcPr>
            <w:tcW w:w="2405" w:type="dxa"/>
          </w:tcPr>
          <w:p w14:paraId="7672994C" w14:textId="241A0831" w:rsidR="00543022" w:rsidRDefault="00543022" w:rsidP="00543022">
            <w:r>
              <w:t>Postcondition</w:t>
            </w:r>
          </w:p>
        </w:tc>
        <w:tc>
          <w:tcPr>
            <w:tcW w:w="7223" w:type="dxa"/>
          </w:tcPr>
          <w:p w14:paraId="256FF524" w14:textId="53767599" w:rsidR="00543022" w:rsidRDefault="00543022" w:rsidP="00543022">
            <w:r>
              <w:t>none</w:t>
            </w:r>
          </w:p>
        </w:tc>
      </w:tr>
      <w:tr w:rsidR="00543022" w14:paraId="53431BB8" w14:textId="77777777" w:rsidTr="00543022">
        <w:tc>
          <w:tcPr>
            <w:tcW w:w="2405" w:type="dxa"/>
          </w:tcPr>
          <w:p w14:paraId="3AED7CEF" w14:textId="1CC1638E" w:rsidR="00543022" w:rsidRDefault="00543022" w:rsidP="00543022">
            <w:r>
              <w:t>Error case</w:t>
            </w:r>
          </w:p>
        </w:tc>
        <w:tc>
          <w:tcPr>
            <w:tcW w:w="7223" w:type="dxa"/>
          </w:tcPr>
          <w:p w14:paraId="43DEBE9B" w14:textId="542AAD90" w:rsidR="00543022" w:rsidRDefault="00543022" w:rsidP="00543022">
            <w:r>
              <w:t>none</w:t>
            </w:r>
          </w:p>
        </w:tc>
      </w:tr>
      <w:tr w:rsidR="00543022" w14:paraId="04DAB77F" w14:textId="77777777" w:rsidTr="00543022">
        <w:tc>
          <w:tcPr>
            <w:tcW w:w="2405" w:type="dxa"/>
          </w:tcPr>
          <w:p w14:paraId="2493FE09" w14:textId="0A4C7DDD" w:rsidR="00543022" w:rsidRDefault="00543022" w:rsidP="00543022">
            <w:r>
              <w:t>Actors</w:t>
            </w:r>
          </w:p>
        </w:tc>
        <w:tc>
          <w:tcPr>
            <w:tcW w:w="7223" w:type="dxa"/>
          </w:tcPr>
          <w:p w14:paraId="5C856759" w14:textId="198BE318" w:rsidR="00543022" w:rsidRDefault="00543022" w:rsidP="00543022">
            <w:r w:rsidRPr="00543022">
              <w:t>PowerOn</w:t>
            </w:r>
          </w:p>
        </w:tc>
      </w:tr>
      <w:tr w:rsidR="00543022" w14:paraId="7C320DAA" w14:textId="77777777" w:rsidTr="00543022">
        <w:tc>
          <w:tcPr>
            <w:tcW w:w="2405" w:type="dxa"/>
          </w:tcPr>
          <w:p w14:paraId="2919B4FA" w14:textId="310677BD" w:rsidR="00543022" w:rsidRDefault="00543022" w:rsidP="00543022">
            <w:r>
              <w:t>Trigger</w:t>
            </w:r>
          </w:p>
        </w:tc>
        <w:tc>
          <w:tcPr>
            <w:tcW w:w="7223" w:type="dxa"/>
          </w:tcPr>
          <w:p w14:paraId="5A409F74" w14:textId="1F8989BC" w:rsidR="00543022" w:rsidRDefault="00543022" w:rsidP="00543022">
            <w:r w:rsidRPr="00543022">
              <w:t>Finalization of system boot</w:t>
            </w:r>
          </w:p>
        </w:tc>
      </w:tr>
      <w:tr w:rsidR="00543022" w14:paraId="2C56189D" w14:textId="77777777" w:rsidTr="00543022">
        <w:tc>
          <w:tcPr>
            <w:tcW w:w="2405" w:type="dxa"/>
          </w:tcPr>
          <w:p w14:paraId="483F1196" w14:textId="540209D8" w:rsidR="00543022" w:rsidRDefault="00543022" w:rsidP="00543022">
            <w:r>
              <w:t>Stand sequence</w:t>
            </w:r>
          </w:p>
        </w:tc>
        <w:tc>
          <w:tcPr>
            <w:tcW w:w="7223" w:type="dxa"/>
          </w:tcPr>
          <w:p w14:paraId="369279C4" w14:textId="6AEDED03" w:rsidR="00543022" w:rsidRDefault="00543022" w:rsidP="00543022">
            <w:r w:rsidRPr="00543022">
              <w:t>The system boot is finished. Then the displays shows a static team number on the OLED display for at least 2s</w:t>
            </w:r>
          </w:p>
        </w:tc>
      </w:tr>
      <w:tr w:rsidR="00543022" w14:paraId="70C097A2" w14:textId="77777777" w:rsidTr="00543022">
        <w:tc>
          <w:tcPr>
            <w:tcW w:w="2405" w:type="dxa"/>
          </w:tcPr>
          <w:p w14:paraId="7B695900" w14:textId="02EBD6FF" w:rsidR="00543022" w:rsidRDefault="00543022" w:rsidP="00543022">
            <w:r>
              <w:t>Alternative sequences</w:t>
            </w:r>
          </w:p>
        </w:tc>
        <w:tc>
          <w:tcPr>
            <w:tcW w:w="7223" w:type="dxa"/>
          </w:tcPr>
          <w:p w14:paraId="138858BA" w14:textId="2954311B" w:rsidR="00543022" w:rsidRDefault="00543022" w:rsidP="00543022">
            <w:r>
              <w:t>none</w:t>
            </w:r>
          </w:p>
        </w:tc>
      </w:tr>
    </w:tbl>
    <w:p w14:paraId="5564FD2B" w14:textId="77777777" w:rsidR="00543022" w:rsidRDefault="0054302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1572F297" w14:textId="77777777" w:rsidTr="00177237">
        <w:tc>
          <w:tcPr>
            <w:tcW w:w="2405" w:type="dxa"/>
          </w:tcPr>
          <w:p w14:paraId="50395E0C" w14:textId="77777777" w:rsidR="00543022" w:rsidRDefault="00543022" w:rsidP="00177237">
            <w:r>
              <w:t>Name</w:t>
            </w:r>
          </w:p>
        </w:tc>
        <w:tc>
          <w:tcPr>
            <w:tcW w:w="7223" w:type="dxa"/>
          </w:tcPr>
          <w:p w14:paraId="43D9CBF9" w14:textId="2A2D4CD6" w:rsidR="00543022" w:rsidRDefault="00543022" w:rsidP="00177237">
            <w:r w:rsidRPr="00543022">
              <w:t>Delayed drive start</w:t>
            </w:r>
          </w:p>
        </w:tc>
      </w:tr>
      <w:tr w:rsidR="00543022" w14:paraId="7A4A034D" w14:textId="77777777" w:rsidTr="00177237">
        <w:tc>
          <w:tcPr>
            <w:tcW w:w="2405" w:type="dxa"/>
          </w:tcPr>
          <w:p w14:paraId="75D14A3E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791A1FFC" w14:textId="7AF447AC" w:rsidR="00543022" w:rsidRDefault="00543022" w:rsidP="00177237">
            <w:r w:rsidRPr="00543022">
              <w:t>The system waits for 3s and then starts to drive</w:t>
            </w:r>
          </w:p>
        </w:tc>
      </w:tr>
      <w:tr w:rsidR="00543022" w14:paraId="75B83DC8" w14:textId="77777777" w:rsidTr="00177237">
        <w:tc>
          <w:tcPr>
            <w:tcW w:w="2405" w:type="dxa"/>
          </w:tcPr>
          <w:p w14:paraId="046D8B73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798B7299" w14:textId="00D258E4" w:rsidR="00543022" w:rsidRDefault="00543022" w:rsidP="00177237">
            <w:r w:rsidRPr="00543022">
              <w:t>No operating cycle is running</w:t>
            </w:r>
          </w:p>
        </w:tc>
      </w:tr>
      <w:tr w:rsidR="00543022" w14:paraId="75992409" w14:textId="77777777" w:rsidTr="00177237">
        <w:tc>
          <w:tcPr>
            <w:tcW w:w="2405" w:type="dxa"/>
          </w:tcPr>
          <w:p w14:paraId="38271891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4EE656B4" w14:textId="77777777" w:rsidR="00543022" w:rsidRDefault="00543022" w:rsidP="00177237">
            <w:r>
              <w:t>none</w:t>
            </w:r>
          </w:p>
        </w:tc>
      </w:tr>
      <w:tr w:rsidR="00543022" w14:paraId="6B172C84" w14:textId="77777777" w:rsidTr="00177237">
        <w:tc>
          <w:tcPr>
            <w:tcW w:w="2405" w:type="dxa"/>
          </w:tcPr>
          <w:p w14:paraId="0F0855A6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4DCA75D4" w14:textId="77777777" w:rsidR="00543022" w:rsidRDefault="00543022" w:rsidP="00177237">
            <w:r>
              <w:t>none</w:t>
            </w:r>
          </w:p>
        </w:tc>
      </w:tr>
      <w:tr w:rsidR="00543022" w14:paraId="3168C518" w14:textId="77777777" w:rsidTr="00177237">
        <w:tc>
          <w:tcPr>
            <w:tcW w:w="2405" w:type="dxa"/>
          </w:tcPr>
          <w:p w14:paraId="7313B05F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5562266B" w14:textId="13528639" w:rsidR="00543022" w:rsidRDefault="00543022" w:rsidP="00177237">
            <w:r w:rsidRPr="00543022">
              <w:t>StartButton</w:t>
            </w:r>
          </w:p>
        </w:tc>
      </w:tr>
      <w:tr w:rsidR="00543022" w14:paraId="465E164F" w14:textId="77777777" w:rsidTr="00177237">
        <w:tc>
          <w:tcPr>
            <w:tcW w:w="2405" w:type="dxa"/>
          </w:tcPr>
          <w:p w14:paraId="1B5DE49D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7C182C08" w14:textId="26E7FF95" w:rsidR="00543022" w:rsidRDefault="00543022" w:rsidP="00177237">
            <w:r w:rsidRPr="00543022">
              <w:t>StartButton released</w:t>
            </w:r>
          </w:p>
        </w:tc>
      </w:tr>
      <w:tr w:rsidR="00543022" w14:paraId="2B3A5408" w14:textId="77777777" w:rsidTr="00177237">
        <w:tc>
          <w:tcPr>
            <w:tcW w:w="2405" w:type="dxa"/>
          </w:tcPr>
          <w:p w14:paraId="228AA1A7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3B684C0D" w14:textId="4D602159" w:rsidR="00543022" w:rsidRDefault="00543022" w:rsidP="00177237">
            <w:r w:rsidRPr="00543022">
              <w:t>The StartButton is released. Then the system waits for 3s and then starts to drive.</w:t>
            </w:r>
          </w:p>
        </w:tc>
      </w:tr>
      <w:tr w:rsidR="00543022" w14:paraId="3703EEEE" w14:textId="77777777" w:rsidTr="00177237">
        <w:tc>
          <w:tcPr>
            <w:tcW w:w="2405" w:type="dxa"/>
          </w:tcPr>
          <w:p w14:paraId="77B6916B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31F59FE5" w14:textId="77777777" w:rsidR="00543022" w:rsidRDefault="00543022" w:rsidP="00177237">
            <w:r>
              <w:t>none</w:t>
            </w:r>
          </w:p>
        </w:tc>
      </w:tr>
    </w:tbl>
    <w:p w14:paraId="2CF1F907" w14:textId="055C0A05" w:rsidR="008D08EC" w:rsidRDefault="008D08EC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73D8F3A7" w14:textId="77777777" w:rsidTr="00177237">
        <w:tc>
          <w:tcPr>
            <w:tcW w:w="2405" w:type="dxa"/>
          </w:tcPr>
          <w:p w14:paraId="59EB4FD7" w14:textId="22DA55A6" w:rsidR="00543022" w:rsidRDefault="008D08EC" w:rsidP="00177237">
            <w:r>
              <w:br w:type="page"/>
            </w:r>
            <w:r w:rsidR="00543022">
              <w:t>Name</w:t>
            </w:r>
          </w:p>
        </w:tc>
        <w:tc>
          <w:tcPr>
            <w:tcW w:w="7223" w:type="dxa"/>
          </w:tcPr>
          <w:p w14:paraId="3362E431" w14:textId="3528E81A" w:rsidR="00543022" w:rsidRDefault="00543022" w:rsidP="00177237">
            <w:r w:rsidRPr="00543022">
              <w:t>Crossline detection and beep</w:t>
            </w:r>
          </w:p>
        </w:tc>
      </w:tr>
      <w:tr w:rsidR="00543022" w14:paraId="647906E1" w14:textId="77777777" w:rsidTr="00177237">
        <w:tc>
          <w:tcPr>
            <w:tcW w:w="2405" w:type="dxa"/>
          </w:tcPr>
          <w:p w14:paraId="65085549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0BBCC909" w14:textId="63125314" w:rsidR="00543022" w:rsidRDefault="00543022" w:rsidP="00177237">
            <w:r w:rsidRPr="00543022">
              <w:t>When the LineSensors detect a crossline the Buzzer sounds a short beep</w:t>
            </w:r>
          </w:p>
        </w:tc>
      </w:tr>
      <w:tr w:rsidR="00543022" w14:paraId="189B5EEF" w14:textId="77777777" w:rsidTr="00177237">
        <w:tc>
          <w:tcPr>
            <w:tcW w:w="2405" w:type="dxa"/>
          </w:tcPr>
          <w:p w14:paraId="1209D0D0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1D9C84B2" w14:textId="1EE096FE" w:rsidR="00543022" w:rsidRDefault="0051370A" w:rsidP="00177237">
            <w:r>
              <w:t>n</w:t>
            </w:r>
            <w:r w:rsidR="00543022">
              <w:t>one</w:t>
            </w:r>
          </w:p>
        </w:tc>
      </w:tr>
      <w:tr w:rsidR="00543022" w14:paraId="0F8B1D81" w14:textId="77777777" w:rsidTr="00177237">
        <w:tc>
          <w:tcPr>
            <w:tcW w:w="2405" w:type="dxa"/>
          </w:tcPr>
          <w:p w14:paraId="1B95A821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575FC165" w14:textId="77777777" w:rsidR="00543022" w:rsidRDefault="00543022" w:rsidP="00177237">
            <w:r>
              <w:t>none</w:t>
            </w:r>
          </w:p>
        </w:tc>
      </w:tr>
      <w:tr w:rsidR="00543022" w14:paraId="69BB9600" w14:textId="77777777" w:rsidTr="00177237">
        <w:tc>
          <w:tcPr>
            <w:tcW w:w="2405" w:type="dxa"/>
          </w:tcPr>
          <w:p w14:paraId="66F7A139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44F0ECDC" w14:textId="77777777" w:rsidR="00543022" w:rsidRDefault="00543022" w:rsidP="00177237">
            <w:r>
              <w:t>none</w:t>
            </w:r>
          </w:p>
        </w:tc>
      </w:tr>
      <w:tr w:rsidR="00543022" w14:paraId="541ACEB6" w14:textId="77777777" w:rsidTr="00177237">
        <w:tc>
          <w:tcPr>
            <w:tcW w:w="2405" w:type="dxa"/>
          </w:tcPr>
          <w:p w14:paraId="5C767549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477E51F4" w14:textId="77777777" w:rsidR="00543022" w:rsidRDefault="00543022" w:rsidP="00177237">
            <w:r>
              <w:t>none</w:t>
            </w:r>
          </w:p>
        </w:tc>
      </w:tr>
      <w:tr w:rsidR="00543022" w14:paraId="4F8BE147" w14:textId="77777777" w:rsidTr="00177237">
        <w:tc>
          <w:tcPr>
            <w:tcW w:w="2405" w:type="dxa"/>
          </w:tcPr>
          <w:p w14:paraId="23790A7D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7594263D" w14:textId="50E7BF1D" w:rsidR="00543022" w:rsidRDefault="00543022" w:rsidP="00177237">
            <w:r w:rsidRPr="00543022">
              <w:t>Delayed drive start is finished</w:t>
            </w:r>
          </w:p>
        </w:tc>
      </w:tr>
      <w:tr w:rsidR="00543022" w14:paraId="56379B13" w14:textId="77777777" w:rsidTr="00177237">
        <w:tc>
          <w:tcPr>
            <w:tcW w:w="2405" w:type="dxa"/>
          </w:tcPr>
          <w:p w14:paraId="444E4905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0A5411B2" w14:textId="1F45B852" w:rsidR="00543022" w:rsidRDefault="00543022" w:rsidP="00177237">
            <w:r w:rsidRPr="00543022">
              <w:t>The delayed drive start is finished. As soon as the LineSensors detect a crossline the Buzzer sounds a short beep.</w:t>
            </w:r>
          </w:p>
        </w:tc>
      </w:tr>
      <w:tr w:rsidR="00543022" w14:paraId="55A56304" w14:textId="77777777" w:rsidTr="00177237">
        <w:tc>
          <w:tcPr>
            <w:tcW w:w="2405" w:type="dxa"/>
          </w:tcPr>
          <w:p w14:paraId="2E4517B2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2BAAE1CE" w14:textId="77777777" w:rsidR="00543022" w:rsidRDefault="00543022" w:rsidP="00177237">
            <w:r>
              <w:t>none</w:t>
            </w:r>
          </w:p>
        </w:tc>
      </w:tr>
    </w:tbl>
    <w:p w14:paraId="44D47FB9" w14:textId="709390F2" w:rsidR="00354002" w:rsidRDefault="00354002" w:rsidP="00543022"/>
    <w:p w14:paraId="282A0F24" w14:textId="1074BDA6" w:rsidR="00543022" w:rsidRDefault="00354002" w:rsidP="00354002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7070810E" w14:textId="77777777" w:rsidTr="00177237">
        <w:tc>
          <w:tcPr>
            <w:tcW w:w="2405" w:type="dxa"/>
          </w:tcPr>
          <w:p w14:paraId="2734ABEF" w14:textId="77777777" w:rsidR="00543022" w:rsidRDefault="00543022" w:rsidP="00177237">
            <w:r>
              <w:lastRenderedPageBreak/>
              <w:t>Name</w:t>
            </w:r>
          </w:p>
        </w:tc>
        <w:tc>
          <w:tcPr>
            <w:tcW w:w="7223" w:type="dxa"/>
          </w:tcPr>
          <w:p w14:paraId="2AB4AD7E" w14:textId="6B64AC36" w:rsidR="00543022" w:rsidRDefault="00543022" w:rsidP="00177237">
            <w:r w:rsidRPr="00543022">
              <w:t>Start time measurement and drive one lap</w:t>
            </w:r>
          </w:p>
        </w:tc>
      </w:tr>
      <w:tr w:rsidR="00543022" w14:paraId="7916E59D" w14:textId="77777777" w:rsidTr="00177237">
        <w:tc>
          <w:tcPr>
            <w:tcW w:w="2405" w:type="dxa"/>
          </w:tcPr>
          <w:p w14:paraId="2713DE77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404A2FC1" w14:textId="40BED826" w:rsidR="00543022" w:rsidRDefault="00543022" w:rsidP="00177237">
            <w:r w:rsidRPr="00543022">
              <w:t>After reaching the start position the time measurement starts and a whole lap is driven.</w:t>
            </w:r>
          </w:p>
        </w:tc>
      </w:tr>
      <w:tr w:rsidR="00543022" w14:paraId="7B9DEA93" w14:textId="77777777" w:rsidTr="00177237">
        <w:tc>
          <w:tcPr>
            <w:tcW w:w="2405" w:type="dxa"/>
          </w:tcPr>
          <w:p w14:paraId="7E73A474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3578F00D" w14:textId="2DB8F4DF" w:rsidR="00543022" w:rsidRDefault="0051370A" w:rsidP="00177237">
            <w:r>
              <w:t>n</w:t>
            </w:r>
            <w:r w:rsidR="00543022">
              <w:t>one</w:t>
            </w:r>
          </w:p>
        </w:tc>
      </w:tr>
      <w:tr w:rsidR="00543022" w14:paraId="00BE3992" w14:textId="77777777" w:rsidTr="00177237">
        <w:tc>
          <w:tcPr>
            <w:tcW w:w="2405" w:type="dxa"/>
          </w:tcPr>
          <w:p w14:paraId="743D1105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65C2E453" w14:textId="77777777" w:rsidR="00543022" w:rsidRDefault="00543022" w:rsidP="00177237">
            <w:r>
              <w:t>none</w:t>
            </w:r>
          </w:p>
        </w:tc>
      </w:tr>
      <w:tr w:rsidR="00543022" w14:paraId="3F5F97AE" w14:textId="77777777" w:rsidTr="00177237">
        <w:tc>
          <w:tcPr>
            <w:tcW w:w="2405" w:type="dxa"/>
          </w:tcPr>
          <w:p w14:paraId="1CB33B5B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22F8D712" w14:textId="77777777" w:rsidR="00543022" w:rsidRDefault="00543022" w:rsidP="00177237">
            <w:r>
              <w:t>none</w:t>
            </w:r>
          </w:p>
        </w:tc>
      </w:tr>
      <w:tr w:rsidR="00543022" w14:paraId="5BD015F3" w14:textId="77777777" w:rsidTr="00177237">
        <w:tc>
          <w:tcPr>
            <w:tcW w:w="2405" w:type="dxa"/>
          </w:tcPr>
          <w:p w14:paraId="514AD101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3E40ECFA" w14:textId="77777777" w:rsidR="00543022" w:rsidRDefault="00543022" w:rsidP="00177237">
            <w:r>
              <w:t>none</w:t>
            </w:r>
          </w:p>
        </w:tc>
      </w:tr>
      <w:tr w:rsidR="00543022" w14:paraId="1F635C0C" w14:textId="77777777" w:rsidTr="00177237">
        <w:tc>
          <w:tcPr>
            <w:tcW w:w="2405" w:type="dxa"/>
          </w:tcPr>
          <w:p w14:paraId="58E6F107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2EB98D02" w14:textId="053670B4" w:rsidR="00543022" w:rsidRDefault="00543022" w:rsidP="00177237">
            <w:r w:rsidRPr="00543022">
              <w:t>Crossline is detected for the first time in the operating cycle</w:t>
            </w:r>
          </w:p>
        </w:tc>
      </w:tr>
      <w:tr w:rsidR="00543022" w14:paraId="0B47A7E8" w14:textId="77777777" w:rsidTr="00177237">
        <w:tc>
          <w:tcPr>
            <w:tcW w:w="2405" w:type="dxa"/>
          </w:tcPr>
          <w:p w14:paraId="41CEF56D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3BAA31DC" w14:textId="68A7B499" w:rsidR="00543022" w:rsidRDefault="00543022" w:rsidP="00177237">
            <w:r w:rsidRPr="00543022">
              <w:t>The crossline is detected for the first time in the operating cycle. The time measurement starts and a whole lap is driven.</w:t>
            </w:r>
          </w:p>
        </w:tc>
      </w:tr>
      <w:tr w:rsidR="00543022" w14:paraId="13B2E626" w14:textId="77777777" w:rsidTr="00177237">
        <w:tc>
          <w:tcPr>
            <w:tcW w:w="2405" w:type="dxa"/>
          </w:tcPr>
          <w:p w14:paraId="570120BC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6151A1A3" w14:textId="77777777" w:rsidR="00543022" w:rsidRDefault="00543022" w:rsidP="00177237">
            <w:r>
              <w:t>none</w:t>
            </w:r>
          </w:p>
        </w:tc>
      </w:tr>
    </w:tbl>
    <w:p w14:paraId="513403EA" w14:textId="77777777" w:rsidR="00543022" w:rsidRDefault="0054302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42C6C905" w14:textId="77777777" w:rsidTr="00177237">
        <w:tc>
          <w:tcPr>
            <w:tcW w:w="2405" w:type="dxa"/>
          </w:tcPr>
          <w:p w14:paraId="5387061E" w14:textId="77777777" w:rsidR="00543022" w:rsidRDefault="00543022" w:rsidP="00177237">
            <w:r>
              <w:t>Name</w:t>
            </w:r>
          </w:p>
        </w:tc>
        <w:tc>
          <w:tcPr>
            <w:tcW w:w="7223" w:type="dxa"/>
          </w:tcPr>
          <w:p w14:paraId="7E028C21" w14:textId="3ACADBF6" w:rsidR="00543022" w:rsidRDefault="00543022" w:rsidP="00177237">
            <w:r w:rsidRPr="00543022">
              <w:t>Stop motors and time measurement</w:t>
            </w:r>
          </w:p>
        </w:tc>
      </w:tr>
      <w:tr w:rsidR="00543022" w14:paraId="2C83C059" w14:textId="77777777" w:rsidTr="00177237">
        <w:tc>
          <w:tcPr>
            <w:tcW w:w="2405" w:type="dxa"/>
          </w:tcPr>
          <w:p w14:paraId="5F1AA88B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1CC0D3A2" w14:textId="243E88D9" w:rsidR="00543022" w:rsidRDefault="00543022" w:rsidP="00177237">
            <w:r w:rsidRPr="00543022">
              <w:t>After reaching the finish position the motors and the time measurement stop</w:t>
            </w:r>
          </w:p>
        </w:tc>
      </w:tr>
      <w:tr w:rsidR="00543022" w14:paraId="486EB630" w14:textId="77777777" w:rsidTr="00177237">
        <w:tc>
          <w:tcPr>
            <w:tcW w:w="2405" w:type="dxa"/>
          </w:tcPr>
          <w:p w14:paraId="5576EFA5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4ED47A90" w14:textId="6BF4D3F0" w:rsidR="00543022" w:rsidRDefault="0051370A" w:rsidP="00177237">
            <w:r>
              <w:t>n</w:t>
            </w:r>
            <w:r w:rsidR="00543022">
              <w:t>one</w:t>
            </w:r>
          </w:p>
        </w:tc>
      </w:tr>
      <w:tr w:rsidR="00543022" w14:paraId="43F4C965" w14:textId="77777777" w:rsidTr="00177237">
        <w:tc>
          <w:tcPr>
            <w:tcW w:w="2405" w:type="dxa"/>
          </w:tcPr>
          <w:p w14:paraId="5A501B0A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4E2A3309" w14:textId="77777777" w:rsidR="00543022" w:rsidRDefault="00543022" w:rsidP="00177237">
            <w:r>
              <w:t>none</w:t>
            </w:r>
          </w:p>
        </w:tc>
      </w:tr>
      <w:tr w:rsidR="00543022" w14:paraId="313EA783" w14:textId="77777777" w:rsidTr="00177237">
        <w:tc>
          <w:tcPr>
            <w:tcW w:w="2405" w:type="dxa"/>
          </w:tcPr>
          <w:p w14:paraId="20DEFB77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2561BA8E" w14:textId="77777777" w:rsidR="00543022" w:rsidRDefault="00543022" w:rsidP="00177237">
            <w:r>
              <w:t>none</w:t>
            </w:r>
          </w:p>
        </w:tc>
      </w:tr>
      <w:tr w:rsidR="00543022" w14:paraId="3B05147D" w14:textId="77777777" w:rsidTr="00177237">
        <w:tc>
          <w:tcPr>
            <w:tcW w:w="2405" w:type="dxa"/>
          </w:tcPr>
          <w:p w14:paraId="4BAD22D5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4C1E21D7" w14:textId="77777777" w:rsidR="00543022" w:rsidRDefault="00543022" w:rsidP="00177237">
            <w:r>
              <w:t>none</w:t>
            </w:r>
          </w:p>
        </w:tc>
      </w:tr>
      <w:tr w:rsidR="00543022" w14:paraId="0E78C556" w14:textId="77777777" w:rsidTr="00177237">
        <w:tc>
          <w:tcPr>
            <w:tcW w:w="2405" w:type="dxa"/>
          </w:tcPr>
          <w:p w14:paraId="4CEFE204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29BE8ECB" w14:textId="00522BDB" w:rsidR="00543022" w:rsidRDefault="00543022" w:rsidP="00177237">
            <w:r w:rsidRPr="00543022">
              <w:t>Crossline is detected for the second time in the operating cycle</w:t>
            </w:r>
          </w:p>
        </w:tc>
      </w:tr>
      <w:tr w:rsidR="00543022" w14:paraId="3B2FA94F" w14:textId="77777777" w:rsidTr="00177237">
        <w:tc>
          <w:tcPr>
            <w:tcW w:w="2405" w:type="dxa"/>
          </w:tcPr>
          <w:p w14:paraId="4A372193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400FDA1F" w14:textId="3ABC96BA" w:rsidR="00543022" w:rsidRDefault="00543022" w:rsidP="00177237">
            <w:r w:rsidRPr="00543022">
              <w:t>The crossline is detected for the second time in the operating cycle. The motors and the time measurement stop.</w:t>
            </w:r>
          </w:p>
        </w:tc>
      </w:tr>
      <w:tr w:rsidR="00543022" w14:paraId="19E56C06" w14:textId="77777777" w:rsidTr="00177237">
        <w:tc>
          <w:tcPr>
            <w:tcW w:w="2405" w:type="dxa"/>
          </w:tcPr>
          <w:p w14:paraId="2E7F1192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5BD1C7A8" w14:textId="77777777" w:rsidR="00543022" w:rsidRDefault="00543022" w:rsidP="00177237">
            <w:r>
              <w:t>none</w:t>
            </w:r>
          </w:p>
        </w:tc>
      </w:tr>
    </w:tbl>
    <w:p w14:paraId="116DDC8D" w14:textId="3B7DA8FA" w:rsidR="008D08EC" w:rsidRDefault="008D08EC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25227A8A" w14:textId="77777777" w:rsidTr="00177237">
        <w:tc>
          <w:tcPr>
            <w:tcW w:w="2405" w:type="dxa"/>
          </w:tcPr>
          <w:p w14:paraId="3EB2D3CE" w14:textId="2D148EC8" w:rsidR="00543022" w:rsidRDefault="008D08EC" w:rsidP="00177237">
            <w:r>
              <w:br w:type="page"/>
            </w:r>
            <w:r w:rsidR="00543022">
              <w:t>Name</w:t>
            </w:r>
          </w:p>
        </w:tc>
        <w:tc>
          <w:tcPr>
            <w:tcW w:w="7223" w:type="dxa"/>
          </w:tcPr>
          <w:p w14:paraId="6D7463B8" w14:textId="1E4DDB1F" w:rsidR="00543022" w:rsidRDefault="008D08EC" w:rsidP="00177237">
            <w:r w:rsidRPr="008D08EC">
              <w:t>Display lap time</w:t>
            </w:r>
          </w:p>
        </w:tc>
      </w:tr>
      <w:tr w:rsidR="00543022" w14:paraId="38E273DD" w14:textId="77777777" w:rsidTr="00177237">
        <w:tc>
          <w:tcPr>
            <w:tcW w:w="2405" w:type="dxa"/>
          </w:tcPr>
          <w:p w14:paraId="36C3BACD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0DE22CEF" w14:textId="77A99867" w:rsidR="00543022" w:rsidRDefault="008D08EC" w:rsidP="00177237">
            <w:r w:rsidRPr="008D08EC">
              <w:t>After finishing one lap the OLED display shows the lap time</w:t>
            </w:r>
          </w:p>
        </w:tc>
      </w:tr>
      <w:tr w:rsidR="00543022" w14:paraId="1ED0E372" w14:textId="77777777" w:rsidTr="00177237">
        <w:tc>
          <w:tcPr>
            <w:tcW w:w="2405" w:type="dxa"/>
          </w:tcPr>
          <w:p w14:paraId="6283B11C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712E787A" w14:textId="773E5C55" w:rsidR="00543022" w:rsidRDefault="008D08EC" w:rsidP="00177237">
            <w:r w:rsidRPr="008D08EC">
              <w:t>The crossline was detected for two time in the operating cycle.</w:t>
            </w:r>
          </w:p>
        </w:tc>
      </w:tr>
      <w:tr w:rsidR="00543022" w14:paraId="534959E8" w14:textId="77777777" w:rsidTr="00177237">
        <w:tc>
          <w:tcPr>
            <w:tcW w:w="2405" w:type="dxa"/>
          </w:tcPr>
          <w:p w14:paraId="4EB26175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2C51A590" w14:textId="77777777" w:rsidR="00543022" w:rsidRDefault="00543022" w:rsidP="00177237">
            <w:r>
              <w:t>none</w:t>
            </w:r>
          </w:p>
        </w:tc>
      </w:tr>
      <w:tr w:rsidR="00543022" w14:paraId="2339A12C" w14:textId="77777777" w:rsidTr="00177237">
        <w:tc>
          <w:tcPr>
            <w:tcW w:w="2405" w:type="dxa"/>
          </w:tcPr>
          <w:p w14:paraId="400AF5E5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7F881925" w14:textId="77777777" w:rsidR="00543022" w:rsidRDefault="00543022" w:rsidP="00177237">
            <w:r>
              <w:t>none</w:t>
            </w:r>
          </w:p>
        </w:tc>
      </w:tr>
      <w:tr w:rsidR="00543022" w14:paraId="23704C2D" w14:textId="77777777" w:rsidTr="00177237">
        <w:tc>
          <w:tcPr>
            <w:tcW w:w="2405" w:type="dxa"/>
          </w:tcPr>
          <w:p w14:paraId="74E8CADB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21BB2467" w14:textId="77777777" w:rsidR="00543022" w:rsidRDefault="00543022" w:rsidP="00177237">
            <w:r>
              <w:t>none</w:t>
            </w:r>
          </w:p>
        </w:tc>
      </w:tr>
      <w:tr w:rsidR="00543022" w14:paraId="55A92FA8" w14:textId="77777777" w:rsidTr="00177237">
        <w:tc>
          <w:tcPr>
            <w:tcW w:w="2405" w:type="dxa"/>
          </w:tcPr>
          <w:p w14:paraId="26271C23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456F309F" w14:textId="6F39FB00" w:rsidR="00543022" w:rsidRDefault="008D08EC" w:rsidP="00177237">
            <w:r w:rsidRPr="008D08EC">
              <w:t>The lap was finished without an error</w:t>
            </w:r>
          </w:p>
        </w:tc>
      </w:tr>
      <w:tr w:rsidR="00543022" w14:paraId="5A60A079" w14:textId="77777777" w:rsidTr="00177237">
        <w:tc>
          <w:tcPr>
            <w:tcW w:w="2405" w:type="dxa"/>
          </w:tcPr>
          <w:p w14:paraId="56962F73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5AA72C70" w14:textId="6974045A" w:rsidR="00543022" w:rsidRDefault="008D08EC" w:rsidP="00177237">
            <w:r w:rsidRPr="008D08EC">
              <w:t>The crossline is detected for the second time in the operating cycle. The OLED display shows the lap time.</w:t>
            </w:r>
          </w:p>
        </w:tc>
      </w:tr>
      <w:tr w:rsidR="00543022" w14:paraId="68EEF182" w14:textId="77777777" w:rsidTr="00177237">
        <w:tc>
          <w:tcPr>
            <w:tcW w:w="2405" w:type="dxa"/>
          </w:tcPr>
          <w:p w14:paraId="47F92F5A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3D9A7107" w14:textId="77777777" w:rsidR="00543022" w:rsidRDefault="00543022" w:rsidP="00177237">
            <w:r>
              <w:t>none</w:t>
            </w:r>
          </w:p>
        </w:tc>
      </w:tr>
    </w:tbl>
    <w:p w14:paraId="31B3EB82" w14:textId="77777777" w:rsidR="00543022" w:rsidRDefault="00543022" w:rsidP="00543022"/>
    <w:p w14:paraId="59327F1E" w14:textId="77777777" w:rsidR="00354002" w:rsidRDefault="00354002" w:rsidP="00543022"/>
    <w:p w14:paraId="14EBF377" w14:textId="5EB46484" w:rsidR="00354002" w:rsidRDefault="00354002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p w14:paraId="49811304" w14:textId="77777777" w:rsidR="00354002" w:rsidRDefault="00354002" w:rsidP="00543022"/>
    <w:p w14:paraId="05FDFA3A" w14:textId="09301044" w:rsidR="00354002" w:rsidRPr="00354002" w:rsidRDefault="00354002" w:rsidP="00543022">
      <w:pPr>
        <w:rPr>
          <w:b/>
          <w:bCs/>
        </w:rPr>
      </w:pPr>
      <w:r w:rsidRPr="00354002">
        <w:rPr>
          <w:b/>
          <w:bCs/>
        </w:rPr>
        <w:t>Interface Overview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16E0677C" w14:textId="77777777" w:rsidTr="00177237">
        <w:tc>
          <w:tcPr>
            <w:tcW w:w="2405" w:type="dxa"/>
          </w:tcPr>
          <w:p w14:paraId="5E5EA78D" w14:textId="77777777" w:rsidR="00543022" w:rsidRDefault="00543022" w:rsidP="00177237">
            <w:r>
              <w:t>Name</w:t>
            </w:r>
          </w:p>
        </w:tc>
        <w:tc>
          <w:tcPr>
            <w:tcW w:w="7223" w:type="dxa"/>
          </w:tcPr>
          <w:p w14:paraId="704EB771" w14:textId="734AED57" w:rsidR="00543022" w:rsidRDefault="00354002" w:rsidP="00177237">
            <w:r>
              <w:t>Timer</w:t>
            </w:r>
          </w:p>
        </w:tc>
      </w:tr>
      <w:tr w:rsidR="00543022" w14:paraId="1DAA5327" w14:textId="77777777" w:rsidTr="00177237">
        <w:tc>
          <w:tcPr>
            <w:tcW w:w="2405" w:type="dxa"/>
          </w:tcPr>
          <w:p w14:paraId="39EEB639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15D168B3" w14:textId="3733A5EC" w:rsidR="00543022" w:rsidRDefault="00354002" w:rsidP="00177237">
            <w:r w:rsidRPr="00125041">
              <w:t>Measures the time of a lap</w:t>
            </w:r>
          </w:p>
        </w:tc>
      </w:tr>
      <w:tr w:rsidR="00543022" w14:paraId="04A3F8B2" w14:textId="77777777" w:rsidTr="00177237">
        <w:tc>
          <w:tcPr>
            <w:tcW w:w="2405" w:type="dxa"/>
          </w:tcPr>
          <w:p w14:paraId="2A44B485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28CE1262" w14:textId="54BB0409" w:rsidR="00543022" w:rsidRDefault="0051370A" w:rsidP="00177237">
            <w:r>
              <w:t>n</w:t>
            </w:r>
            <w:r w:rsidR="00543022">
              <w:t>one</w:t>
            </w:r>
          </w:p>
        </w:tc>
      </w:tr>
      <w:tr w:rsidR="00543022" w14:paraId="55490C6B" w14:textId="77777777" w:rsidTr="00177237">
        <w:tc>
          <w:tcPr>
            <w:tcW w:w="2405" w:type="dxa"/>
          </w:tcPr>
          <w:p w14:paraId="218875E5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0B1F92A2" w14:textId="77777777" w:rsidR="00543022" w:rsidRDefault="00543022" w:rsidP="00177237">
            <w:r>
              <w:t>none</w:t>
            </w:r>
          </w:p>
        </w:tc>
      </w:tr>
      <w:tr w:rsidR="00543022" w14:paraId="7169C736" w14:textId="77777777" w:rsidTr="00177237">
        <w:tc>
          <w:tcPr>
            <w:tcW w:w="2405" w:type="dxa"/>
          </w:tcPr>
          <w:p w14:paraId="6E6E4E38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18BBA305" w14:textId="77777777" w:rsidR="00543022" w:rsidRDefault="00543022" w:rsidP="00177237">
            <w:r>
              <w:t>none</w:t>
            </w:r>
          </w:p>
        </w:tc>
      </w:tr>
      <w:tr w:rsidR="00543022" w14:paraId="732A1555" w14:textId="77777777" w:rsidTr="00177237">
        <w:tc>
          <w:tcPr>
            <w:tcW w:w="2405" w:type="dxa"/>
          </w:tcPr>
          <w:p w14:paraId="020C5F01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2FA54A8F" w14:textId="4E6D80C6" w:rsidR="00543022" w:rsidRDefault="00354002" w:rsidP="00177237">
            <w:r>
              <w:t>LCD-Display</w:t>
            </w:r>
          </w:p>
        </w:tc>
      </w:tr>
      <w:tr w:rsidR="00543022" w14:paraId="2A3351A0" w14:textId="77777777" w:rsidTr="00177237">
        <w:tc>
          <w:tcPr>
            <w:tcW w:w="2405" w:type="dxa"/>
          </w:tcPr>
          <w:p w14:paraId="3081565D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6CDB0A9E" w14:textId="1AAD27EE" w:rsidR="00543022" w:rsidRDefault="00354002" w:rsidP="00177237">
            <w:r>
              <w:t>Usecase “</w:t>
            </w:r>
            <w:r w:rsidRPr="00125041">
              <w:t>Driving</w:t>
            </w:r>
            <w:r>
              <w:t>”</w:t>
            </w:r>
            <w:r w:rsidRPr="00125041">
              <w:t xml:space="preserve"> is active</w:t>
            </w:r>
          </w:p>
        </w:tc>
      </w:tr>
      <w:tr w:rsidR="00543022" w14:paraId="48E562DD" w14:textId="77777777" w:rsidTr="00177237">
        <w:tc>
          <w:tcPr>
            <w:tcW w:w="2405" w:type="dxa"/>
          </w:tcPr>
          <w:p w14:paraId="0DCF3547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613BA993" w14:textId="0FB39D1B" w:rsidR="00543022" w:rsidRDefault="00354002" w:rsidP="00177237">
            <w:r w:rsidRPr="00125041">
              <w:t>T</w:t>
            </w:r>
            <w:r>
              <w:t>i</w:t>
            </w:r>
            <w:r w:rsidRPr="00125041">
              <w:t>mer is started/stopped as soon as the robot crosses the start/finish line</w:t>
            </w:r>
          </w:p>
        </w:tc>
      </w:tr>
      <w:tr w:rsidR="00543022" w14:paraId="1A81B845" w14:textId="77777777" w:rsidTr="00177237">
        <w:tc>
          <w:tcPr>
            <w:tcW w:w="2405" w:type="dxa"/>
          </w:tcPr>
          <w:p w14:paraId="230E98CB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02087BCA" w14:textId="77777777" w:rsidR="00543022" w:rsidRDefault="00543022" w:rsidP="00177237">
            <w:r>
              <w:t>none</w:t>
            </w:r>
          </w:p>
        </w:tc>
      </w:tr>
    </w:tbl>
    <w:p w14:paraId="7D86F845" w14:textId="77777777" w:rsidR="00543022" w:rsidRDefault="0054302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3E2BDAF8" w14:textId="77777777" w:rsidTr="005768C9">
        <w:tc>
          <w:tcPr>
            <w:tcW w:w="2405" w:type="dxa"/>
          </w:tcPr>
          <w:p w14:paraId="50DCE879" w14:textId="77777777" w:rsidR="00354002" w:rsidRDefault="00354002" w:rsidP="005768C9">
            <w:r>
              <w:t>Name</w:t>
            </w:r>
          </w:p>
        </w:tc>
        <w:tc>
          <w:tcPr>
            <w:tcW w:w="7223" w:type="dxa"/>
          </w:tcPr>
          <w:p w14:paraId="45CF563A" w14:textId="67F7F3DE" w:rsidR="00354002" w:rsidRDefault="00354002" w:rsidP="005768C9">
            <w:r>
              <w:t>Driving</w:t>
            </w:r>
          </w:p>
        </w:tc>
      </w:tr>
      <w:tr w:rsidR="00354002" w14:paraId="60E0B104" w14:textId="77777777" w:rsidTr="005768C9">
        <w:tc>
          <w:tcPr>
            <w:tcW w:w="2405" w:type="dxa"/>
          </w:tcPr>
          <w:p w14:paraId="337C2526" w14:textId="77777777" w:rsidR="00354002" w:rsidRDefault="00354002" w:rsidP="005768C9">
            <w:r>
              <w:t>Short description</w:t>
            </w:r>
          </w:p>
        </w:tc>
        <w:tc>
          <w:tcPr>
            <w:tcW w:w="7223" w:type="dxa"/>
          </w:tcPr>
          <w:p w14:paraId="3CAA0077" w14:textId="692E6326" w:rsidR="00354002" w:rsidRDefault="00354002" w:rsidP="005768C9">
            <w:r w:rsidRPr="00125041">
              <w:t>Controls the direction of travel of the robot through the motors and line sensors</w:t>
            </w:r>
          </w:p>
        </w:tc>
      </w:tr>
      <w:tr w:rsidR="00354002" w14:paraId="3CECDC39" w14:textId="77777777" w:rsidTr="005768C9">
        <w:tc>
          <w:tcPr>
            <w:tcW w:w="2405" w:type="dxa"/>
          </w:tcPr>
          <w:p w14:paraId="26F3D3DA" w14:textId="77777777" w:rsidR="00354002" w:rsidRDefault="00354002" w:rsidP="005768C9">
            <w:r>
              <w:t>Precondition</w:t>
            </w:r>
          </w:p>
        </w:tc>
        <w:tc>
          <w:tcPr>
            <w:tcW w:w="7223" w:type="dxa"/>
          </w:tcPr>
          <w:p w14:paraId="73130D29" w14:textId="041604A1" w:rsidR="00354002" w:rsidRDefault="00354002" w:rsidP="005768C9">
            <w:r w:rsidRPr="000E6736">
              <w:t>Usecase "Vehicle start" was active for at least 2 seconds and</w:t>
            </w:r>
          </w:p>
        </w:tc>
      </w:tr>
      <w:tr w:rsidR="00354002" w14:paraId="590518CD" w14:textId="77777777" w:rsidTr="005768C9">
        <w:tc>
          <w:tcPr>
            <w:tcW w:w="2405" w:type="dxa"/>
          </w:tcPr>
          <w:p w14:paraId="65C95A23" w14:textId="77777777" w:rsidR="00354002" w:rsidRDefault="00354002" w:rsidP="005768C9">
            <w:r>
              <w:t>Postcondition</w:t>
            </w:r>
          </w:p>
        </w:tc>
        <w:tc>
          <w:tcPr>
            <w:tcW w:w="7223" w:type="dxa"/>
          </w:tcPr>
          <w:p w14:paraId="7893CBF9" w14:textId="1A026DCE" w:rsidR="00354002" w:rsidRDefault="00354002" w:rsidP="005768C9">
            <w:r w:rsidRPr="000E6736">
              <w:t>Robot must stand still</w:t>
            </w:r>
          </w:p>
        </w:tc>
      </w:tr>
      <w:tr w:rsidR="00354002" w14:paraId="5C723487" w14:textId="77777777" w:rsidTr="005768C9">
        <w:tc>
          <w:tcPr>
            <w:tcW w:w="2405" w:type="dxa"/>
          </w:tcPr>
          <w:p w14:paraId="3395485D" w14:textId="77777777" w:rsidR="00354002" w:rsidRDefault="00354002" w:rsidP="005768C9">
            <w:r>
              <w:t>Error case</w:t>
            </w:r>
          </w:p>
        </w:tc>
        <w:tc>
          <w:tcPr>
            <w:tcW w:w="7223" w:type="dxa"/>
          </w:tcPr>
          <w:p w14:paraId="0105F41A" w14:textId="0C36F33F" w:rsidR="00354002" w:rsidRDefault="00354002" w:rsidP="005768C9">
            <w:r w:rsidRPr="000E6736">
              <w:t>Robot must stop</w:t>
            </w:r>
          </w:p>
        </w:tc>
      </w:tr>
      <w:tr w:rsidR="00354002" w14:paraId="3AD981B7" w14:textId="77777777" w:rsidTr="005768C9">
        <w:tc>
          <w:tcPr>
            <w:tcW w:w="2405" w:type="dxa"/>
          </w:tcPr>
          <w:p w14:paraId="245609E5" w14:textId="77777777" w:rsidR="00354002" w:rsidRDefault="00354002" w:rsidP="005768C9">
            <w:r>
              <w:t>Actors</w:t>
            </w:r>
          </w:p>
        </w:tc>
        <w:tc>
          <w:tcPr>
            <w:tcW w:w="7223" w:type="dxa"/>
          </w:tcPr>
          <w:p w14:paraId="13C655E2" w14:textId="3BACA52B" w:rsidR="00354002" w:rsidRDefault="00354002" w:rsidP="005768C9">
            <w:r>
              <w:t>none</w:t>
            </w:r>
          </w:p>
        </w:tc>
      </w:tr>
      <w:tr w:rsidR="00354002" w14:paraId="58236173" w14:textId="77777777" w:rsidTr="005768C9">
        <w:tc>
          <w:tcPr>
            <w:tcW w:w="2405" w:type="dxa"/>
          </w:tcPr>
          <w:p w14:paraId="45520F50" w14:textId="77777777" w:rsidR="00354002" w:rsidRDefault="00354002" w:rsidP="005768C9">
            <w:r>
              <w:t>Trigger</w:t>
            </w:r>
          </w:p>
        </w:tc>
        <w:tc>
          <w:tcPr>
            <w:tcW w:w="7223" w:type="dxa"/>
          </w:tcPr>
          <w:p w14:paraId="782254FD" w14:textId="790613EF" w:rsidR="00354002" w:rsidRDefault="00354002" w:rsidP="005768C9">
            <w:r>
              <w:t>T</w:t>
            </w:r>
            <w:r w:rsidRPr="000E6736">
              <w:t>he button to start the lap on the robot was pressed</w:t>
            </w:r>
          </w:p>
        </w:tc>
      </w:tr>
      <w:tr w:rsidR="00354002" w14:paraId="09F7EBAF" w14:textId="77777777" w:rsidTr="005768C9">
        <w:tc>
          <w:tcPr>
            <w:tcW w:w="2405" w:type="dxa"/>
          </w:tcPr>
          <w:p w14:paraId="605E5636" w14:textId="77777777" w:rsidR="00354002" w:rsidRDefault="00354002" w:rsidP="005768C9">
            <w:r>
              <w:t>Stand sequence</w:t>
            </w:r>
          </w:p>
        </w:tc>
        <w:tc>
          <w:tcPr>
            <w:tcW w:w="7223" w:type="dxa"/>
          </w:tcPr>
          <w:p w14:paraId="1E1E42DD" w14:textId="7ED1F7D2" w:rsidR="00354002" w:rsidRDefault="00354002" w:rsidP="005768C9">
            <w:r w:rsidRPr="000E6736">
              <w:t>The robot starts after 3 seconds and automatically follows the black line from start to finish</w:t>
            </w:r>
          </w:p>
        </w:tc>
      </w:tr>
      <w:tr w:rsidR="00354002" w14:paraId="31EB04CA" w14:textId="77777777" w:rsidTr="005768C9">
        <w:tc>
          <w:tcPr>
            <w:tcW w:w="2405" w:type="dxa"/>
          </w:tcPr>
          <w:p w14:paraId="0719526C" w14:textId="77777777" w:rsidR="00354002" w:rsidRDefault="00354002" w:rsidP="005768C9">
            <w:r>
              <w:t>Alternative sequences</w:t>
            </w:r>
          </w:p>
        </w:tc>
        <w:tc>
          <w:tcPr>
            <w:tcW w:w="7223" w:type="dxa"/>
          </w:tcPr>
          <w:p w14:paraId="717BB566" w14:textId="77777777" w:rsidR="00354002" w:rsidRDefault="00354002" w:rsidP="005768C9">
            <w:r>
              <w:t>none</w:t>
            </w:r>
          </w:p>
        </w:tc>
      </w:tr>
    </w:tbl>
    <w:p w14:paraId="424AF66F" w14:textId="77777777" w:rsidR="00354002" w:rsidRDefault="0035400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416056B5" w14:textId="77777777" w:rsidTr="005768C9">
        <w:tc>
          <w:tcPr>
            <w:tcW w:w="2405" w:type="dxa"/>
          </w:tcPr>
          <w:p w14:paraId="6635CC37" w14:textId="77777777" w:rsidR="00354002" w:rsidRDefault="00354002" w:rsidP="005768C9">
            <w:r>
              <w:t>Name</w:t>
            </w:r>
          </w:p>
        </w:tc>
        <w:tc>
          <w:tcPr>
            <w:tcW w:w="7223" w:type="dxa"/>
          </w:tcPr>
          <w:p w14:paraId="38E84308" w14:textId="79F7D0E7" w:rsidR="00354002" w:rsidRDefault="00354002" w:rsidP="005768C9">
            <w:r>
              <w:t>Vehicle start</w:t>
            </w:r>
          </w:p>
        </w:tc>
      </w:tr>
      <w:tr w:rsidR="00354002" w14:paraId="578AE30C" w14:textId="77777777" w:rsidTr="005768C9">
        <w:tc>
          <w:tcPr>
            <w:tcW w:w="2405" w:type="dxa"/>
          </w:tcPr>
          <w:p w14:paraId="27EB3E90" w14:textId="77777777" w:rsidR="00354002" w:rsidRDefault="00354002" w:rsidP="005768C9">
            <w:r>
              <w:t>Short description</w:t>
            </w:r>
          </w:p>
        </w:tc>
        <w:tc>
          <w:tcPr>
            <w:tcW w:w="7223" w:type="dxa"/>
          </w:tcPr>
          <w:p w14:paraId="06CBE7DE" w14:textId="1854B440" w:rsidR="00354002" w:rsidRDefault="00354002" w:rsidP="005768C9">
            <w:r w:rsidRPr="000E6736">
              <w:t>The robot remains in this state for at least 2 seconds, during which time the team number is shown on the LCD display and all necessary initializations are carried out</w:t>
            </w:r>
          </w:p>
        </w:tc>
      </w:tr>
      <w:tr w:rsidR="00354002" w14:paraId="3D685B06" w14:textId="77777777" w:rsidTr="005768C9">
        <w:tc>
          <w:tcPr>
            <w:tcW w:w="2405" w:type="dxa"/>
          </w:tcPr>
          <w:p w14:paraId="0635346E" w14:textId="77777777" w:rsidR="00354002" w:rsidRDefault="00354002" w:rsidP="005768C9">
            <w:r>
              <w:t>Precondition</w:t>
            </w:r>
          </w:p>
        </w:tc>
        <w:tc>
          <w:tcPr>
            <w:tcW w:w="7223" w:type="dxa"/>
          </w:tcPr>
          <w:p w14:paraId="4229171C" w14:textId="245086CF" w:rsidR="00354002" w:rsidRDefault="00354002" w:rsidP="005768C9">
            <w:r>
              <w:t>none</w:t>
            </w:r>
          </w:p>
        </w:tc>
      </w:tr>
      <w:tr w:rsidR="00354002" w14:paraId="15787638" w14:textId="77777777" w:rsidTr="005768C9">
        <w:tc>
          <w:tcPr>
            <w:tcW w:w="2405" w:type="dxa"/>
          </w:tcPr>
          <w:p w14:paraId="6778C474" w14:textId="77777777" w:rsidR="00354002" w:rsidRDefault="00354002" w:rsidP="005768C9">
            <w:r>
              <w:t>Postcondition</w:t>
            </w:r>
          </w:p>
        </w:tc>
        <w:tc>
          <w:tcPr>
            <w:tcW w:w="7223" w:type="dxa"/>
          </w:tcPr>
          <w:p w14:paraId="1F1576BA" w14:textId="7A53BCEE" w:rsidR="00354002" w:rsidRDefault="00354002" w:rsidP="005768C9">
            <w:r>
              <w:t>none</w:t>
            </w:r>
          </w:p>
        </w:tc>
      </w:tr>
      <w:tr w:rsidR="00354002" w14:paraId="7A4E6ED2" w14:textId="77777777" w:rsidTr="005768C9">
        <w:tc>
          <w:tcPr>
            <w:tcW w:w="2405" w:type="dxa"/>
          </w:tcPr>
          <w:p w14:paraId="495C021C" w14:textId="77777777" w:rsidR="00354002" w:rsidRDefault="00354002" w:rsidP="005768C9">
            <w:r>
              <w:t>Error case</w:t>
            </w:r>
          </w:p>
        </w:tc>
        <w:tc>
          <w:tcPr>
            <w:tcW w:w="7223" w:type="dxa"/>
          </w:tcPr>
          <w:p w14:paraId="69C9B5C0" w14:textId="3DAD7965" w:rsidR="00354002" w:rsidRDefault="00354002" w:rsidP="005768C9">
            <w:r>
              <w:t>none</w:t>
            </w:r>
          </w:p>
        </w:tc>
      </w:tr>
      <w:tr w:rsidR="00354002" w14:paraId="18439D14" w14:textId="77777777" w:rsidTr="005768C9">
        <w:tc>
          <w:tcPr>
            <w:tcW w:w="2405" w:type="dxa"/>
          </w:tcPr>
          <w:p w14:paraId="2DFE79F5" w14:textId="77777777" w:rsidR="00354002" w:rsidRDefault="00354002" w:rsidP="005768C9">
            <w:r>
              <w:t>Actors</w:t>
            </w:r>
          </w:p>
        </w:tc>
        <w:tc>
          <w:tcPr>
            <w:tcW w:w="7223" w:type="dxa"/>
          </w:tcPr>
          <w:p w14:paraId="169975A9" w14:textId="7BDA177C" w:rsidR="00354002" w:rsidRDefault="00354002" w:rsidP="005768C9">
            <w:r>
              <w:t>LCD-Display</w:t>
            </w:r>
          </w:p>
        </w:tc>
      </w:tr>
      <w:tr w:rsidR="00354002" w14:paraId="27CEC457" w14:textId="77777777" w:rsidTr="005768C9">
        <w:tc>
          <w:tcPr>
            <w:tcW w:w="2405" w:type="dxa"/>
          </w:tcPr>
          <w:p w14:paraId="74EDC315" w14:textId="77777777" w:rsidR="00354002" w:rsidRDefault="00354002" w:rsidP="005768C9">
            <w:r>
              <w:t>Trigger</w:t>
            </w:r>
          </w:p>
        </w:tc>
        <w:tc>
          <w:tcPr>
            <w:tcW w:w="7223" w:type="dxa"/>
          </w:tcPr>
          <w:p w14:paraId="6061ED05" w14:textId="786DCCDE" w:rsidR="00354002" w:rsidRDefault="00354002" w:rsidP="005768C9">
            <w:r>
              <w:t>Power on</w:t>
            </w:r>
          </w:p>
        </w:tc>
      </w:tr>
      <w:tr w:rsidR="00354002" w14:paraId="439BE8BC" w14:textId="77777777" w:rsidTr="005768C9">
        <w:tc>
          <w:tcPr>
            <w:tcW w:w="2405" w:type="dxa"/>
          </w:tcPr>
          <w:p w14:paraId="424F0A2F" w14:textId="77777777" w:rsidR="00354002" w:rsidRDefault="00354002" w:rsidP="005768C9">
            <w:r>
              <w:t>Stand sequence</w:t>
            </w:r>
          </w:p>
        </w:tc>
        <w:tc>
          <w:tcPr>
            <w:tcW w:w="7223" w:type="dxa"/>
          </w:tcPr>
          <w:p w14:paraId="6D4678F9" w14:textId="3D0E9B7A" w:rsidR="00354002" w:rsidRDefault="00354002" w:rsidP="005768C9">
            <w:r w:rsidRPr="000E6736">
              <w:t>After starting, the group number is shown on the LCD display for 2 seconds and all initializations are made</w:t>
            </w:r>
          </w:p>
        </w:tc>
      </w:tr>
      <w:tr w:rsidR="00354002" w14:paraId="28941F1B" w14:textId="77777777" w:rsidTr="005768C9">
        <w:tc>
          <w:tcPr>
            <w:tcW w:w="2405" w:type="dxa"/>
          </w:tcPr>
          <w:p w14:paraId="4F3C4CF0" w14:textId="77777777" w:rsidR="00354002" w:rsidRDefault="00354002" w:rsidP="005768C9">
            <w:r>
              <w:t>Alternative sequences</w:t>
            </w:r>
          </w:p>
        </w:tc>
        <w:tc>
          <w:tcPr>
            <w:tcW w:w="7223" w:type="dxa"/>
          </w:tcPr>
          <w:p w14:paraId="57606874" w14:textId="77777777" w:rsidR="00354002" w:rsidRDefault="00354002" w:rsidP="005768C9">
            <w:r>
              <w:t>none</w:t>
            </w:r>
          </w:p>
        </w:tc>
      </w:tr>
    </w:tbl>
    <w:p w14:paraId="318F976A" w14:textId="4806912B" w:rsidR="008D08EC" w:rsidRDefault="008D08EC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022" w14:paraId="6243F76B" w14:textId="77777777" w:rsidTr="00177237">
        <w:tc>
          <w:tcPr>
            <w:tcW w:w="2405" w:type="dxa"/>
          </w:tcPr>
          <w:p w14:paraId="3DEF71AB" w14:textId="77777777" w:rsidR="00543022" w:rsidRDefault="00543022" w:rsidP="00177237">
            <w:r>
              <w:lastRenderedPageBreak/>
              <w:t>Name</w:t>
            </w:r>
          </w:p>
        </w:tc>
        <w:tc>
          <w:tcPr>
            <w:tcW w:w="7223" w:type="dxa"/>
          </w:tcPr>
          <w:p w14:paraId="25E877AD" w14:textId="38606DC5" w:rsidR="00543022" w:rsidRDefault="00354002" w:rsidP="00177237">
            <w:r>
              <w:t>Line detection</w:t>
            </w:r>
          </w:p>
        </w:tc>
      </w:tr>
      <w:tr w:rsidR="00543022" w:rsidRPr="00354002" w14:paraId="430BD842" w14:textId="77777777" w:rsidTr="00177237">
        <w:tc>
          <w:tcPr>
            <w:tcW w:w="2405" w:type="dxa"/>
          </w:tcPr>
          <w:p w14:paraId="6477C053" w14:textId="77777777" w:rsidR="00543022" w:rsidRDefault="00543022" w:rsidP="00177237">
            <w:r>
              <w:t>Short description</w:t>
            </w:r>
          </w:p>
        </w:tc>
        <w:tc>
          <w:tcPr>
            <w:tcW w:w="7223" w:type="dxa"/>
          </w:tcPr>
          <w:p w14:paraId="611A250A" w14:textId="7D4C6EC7" w:rsidR="00543022" w:rsidRPr="00354002" w:rsidRDefault="00354002" w:rsidP="00177237">
            <w:pPr>
              <w:rPr>
                <w:lang w:val="de-DE"/>
              </w:rPr>
            </w:pPr>
            <w:r w:rsidRPr="00905A3F">
              <w:rPr>
                <w:lang w:val="de-DE"/>
              </w:rPr>
              <w:t>Erkennt die Schwarzelinie und gibt Rückmeldung an den Usecase Driving</w:t>
            </w:r>
          </w:p>
        </w:tc>
      </w:tr>
      <w:tr w:rsidR="00543022" w14:paraId="482B5D46" w14:textId="77777777" w:rsidTr="00177237">
        <w:tc>
          <w:tcPr>
            <w:tcW w:w="2405" w:type="dxa"/>
          </w:tcPr>
          <w:p w14:paraId="38743DD5" w14:textId="77777777" w:rsidR="00543022" w:rsidRDefault="00543022" w:rsidP="00177237">
            <w:r>
              <w:t>Precondition</w:t>
            </w:r>
          </w:p>
        </w:tc>
        <w:tc>
          <w:tcPr>
            <w:tcW w:w="7223" w:type="dxa"/>
          </w:tcPr>
          <w:p w14:paraId="5E74F6C2" w14:textId="4F631BC5" w:rsidR="00543022" w:rsidRDefault="0051370A" w:rsidP="00177237">
            <w:r>
              <w:t>n</w:t>
            </w:r>
            <w:r w:rsidR="00543022">
              <w:t>one</w:t>
            </w:r>
          </w:p>
        </w:tc>
      </w:tr>
      <w:tr w:rsidR="00543022" w14:paraId="60433A7B" w14:textId="77777777" w:rsidTr="00177237">
        <w:tc>
          <w:tcPr>
            <w:tcW w:w="2405" w:type="dxa"/>
          </w:tcPr>
          <w:p w14:paraId="42A61661" w14:textId="77777777" w:rsidR="00543022" w:rsidRDefault="00543022" w:rsidP="00177237">
            <w:r>
              <w:t>Postcondition</w:t>
            </w:r>
          </w:p>
        </w:tc>
        <w:tc>
          <w:tcPr>
            <w:tcW w:w="7223" w:type="dxa"/>
          </w:tcPr>
          <w:p w14:paraId="78B559CE" w14:textId="77777777" w:rsidR="00543022" w:rsidRDefault="00543022" w:rsidP="00177237">
            <w:r>
              <w:t>none</w:t>
            </w:r>
          </w:p>
        </w:tc>
      </w:tr>
      <w:tr w:rsidR="00543022" w14:paraId="1E4C6B20" w14:textId="77777777" w:rsidTr="00177237">
        <w:tc>
          <w:tcPr>
            <w:tcW w:w="2405" w:type="dxa"/>
          </w:tcPr>
          <w:p w14:paraId="0E276A43" w14:textId="77777777" w:rsidR="00543022" w:rsidRDefault="00543022" w:rsidP="00177237">
            <w:r>
              <w:t>Error case</w:t>
            </w:r>
          </w:p>
        </w:tc>
        <w:tc>
          <w:tcPr>
            <w:tcW w:w="7223" w:type="dxa"/>
          </w:tcPr>
          <w:p w14:paraId="19243D32" w14:textId="77777777" w:rsidR="00543022" w:rsidRDefault="00543022" w:rsidP="00177237">
            <w:r>
              <w:t>none</w:t>
            </w:r>
          </w:p>
        </w:tc>
      </w:tr>
      <w:tr w:rsidR="00543022" w14:paraId="4F3C0D7C" w14:textId="77777777" w:rsidTr="00177237">
        <w:tc>
          <w:tcPr>
            <w:tcW w:w="2405" w:type="dxa"/>
          </w:tcPr>
          <w:p w14:paraId="74B67ACC" w14:textId="77777777" w:rsidR="00543022" w:rsidRDefault="00543022" w:rsidP="00177237">
            <w:r>
              <w:t>Actors</w:t>
            </w:r>
          </w:p>
        </w:tc>
        <w:tc>
          <w:tcPr>
            <w:tcW w:w="7223" w:type="dxa"/>
          </w:tcPr>
          <w:p w14:paraId="1791CB97" w14:textId="4E619F26" w:rsidR="00543022" w:rsidRDefault="00354002" w:rsidP="00177237">
            <w:r>
              <w:t>Line sensor</w:t>
            </w:r>
          </w:p>
        </w:tc>
      </w:tr>
      <w:tr w:rsidR="00543022" w14:paraId="3B429472" w14:textId="77777777" w:rsidTr="00177237">
        <w:tc>
          <w:tcPr>
            <w:tcW w:w="2405" w:type="dxa"/>
          </w:tcPr>
          <w:p w14:paraId="4DDE3FA3" w14:textId="77777777" w:rsidR="00543022" w:rsidRDefault="00543022" w:rsidP="00177237">
            <w:r>
              <w:t>Trigger</w:t>
            </w:r>
          </w:p>
        </w:tc>
        <w:tc>
          <w:tcPr>
            <w:tcW w:w="7223" w:type="dxa"/>
          </w:tcPr>
          <w:p w14:paraId="623C3823" w14:textId="77777777" w:rsidR="00543022" w:rsidRDefault="00543022" w:rsidP="00177237">
            <w:r>
              <w:t>none</w:t>
            </w:r>
          </w:p>
        </w:tc>
      </w:tr>
      <w:tr w:rsidR="00543022" w14:paraId="7F3C6F7F" w14:textId="77777777" w:rsidTr="00177237">
        <w:tc>
          <w:tcPr>
            <w:tcW w:w="2405" w:type="dxa"/>
          </w:tcPr>
          <w:p w14:paraId="0445AB51" w14:textId="77777777" w:rsidR="00543022" w:rsidRDefault="00543022" w:rsidP="00177237">
            <w:r>
              <w:t>Stand sequence</w:t>
            </w:r>
          </w:p>
        </w:tc>
        <w:tc>
          <w:tcPr>
            <w:tcW w:w="7223" w:type="dxa"/>
          </w:tcPr>
          <w:p w14:paraId="7FC9E3FD" w14:textId="4E118BFC" w:rsidR="00543022" w:rsidRDefault="00354002" w:rsidP="00177237">
            <w:r w:rsidRPr="00905A3F">
              <w:t>The line sensors are read out and the data transmitted to "Driving"</w:t>
            </w:r>
          </w:p>
        </w:tc>
      </w:tr>
      <w:tr w:rsidR="00543022" w14:paraId="4CA639DC" w14:textId="77777777" w:rsidTr="00177237">
        <w:tc>
          <w:tcPr>
            <w:tcW w:w="2405" w:type="dxa"/>
          </w:tcPr>
          <w:p w14:paraId="4C8E4E73" w14:textId="77777777" w:rsidR="00543022" w:rsidRDefault="00543022" w:rsidP="00177237">
            <w:r>
              <w:t>Alternative sequences</w:t>
            </w:r>
          </w:p>
        </w:tc>
        <w:tc>
          <w:tcPr>
            <w:tcW w:w="7223" w:type="dxa"/>
          </w:tcPr>
          <w:p w14:paraId="0A64809A" w14:textId="77777777" w:rsidR="00543022" w:rsidRDefault="00543022" w:rsidP="00177237">
            <w:r>
              <w:t>none</w:t>
            </w:r>
          </w:p>
        </w:tc>
      </w:tr>
    </w:tbl>
    <w:p w14:paraId="20068351" w14:textId="77777777" w:rsidR="00543022" w:rsidRDefault="0054302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1FED9E4D" w14:textId="77777777" w:rsidTr="005768C9">
        <w:tc>
          <w:tcPr>
            <w:tcW w:w="2405" w:type="dxa"/>
          </w:tcPr>
          <w:p w14:paraId="5198988C" w14:textId="77777777" w:rsidR="00354002" w:rsidRDefault="00354002" w:rsidP="005768C9">
            <w:r>
              <w:t>Name</w:t>
            </w:r>
          </w:p>
        </w:tc>
        <w:tc>
          <w:tcPr>
            <w:tcW w:w="7223" w:type="dxa"/>
          </w:tcPr>
          <w:p w14:paraId="662120A1" w14:textId="3C4FE123" w:rsidR="00354002" w:rsidRDefault="00354002" w:rsidP="005768C9">
            <w:r>
              <w:t>Motor control</w:t>
            </w:r>
          </w:p>
        </w:tc>
      </w:tr>
      <w:tr w:rsidR="00354002" w:rsidRPr="00354002" w14:paraId="686B7A23" w14:textId="77777777" w:rsidTr="005768C9">
        <w:tc>
          <w:tcPr>
            <w:tcW w:w="2405" w:type="dxa"/>
          </w:tcPr>
          <w:p w14:paraId="79DEB354" w14:textId="77777777" w:rsidR="00354002" w:rsidRDefault="00354002" w:rsidP="005768C9">
            <w:r>
              <w:t>Short description</w:t>
            </w:r>
          </w:p>
        </w:tc>
        <w:tc>
          <w:tcPr>
            <w:tcW w:w="7223" w:type="dxa"/>
          </w:tcPr>
          <w:p w14:paraId="6F92A908" w14:textId="31AD262B" w:rsidR="00354002" w:rsidRPr="00354002" w:rsidRDefault="00354002" w:rsidP="005768C9">
            <w:pPr>
              <w:rPr>
                <w:lang w:val="de-DE"/>
              </w:rPr>
            </w:pPr>
            <w:r w:rsidRPr="00905A3F">
              <w:t>Controls the motors</w:t>
            </w:r>
          </w:p>
        </w:tc>
      </w:tr>
      <w:tr w:rsidR="00354002" w14:paraId="653A2D14" w14:textId="77777777" w:rsidTr="005768C9">
        <w:tc>
          <w:tcPr>
            <w:tcW w:w="2405" w:type="dxa"/>
          </w:tcPr>
          <w:p w14:paraId="7E396FA5" w14:textId="77777777" w:rsidR="00354002" w:rsidRDefault="00354002" w:rsidP="005768C9">
            <w:r>
              <w:t>Precondition</w:t>
            </w:r>
          </w:p>
        </w:tc>
        <w:tc>
          <w:tcPr>
            <w:tcW w:w="7223" w:type="dxa"/>
          </w:tcPr>
          <w:p w14:paraId="7C7D1276" w14:textId="77777777" w:rsidR="00354002" w:rsidRDefault="00354002" w:rsidP="005768C9">
            <w:r>
              <w:t>none</w:t>
            </w:r>
          </w:p>
        </w:tc>
      </w:tr>
      <w:tr w:rsidR="00354002" w14:paraId="0D50B267" w14:textId="77777777" w:rsidTr="005768C9">
        <w:tc>
          <w:tcPr>
            <w:tcW w:w="2405" w:type="dxa"/>
          </w:tcPr>
          <w:p w14:paraId="03E04DFB" w14:textId="77777777" w:rsidR="00354002" w:rsidRDefault="00354002" w:rsidP="005768C9">
            <w:r>
              <w:t>Postcondition</w:t>
            </w:r>
          </w:p>
        </w:tc>
        <w:tc>
          <w:tcPr>
            <w:tcW w:w="7223" w:type="dxa"/>
          </w:tcPr>
          <w:p w14:paraId="4F1C575F" w14:textId="77777777" w:rsidR="00354002" w:rsidRDefault="00354002" w:rsidP="005768C9">
            <w:r>
              <w:t>none</w:t>
            </w:r>
          </w:p>
        </w:tc>
      </w:tr>
      <w:tr w:rsidR="00354002" w14:paraId="36A96546" w14:textId="77777777" w:rsidTr="005768C9">
        <w:tc>
          <w:tcPr>
            <w:tcW w:w="2405" w:type="dxa"/>
          </w:tcPr>
          <w:p w14:paraId="6BD8D98E" w14:textId="77777777" w:rsidR="00354002" w:rsidRDefault="00354002" w:rsidP="005768C9">
            <w:r>
              <w:t>Error case</w:t>
            </w:r>
          </w:p>
        </w:tc>
        <w:tc>
          <w:tcPr>
            <w:tcW w:w="7223" w:type="dxa"/>
          </w:tcPr>
          <w:p w14:paraId="791F0901" w14:textId="77777777" w:rsidR="00354002" w:rsidRDefault="00354002" w:rsidP="005768C9">
            <w:r>
              <w:t>none</w:t>
            </w:r>
          </w:p>
        </w:tc>
      </w:tr>
      <w:tr w:rsidR="00354002" w14:paraId="1144B64B" w14:textId="77777777" w:rsidTr="005768C9">
        <w:tc>
          <w:tcPr>
            <w:tcW w:w="2405" w:type="dxa"/>
          </w:tcPr>
          <w:p w14:paraId="1B9EF64A" w14:textId="77777777" w:rsidR="00354002" w:rsidRDefault="00354002" w:rsidP="005768C9">
            <w:r>
              <w:t>Actors</w:t>
            </w:r>
          </w:p>
        </w:tc>
        <w:tc>
          <w:tcPr>
            <w:tcW w:w="7223" w:type="dxa"/>
          </w:tcPr>
          <w:p w14:paraId="3C5B2FC7" w14:textId="3A1934F6" w:rsidR="00354002" w:rsidRDefault="00354002" w:rsidP="005768C9">
            <w:r>
              <w:t>Motors</w:t>
            </w:r>
          </w:p>
        </w:tc>
      </w:tr>
      <w:tr w:rsidR="00354002" w14:paraId="7DB08F56" w14:textId="77777777" w:rsidTr="005768C9">
        <w:tc>
          <w:tcPr>
            <w:tcW w:w="2405" w:type="dxa"/>
          </w:tcPr>
          <w:p w14:paraId="14121C49" w14:textId="77777777" w:rsidR="00354002" w:rsidRDefault="00354002" w:rsidP="005768C9">
            <w:r>
              <w:t>Trigger</w:t>
            </w:r>
          </w:p>
        </w:tc>
        <w:tc>
          <w:tcPr>
            <w:tcW w:w="7223" w:type="dxa"/>
          </w:tcPr>
          <w:p w14:paraId="15D3E979" w14:textId="77777777" w:rsidR="00354002" w:rsidRDefault="00354002" w:rsidP="005768C9">
            <w:r>
              <w:t>none</w:t>
            </w:r>
          </w:p>
        </w:tc>
      </w:tr>
      <w:tr w:rsidR="00354002" w14:paraId="5FF1A049" w14:textId="77777777" w:rsidTr="005768C9">
        <w:tc>
          <w:tcPr>
            <w:tcW w:w="2405" w:type="dxa"/>
          </w:tcPr>
          <w:p w14:paraId="7977C1E9" w14:textId="77777777" w:rsidR="00354002" w:rsidRDefault="00354002" w:rsidP="005768C9">
            <w:r>
              <w:t>Stand sequence</w:t>
            </w:r>
          </w:p>
        </w:tc>
        <w:tc>
          <w:tcPr>
            <w:tcW w:w="7223" w:type="dxa"/>
          </w:tcPr>
          <w:p w14:paraId="0257089A" w14:textId="782B3777" w:rsidR="00354002" w:rsidRDefault="00354002" w:rsidP="005768C9">
            <w:r w:rsidRPr="00905A3F">
              <w:t>Controls the motors depending on "Driving"</w:t>
            </w:r>
          </w:p>
        </w:tc>
      </w:tr>
      <w:tr w:rsidR="00354002" w14:paraId="1631380D" w14:textId="77777777" w:rsidTr="005768C9">
        <w:tc>
          <w:tcPr>
            <w:tcW w:w="2405" w:type="dxa"/>
          </w:tcPr>
          <w:p w14:paraId="539EEE08" w14:textId="77777777" w:rsidR="00354002" w:rsidRDefault="00354002" w:rsidP="005768C9">
            <w:r>
              <w:t>Alternative sequences</w:t>
            </w:r>
          </w:p>
        </w:tc>
        <w:tc>
          <w:tcPr>
            <w:tcW w:w="7223" w:type="dxa"/>
          </w:tcPr>
          <w:p w14:paraId="131E8DC3" w14:textId="77777777" w:rsidR="00354002" w:rsidRDefault="00354002" w:rsidP="005768C9">
            <w:r>
              <w:t>none</w:t>
            </w:r>
          </w:p>
        </w:tc>
      </w:tr>
    </w:tbl>
    <w:p w14:paraId="25E4B24A" w14:textId="77777777" w:rsidR="00354002" w:rsidRDefault="00354002" w:rsidP="00543022"/>
    <w:p w14:paraId="34ABFEDD" w14:textId="77777777" w:rsidR="00543022" w:rsidRDefault="00543022" w:rsidP="00543022"/>
    <w:p w14:paraId="22B55F5D" w14:textId="77777777" w:rsidR="00543022" w:rsidRPr="00543022" w:rsidRDefault="00543022" w:rsidP="00543022"/>
    <w:p w14:paraId="65B9B3C8" w14:textId="77777777" w:rsidR="00E96612" w:rsidRPr="00E96612" w:rsidRDefault="00E96612" w:rsidP="00E96612"/>
    <w:p w14:paraId="2032DED1" w14:textId="77777777" w:rsidR="00E96612" w:rsidRDefault="00E96612" w:rsidP="00E96612">
      <w:pPr>
        <w:pStyle w:val="berschrift1"/>
      </w:pPr>
      <w:bookmarkStart w:id="37" w:name="_Toc66194437"/>
      <w:r>
        <w:t>Requirements</w:t>
      </w:r>
      <w:bookmarkEnd w:id="37"/>
      <w:r>
        <w:t xml:space="preserve"> </w:t>
      </w:r>
    </w:p>
    <w:p w14:paraId="5A9AC5A0" w14:textId="77777777" w:rsidR="00E96612" w:rsidRDefault="00E96612" w:rsidP="00E96612">
      <w:pPr>
        <w:pStyle w:val="berschrift2"/>
      </w:pPr>
      <w:r>
        <w:t xml:space="preserve"> </w:t>
      </w:r>
      <w:bookmarkStart w:id="38" w:name="_Toc66194438"/>
      <w:r>
        <w:t>Functional Requirements</w:t>
      </w:r>
      <w:bookmarkEnd w:id="38"/>
      <w:r>
        <w:t xml:space="preserve"> </w:t>
      </w:r>
    </w:p>
    <w:p w14:paraId="2027D4FC" w14:textId="77777777" w:rsidR="00691604" w:rsidRDefault="00691604" w:rsidP="00691604">
      <w:r>
        <w:t>The robot shall start driving 3s after the operator presses the startbutton.</w:t>
      </w:r>
    </w:p>
    <w:p w14:paraId="33229519" w14:textId="77777777" w:rsidR="00691604" w:rsidRDefault="00691604" w:rsidP="00691604">
      <w:r>
        <w:t>If the robot detects the start line ALL of the following instances apply</w:t>
      </w:r>
    </w:p>
    <w:p w14:paraId="50BEB9D8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emit a short beep via speaker</w:t>
      </w:r>
    </w:p>
    <w:p w14:paraId="3FEC8489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start the time measurement for the lap</w:t>
      </w:r>
    </w:p>
    <w:p w14:paraId="6FA55947" w14:textId="77777777" w:rsidR="00691604" w:rsidRDefault="00691604" w:rsidP="00691604">
      <w:r>
        <w:t>If the robot detects the end line ALL of the following instances apply</w:t>
      </w:r>
    </w:p>
    <w:p w14:paraId="355EED02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emit a short beep via speaker</w:t>
      </w:r>
    </w:p>
    <w:p w14:paraId="15B73514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end the time measurement for the lap</w:t>
      </w:r>
    </w:p>
    <w:p w14:paraId="307C0174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display the measured time for the lap on the OLED-display</w:t>
      </w:r>
    </w:p>
    <w:p w14:paraId="20509A08" w14:textId="77777777" w:rsidR="00691604" w:rsidRDefault="00691604" w:rsidP="00691604">
      <w:pPr>
        <w:numPr>
          <w:ilvl w:val="0"/>
          <w:numId w:val="25"/>
        </w:numPr>
        <w:suppressAutoHyphens/>
        <w:autoSpaceDN w:val="0"/>
        <w:textAlignment w:val="baseline"/>
      </w:pPr>
      <w:r>
        <w:t>the robot shall stop any motion</w:t>
      </w:r>
    </w:p>
    <w:p w14:paraId="4F31E50B" w14:textId="77777777" w:rsidR="00691604" w:rsidRDefault="00691604" w:rsidP="00691604">
      <w:r>
        <w:lastRenderedPageBreak/>
        <w:t>The robot shall complete one lap in 20s or less.</w:t>
      </w:r>
    </w:p>
    <w:p w14:paraId="482CC36B" w14:textId="77777777" w:rsidR="00691604" w:rsidRDefault="00691604" w:rsidP="00691604">
      <w:r>
        <w:t>If the robot leaves the track, the robot shall redetect the track in 5s or less.</w:t>
      </w:r>
    </w:p>
    <w:p w14:paraId="7851B357" w14:textId="77777777" w:rsidR="00691604" w:rsidRDefault="00691604" w:rsidP="00691604">
      <w:r>
        <w:t>If the robot detects an error ALL of the following instances apply</w:t>
      </w:r>
    </w:p>
    <w:p w14:paraId="7159F7C7" w14:textId="77777777" w:rsidR="00691604" w:rsidRDefault="00691604" w:rsidP="00691604">
      <w:pPr>
        <w:numPr>
          <w:ilvl w:val="0"/>
          <w:numId w:val="26"/>
        </w:numPr>
        <w:suppressAutoHyphens/>
        <w:autoSpaceDN w:val="0"/>
        <w:textAlignment w:val="baseline"/>
      </w:pPr>
      <w:r>
        <w:t>the robot shall emit an alarm signal via speaker</w:t>
      </w:r>
    </w:p>
    <w:p w14:paraId="23839225" w14:textId="77777777" w:rsidR="00691604" w:rsidRDefault="00691604" w:rsidP="00691604">
      <w:pPr>
        <w:numPr>
          <w:ilvl w:val="0"/>
          <w:numId w:val="26"/>
        </w:numPr>
        <w:suppressAutoHyphens/>
        <w:autoSpaceDN w:val="0"/>
        <w:textAlignment w:val="baseline"/>
      </w:pPr>
      <w:r>
        <w:t>the robot shall display the errorreason on the OLED</w:t>
      </w:r>
    </w:p>
    <w:p w14:paraId="098A4ADE" w14:textId="77777777" w:rsidR="00691604" w:rsidRDefault="00691604" w:rsidP="00691604">
      <w:pPr>
        <w:numPr>
          <w:ilvl w:val="0"/>
          <w:numId w:val="26"/>
        </w:numPr>
        <w:suppressAutoHyphens/>
        <w:autoSpaceDN w:val="0"/>
        <w:textAlignment w:val="baseline"/>
      </w:pPr>
      <w:r>
        <w:t>the robot shall stop any motion</w:t>
      </w:r>
    </w:p>
    <w:p w14:paraId="1966EDAF" w14:textId="77777777" w:rsidR="00691604" w:rsidRDefault="00691604" w:rsidP="00691604">
      <w:r>
        <w:t>After power-on the robot shall display the team-number on the OLED-display for at least 2s.</w:t>
      </w:r>
    </w:p>
    <w:p w14:paraId="52EDF17A" w14:textId="77777777" w:rsidR="00E96612" w:rsidRPr="00E96612" w:rsidRDefault="00E96612" w:rsidP="00E96612"/>
    <w:p w14:paraId="0D55B3A9" w14:textId="77777777" w:rsidR="00E96612" w:rsidRPr="00E96612" w:rsidRDefault="00E96612" w:rsidP="00E96612">
      <w:pPr>
        <w:pStyle w:val="berschrift2"/>
      </w:pPr>
      <w:r>
        <w:t xml:space="preserve"> </w:t>
      </w:r>
      <w:bookmarkStart w:id="39" w:name="_Toc66194439"/>
      <w:r>
        <w:t>Non-Functional Requirements</w:t>
      </w:r>
      <w:bookmarkEnd w:id="39"/>
      <w:r>
        <w:t xml:space="preserve"> </w:t>
      </w:r>
    </w:p>
    <w:p w14:paraId="2BDA01CF" w14:textId="77777777" w:rsidR="00E96612" w:rsidRDefault="00E96612" w:rsidP="00E96612">
      <w:pPr>
        <w:pStyle w:val="berschrift3"/>
      </w:pPr>
      <w:r>
        <w:t xml:space="preserve"> </w:t>
      </w:r>
      <w:bookmarkStart w:id="40" w:name="_Toc66194440"/>
      <w:r>
        <w:t>Safety &amp; Security</w:t>
      </w:r>
      <w:bookmarkEnd w:id="40"/>
      <w:r>
        <w:t xml:space="preserve"> </w:t>
      </w:r>
    </w:p>
    <w:p w14:paraId="65842A81" w14:textId="77777777" w:rsidR="00E96612" w:rsidRDefault="00E96612" w:rsidP="00E96612">
      <w:r w:rsidRPr="00E96612">
        <w:t>authentification, authorisation, integrity</w:t>
      </w:r>
    </w:p>
    <w:p w14:paraId="1A5F7B92" w14:textId="77777777" w:rsidR="00E96612" w:rsidRPr="00E96612" w:rsidRDefault="00E96612" w:rsidP="00E96612"/>
    <w:p w14:paraId="5C14484F" w14:textId="77777777" w:rsidR="00E96612" w:rsidRPr="00E96612" w:rsidRDefault="00E96612" w:rsidP="00E96612"/>
    <w:p w14:paraId="1126E85A" w14:textId="77777777" w:rsidR="00E96612" w:rsidRDefault="00E96612" w:rsidP="00E96612">
      <w:pPr>
        <w:pStyle w:val="berschrift3"/>
      </w:pPr>
      <w:r>
        <w:t xml:space="preserve"> </w:t>
      </w:r>
      <w:bookmarkStart w:id="41" w:name="_Toc66194441"/>
      <w:r>
        <w:t>Data</w:t>
      </w:r>
      <w:bookmarkEnd w:id="41"/>
      <w:r>
        <w:t xml:space="preserve"> </w:t>
      </w:r>
    </w:p>
    <w:p w14:paraId="1CAC7C85" w14:textId="77777777" w:rsidR="00E96612" w:rsidRDefault="00E96612" w:rsidP="00E96612">
      <w:r w:rsidRPr="00E96612">
        <w:t>input/output, data characteristics(numeric,etc), data area/border, database</w:t>
      </w:r>
    </w:p>
    <w:p w14:paraId="2031BA28" w14:textId="77777777" w:rsidR="00E96612" w:rsidRPr="00E96612" w:rsidRDefault="00E96612" w:rsidP="00E96612"/>
    <w:p w14:paraId="2EBF6115" w14:textId="77777777" w:rsidR="00E96612" w:rsidRDefault="00E96612" w:rsidP="00E96612">
      <w:pPr>
        <w:pStyle w:val="berschrift3"/>
      </w:pPr>
      <w:r>
        <w:t xml:space="preserve"> </w:t>
      </w:r>
      <w:bookmarkStart w:id="42" w:name="_Toc66194442"/>
      <w:r>
        <w:t>Environmental Conditions</w:t>
      </w:r>
      <w:bookmarkEnd w:id="42"/>
      <w:r>
        <w:t xml:space="preserve"> </w:t>
      </w:r>
    </w:p>
    <w:p w14:paraId="7EFC2037" w14:textId="77777777" w:rsidR="00E96612" w:rsidRDefault="00E96612" w:rsidP="00E96612">
      <w:r w:rsidRPr="00E96612">
        <w:t>temperature, humidity, atmospheric pressure, shock/vibration, liquids, radiation</w:t>
      </w:r>
    </w:p>
    <w:p w14:paraId="296CEA06" w14:textId="77777777" w:rsidR="00E96612" w:rsidRPr="00E96612" w:rsidRDefault="00E96612" w:rsidP="00E96612"/>
    <w:p w14:paraId="525AAE63" w14:textId="77777777" w:rsidR="00E96612" w:rsidRDefault="00E96612" w:rsidP="00E96612">
      <w:pPr>
        <w:pStyle w:val="berschrift3"/>
      </w:pPr>
      <w:r>
        <w:t xml:space="preserve"> </w:t>
      </w:r>
      <w:bookmarkStart w:id="43" w:name="_Toc66194443"/>
      <w:r>
        <w:t>Quality</w:t>
      </w:r>
      <w:bookmarkEnd w:id="43"/>
      <w:r>
        <w:t xml:space="preserve"> </w:t>
      </w:r>
    </w:p>
    <w:p w14:paraId="7BE0ED5E" w14:textId="77777777" w:rsidR="00E96612" w:rsidRDefault="00E96612" w:rsidP="00E96612">
      <w:r w:rsidRPr="00E96612">
        <w:t>lifetime, availibility, operational readiness, reliability, maintainability</w:t>
      </w:r>
    </w:p>
    <w:p w14:paraId="7EFF3471" w14:textId="77777777" w:rsidR="00E96612" w:rsidRPr="00E96612" w:rsidRDefault="00E96612" w:rsidP="00E96612"/>
    <w:p w14:paraId="1F8BD8A6" w14:textId="77777777" w:rsidR="00E96612" w:rsidRDefault="00E96612" w:rsidP="00E96612">
      <w:pPr>
        <w:pStyle w:val="berschrift3"/>
      </w:pPr>
      <w:r>
        <w:t xml:space="preserve"> </w:t>
      </w:r>
      <w:bookmarkStart w:id="44" w:name="_Toc66194444"/>
      <w:r>
        <w:t>Computer Resources</w:t>
      </w:r>
      <w:bookmarkEnd w:id="44"/>
      <w:r>
        <w:t xml:space="preserve"> </w:t>
      </w:r>
    </w:p>
    <w:p w14:paraId="3A256EDD" w14:textId="77777777" w:rsidR="00691604" w:rsidRDefault="00691604" w:rsidP="00691604">
      <w:r>
        <w:t>The software shall be hardware independent.</w:t>
      </w:r>
    </w:p>
    <w:p w14:paraId="491AF1DF" w14:textId="77777777" w:rsidR="00691604" w:rsidRDefault="00691604" w:rsidP="00691604">
      <w:r>
        <w:t>The programmer shall write the software in the programming language C.</w:t>
      </w:r>
    </w:p>
    <w:p w14:paraId="3BE40FE8" w14:textId="3B061632" w:rsidR="00E96612" w:rsidRDefault="00691604" w:rsidP="00E96612">
      <w:r>
        <w:t>The software shall at most use 80% of the available flash memory.</w:t>
      </w:r>
    </w:p>
    <w:p w14:paraId="37431C5C" w14:textId="77777777" w:rsidR="00E96612" w:rsidRPr="00E96612" w:rsidRDefault="00E96612" w:rsidP="00E96612"/>
    <w:p w14:paraId="24A3D089" w14:textId="77777777" w:rsidR="00E96612" w:rsidRDefault="00E96612" w:rsidP="00E96612">
      <w:pPr>
        <w:pStyle w:val="berschrift3"/>
      </w:pPr>
      <w:r>
        <w:t xml:space="preserve"> </w:t>
      </w:r>
      <w:bookmarkStart w:id="45" w:name="_Toc66194445"/>
      <w:r>
        <w:t>Design Constraints</w:t>
      </w:r>
      <w:bookmarkEnd w:id="45"/>
      <w:r>
        <w:t xml:space="preserve"> </w:t>
      </w:r>
    </w:p>
    <w:p w14:paraId="3B83ECD0" w14:textId="77777777" w:rsidR="00E96612" w:rsidRDefault="00E96612" w:rsidP="00E96612">
      <w:r w:rsidRPr="00E96612">
        <w:t>standards, technical characteristics, material, marking/naming, electromagnetical compatibility, adaption/flexibility/exchangeability</w:t>
      </w:r>
    </w:p>
    <w:p w14:paraId="4F20C79F" w14:textId="77777777" w:rsidR="00E96612" w:rsidRPr="00E96612" w:rsidRDefault="00E96612" w:rsidP="00E96612"/>
    <w:p w14:paraId="3796F35B" w14:textId="77777777" w:rsidR="00E96612" w:rsidRDefault="00E96612" w:rsidP="00E96612">
      <w:pPr>
        <w:pStyle w:val="berschrift3"/>
      </w:pPr>
      <w:r>
        <w:t xml:space="preserve"> </w:t>
      </w:r>
      <w:bookmarkStart w:id="46" w:name="_Toc66194446"/>
      <w:r>
        <w:t>Product Documentation</w:t>
      </w:r>
      <w:bookmarkEnd w:id="46"/>
    </w:p>
    <w:p w14:paraId="3502C6AC" w14:textId="77777777" w:rsidR="00E96612" w:rsidRDefault="00E96612" w:rsidP="00E96612">
      <w:r w:rsidRPr="00E96612">
        <w:t>Instructions</w:t>
      </w:r>
    </w:p>
    <w:p w14:paraId="468C7B71" w14:textId="77777777" w:rsidR="00E96612" w:rsidRDefault="00E96612" w:rsidP="00E96612"/>
    <w:p w14:paraId="1668786B" w14:textId="77777777" w:rsidR="00E96612" w:rsidRDefault="00E96612" w:rsidP="00E96612">
      <w:pPr>
        <w:pStyle w:val="berschrift3"/>
      </w:pPr>
      <w:bookmarkStart w:id="47" w:name="_Toc66194447"/>
      <w:r>
        <w:t>Production</w:t>
      </w:r>
      <w:bookmarkEnd w:id="47"/>
      <w:r>
        <w:t xml:space="preserve"> </w:t>
      </w:r>
    </w:p>
    <w:p w14:paraId="40E05698" w14:textId="77777777" w:rsidR="00E96612" w:rsidRPr="00E96612" w:rsidRDefault="00E96612" w:rsidP="00E96612"/>
    <w:p w14:paraId="7966E81F" w14:textId="77777777" w:rsidR="00E96612" w:rsidRDefault="00E96612" w:rsidP="00E96612">
      <w:pPr>
        <w:pStyle w:val="berschrift3"/>
      </w:pPr>
      <w:r>
        <w:lastRenderedPageBreak/>
        <w:t xml:space="preserve"> </w:t>
      </w:r>
      <w:bookmarkStart w:id="48" w:name="_Toc66194448"/>
      <w:r>
        <w:t>Logistic</w:t>
      </w:r>
      <w:bookmarkEnd w:id="48"/>
      <w:r>
        <w:t xml:space="preserve"> </w:t>
      </w:r>
    </w:p>
    <w:p w14:paraId="7BE3E478" w14:textId="77777777" w:rsidR="00E96612" w:rsidRPr="00E96612" w:rsidRDefault="00E96612" w:rsidP="00E96612"/>
    <w:p w14:paraId="70C0CF7E" w14:textId="77777777" w:rsidR="00E96612" w:rsidRDefault="00E96612" w:rsidP="00E96612">
      <w:pPr>
        <w:pStyle w:val="berschrift3"/>
      </w:pPr>
      <w:r>
        <w:t xml:space="preserve"> </w:t>
      </w:r>
      <w:bookmarkStart w:id="49" w:name="_Toc66194449"/>
      <w:r>
        <w:t>Commercial Requirements</w:t>
      </w:r>
      <w:bookmarkEnd w:id="49"/>
      <w:r>
        <w:t xml:space="preserve"> </w:t>
      </w:r>
    </w:p>
    <w:p w14:paraId="2FE51760" w14:textId="77777777" w:rsidR="00E96612" w:rsidRPr="00E96612" w:rsidRDefault="00E96612" w:rsidP="00E96612"/>
    <w:p w14:paraId="02BE886F" w14:textId="77777777" w:rsidR="00E96612" w:rsidRDefault="00E96612" w:rsidP="00E96612">
      <w:pPr>
        <w:pStyle w:val="berschrift3"/>
      </w:pPr>
      <w:r>
        <w:t xml:space="preserve"> </w:t>
      </w:r>
      <w:bookmarkStart w:id="50" w:name="_Toc66194450"/>
      <w:r>
        <w:t>Further Requirements</w:t>
      </w:r>
      <w:bookmarkEnd w:id="50"/>
      <w:r>
        <w:t xml:space="preserve"> </w:t>
      </w:r>
    </w:p>
    <w:p w14:paraId="6284B388" w14:textId="77777777" w:rsidR="00E96612" w:rsidRPr="00E96612" w:rsidRDefault="00E96612" w:rsidP="00E96612"/>
    <w:p w14:paraId="17E864DE" w14:textId="77777777" w:rsidR="00E96612" w:rsidRDefault="00E96612" w:rsidP="00E96612">
      <w:pPr>
        <w:pStyle w:val="berschrift1"/>
      </w:pPr>
      <w:bookmarkStart w:id="51" w:name="_Toc66194451"/>
      <w:r>
        <w:t>Interface</w:t>
      </w:r>
      <w:bookmarkEnd w:id="51"/>
      <w:r>
        <w:t xml:space="preserve"> </w:t>
      </w:r>
    </w:p>
    <w:p w14:paraId="497257D0" w14:textId="77777777" w:rsidR="00E96612" w:rsidRDefault="00E96612" w:rsidP="00E96612">
      <w:pPr>
        <w:pStyle w:val="berschrift2"/>
      </w:pPr>
      <w:r>
        <w:t xml:space="preserve"> </w:t>
      </w:r>
      <w:bookmarkStart w:id="52" w:name="_Toc66194452"/>
      <w:r>
        <w:t>External Interfaces</w:t>
      </w:r>
      <w:bookmarkEnd w:id="52"/>
      <w:r>
        <w:t xml:space="preserve"> </w:t>
      </w:r>
    </w:p>
    <w:p w14:paraId="429FA51F" w14:textId="77777777" w:rsidR="00E96612" w:rsidRPr="00E96612" w:rsidRDefault="00E96612" w:rsidP="00E96612"/>
    <w:p w14:paraId="018E78F2" w14:textId="77777777" w:rsidR="00E96612" w:rsidRDefault="00E96612" w:rsidP="00E96612">
      <w:pPr>
        <w:pStyle w:val="berschrift1"/>
      </w:pPr>
      <w:bookmarkStart w:id="53" w:name="_Toc66194453"/>
      <w:r>
        <w:t>Document Management</w:t>
      </w:r>
      <w:bookmarkEnd w:id="53"/>
      <w:r>
        <w:t xml:space="preserve"> </w:t>
      </w:r>
    </w:p>
    <w:p w14:paraId="51C297DB" w14:textId="77777777" w:rsidR="00E96612" w:rsidRDefault="00E96612" w:rsidP="00E96612">
      <w:pPr>
        <w:pStyle w:val="berschrift2"/>
      </w:pPr>
      <w:r>
        <w:t xml:space="preserve"> </w:t>
      </w:r>
      <w:bookmarkStart w:id="54" w:name="_Toc66194454"/>
      <w:r>
        <w:t>Document Creation</w:t>
      </w:r>
      <w:bookmarkEnd w:id="54"/>
      <w:r>
        <w:t xml:space="preserve"> </w:t>
      </w:r>
    </w:p>
    <w:p w14:paraId="31489263" w14:textId="77777777" w:rsidR="00E96612" w:rsidRPr="00E96612" w:rsidRDefault="00E96612" w:rsidP="00E96612"/>
    <w:p w14:paraId="4824BF80" w14:textId="77777777" w:rsidR="00E96612" w:rsidRDefault="00E96612" w:rsidP="00E96612">
      <w:pPr>
        <w:pStyle w:val="berschrift1"/>
      </w:pPr>
      <w:bookmarkStart w:id="55" w:name="_Toc66194455"/>
      <w:r>
        <w:t>Appendix</w:t>
      </w:r>
      <w:bookmarkEnd w:id="55"/>
      <w:r>
        <w:t xml:space="preserve"> </w:t>
      </w:r>
    </w:p>
    <w:p w14:paraId="44D35BAE" w14:textId="77777777" w:rsidR="00E96612" w:rsidRDefault="00E96612" w:rsidP="00E96612">
      <w:pPr>
        <w:pStyle w:val="berschrift2"/>
      </w:pPr>
      <w:r>
        <w:t xml:space="preserve"> </w:t>
      </w:r>
      <w:bookmarkStart w:id="56" w:name="_Toc66194456"/>
      <w:r>
        <w:t>(Appendix X)</w:t>
      </w:r>
      <w:bookmarkEnd w:id="56"/>
    </w:p>
    <w:p w14:paraId="5422075A" w14:textId="77777777" w:rsidR="00691604" w:rsidRDefault="00691604" w:rsidP="00691604">
      <w:r>
        <w:t>robot</w:t>
      </w:r>
      <w:r>
        <w:tab/>
      </w:r>
      <w:r>
        <w:tab/>
      </w:r>
      <w:r>
        <w:tab/>
        <w:t>Zumo32U4</w:t>
      </w:r>
    </w:p>
    <w:p w14:paraId="3880F744" w14:textId="77777777" w:rsidR="00691604" w:rsidRDefault="00691604" w:rsidP="00691604">
      <w:r>
        <w:t>OLED</w:t>
      </w:r>
      <w:r>
        <w:tab/>
      </w:r>
      <w:r>
        <w:tab/>
      </w:r>
      <w:r>
        <w:tab/>
        <w:t>organic light emitting diode</w:t>
      </w:r>
    </w:p>
    <w:p w14:paraId="469AB0F0" w14:textId="77777777" w:rsidR="00691604" w:rsidRDefault="00691604" w:rsidP="00691604">
      <w:r>
        <w:t>OLED-display</w:t>
      </w:r>
      <w:r>
        <w:tab/>
      </w:r>
      <w:r>
        <w:tab/>
        <w:t>display on the robot</w:t>
      </w:r>
    </w:p>
    <w:p w14:paraId="3782BABC" w14:textId="77777777" w:rsidR="00691604" w:rsidRDefault="00691604" w:rsidP="00691604">
      <w:r>
        <w:t>startbutton</w:t>
      </w:r>
      <w:r>
        <w:tab/>
      </w:r>
      <w:r>
        <w:tab/>
        <w:t>button on the robot, accessible for input</w:t>
      </w:r>
    </w:p>
    <w:p w14:paraId="2D428614" w14:textId="77777777" w:rsidR="00691604" w:rsidRDefault="00691604" w:rsidP="00691604">
      <w:r>
        <w:t>speaker</w:t>
      </w:r>
      <w:r>
        <w:tab/>
      </w:r>
      <w:r>
        <w:tab/>
        <w:t>buzzer on the robot</w:t>
      </w:r>
    </w:p>
    <w:p w14:paraId="519B769B" w14:textId="77777777" w:rsidR="00691604" w:rsidRPr="00691604" w:rsidRDefault="00691604" w:rsidP="00691604"/>
    <w:sectPr w:rsidR="00691604" w:rsidRPr="00691604" w:rsidSect="00553CD6">
      <w:headerReference w:type="default" r:id="rId13"/>
      <w:footerReference w:type="default" r:id="rId14"/>
      <w:pgSz w:w="11906" w:h="16838" w:code="9"/>
      <w:pgMar w:top="2835" w:right="1134" w:bottom="1134" w:left="1134" w:header="709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BCF7" w14:textId="77777777" w:rsidR="00553CD6" w:rsidRDefault="00553CD6" w:rsidP="00093C94">
      <w:pPr>
        <w:spacing w:after="0" w:line="240" w:lineRule="auto"/>
      </w:pPr>
      <w:r>
        <w:separator/>
      </w:r>
    </w:p>
  </w:endnote>
  <w:endnote w:type="continuationSeparator" w:id="0">
    <w:p w14:paraId="5CD809A1" w14:textId="77777777" w:rsidR="00553CD6" w:rsidRDefault="00553CD6" w:rsidP="0009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7EA2" w14:textId="77777777" w:rsidR="00335283" w:rsidRDefault="003F13E9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6B909605" wp14:editId="24D828F7">
              <wp:simplePos x="0" y="0"/>
              <wp:positionH relativeFrom="rightMargin">
                <wp:posOffset>-719728</wp:posOffset>
              </wp:positionH>
              <wp:positionV relativeFrom="paragraph">
                <wp:posOffset>68126</wp:posOffset>
              </wp:positionV>
              <wp:extent cx="615043" cy="1404620"/>
              <wp:effectExtent l="0" t="0" r="13970" b="0"/>
              <wp:wrapNone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208EF" w14:textId="77777777" w:rsidR="003F13E9" w:rsidRDefault="003F13E9" w:rsidP="003F13E9">
                          <w:pPr>
                            <w:pStyle w:val="Fuzeile"/>
                          </w:pPr>
                          <w:r w:rsidRPr="00737E0A">
                            <w:t>Seite</w:t>
                          </w:r>
                          <w:r>
                            <w:t>:</w:t>
                          </w:r>
                        </w:p>
                        <w:p w14:paraId="2CBD8ED8" w14:textId="77777777" w:rsidR="003F13E9" w:rsidRDefault="003F13E9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6B492F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von </w:t>
                          </w:r>
                          <w:r w:rsidR="00147483">
                            <w:rPr>
                              <w:noProof/>
                            </w:rPr>
                            <w:fldChar w:fldCharType="begin"/>
                          </w:r>
                          <w:r w:rsidR="00147483">
                            <w:rPr>
                              <w:noProof/>
                            </w:rPr>
                            <w:instrText xml:space="preserve"> NUMPAGES  </w:instrText>
                          </w:r>
                          <w:r w:rsidR="00147483">
                            <w:rPr>
                              <w:noProof/>
                            </w:rPr>
                            <w:fldChar w:fldCharType="separate"/>
                          </w:r>
                          <w:r w:rsidR="00B52428">
                            <w:rPr>
                              <w:noProof/>
                            </w:rPr>
                            <w:t>2</w:t>
                          </w:r>
                          <w:r w:rsidR="0014748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90960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56.65pt;margin-top:5.35pt;width:48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" filled="f" stroked="f">
              <v:textbox style="mso-fit-shape-to-text:t" inset="0,0,0,0">
                <w:txbxContent>
                  <w:p w14:paraId="582208EF" w14:textId="77777777" w:rsidR="003F13E9" w:rsidRDefault="003F13E9" w:rsidP="003F13E9">
                    <w:pPr>
                      <w:pStyle w:val="Fuzeile"/>
                    </w:pPr>
                    <w:proofErr w:type="spellStart"/>
                    <w:r w:rsidRPr="00737E0A">
                      <w:t>Seite</w:t>
                    </w:r>
                    <w:proofErr w:type="spellEnd"/>
                    <w:r>
                      <w:t>:</w:t>
                    </w:r>
                  </w:p>
                  <w:p w14:paraId="2CBD8ED8" w14:textId="77777777" w:rsidR="003F13E9" w:rsidRDefault="003F13E9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6B492F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von </w:t>
                    </w:r>
                    <w:r w:rsidR="00147483">
                      <w:rPr>
                        <w:noProof/>
                      </w:rPr>
                      <w:fldChar w:fldCharType="begin"/>
                    </w:r>
                    <w:r w:rsidR="00147483">
                      <w:rPr>
                        <w:noProof/>
                      </w:rPr>
                      <w:instrText xml:space="preserve"> NUMPAGES  </w:instrText>
                    </w:r>
                    <w:r w:rsidR="00147483">
                      <w:rPr>
                        <w:noProof/>
                      </w:rPr>
                      <w:fldChar w:fldCharType="separate"/>
                    </w:r>
                    <w:r w:rsidR="00B52428">
                      <w:rPr>
                        <w:noProof/>
                      </w:rPr>
                      <w:t>2</w:t>
                    </w:r>
                    <w:r w:rsidR="0014748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35283">
      <w:rPr>
        <w:sz w:val="10"/>
      </w:rPr>
      <w:t>F002DVC1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B91F65" w14:paraId="6D39B965" w14:textId="77777777" w:rsidTr="00D477C2">
      <w:tc>
        <w:tcPr>
          <w:tcW w:w="4390" w:type="dxa"/>
        </w:tcPr>
        <w:p w14:paraId="2573EAF7" w14:textId="77777777" w:rsidR="00B91F65" w:rsidRDefault="00B91F65" w:rsidP="00D477C2">
          <w:pPr>
            <w:pStyle w:val="Fuzeile"/>
          </w:pPr>
          <w:r>
            <w:t>Dok.-Nummer:</w:t>
          </w:r>
        </w:p>
        <w:p w14:paraId="6B09BE99" w14:textId="77777777" w:rsidR="00B91F65" w:rsidRPr="003C2A42" w:rsidRDefault="00B91F65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FE1EE9D" w14:textId="77777777" w:rsidR="00B91F65" w:rsidRDefault="00B91F65" w:rsidP="00D477C2">
          <w:pPr>
            <w:pStyle w:val="Fuzeile"/>
          </w:pPr>
          <w:r>
            <w:t>DV:</w:t>
          </w:r>
        </w:p>
        <w:p w14:paraId="498BE0C4" w14:textId="77777777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REF NT_DokumentenVersion \h </w:instrText>
          </w:r>
          <w:r>
            <w:fldChar w:fldCharType="separate"/>
          </w:r>
          <w:r w:rsidR="00691604" w:rsidRPr="00DE286A">
            <w:t>A1</w:t>
          </w:r>
          <w:r>
            <w:fldChar w:fldCharType="end"/>
          </w:r>
        </w:p>
      </w:tc>
      <w:tc>
        <w:tcPr>
          <w:tcW w:w="1417" w:type="dxa"/>
        </w:tcPr>
        <w:p w14:paraId="163A900E" w14:textId="77777777" w:rsidR="00B91F65" w:rsidRDefault="00B91F65" w:rsidP="00D477C2">
          <w:pPr>
            <w:pStyle w:val="Fuzeile"/>
          </w:pPr>
          <w:r>
            <w:t xml:space="preserve">Freigabe: </w:t>
          </w:r>
        </w:p>
        <w:p w14:paraId="5FB51C2F" w14:textId="77777777" w:rsidR="00B91F65" w:rsidRDefault="00B91F65" w:rsidP="00D477C2">
          <w:pPr>
            <w:pStyle w:val="Fuzeile"/>
          </w:pPr>
          <w:r w:rsidRPr="003C2A42">
            <w:t>siehe</w:t>
          </w:r>
          <w:r>
            <w:t xml:space="preserve"> Seite 2</w:t>
          </w:r>
        </w:p>
      </w:tc>
      <w:tc>
        <w:tcPr>
          <w:tcW w:w="1559" w:type="dxa"/>
        </w:tcPr>
        <w:p w14:paraId="420732A2" w14:textId="77777777" w:rsidR="00B91F65" w:rsidRDefault="00B91F65" w:rsidP="00D477C2">
          <w:pPr>
            <w:pStyle w:val="Fuzeile"/>
          </w:pPr>
          <w:r w:rsidRPr="00737E0A">
            <w:t>Stand:</w:t>
          </w:r>
        </w:p>
        <w:p w14:paraId="292E387C" w14:textId="5A8E2C84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354002">
            <w:rPr>
              <w:noProof/>
            </w:rPr>
            <w:t>2024-03-20 21:00</w:t>
          </w:r>
          <w:r>
            <w:fldChar w:fldCharType="end"/>
          </w:r>
        </w:p>
      </w:tc>
    </w:tr>
  </w:tbl>
  <w:p w14:paraId="5A8A5B6A" w14:textId="77777777" w:rsidR="00335283" w:rsidRDefault="003352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4DE3" w14:textId="77777777" w:rsidR="006B492F" w:rsidRDefault="006B492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FF4EF20" wp14:editId="6286601C">
              <wp:simplePos x="0" y="0"/>
              <wp:positionH relativeFrom="rightMargin">
                <wp:posOffset>-319405</wp:posOffset>
              </wp:positionH>
              <wp:positionV relativeFrom="paragraph">
                <wp:posOffset>67945</wp:posOffset>
              </wp:positionV>
              <wp:extent cx="615043" cy="1404620"/>
              <wp:effectExtent l="0" t="0" r="1397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B13F1" w14:textId="77777777" w:rsidR="006B492F" w:rsidRDefault="00E266EC" w:rsidP="003F13E9">
                          <w:pPr>
                            <w:pStyle w:val="Fuzeile"/>
                          </w:pPr>
                          <w:r>
                            <w:t>page</w:t>
                          </w:r>
                          <w:r w:rsidR="006B492F">
                            <w:t>:</w:t>
                          </w:r>
                        </w:p>
                        <w:p w14:paraId="3D48EA61" w14:textId="77777777" w:rsidR="006B492F" w:rsidRDefault="006B492F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</w:t>
                          </w:r>
                          <w:r w:rsidR="00E266EC">
                            <w:t>from</w:t>
                          </w:r>
                          <w:r w:rsidRPr="00737E0A"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F4EF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5.15pt;margin-top:5.35pt;width:48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" filled="f" stroked="f">
              <v:textbox style="mso-fit-shape-to-text:t" inset="0,0,0,0">
                <w:txbxContent>
                  <w:p w14:paraId="4A4B13F1" w14:textId="77777777" w:rsidR="006B492F" w:rsidRDefault="00E266EC" w:rsidP="003F13E9">
                    <w:pPr>
                      <w:pStyle w:val="Fuzeile"/>
                    </w:pPr>
                    <w:r>
                      <w:t>page</w:t>
                    </w:r>
                    <w:r w:rsidR="006B492F">
                      <w:t>:</w:t>
                    </w:r>
                  </w:p>
                  <w:p w14:paraId="3D48EA61" w14:textId="77777777" w:rsidR="006B492F" w:rsidRDefault="006B492F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E266EC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</w:t>
                    </w:r>
                    <w:r w:rsidR="00E266EC">
                      <w:t>from</w:t>
                    </w:r>
                    <w:r w:rsidRPr="00737E0A"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66EC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10"/>
      </w:rPr>
      <w:t>F</w:t>
    </w:r>
    <w:r w:rsidR="00E84480">
      <w:rPr>
        <w:sz w:val="10"/>
      </w:rPr>
      <w:t>200</w:t>
    </w:r>
    <w:r>
      <w:rPr>
        <w:sz w:val="10"/>
      </w:rPr>
      <w:t>DV</w:t>
    </w:r>
    <w:r w:rsidR="00E84480">
      <w:rPr>
        <w:sz w:val="10"/>
      </w:rPr>
      <w:t>A2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6B492F" w14:paraId="5DF59F39" w14:textId="77777777" w:rsidTr="00D477C2">
      <w:tc>
        <w:tcPr>
          <w:tcW w:w="4390" w:type="dxa"/>
        </w:tcPr>
        <w:p w14:paraId="71FFE4CA" w14:textId="77777777" w:rsidR="006B492F" w:rsidRDefault="006B492F" w:rsidP="00D477C2">
          <w:pPr>
            <w:pStyle w:val="Fuzeile"/>
          </w:pPr>
          <w:r>
            <w:t>Do</w:t>
          </w:r>
          <w:r w:rsidR="00E266EC">
            <w:t>c.-Nu</w:t>
          </w:r>
          <w:r>
            <w:t>m</w:t>
          </w:r>
          <w:r w:rsidR="00E266EC">
            <w:t>b</w:t>
          </w:r>
          <w:r>
            <w:t>er:</w:t>
          </w:r>
        </w:p>
        <w:p w14:paraId="00F905BC" w14:textId="0D1AF28E" w:rsidR="006B492F" w:rsidRPr="003C2A42" w:rsidRDefault="006B492F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>
            <w:rPr>
              <w:noProof/>
            </w:rPr>
          </w:r>
          <w:r w:rsidR="00A6505A">
            <w:rPr>
              <w:noProof/>
            </w:rPr>
            <w:instrText xml:space="preserve"> \* MERGEFORMAT </w:instrText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C5DA395" w14:textId="77777777" w:rsidR="006B492F" w:rsidRDefault="006B492F" w:rsidP="00D477C2">
          <w:pPr>
            <w:pStyle w:val="Fuzeile"/>
          </w:pPr>
          <w:r>
            <w:t>DV:</w:t>
          </w:r>
        </w:p>
        <w:p w14:paraId="5F59845D" w14:textId="5DD7DE04" w:rsidR="006B492F" w:rsidRDefault="00A6505A" w:rsidP="00D477C2">
          <w:pPr>
            <w:pStyle w:val="Fuzeile"/>
          </w:pPr>
          <w:r>
            <w:t>A2</w:t>
          </w:r>
        </w:p>
      </w:tc>
      <w:tc>
        <w:tcPr>
          <w:tcW w:w="1417" w:type="dxa"/>
        </w:tcPr>
        <w:p w14:paraId="0837C51F" w14:textId="77777777" w:rsidR="006B492F" w:rsidRDefault="00E266EC" w:rsidP="00D477C2">
          <w:pPr>
            <w:pStyle w:val="Fuzeile"/>
          </w:pPr>
          <w:r>
            <w:t>Release</w:t>
          </w:r>
          <w:r w:rsidR="006B492F">
            <w:t xml:space="preserve">: </w:t>
          </w:r>
        </w:p>
        <w:p w14:paraId="5E91E7DD" w14:textId="77777777" w:rsidR="006B492F" w:rsidRDefault="00E266EC" w:rsidP="00E266EC">
          <w:pPr>
            <w:pStyle w:val="Fuzeile"/>
          </w:pPr>
          <w:r>
            <w:t>see</w:t>
          </w:r>
          <w:r w:rsidR="006B492F">
            <w:t xml:space="preserve"> </w:t>
          </w:r>
          <w:r>
            <w:t>page</w:t>
          </w:r>
          <w:r w:rsidR="006B492F">
            <w:t xml:space="preserve"> 2</w:t>
          </w:r>
        </w:p>
      </w:tc>
      <w:tc>
        <w:tcPr>
          <w:tcW w:w="1559" w:type="dxa"/>
        </w:tcPr>
        <w:p w14:paraId="1E78EC91" w14:textId="77777777" w:rsidR="006B492F" w:rsidRDefault="00E266EC" w:rsidP="00D477C2">
          <w:pPr>
            <w:pStyle w:val="Fuzeile"/>
          </w:pPr>
          <w:r>
            <w:t>stand</w:t>
          </w:r>
          <w:r w:rsidR="006B492F" w:rsidRPr="00737E0A">
            <w:t>:</w:t>
          </w:r>
        </w:p>
        <w:p w14:paraId="20184401" w14:textId="0401E3D0" w:rsidR="006B492F" w:rsidRDefault="006B492F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354002">
            <w:rPr>
              <w:noProof/>
            </w:rPr>
            <w:t>2024-03-20 21:00</w:t>
          </w:r>
          <w:r>
            <w:fldChar w:fldCharType="end"/>
          </w:r>
        </w:p>
      </w:tc>
    </w:tr>
  </w:tbl>
  <w:p w14:paraId="32EA24C6" w14:textId="77777777" w:rsidR="006B492F" w:rsidRDefault="006B4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7442E" w14:textId="77777777" w:rsidR="00553CD6" w:rsidRDefault="00553CD6" w:rsidP="00093C94">
      <w:pPr>
        <w:spacing w:after="0" w:line="240" w:lineRule="auto"/>
      </w:pPr>
      <w:r>
        <w:separator/>
      </w:r>
    </w:p>
  </w:footnote>
  <w:footnote w:type="continuationSeparator" w:id="0">
    <w:p w14:paraId="1F79492F" w14:textId="77777777" w:rsidR="00553CD6" w:rsidRDefault="00553CD6" w:rsidP="0009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5B89D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1552" behindDoc="0" locked="0" layoutInCell="1" allowOverlap="1" wp14:anchorId="7201C9D4" wp14:editId="49A8CB6B">
          <wp:simplePos x="0" y="0"/>
          <wp:positionH relativeFrom="margin">
            <wp:align>right</wp:align>
          </wp:positionH>
          <wp:positionV relativeFrom="margin">
            <wp:posOffset>-1778635</wp:posOffset>
          </wp:positionV>
          <wp:extent cx="1022400" cy="457222"/>
          <wp:effectExtent l="0" t="0" r="6350" b="0"/>
          <wp:wrapNone/>
          <wp:docPr id="11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0710">
      <w:fldChar w:fldCharType="begin"/>
    </w:r>
    <w:r w:rsidR="00AE0710">
      <w:instrText xml:space="preserve"> REF NT_DokumentenTitel \h  \* MERGEFORMAT </w:instrText>
    </w:r>
    <w:r w:rsidR="00AE0710">
      <w:fldChar w:fldCharType="separate"/>
    </w:r>
    <w:r w:rsidR="00691604" w:rsidRPr="00691604">
      <w:rPr>
        <w:b/>
        <w:bCs/>
      </w:rPr>
      <w:t>!!!Dokumententitel</w:t>
    </w:r>
    <w:r w:rsidR="00AE0710">
      <w:fldChar w:fldCharType="end"/>
    </w:r>
  </w:p>
  <w:p w14:paraId="72E851AC" w14:textId="77777777" w:rsidR="00335283" w:rsidRDefault="00AE0710">
    <w:pPr>
      <w:pStyle w:val="Kopfzeile"/>
    </w:pPr>
    <w:r>
      <w:fldChar w:fldCharType="begin"/>
    </w:r>
    <w:r w:rsidR="00AB688F">
      <w:instrText xml:space="preserve"> REF</w:instrText>
    </w:r>
    <w:r>
      <w:instrText xml:space="preserve"> NT_Produkt \h  \* MERGEFORMAT </w:instrText>
    </w:r>
    <w:r>
      <w:fldChar w:fldCharType="separate"/>
    </w:r>
    <w:r w:rsidR="00691604" w:rsidRPr="00691604">
      <w:rPr>
        <w:b/>
        <w:bCs/>
      </w:rPr>
      <w:t>!!!Produkt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147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9504" behindDoc="0" locked="0" layoutInCell="1" allowOverlap="1" wp14:anchorId="13A85BFB" wp14:editId="3CDD7444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2714400" cy="457200"/>
          <wp:effectExtent l="0" t="0" r="0" b="0"/>
          <wp:wrapNone/>
          <wp:docPr id="12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20" r="-573"/>
                  <a:stretch/>
                </pic:blipFill>
                <pic:spPr bwMode="auto">
                  <a:xfrm>
                    <a:off x="0" y="0"/>
                    <a:ext cx="2714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5A9" w:rsidRPr="00E165A9">
      <w:rPr>
        <w:noProof/>
        <w:sz w:val="24"/>
        <w:lang w:val="de-DE" w:eastAsia="de-DE"/>
      </w:rPr>
      <mc:AlternateContent>
        <mc:Choice Requires="wps">
          <w:drawing>
            <wp:anchor distT="45720" distB="45720" distL="114300" distR="114300" simplePos="0" relativeHeight="251660287" behindDoc="0" locked="0" layoutInCell="1" allowOverlap="1" wp14:anchorId="16C22481" wp14:editId="30FF2D80">
              <wp:simplePos x="0" y="0"/>
              <wp:positionH relativeFrom="margin">
                <wp:posOffset>5070942</wp:posOffset>
              </wp:positionH>
              <wp:positionV relativeFrom="paragraph">
                <wp:posOffset>-42017</wp:posOffset>
              </wp:positionV>
              <wp:extent cx="1381760" cy="1404620"/>
              <wp:effectExtent l="0" t="0" r="889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31DED" w14:textId="77777777" w:rsidR="00E165A9" w:rsidRDefault="00E165A9" w:rsidP="00E165A9">
                          <w:pPr>
                            <w:pStyle w:val="Listenabsatz"/>
                            <w:numPr>
                              <w:ilvl w:val="0"/>
                              <w:numId w:val="15"/>
                            </w:numPr>
                            <w:rPr>
                              <w:vanish/>
                            </w:rPr>
                          </w:pPr>
                          <w:r w:rsidRPr="0095589A">
                            <w:rPr>
                              <w:vanish/>
                            </w:rPr>
                            <w:t>Bullet</w:t>
                          </w:r>
                        </w:p>
                        <w:p w14:paraId="025FEEBC" w14:textId="77777777" w:rsidR="00E165A9" w:rsidRPr="00EE1616" w:rsidRDefault="00E165A9" w:rsidP="00EE1616">
                          <w:pPr>
                            <w:pStyle w:val="Listenabsatz"/>
                            <w:numPr>
                              <w:ilvl w:val="0"/>
                              <w:numId w:val="22"/>
                            </w:numPr>
                            <w:rPr>
                              <w:vanish/>
                            </w:rPr>
                          </w:pPr>
                          <w:r w:rsidRPr="00EE1616">
                            <w:rPr>
                              <w:vanish/>
                            </w:rPr>
                            <w:t>Nummer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C224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9.3pt;margin-top:-3.3pt;width:108.8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" stroked="f">
              <v:textbox style="mso-fit-shape-to-text:t" inset="0,0,0,0">
                <w:txbxContent>
                  <w:p w14:paraId="32C31DED" w14:textId="77777777" w:rsidR="00E165A9" w:rsidRDefault="00E165A9" w:rsidP="00E165A9">
                    <w:pPr>
                      <w:pStyle w:val="Listenabsatz"/>
                      <w:numPr>
                        <w:ilvl w:val="0"/>
                        <w:numId w:val="15"/>
                      </w:numPr>
                      <w:rPr>
                        <w:vanish/>
                      </w:rPr>
                    </w:pPr>
                    <w:r w:rsidRPr="0095589A">
                      <w:rPr>
                        <w:vanish/>
                      </w:rPr>
                      <w:t>Bullet</w:t>
                    </w:r>
                  </w:p>
                  <w:p w14:paraId="025FEEBC" w14:textId="77777777" w:rsidR="00E165A9" w:rsidRPr="00EE1616" w:rsidRDefault="00E165A9" w:rsidP="00EE1616">
                    <w:pPr>
                      <w:pStyle w:val="Listenabsatz"/>
                      <w:numPr>
                        <w:ilvl w:val="0"/>
                        <w:numId w:val="22"/>
                      </w:numPr>
                      <w:rPr>
                        <w:vanish/>
                      </w:rPr>
                    </w:pPr>
                    <w:r w:rsidRPr="00EE1616">
                      <w:rPr>
                        <w:vanish/>
                      </w:rPr>
                      <w:t>Nummer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5283">
      <w:rPr>
        <w:noProof/>
        <w:sz w:val="36"/>
        <w:szCs w:val="36"/>
        <w:lang w:val="de-DE" w:eastAsia="de-DE"/>
      </w:rPr>
      <w:drawing>
        <wp:anchor distT="0" distB="0" distL="114300" distR="114300" simplePos="0" relativeHeight="251663360" behindDoc="1" locked="0" layoutInCell="1" allowOverlap="1" wp14:anchorId="488149A9" wp14:editId="22F3C125">
          <wp:simplePos x="0" y="0"/>
          <wp:positionH relativeFrom="margin">
            <wp:posOffset>3291205</wp:posOffset>
          </wp:positionH>
          <wp:positionV relativeFrom="paragraph">
            <wp:posOffset>3797935</wp:posOffset>
          </wp:positionV>
          <wp:extent cx="3406140" cy="6248400"/>
          <wp:effectExtent l="0" t="0" r="3810" b="0"/>
          <wp:wrapNone/>
          <wp:docPr id="13" name="Bild 7" descr="Macintosh HD:Users:bkunze 1:Documents:NewTec_SVN:NT_Kommunikation:NT_CA Vorlagen:CA_Vorlage_Mai2018:Gitterkugel grau_V4 Ko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bkunze 1:Documents:NewTec_SVN:NT_Kommunikation:NT_CA Vorlagen:CA_Vorlage_Mai2018:Gitterkugel grau_V4 Kopi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6140" cy="624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5E67" w14:textId="46EC2A19" w:rsidR="006B492F" w:rsidRDefault="006B492F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7696" behindDoc="0" locked="0" layoutInCell="1" allowOverlap="1" wp14:anchorId="7C457FBB" wp14:editId="11421A3A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022400" cy="457222"/>
          <wp:effectExtent l="0" t="0" r="6350" b="0"/>
          <wp:wrapNone/>
          <wp:docPr id="14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D30" w:rsidRPr="00EF1D30">
      <w:t>Project task 1</w:t>
    </w:r>
    <w:r w:rsidR="00EF1D30">
      <w:t xml:space="preserve"> </w:t>
    </w:r>
  </w:p>
  <w:p w14:paraId="02A9775A" w14:textId="590F657D" w:rsidR="006B492F" w:rsidRDefault="00EF1D30">
    <w:pPr>
      <w:pStyle w:val="Kopfzeile"/>
    </w:pPr>
    <w:r w:rsidRPr="00EF1D30">
      <w:t>Pololu Zumo 32U4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90C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76B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87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7E9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83B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E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CBA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598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811BA"/>
    <w:multiLevelType w:val="multilevel"/>
    <w:tmpl w:val="0592068E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60FE"/>
    <w:multiLevelType w:val="multilevel"/>
    <w:tmpl w:val="8D0A43C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136" w:firstLine="282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11" w15:restartNumberingAfterBreak="0">
    <w:nsid w:val="11ED676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2" w15:restartNumberingAfterBreak="0">
    <w:nsid w:val="19726588"/>
    <w:multiLevelType w:val="multilevel"/>
    <w:tmpl w:val="979EFF2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625DE9"/>
    <w:multiLevelType w:val="multilevel"/>
    <w:tmpl w:val="0C488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11E43CD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5" w15:restartNumberingAfterBreak="0">
    <w:nsid w:val="235663EB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6" w15:restartNumberingAfterBreak="0">
    <w:nsid w:val="297057B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7" w15:restartNumberingAfterBreak="0">
    <w:nsid w:val="3F3F1F37"/>
    <w:multiLevelType w:val="multilevel"/>
    <w:tmpl w:val="293418E4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BD18BF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9" w15:restartNumberingAfterBreak="0">
    <w:nsid w:val="51D644BF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20" w15:restartNumberingAfterBreak="0">
    <w:nsid w:val="60526A52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1" w15:restartNumberingAfterBreak="0">
    <w:nsid w:val="62CD0E1F"/>
    <w:multiLevelType w:val="multilevel"/>
    <w:tmpl w:val="C5A610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45D53AC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3" w15:restartNumberingAfterBreak="0">
    <w:nsid w:val="78CB4EBD"/>
    <w:multiLevelType w:val="hybridMultilevel"/>
    <w:tmpl w:val="E556D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3046">
    <w:abstractNumId w:val="12"/>
  </w:num>
  <w:num w:numId="2" w16cid:durableId="1698042134">
    <w:abstractNumId w:val="7"/>
  </w:num>
  <w:num w:numId="3" w16cid:durableId="448090127">
    <w:abstractNumId w:val="5"/>
  </w:num>
  <w:num w:numId="4" w16cid:durableId="168832591">
    <w:abstractNumId w:val="8"/>
  </w:num>
  <w:num w:numId="5" w16cid:durableId="382557963">
    <w:abstractNumId w:val="4"/>
  </w:num>
  <w:num w:numId="6" w16cid:durableId="613172555">
    <w:abstractNumId w:val="3"/>
  </w:num>
  <w:num w:numId="7" w16cid:durableId="1694846410">
    <w:abstractNumId w:val="2"/>
  </w:num>
  <w:num w:numId="8" w16cid:durableId="1352098860">
    <w:abstractNumId w:val="1"/>
  </w:num>
  <w:num w:numId="9" w16cid:durableId="1413428855">
    <w:abstractNumId w:val="0"/>
  </w:num>
  <w:num w:numId="10" w16cid:durableId="1143159167">
    <w:abstractNumId w:val="9"/>
  </w:num>
  <w:num w:numId="11" w16cid:durableId="1605579395">
    <w:abstractNumId w:val="10"/>
  </w:num>
  <w:num w:numId="12" w16cid:durableId="1343624317">
    <w:abstractNumId w:val="17"/>
  </w:num>
  <w:num w:numId="13" w16cid:durableId="1389232376">
    <w:abstractNumId w:val="22"/>
  </w:num>
  <w:num w:numId="14" w16cid:durableId="854031682">
    <w:abstractNumId w:val="20"/>
  </w:num>
  <w:num w:numId="15" w16cid:durableId="404380846">
    <w:abstractNumId w:val="19"/>
  </w:num>
  <w:num w:numId="16" w16cid:durableId="983386144">
    <w:abstractNumId w:val="16"/>
  </w:num>
  <w:num w:numId="17" w16cid:durableId="411512617">
    <w:abstractNumId w:val="23"/>
  </w:num>
  <w:num w:numId="18" w16cid:durableId="129977469">
    <w:abstractNumId w:val="15"/>
  </w:num>
  <w:num w:numId="19" w16cid:durableId="360934345">
    <w:abstractNumId w:val="6"/>
  </w:num>
  <w:num w:numId="20" w16cid:durableId="1576355018">
    <w:abstractNumId w:val="11"/>
  </w:num>
  <w:num w:numId="21" w16cid:durableId="1540900213">
    <w:abstractNumId w:val="14"/>
  </w:num>
  <w:num w:numId="22" w16cid:durableId="563179884">
    <w:abstractNumId w:val="18"/>
  </w:num>
  <w:num w:numId="23" w16cid:durableId="509179146">
    <w:abstractNumId w:val="12"/>
  </w:num>
  <w:num w:numId="24" w16cid:durableId="325549826">
    <w:abstractNumId w:val="12"/>
  </w:num>
  <w:num w:numId="25" w16cid:durableId="384069083">
    <w:abstractNumId w:val="13"/>
  </w:num>
  <w:num w:numId="26" w16cid:durableId="1259828940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4"/>
    <w:rsid w:val="00003406"/>
    <w:rsid w:val="000232D6"/>
    <w:rsid w:val="00025ACE"/>
    <w:rsid w:val="00053241"/>
    <w:rsid w:val="00075636"/>
    <w:rsid w:val="00082154"/>
    <w:rsid w:val="00093C94"/>
    <w:rsid w:val="00097743"/>
    <w:rsid w:val="000A094A"/>
    <w:rsid w:val="000A12BD"/>
    <w:rsid w:val="000B1832"/>
    <w:rsid w:val="000C2012"/>
    <w:rsid w:val="000D47AA"/>
    <w:rsid w:val="00107EC1"/>
    <w:rsid w:val="00110940"/>
    <w:rsid w:val="00133A95"/>
    <w:rsid w:val="00147483"/>
    <w:rsid w:val="001612A3"/>
    <w:rsid w:val="00185AC0"/>
    <w:rsid w:val="001D56A0"/>
    <w:rsid w:val="001F0169"/>
    <w:rsid w:val="001F68F2"/>
    <w:rsid w:val="001F7E7C"/>
    <w:rsid w:val="00217982"/>
    <w:rsid w:val="00242D7C"/>
    <w:rsid w:val="00244D0A"/>
    <w:rsid w:val="002816C6"/>
    <w:rsid w:val="00294951"/>
    <w:rsid w:val="00297143"/>
    <w:rsid w:val="002B2A91"/>
    <w:rsid w:val="002B7B05"/>
    <w:rsid w:val="002C22CF"/>
    <w:rsid w:val="002C5FA2"/>
    <w:rsid w:val="002F7C72"/>
    <w:rsid w:val="00306B4A"/>
    <w:rsid w:val="00335283"/>
    <w:rsid w:val="00337704"/>
    <w:rsid w:val="0035003B"/>
    <w:rsid w:val="00354002"/>
    <w:rsid w:val="00356C88"/>
    <w:rsid w:val="0035799E"/>
    <w:rsid w:val="003604FC"/>
    <w:rsid w:val="00373397"/>
    <w:rsid w:val="0038201C"/>
    <w:rsid w:val="00395EAF"/>
    <w:rsid w:val="00396920"/>
    <w:rsid w:val="003A2CFA"/>
    <w:rsid w:val="003C2A42"/>
    <w:rsid w:val="003E3431"/>
    <w:rsid w:val="003F13E9"/>
    <w:rsid w:val="003F63E3"/>
    <w:rsid w:val="00401FB6"/>
    <w:rsid w:val="00414F4D"/>
    <w:rsid w:val="004245FF"/>
    <w:rsid w:val="004267C1"/>
    <w:rsid w:val="00441D36"/>
    <w:rsid w:val="0045293B"/>
    <w:rsid w:val="00452E6C"/>
    <w:rsid w:val="00474C69"/>
    <w:rsid w:val="004802E2"/>
    <w:rsid w:val="004806FA"/>
    <w:rsid w:val="0048290B"/>
    <w:rsid w:val="00492EF6"/>
    <w:rsid w:val="004A6B6D"/>
    <w:rsid w:val="004B1BE9"/>
    <w:rsid w:val="004C0534"/>
    <w:rsid w:val="004D2B9A"/>
    <w:rsid w:val="004E3FA0"/>
    <w:rsid w:val="004F0E11"/>
    <w:rsid w:val="004F123E"/>
    <w:rsid w:val="0051370A"/>
    <w:rsid w:val="00521C4B"/>
    <w:rsid w:val="00523547"/>
    <w:rsid w:val="005263EC"/>
    <w:rsid w:val="00526DA3"/>
    <w:rsid w:val="00543022"/>
    <w:rsid w:val="00543773"/>
    <w:rsid w:val="00553CD6"/>
    <w:rsid w:val="00560910"/>
    <w:rsid w:val="00590875"/>
    <w:rsid w:val="00590AC0"/>
    <w:rsid w:val="005B42A9"/>
    <w:rsid w:val="005D0D02"/>
    <w:rsid w:val="005E2480"/>
    <w:rsid w:val="005E749D"/>
    <w:rsid w:val="005E7567"/>
    <w:rsid w:val="005F183D"/>
    <w:rsid w:val="00600325"/>
    <w:rsid w:val="00601AA3"/>
    <w:rsid w:val="00611809"/>
    <w:rsid w:val="006220F5"/>
    <w:rsid w:val="006348EB"/>
    <w:rsid w:val="0063788A"/>
    <w:rsid w:val="00667D0A"/>
    <w:rsid w:val="00691604"/>
    <w:rsid w:val="006974C6"/>
    <w:rsid w:val="00697B26"/>
    <w:rsid w:val="006A2C51"/>
    <w:rsid w:val="006B492F"/>
    <w:rsid w:val="006B599D"/>
    <w:rsid w:val="006B7856"/>
    <w:rsid w:val="006C5D0B"/>
    <w:rsid w:val="006D283A"/>
    <w:rsid w:val="006F767F"/>
    <w:rsid w:val="00726F86"/>
    <w:rsid w:val="00730C1D"/>
    <w:rsid w:val="00740017"/>
    <w:rsid w:val="007635AD"/>
    <w:rsid w:val="00765ACB"/>
    <w:rsid w:val="00792884"/>
    <w:rsid w:val="00796BA2"/>
    <w:rsid w:val="007A157B"/>
    <w:rsid w:val="007A50A1"/>
    <w:rsid w:val="007A56AC"/>
    <w:rsid w:val="007C084B"/>
    <w:rsid w:val="007C2DBF"/>
    <w:rsid w:val="007C7313"/>
    <w:rsid w:val="007D42A6"/>
    <w:rsid w:val="007D7B4E"/>
    <w:rsid w:val="007F72B3"/>
    <w:rsid w:val="0080490F"/>
    <w:rsid w:val="00817203"/>
    <w:rsid w:val="00824617"/>
    <w:rsid w:val="00824AE1"/>
    <w:rsid w:val="00840B92"/>
    <w:rsid w:val="00855A4C"/>
    <w:rsid w:val="00861467"/>
    <w:rsid w:val="008A1115"/>
    <w:rsid w:val="008B0A5E"/>
    <w:rsid w:val="008C0152"/>
    <w:rsid w:val="008C08FC"/>
    <w:rsid w:val="008D08EC"/>
    <w:rsid w:val="008E32C1"/>
    <w:rsid w:val="009073D4"/>
    <w:rsid w:val="0090786B"/>
    <w:rsid w:val="00912AC2"/>
    <w:rsid w:val="00923236"/>
    <w:rsid w:val="0092560D"/>
    <w:rsid w:val="00941885"/>
    <w:rsid w:val="0094240B"/>
    <w:rsid w:val="00944297"/>
    <w:rsid w:val="0095589A"/>
    <w:rsid w:val="00964B7E"/>
    <w:rsid w:val="00965771"/>
    <w:rsid w:val="00971E12"/>
    <w:rsid w:val="009A0BA2"/>
    <w:rsid w:val="009B2B7B"/>
    <w:rsid w:val="009C02EE"/>
    <w:rsid w:val="009C0846"/>
    <w:rsid w:val="009C2BDC"/>
    <w:rsid w:val="009D135B"/>
    <w:rsid w:val="009E4D60"/>
    <w:rsid w:val="009E7E91"/>
    <w:rsid w:val="00A02852"/>
    <w:rsid w:val="00A04ABC"/>
    <w:rsid w:val="00A06A7A"/>
    <w:rsid w:val="00A06B44"/>
    <w:rsid w:val="00A45E31"/>
    <w:rsid w:val="00A55255"/>
    <w:rsid w:val="00A6505A"/>
    <w:rsid w:val="00A7025D"/>
    <w:rsid w:val="00A74AD5"/>
    <w:rsid w:val="00A85286"/>
    <w:rsid w:val="00A86EC3"/>
    <w:rsid w:val="00A942E1"/>
    <w:rsid w:val="00AA15EE"/>
    <w:rsid w:val="00AB688F"/>
    <w:rsid w:val="00AC388B"/>
    <w:rsid w:val="00AE0710"/>
    <w:rsid w:val="00AE2799"/>
    <w:rsid w:val="00AE6D0B"/>
    <w:rsid w:val="00B35FA9"/>
    <w:rsid w:val="00B52428"/>
    <w:rsid w:val="00B527D5"/>
    <w:rsid w:val="00B67F9C"/>
    <w:rsid w:val="00B76B57"/>
    <w:rsid w:val="00B82A71"/>
    <w:rsid w:val="00B914C5"/>
    <w:rsid w:val="00B91F65"/>
    <w:rsid w:val="00B95683"/>
    <w:rsid w:val="00BB0D2B"/>
    <w:rsid w:val="00BF37A3"/>
    <w:rsid w:val="00BF3872"/>
    <w:rsid w:val="00BF664A"/>
    <w:rsid w:val="00C03501"/>
    <w:rsid w:val="00C07F94"/>
    <w:rsid w:val="00C153CB"/>
    <w:rsid w:val="00C31A5D"/>
    <w:rsid w:val="00C56965"/>
    <w:rsid w:val="00C709D0"/>
    <w:rsid w:val="00C74373"/>
    <w:rsid w:val="00C75328"/>
    <w:rsid w:val="00C836C3"/>
    <w:rsid w:val="00C85327"/>
    <w:rsid w:val="00C87F2D"/>
    <w:rsid w:val="00CD00DB"/>
    <w:rsid w:val="00CD604A"/>
    <w:rsid w:val="00CF0843"/>
    <w:rsid w:val="00D010F4"/>
    <w:rsid w:val="00D044E3"/>
    <w:rsid w:val="00D0541E"/>
    <w:rsid w:val="00D11DF6"/>
    <w:rsid w:val="00D20B06"/>
    <w:rsid w:val="00D310E7"/>
    <w:rsid w:val="00D477C2"/>
    <w:rsid w:val="00D641D3"/>
    <w:rsid w:val="00D703D5"/>
    <w:rsid w:val="00D74324"/>
    <w:rsid w:val="00D85ECC"/>
    <w:rsid w:val="00D87971"/>
    <w:rsid w:val="00D94E26"/>
    <w:rsid w:val="00DC247B"/>
    <w:rsid w:val="00DE2657"/>
    <w:rsid w:val="00DE286A"/>
    <w:rsid w:val="00DE3B88"/>
    <w:rsid w:val="00DE720E"/>
    <w:rsid w:val="00DF572A"/>
    <w:rsid w:val="00E00B24"/>
    <w:rsid w:val="00E10BC1"/>
    <w:rsid w:val="00E165A9"/>
    <w:rsid w:val="00E266EC"/>
    <w:rsid w:val="00E32323"/>
    <w:rsid w:val="00E32CA1"/>
    <w:rsid w:val="00E43619"/>
    <w:rsid w:val="00E47918"/>
    <w:rsid w:val="00E505ED"/>
    <w:rsid w:val="00E50CA6"/>
    <w:rsid w:val="00E60E35"/>
    <w:rsid w:val="00E84480"/>
    <w:rsid w:val="00E960E7"/>
    <w:rsid w:val="00E96612"/>
    <w:rsid w:val="00EA1F9E"/>
    <w:rsid w:val="00ED3F7D"/>
    <w:rsid w:val="00EE009A"/>
    <w:rsid w:val="00EE1616"/>
    <w:rsid w:val="00EE74B7"/>
    <w:rsid w:val="00EF1D30"/>
    <w:rsid w:val="00F11FA7"/>
    <w:rsid w:val="00F15D8A"/>
    <w:rsid w:val="00F172A7"/>
    <w:rsid w:val="00F20EEA"/>
    <w:rsid w:val="00F50BC9"/>
    <w:rsid w:val="00F55688"/>
    <w:rsid w:val="00F568A9"/>
    <w:rsid w:val="00F57EFD"/>
    <w:rsid w:val="00F722DF"/>
    <w:rsid w:val="00F744CE"/>
    <w:rsid w:val="00F762DD"/>
    <w:rsid w:val="00F779D9"/>
    <w:rsid w:val="00F80DA4"/>
    <w:rsid w:val="00F87FA8"/>
    <w:rsid w:val="00FA27AC"/>
    <w:rsid w:val="00FD0641"/>
    <w:rsid w:val="00FE3780"/>
    <w:rsid w:val="00FE5CF3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5189D"/>
  <w15:chartTrackingRefBased/>
  <w15:docId w15:val="{005DC836-D8E1-4AB0-B27F-47B6D2A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2BD"/>
    <w:pPr>
      <w:tabs>
        <w:tab w:val="right" w:pos="8930"/>
      </w:tabs>
      <w:spacing w:after="120" w:line="23" w:lineRule="atLeast"/>
      <w:jc w:val="both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93C94"/>
    <w:pPr>
      <w:keepNext/>
      <w:keepLines/>
      <w:numPr>
        <w:numId w:val="1"/>
      </w:numPr>
      <w:tabs>
        <w:tab w:val="clear" w:pos="8930"/>
        <w:tab w:val="left" w:pos="567"/>
      </w:tabs>
      <w:spacing w:before="360" w:after="240" w:line="240" w:lineRule="atLeast"/>
      <w:outlineLvl w:val="0"/>
    </w:pPr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nhideWhenUsed/>
    <w:qFormat/>
    <w:rsid w:val="0063788A"/>
    <w:pPr>
      <w:numPr>
        <w:ilvl w:val="1"/>
      </w:numPr>
      <w:spacing w:before="240" w:line="23" w:lineRule="atLeast"/>
      <w:outlineLvl w:val="1"/>
    </w:pPr>
    <w:rPr>
      <w:b w:val="0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9073D4"/>
    <w:pPr>
      <w:numPr>
        <w:ilvl w:val="2"/>
      </w:numPr>
      <w:spacing w:before="120" w:after="120"/>
      <w:outlineLvl w:val="2"/>
    </w:pPr>
    <w:rPr>
      <w:b/>
      <w:i w:val="0"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9C02EE"/>
    <w:pPr>
      <w:numPr>
        <w:ilvl w:val="3"/>
      </w:numPr>
      <w:outlineLvl w:val="3"/>
    </w:pPr>
    <w:rPr>
      <w:b w:val="0"/>
      <w:iCs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9C02E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nhideWhenUsed/>
    <w:qFormat/>
    <w:rsid w:val="009C02E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nhideWhenUsed/>
    <w:qFormat/>
    <w:rsid w:val="001F68F2"/>
    <w:pPr>
      <w:numPr>
        <w:ilvl w:val="6"/>
      </w:numPr>
      <w:ind w:left="1298" w:hanging="1298"/>
      <w:outlineLvl w:val="6"/>
    </w:pPr>
    <w:rPr>
      <w:iCs w:val="0"/>
    </w:rPr>
  </w:style>
  <w:style w:type="paragraph" w:styleId="berschrift8">
    <w:name w:val="heading 8"/>
    <w:basedOn w:val="berschrift7"/>
    <w:next w:val="Standard"/>
    <w:link w:val="berschrift8Zchn"/>
    <w:unhideWhenUsed/>
    <w:qFormat/>
    <w:rsid w:val="001F68F2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Standard"/>
    <w:link w:val="berschrift9Zchn"/>
    <w:unhideWhenUsed/>
    <w:qFormat/>
    <w:rsid w:val="001F68F2"/>
    <w:pPr>
      <w:numPr>
        <w:ilvl w:val="8"/>
      </w:numPr>
      <w:ind w:left="1582" w:hanging="1582"/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94"/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88A"/>
    <w:rPr>
      <w:rFonts w:asciiTheme="majorHAnsi" w:eastAsiaTheme="majorEastAsia" w:hAnsiTheme="majorHAnsi" w:cstheme="majorBidi"/>
      <w:i/>
      <w:color w:val="0076BD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73D4"/>
    <w:rPr>
      <w:rFonts w:asciiTheme="majorHAnsi" w:eastAsiaTheme="majorEastAsia" w:hAnsiTheme="majorHAnsi" w:cstheme="majorBidi"/>
      <w:b/>
      <w:color w:val="0076BD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F68F2"/>
    <w:rPr>
      <w:rFonts w:asciiTheme="majorHAnsi" w:eastAsiaTheme="majorEastAsia" w:hAnsiTheme="majorHAnsi" w:cstheme="majorBidi"/>
      <w:iCs/>
      <w:color w:val="0076BD"/>
      <w:sz w:val="20"/>
      <w:szCs w:val="21"/>
    </w:rPr>
  </w:style>
  <w:style w:type="paragraph" w:styleId="Listenabsatz">
    <w:name w:val="List Paragraph"/>
    <w:basedOn w:val="Standard"/>
    <w:uiPriority w:val="34"/>
    <w:qFormat/>
    <w:rsid w:val="00C753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3241"/>
    <w:pPr>
      <w:tabs>
        <w:tab w:val="clear" w:pos="8930"/>
      </w:tabs>
      <w:spacing w:after="0" w:line="240" w:lineRule="auto"/>
    </w:pPr>
    <w:rPr>
      <w:color w:val="0076BD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53241"/>
    <w:rPr>
      <w:color w:val="0076BD"/>
      <w:sz w:val="18"/>
    </w:rPr>
  </w:style>
  <w:style w:type="paragraph" w:styleId="Fuzeile">
    <w:name w:val="footer"/>
    <w:basedOn w:val="Standard"/>
    <w:link w:val="FuzeileZchn"/>
    <w:uiPriority w:val="99"/>
    <w:unhideWhenUsed/>
    <w:rsid w:val="003C2A42"/>
    <w:pPr>
      <w:tabs>
        <w:tab w:val="clear" w:pos="8930"/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3C2A42"/>
    <w:rPr>
      <w:sz w:val="14"/>
    </w:rPr>
  </w:style>
  <w:style w:type="paragraph" w:styleId="Textkrper">
    <w:name w:val="Body Text"/>
    <w:basedOn w:val="Standard"/>
    <w:link w:val="TextkrperZchn"/>
    <w:uiPriority w:val="99"/>
    <w:unhideWhenUsed/>
    <w:rsid w:val="00765ACB"/>
  </w:style>
  <w:style w:type="paragraph" w:customStyle="1" w:styleId="berschrift1ohneNummer">
    <w:name w:val="Überschrift 1 ohne Nummer"/>
    <w:basedOn w:val="berschrift1"/>
    <w:next w:val="Standard"/>
    <w:qFormat/>
    <w:rsid w:val="00590AC0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1D56A0"/>
    <w:pPr>
      <w:tabs>
        <w:tab w:val="clear" w:pos="8930"/>
        <w:tab w:val="left" w:pos="426"/>
        <w:tab w:val="right" w:leader="dot" w:pos="9628"/>
      </w:tabs>
      <w:spacing w:before="120" w:after="0" w:line="276" w:lineRule="auto"/>
      <w:ind w:left="425" w:right="567" w:hanging="425"/>
    </w:pPr>
    <w:rPr>
      <w:rFonts w:ascii="Arial" w:eastAsia="Times New Roman" w:hAnsi="Arial" w:cs="Arial"/>
      <w:b/>
      <w:noProof/>
      <w:color w:val="000000" w:themeColor="text1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 w:line="276" w:lineRule="auto"/>
      <w:ind w:left="1134" w:right="567" w:hanging="708"/>
    </w:pPr>
    <w:rPr>
      <w:rFonts w:ascii="Arial" w:eastAsia="Times New Roman" w:hAnsi="Arial" w:cs="Arial"/>
      <w:noProof/>
      <w:color w:val="000000" w:themeColor="text1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/>
      <w:ind w:left="1134" w:right="567" w:hanging="731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7" w:hanging="991"/>
    </w:pPr>
  </w:style>
  <w:style w:type="paragraph" w:styleId="Verzeichnis5">
    <w:name w:val="toc 5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8" w:right="567" w:hanging="992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rsid w:val="00D74324"/>
    <w:pPr>
      <w:tabs>
        <w:tab w:val="clear" w:pos="8930"/>
        <w:tab w:val="left" w:pos="1701"/>
        <w:tab w:val="right" w:leader="dot" w:pos="9628"/>
      </w:tabs>
      <w:spacing w:before="40" w:after="0"/>
      <w:ind w:left="1701" w:right="567" w:hanging="1276"/>
    </w:pPr>
    <w:rPr>
      <w:noProof/>
    </w:rPr>
  </w:style>
  <w:style w:type="paragraph" w:styleId="Abbildungsverzeichnis">
    <w:name w:val="table of figures"/>
    <w:basedOn w:val="Standard"/>
    <w:next w:val="Standard"/>
    <w:uiPriority w:val="99"/>
    <w:unhideWhenUsed/>
    <w:rsid w:val="004D2B9A"/>
    <w:pPr>
      <w:tabs>
        <w:tab w:val="clear" w:pos="8930"/>
      </w:tabs>
      <w:spacing w:before="40" w:after="0"/>
    </w:pPr>
  </w:style>
  <w:style w:type="character" w:styleId="Hyperlink">
    <w:name w:val="Hyperlink"/>
    <w:basedOn w:val="Absatz-Standardschriftart"/>
    <w:uiPriority w:val="99"/>
    <w:unhideWhenUsed/>
    <w:rsid w:val="00D94E26"/>
    <w:rPr>
      <w:color w:val="0563C1" w:themeColor="hyperlink"/>
      <w:u w:val="single"/>
    </w:rPr>
  </w:style>
  <w:style w:type="paragraph" w:styleId="Listennummer">
    <w:name w:val="List Number"/>
    <w:basedOn w:val="Standard"/>
    <w:uiPriority w:val="99"/>
    <w:unhideWhenUsed/>
    <w:rsid w:val="00F568A9"/>
    <w:pPr>
      <w:contextualSpacing/>
    </w:pPr>
  </w:style>
  <w:style w:type="paragraph" w:customStyle="1" w:styleId="NTComputertext">
    <w:name w:val="NT Computertext"/>
    <w:basedOn w:val="Standard"/>
    <w:qFormat/>
    <w:rsid w:val="00E32323"/>
    <w:rPr>
      <w:rFonts w:ascii="Courier New" w:hAnsi="Courier New"/>
    </w:rPr>
  </w:style>
  <w:style w:type="table" w:styleId="Tabellenraster">
    <w:name w:val="Table Grid"/>
    <w:basedOn w:val="NormaleTabelle"/>
    <w:uiPriority w:val="39"/>
    <w:rsid w:val="0005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TKopffettblauweiss">
    <w:name w:val="NT Kopf fett (blau/weiss)"/>
    <w:basedOn w:val="NormaleTabelle"/>
    <w:uiPriority w:val="99"/>
    <w:rsid w:val="00A04ABC"/>
    <w:pPr>
      <w:spacing w:before="60" w:after="60" w:line="23" w:lineRule="atLeast"/>
    </w:pPr>
    <w:rPr>
      <w:sz w:val="20"/>
    </w:rPr>
    <w:tblPr>
      <w:tblStyleRowBandSize w:val="1"/>
      <w:tblStyleColBandSize w:val="1"/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band2Horz">
      <w:tblPr/>
      <w:tcPr>
        <w:shd w:val="clear" w:color="auto" w:fill="D7E6F4"/>
      </w:tcPr>
    </w:tblStylePr>
  </w:style>
  <w:style w:type="table" w:customStyle="1" w:styleId="NTKopfSpaltefettblauweiss">
    <w:name w:val="NT Kopf/Spalte fett (blau/weiss)"/>
    <w:basedOn w:val="NTKopffettblauweiss"/>
    <w:uiPriority w:val="99"/>
    <w:rsid w:val="00765ACB"/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firstCol">
      <w:rPr>
        <w:b/>
      </w:rPr>
    </w:tblStylePr>
    <w:tblStylePr w:type="band2Horz">
      <w:tblPr/>
      <w:tcPr>
        <w:shd w:val="clear" w:color="auto" w:fill="D7E6F4"/>
      </w:tcPr>
    </w:tblStylePr>
  </w:style>
  <w:style w:type="paragraph" w:styleId="KeinLeerraum">
    <w:name w:val="No Spacing"/>
    <w:link w:val="KeinLeerraumZchn"/>
    <w:uiPriority w:val="1"/>
    <w:qFormat/>
    <w:rsid w:val="00F722D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22DF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B05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next w:val="Standard"/>
    <w:qFormat/>
    <w:rsid w:val="00C836C3"/>
    <w:pPr>
      <w:spacing w:before="240" w:after="240"/>
      <w:jc w:val="center"/>
    </w:pPr>
    <w:rPr>
      <w:noProof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C836C3"/>
    <w:pPr>
      <w:spacing w:before="60"/>
      <w:jc w:val="center"/>
    </w:pPr>
    <w:rPr>
      <w:iCs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765ACB"/>
    <w:rPr>
      <w:sz w:val="20"/>
    </w:rPr>
  </w:style>
  <w:style w:type="table" w:customStyle="1" w:styleId="NTKopffettweiss">
    <w:name w:val="NT Kopf fett (weiss)"/>
    <w:basedOn w:val="NormaleTabelle"/>
    <w:uiPriority w:val="99"/>
    <w:rsid w:val="008C08FC"/>
    <w:pPr>
      <w:spacing w:before="60" w:after="120" w:line="23" w:lineRule="atLeast"/>
    </w:pPr>
    <w:rPr>
      <w:sz w:val="20"/>
    </w:rPr>
    <w:tblPr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H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NTKopfSpaltefettweiss">
    <w:name w:val="NT Kopf/Spalte fett (weiss)"/>
    <w:basedOn w:val="NTKopffettweiss"/>
    <w:uiPriority w:val="99"/>
    <w:rsid w:val="00F50BC9"/>
    <w:pPr>
      <w:spacing w:after="0" w:line="240" w:lineRule="auto"/>
    </w:pPr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NTTabellentext">
    <w:name w:val="NT Tabellentext"/>
    <w:basedOn w:val="Standard"/>
    <w:qFormat/>
    <w:rsid w:val="009A0BA2"/>
    <w:pPr>
      <w:spacing w:before="60"/>
      <w:jc w:val="left"/>
    </w:pPr>
  </w:style>
  <w:style w:type="paragraph" w:customStyle="1" w:styleId="NTverborgenerText">
    <w:name w:val="NT verborgener Text"/>
    <w:basedOn w:val="Standard"/>
    <w:next w:val="Standard"/>
    <w:rsid w:val="002B2A91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\Desktop\SofEng\Aufgabe_1_Beistellung\F200%20System%20Anforderungen%20Englisch.dotx" TargetMode="External"/></Relationships>
</file>

<file path=word/theme/theme1.xml><?xml version="1.0" encoding="utf-8"?>
<a:theme xmlns:a="http://schemas.openxmlformats.org/drawingml/2006/main" name="JL_DesignNT1">
  <a:themeElements>
    <a:clrScheme name="JL_NTFarbe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D7EE"/>
      </a:accent1>
      <a:accent2>
        <a:srgbClr val="9CC3E5"/>
      </a:accent2>
      <a:accent3>
        <a:srgbClr val="2E75B5"/>
      </a:accent3>
      <a:accent4>
        <a:srgbClr val="1E4E79"/>
      </a:accent4>
      <a:accent5>
        <a:srgbClr val="112D47"/>
      </a:accent5>
      <a:accent6>
        <a:srgbClr val="0A1C2C"/>
      </a:accent6>
      <a:hlink>
        <a:srgbClr val="0563C1"/>
      </a:hlink>
      <a:folHlink>
        <a:srgbClr val="954F72"/>
      </a:folHlink>
    </a:clrScheme>
    <a:fontScheme name="arialj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L_DesignNT1" id="{A3CB75FE-6A98-44E9-B985-B3FB60EC4F76}" vid="{92AA347A-2559-4F0C-AEC2-B3704DC532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AC6D-1EDF-48DC-B4F4-B356A2AE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F200 System Anforderungen Englisch.dotx</Template>
  <TotalTime>0</TotalTime>
  <Pages>12</Pages>
  <Words>1371</Words>
  <Characters>8644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Walderich</dc:creator>
  <cp:keywords/>
  <dc:description/>
  <cp:lastModifiedBy>Maurice Ott</cp:lastModifiedBy>
  <cp:revision>8</cp:revision>
  <cp:lastPrinted>2019-05-22T13:31:00Z</cp:lastPrinted>
  <dcterms:created xsi:type="dcterms:W3CDTF">2024-03-20T19:36:00Z</dcterms:created>
  <dcterms:modified xsi:type="dcterms:W3CDTF">2024-03-20T20:20:00Z</dcterms:modified>
</cp:coreProperties>
</file>