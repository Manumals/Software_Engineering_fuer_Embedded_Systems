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A12BD" w:rsidRPr="00DE286A" w14:paraId="1CBE4157" w14:textId="77777777" w:rsidTr="00964B7E">
        <w:trPr>
          <w:trHeight w:hRule="exact" w:val="7371"/>
        </w:trPr>
        <w:tc>
          <w:tcPr>
            <w:tcW w:w="9628" w:type="dxa"/>
          </w:tcPr>
          <w:p w14:paraId="5CB25E0A" w14:textId="77777777" w:rsidR="000A12BD" w:rsidRPr="005B435F" w:rsidRDefault="000A12BD" w:rsidP="009A0BA2">
            <w:pPr>
              <w:spacing w:after="0"/>
              <w:rPr>
                <w:color w:val="0076BD"/>
                <w:sz w:val="24"/>
              </w:rPr>
            </w:pPr>
            <w:bookmarkStart w:id="0" w:name="_Toc9346831"/>
            <w:bookmarkStart w:id="1" w:name="_Toc9346857"/>
            <w:r w:rsidRPr="005B435F">
              <w:rPr>
                <w:color w:val="0076BD"/>
                <w:sz w:val="24"/>
              </w:rPr>
              <w:t>____</w:t>
            </w:r>
          </w:p>
          <w:p w14:paraId="41CE7F66" w14:textId="77777777" w:rsidR="000A12BD" w:rsidRPr="005B435F" w:rsidRDefault="000A12BD" w:rsidP="000A12BD">
            <w:pPr>
              <w:spacing w:after="0"/>
              <w:rPr>
                <w:color w:val="0076BD"/>
                <w:sz w:val="24"/>
              </w:rPr>
            </w:pPr>
          </w:p>
          <w:p w14:paraId="22FA367B" w14:textId="77777777" w:rsidR="00EF1D30" w:rsidRPr="005B435F" w:rsidRDefault="00EF1D30" w:rsidP="000A12BD">
            <w:pPr>
              <w:spacing w:before="60" w:after="60"/>
              <w:rPr>
                <w:b/>
                <w:i/>
                <w:color w:val="0076BD"/>
                <w:spacing w:val="15"/>
                <w:sz w:val="40"/>
              </w:rPr>
            </w:pPr>
            <w:r w:rsidRPr="005B435F">
              <w:rPr>
                <w:b/>
                <w:i/>
                <w:color w:val="0076BD"/>
                <w:spacing w:val="15"/>
                <w:sz w:val="40"/>
              </w:rPr>
              <w:t>Project task 1</w:t>
            </w:r>
            <w:bookmarkStart w:id="2" w:name="NT_Produkt"/>
          </w:p>
          <w:bookmarkEnd w:id="2"/>
          <w:p w14:paraId="2C3AF0C3" w14:textId="40D09E0F" w:rsidR="000A12BD" w:rsidRPr="005B435F" w:rsidRDefault="00EF1D30" w:rsidP="000A12BD">
            <w:pPr>
              <w:spacing w:after="0"/>
              <w:rPr>
                <w:color w:val="0076BD"/>
                <w:spacing w:val="15"/>
                <w:sz w:val="24"/>
                <w:szCs w:val="24"/>
              </w:rPr>
            </w:pPr>
            <w:r w:rsidRPr="005B435F">
              <w:rPr>
                <w:i/>
                <w:color w:val="0076BD"/>
                <w:spacing w:val="15"/>
                <w:sz w:val="40"/>
              </w:rPr>
              <w:t>Pololu Zumo 32U4</w:t>
            </w:r>
          </w:p>
          <w:p w14:paraId="6C333830" w14:textId="77777777" w:rsidR="000A12BD" w:rsidRPr="005B435F" w:rsidRDefault="000A12BD" w:rsidP="000A12BD">
            <w:pPr>
              <w:tabs>
                <w:tab w:val="left" w:pos="1452"/>
              </w:tabs>
              <w:spacing w:before="60" w:after="60"/>
            </w:pPr>
          </w:p>
          <w:p w14:paraId="03FF70FE" w14:textId="77777777" w:rsidR="000A12BD" w:rsidRPr="005B435F" w:rsidRDefault="000A12BD" w:rsidP="000A12BD">
            <w:pPr>
              <w:tabs>
                <w:tab w:val="left" w:pos="1452"/>
              </w:tabs>
              <w:spacing w:before="60" w:after="60"/>
            </w:pPr>
          </w:p>
          <w:p w14:paraId="799E74F2" w14:textId="3FD6B42F" w:rsidR="000A12BD" w:rsidRPr="005B435F" w:rsidRDefault="00395EAF" w:rsidP="000A12BD">
            <w:pPr>
              <w:tabs>
                <w:tab w:val="left" w:pos="1452"/>
              </w:tabs>
              <w:spacing w:before="60" w:after="60"/>
            </w:pPr>
            <w:r w:rsidRPr="005B435F">
              <w:t>Doc.-Number</w:t>
            </w:r>
            <w:r w:rsidR="000A12BD" w:rsidRPr="005B435F">
              <w:t>:</w:t>
            </w:r>
            <w:r w:rsidR="000A12BD" w:rsidRPr="005B435F">
              <w:tab/>
            </w:r>
            <w:bookmarkStart w:id="3" w:name="NT_DokumentenNummer"/>
            <w:r w:rsidR="000A12BD" w:rsidRPr="00DE286A">
              <w:rPr>
                <w:noProof/>
              </w:rPr>
              <w:fldChar w:fldCharType="begin"/>
            </w:r>
            <w:r w:rsidR="000A12BD" w:rsidRPr="005B435F">
              <w:rPr>
                <w:noProof/>
              </w:rPr>
              <w:instrText xml:space="preserve"> FILENAME  </w:instrText>
            </w:r>
            <w:r w:rsidR="000A12BD" w:rsidRPr="00DE286A">
              <w:rPr>
                <w:noProof/>
              </w:rPr>
              <w:fldChar w:fldCharType="separate"/>
            </w:r>
            <w:r w:rsidR="00B53746" w:rsidRPr="005B435F">
              <w:rPr>
                <w:noProof/>
              </w:rPr>
              <w:t>Pflichtenheft_A6.docx</w:t>
            </w:r>
            <w:r w:rsidR="000A12BD" w:rsidRPr="00DE286A">
              <w:rPr>
                <w:noProof/>
              </w:rPr>
              <w:fldChar w:fldCharType="end"/>
            </w:r>
            <w:bookmarkEnd w:id="3"/>
          </w:p>
          <w:p w14:paraId="4EF95C5A" w14:textId="0EB88EC1" w:rsidR="000A12BD" w:rsidRPr="005B435F" w:rsidRDefault="00395EAF" w:rsidP="000A12BD">
            <w:pPr>
              <w:tabs>
                <w:tab w:val="left" w:pos="1452"/>
              </w:tabs>
              <w:spacing w:before="60" w:after="60"/>
            </w:pPr>
            <w:r w:rsidRPr="005B435F">
              <w:t>Doc.-Version</w:t>
            </w:r>
            <w:r w:rsidR="000A12BD" w:rsidRPr="005B435F">
              <w:t>:</w:t>
            </w:r>
            <w:r w:rsidR="000A12BD" w:rsidRPr="005B435F">
              <w:tab/>
            </w:r>
            <w:bookmarkStart w:id="4" w:name="NT_DokumentenVersion"/>
            <w:r w:rsidR="000A12BD" w:rsidRPr="005B435F">
              <w:t>A</w:t>
            </w:r>
            <w:bookmarkEnd w:id="4"/>
            <w:r w:rsidR="00F27FC0" w:rsidRPr="005B435F">
              <w:t>6</w:t>
            </w:r>
          </w:p>
          <w:p w14:paraId="4F58CD06" w14:textId="4002499D" w:rsidR="000A12BD" w:rsidRPr="00DE286A" w:rsidRDefault="00EF1D30" w:rsidP="000A12BD">
            <w:pPr>
              <w:spacing w:before="60" w:after="60"/>
            </w:pPr>
            <w:r>
              <w:t>299792458</w:t>
            </w:r>
          </w:p>
        </w:tc>
      </w:tr>
      <w:tr w:rsidR="00395EAF" w:rsidRPr="00EF1D30" w14:paraId="446F6048" w14:textId="77777777" w:rsidTr="00964B7E">
        <w:trPr>
          <w:trHeight w:hRule="exact" w:val="2098"/>
        </w:trPr>
        <w:tc>
          <w:tcPr>
            <w:tcW w:w="9628" w:type="dxa"/>
          </w:tcPr>
          <w:p w14:paraId="49DD5822" w14:textId="77777777" w:rsidR="00395EAF" w:rsidRPr="00DC6D07" w:rsidRDefault="00395EAF" w:rsidP="00395EAF">
            <w:pPr>
              <w:spacing w:before="60" w:after="60"/>
            </w:pPr>
            <w:r w:rsidRPr="00DC6D07">
              <w:t>Customer:</w:t>
            </w:r>
          </w:p>
          <w:p w14:paraId="4B8AECAA" w14:textId="6905750E" w:rsidR="00395EAF" w:rsidRPr="00EF1D30" w:rsidRDefault="00EF1D30" w:rsidP="00395EAF">
            <w:pPr>
              <w:spacing w:before="60" w:after="60"/>
            </w:pPr>
            <w:proofErr w:type="spellStart"/>
            <w:r w:rsidRPr="00EF1D30">
              <w:t>NewTec</w:t>
            </w:r>
            <w:proofErr w:type="spellEnd"/>
          </w:p>
          <w:p w14:paraId="2117E5C3" w14:textId="77777777" w:rsidR="00EF1D30" w:rsidRPr="00EF1D30" w:rsidRDefault="00EF1D30" w:rsidP="00395EAF">
            <w:pPr>
              <w:spacing w:before="60" w:after="60"/>
            </w:pPr>
            <w:r w:rsidRPr="00EF1D30">
              <w:t>Development</w:t>
            </w:r>
          </w:p>
          <w:p w14:paraId="010A7476" w14:textId="77777777" w:rsidR="00EF1D30" w:rsidRDefault="00EF1D30" w:rsidP="00395EAF">
            <w:pPr>
              <w:spacing w:before="60" w:after="60"/>
            </w:pPr>
            <w:proofErr w:type="spellStart"/>
            <w:r>
              <w:t>Buchenweg</w:t>
            </w:r>
            <w:proofErr w:type="spellEnd"/>
            <w:r>
              <w:t xml:space="preserve"> 3</w:t>
            </w:r>
          </w:p>
          <w:p w14:paraId="59B7B7E0" w14:textId="77777777" w:rsidR="00EF1D30" w:rsidRDefault="00EF1D30" w:rsidP="00395EAF">
            <w:pPr>
              <w:spacing w:before="60" w:after="60"/>
            </w:pPr>
            <w:r>
              <w:t xml:space="preserve">89284 </w:t>
            </w:r>
            <w:proofErr w:type="spellStart"/>
            <w:r>
              <w:t>Pfaffenhofen</w:t>
            </w:r>
            <w:proofErr w:type="spellEnd"/>
            <w:r>
              <w:t xml:space="preserve"> a. d. Roth</w:t>
            </w:r>
          </w:p>
          <w:p w14:paraId="0252FAE2" w14:textId="45AE904A" w:rsidR="00395EAF" w:rsidRPr="00EF1D30" w:rsidRDefault="00EF1D30" w:rsidP="00395EAF">
            <w:pPr>
              <w:spacing w:before="60" w:after="60"/>
            </w:pPr>
            <w:r>
              <w:t>Germany</w:t>
            </w:r>
          </w:p>
        </w:tc>
      </w:tr>
      <w:tr w:rsidR="00395EAF" w:rsidRPr="00EF1D30" w14:paraId="091FE3E5" w14:textId="77777777" w:rsidTr="00964B7E">
        <w:trPr>
          <w:trHeight w:hRule="exact" w:val="340"/>
        </w:trPr>
        <w:tc>
          <w:tcPr>
            <w:tcW w:w="9628" w:type="dxa"/>
          </w:tcPr>
          <w:p w14:paraId="7FCD7C20" w14:textId="77777777" w:rsidR="00395EAF" w:rsidRPr="00EF1D30" w:rsidRDefault="00395EAF" w:rsidP="00395EAF">
            <w:pPr>
              <w:spacing w:before="60" w:after="60"/>
            </w:pPr>
          </w:p>
        </w:tc>
      </w:tr>
      <w:tr w:rsidR="00395EAF" w:rsidRPr="00DE286A" w14:paraId="40BE8835" w14:textId="77777777" w:rsidTr="00964B7E">
        <w:trPr>
          <w:trHeight w:val="1134"/>
        </w:trPr>
        <w:tc>
          <w:tcPr>
            <w:tcW w:w="9628" w:type="dxa"/>
          </w:tcPr>
          <w:p w14:paraId="27767CDE" w14:textId="77777777" w:rsidR="00395EAF" w:rsidRDefault="00395EAF" w:rsidP="00395EAF">
            <w:pPr>
              <w:spacing w:before="60" w:after="60"/>
            </w:pPr>
            <w:r w:rsidRPr="00DE286A">
              <w:t>Author:</w:t>
            </w:r>
          </w:p>
          <w:p w14:paraId="062A72C6" w14:textId="2FB8EF1E" w:rsidR="00EF1D30" w:rsidRPr="00DE286A" w:rsidRDefault="00EF1D30" w:rsidP="00395EAF">
            <w:pPr>
              <w:spacing w:before="60" w:after="60"/>
            </w:pPr>
            <w:r>
              <w:t xml:space="preserve">Team: </w:t>
            </w:r>
            <w:r w:rsidR="00FA5D49" w:rsidRPr="00FA5D49">
              <w:rPr>
                <w:rFonts w:ascii="Segoe UI Emoji" w:hAnsi="Segoe UI Emoji" w:cs="Segoe UI Emoji"/>
              </w:rPr>
              <w:t>~~ o=o\</w:t>
            </w:r>
          </w:p>
          <w:p w14:paraId="4B248363" w14:textId="4983FFB1" w:rsidR="00395EAF" w:rsidRPr="00DE286A" w:rsidRDefault="0094240B" w:rsidP="00395EAF">
            <w:pPr>
              <w:spacing w:before="60" w:after="60"/>
            </w:pPr>
            <w:r>
              <w:t>Hs Offenburg</w:t>
            </w:r>
          </w:p>
          <w:p w14:paraId="52D1412F" w14:textId="77777777" w:rsidR="00395EAF" w:rsidRPr="00DE286A" w:rsidRDefault="00395EAF" w:rsidP="00395EAF">
            <w:pPr>
              <w:spacing w:before="60" w:after="60"/>
            </w:pPr>
          </w:p>
        </w:tc>
      </w:tr>
    </w:tbl>
    <w:p w14:paraId="687C34D0" w14:textId="77777777" w:rsidR="006B492F" w:rsidRPr="00DE286A" w:rsidRDefault="006B492F" w:rsidP="007C084B">
      <w:pPr>
        <w:sectPr w:rsidR="006B492F" w:rsidRPr="00DE286A" w:rsidSect="00127772">
          <w:headerReference w:type="default" r:id="rId8"/>
          <w:footerReference w:type="default" r:id="rId9"/>
          <w:headerReference w:type="first" r:id="rId10"/>
          <w:pgSz w:w="11906" w:h="16838" w:code="9"/>
          <w:pgMar w:top="3402" w:right="1134" w:bottom="1134" w:left="1134" w:header="709" w:footer="323" w:gutter="0"/>
          <w:cols w:space="708"/>
          <w:titlePg/>
          <w:docGrid w:linePitch="360"/>
        </w:sectPr>
      </w:pPr>
    </w:p>
    <w:p w14:paraId="00030E6C" w14:textId="77777777" w:rsidR="00590875" w:rsidRPr="00DE286A" w:rsidRDefault="00395EAF" w:rsidP="00590AC0">
      <w:pPr>
        <w:pStyle w:val="berschrift1ohneNummer"/>
      </w:pPr>
      <w:bookmarkStart w:id="5" w:name="_Toc31961771"/>
      <w:bookmarkStart w:id="6" w:name="_Toc163732013"/>
      <w:r w:rsidRPr="00DE286A">
        <w:lastRenderedPageBreak/>
        <w:t>Change History</w:t>
      </w:r>
      <w:bookmarkEnd w:id="5"/>
      <w:bookmarkEnd w:id="6"/>
    </w:p>
    <w:tbl>
      <w:tblPr>
        <w:tblStyle w:val="NTKopffettblauweiss"/>
        <w:tblW w:w="0" w:type="auto"/>
        <w:tblLook w:val="04A0" w:firstRow="1" w:lastRow="0" w:firstColumn="1" w:lastColumn="0" w:noHBand="0" w:noVBand="1"/>
      </w:tblPr>
      <w:tblGrid>
        <w:gridCol w:w="1560"/>
        <w:gridCol w:w="6520"/>
        <w:gridCol w:w="1548"/>
      </w:tblGrid>
      <w:tr w:rsidR="00395EAF" w:rsidRPr="00DE286A" w14:paraId="236F3D53" w14:textId="77777777" w:rsidTr="00452E6C">
        <w:trPr>
          <w:cnfStyle w:val="100000000000" w:firstRow="1" w:lastRow="0" w:firstColumn="0" w:lastColumn="0" w:oddVBand="0" w:evenVBand="0" w:oddHBand="0" w:evenHBand="0" w:firstRowFirstColumn="0" w:firstRowLastColumn="0" w:lastRowFirstColumn="0" w:lastRowLastColumn="0"/>
        </w:trPr>
        <w:tc>
          <w:tcPr>
            <w:tcW w:w="1560" w:type="dxa"/>
          </w:tcPr>
          <w:p w14:paraId="104CE635" w14:textId="77777777" w:rsidR="00395EAF" w:rsidRPr="00DE286A" w:rsidRDefault="00395EAF" w:rsidP="00395EAF">
            <w:pPr>
              <w:pStyle w:val="NTTabellentext"/>
            </w:pPr>
            <w:r w:rsidRPr="00DE286A">
              <w:t>Doc.-Version</w:t>
            </w:r>
          </w:p>
        </w:tc>
        <w:tc>
          <w:tcPr>
            <w:tcW w:w="6520" w:type="dxa"/>
          </w:tcPr>
          <w:p w14:paraId="71282FBB" w14:textId="77777777" w:rsidR="00395EAF" w:rsidRPr="00DE286A" w:rsidRDefault="00395EAF" w:rsidP="00395EAF">
            <w:pPr>
              <w:pStyle w:val="NTTabellentext"/>
            </w:pPr>
            <w:r w:rsidRPr="00DE286A">
              <w:t>Description of Modification</w:t>
            </w:r>
          </w:p>
        </w:tc>
        <w:tc>
          <w:tcPr>
            <w:tcW w:w="1548" w:type="dxa"/>
          </w:tcPr>
          <w:p w14:paraId="2DBC149B" w14:textId="77777777" w:rsidR="00395EAF" w:rsidRPr="00DE286A" w:rsidRDefault="00395EAF" w:rsidP="00395EAF">
            <w:pPr>
              <w:pStyle w:val="NTTabellentext"/>
            </w:pPr>
            <w:r w:rsidRPr="00DE286A">
              <w:t>Date</w:t>
            </w:r>
          </w:p>
        </w:tc>
      </w:tr>
      <w:tr w:rsidR="00395EAF" w:rsidRPr="00DE286A" w14:paraId="3D88417E" w14:textId="77777777" w:rsidTr="00452E6C">
        <w:tc>
          <w:tcPr>
            <w:tcW w:w="1560" w:type="dxa"/>
          </w:tcPr>
          <w:p w14:paraId="7D9069C6" w14:textId="77777777" w:rsidR="00395EAF" w:rsidRPr="00DE286A" w:rsidRDefault="00395EAF" w:rsidP="00395EAF">
            <w:pPr>
              <w:pStyle w:val="NTTabellentext"/>
            </w:pPr>
            <w:r w:rsidRPr="00DE286A">
              <w:t>A1</w:t>
            </w:r>
          </w:p>
        </w:tc>
        <w:tc>
          <w:tcPr>
            <w:tcW w:w="6520" w:type="dxa"/>
          </w:tcPr>
          <w:p w14:paraId="2836BBDB" w14:textId="77777777" w:rsidR="00395EAF" w:rsidRPr="00DE286A" w:rsidRDefault="00395EAF" w:rsidP="00395EAF">
            <w:pPr>
              <w:pStyle w:val="NTTabellentext"/>
            </w:pPr>
            <w:r w:rsidRPr="00DE286A">
              <w:t>Initial revision</w:t>
            </w:r>
          </w:p>
        </w:tc>
        <w:tc>
          <w:tcPr>
            <w:tcW w:w="1548" w:type="dxa"/>
          </w:tcPr>
          <w:p w14:paraId="56D17BD3" w14:textId="77777777" w:rsidR="00395EAF" w:rsidRPr="00DE286A" w:rsidRDefault="00395EAF" w:rsidP="00395EAF">
            <w:pPr>
              <w:pStyle w:val="NTTabellentext"/>
            </w:pPr>
          </w:p>
        </w:tc>
      </w:tr>
      <w:tr w:rsidR="00395EAF" w:rsidRPr="00DE286A" w14:paraId="1F242B9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F455192" w14:textId="074F0692" w:rsidR="00395EAF" w:rsidRPr="00DE286A" w:rsidRDefault="00A6505A" w:rsidP="00395EAF">
            <w:pPr>
              <w:pStyle w:val="NTTabellentext"/>
            </w:pPr>
            <w:r>
              <w:t>A2</w:t>
            </w:r>
          </w:p>
        </w:tc>
        <w:tc>
          <w:tcPr>
            <w:tcW w:w="6520" w:type="dxa"/>
          </w:tcPr>
          <w:p w14:paraId="11571CDE" w14:textId="35338222" w:rsidR="00395EAF" w:rsidRPr="00DE286A" w:rsidRDefault="006179A4" w:rsidP="00395EAF">
            <w:pPr>
              <w:pStyle w:val="NTTabellentext"/>
            </w:pPr>
            <w:r>
              <w:t>First version of u</w:t>
            </w:r>
            <w:r w:rsidR="00A6505A" w:rsidRPr="00A6505A">
              <w:t>se case diagram</w:t>
            </w:r>
            <w:r>
              <w:t>s</w:t>
            </w:r>
            <w:r w:rsidR="00A6505A" w:rsidRPr="00A6505A">
              <w:t>, use case description</w:t>
            </w:r>
            <w:r>
              <w:t>s</w:t>
            </w:r>
            <w:r w:rsidR="00A6505A" w:rsidRPr="00A6505A">
              <w:t xml:space="preserve"> and requirements</w:t>
            </w:r>
            <w:r>
              <w:t xml:space="preserve"> written</w:t>
            </w:r>
          </w:p>
        </w:tc>
        <w:tc>
          <w:tcPr>
            <w:tcW w:w="1548" w:type="dxa"/>
          </w:tcPr>
          <w:p w14:paraId="55FB276C" w14:textId="559CF0FE" w:rsidR="00395EAF" w:rsidRPr="00DE286A" w:rsidRDefault="00A6505A" w:rsidP="00395EAF">
            <w:pPr>
              <w:pStyle w:val="NTTabellentext"/>
            </w:pPr>
            <w:r>
              <w:t>20.03.2</w:t>
            </w:r>
            <w:r w:rsidR="001F0935">
              <w:t>02</w:t>
            </w:r>
            <w:r>
              <w:t>4</w:t>
            </w:r>
          </w:p>
        </w:tc>
      </w:tr>
      <w:tr w:rsidR="00395EAF" w:rsidRPr="00DE286A" w14:paraId="04B76684" w14:textId="77777777" w:rsidTr="00452E6C">
        <w:tc>
          <w:tcPr>
            <w:tcW w:w="1560" w:type="dxa"/>
          </w:tcPr>
          <w:p w14:paraId="49A9BD30" w14:textId="55181451" w:rsidR="00395EAF" w:rsidRPr="00DE286A" w:rsidRDefault="00FA5D49" w:rsidP="00395EAF">
            <w:pPr>
              <w:pStyle w:val="NTTabellentext"/>
            </w:pPr>
            <w:r>
              <w:t>A3</w:t>
            </w:r>
          </w:p>
        </w:tc>
        <w:tc>
          <w:tcPr>
            <w:tcW w:w="6520" w:type="dxa"/>
          </w:tcPr>
          <w:p w14:paraId="0FCBB926" w14:textId="79F83A34" w:rsidR="00395EAF" w:rsidRPr="00DE286A" w:rsidRDefault="00FA5D49" w:rsidP="00395EAF">
            <w:pPr>
              <w:pStyle w:val="NTTabellentext"/>
            </w:pPr>
            <w:r w:rsidRPr="00A6505A">
              <w:t>Use case diagram</w:t>
            </w:r>
            <w:r w:rsidR="006179A4">
              <w:t>s</w:t>
            </w:r>
            <w:r w:rsidRPr="00A6505A">
              <w:t>, use case description</w:t>
            </w:r>
            <w:r w:rsidR="006179A4">
              <w:t>s</w:t>
            </w:r>
            <w:r w:rsidRPr="00A6505A">
              <w:t xml:space="preserve"> and requirements</w:t>
            </w:r>
            <w:r>
              <w:t xml:space="preserve"> </w:t>
            </w:r>
            <w:r w:rsidR="006179A4">
              <w:t>modified</w:t>
            </w:r>
          </w:p>
        </w:tc>
        <w:tc>
          <w:tcPr>
            <w:tcW w:w="1548" w:type="dxa"/>
          </w:tcPr>
          <w:p w14:paraId="158AB110" w14:textId="32E3BB3E" w:rsidR="00395EAF" w:rsidRPr="00DE286A" w:rsidRDefault="00FA5D49" w:rsidP="00395EAF">
            <w:pPr>
              <w:pStyle w:val="NTTabellentext"/>
            </w:pPr>
            <w:r>
              <w:t>2</w:t>
            </w:r>
            <w:r w:rsidR="006179A4">
              <w:t>7</w:t>
            </w:r>
            <w:r>
              <w:t>.03.2</w:t>
            </w:r>
            <w:r w:rsidR="001F0935">
              <w:t>02</w:t>
            </w:r>
            <w:r>
              <w:t>4</w:t>
            </w:r>
          </w:p>
        </w:tc>
      </w:tr>
      <w:tr w:rsidR="00395EAF" w:rsidRPr="00DE286A" w14:paraId="36591D4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0AE4962C" w14:textId="31279709" w:rsidR="00395EAF" w:rsidRPr="00DE286A" w:rsidRDefault="001F0935" w:rsidP="00395EAF">
            <w:pPr>
              <w:pStyle w:val="NTTabellentext"/>
            </w:pPr>
            <w:r>
              <w:t>A4</w:t>
            </w:r>
          </w:p>
        </w:tc>
        <w:tc>
          <w:tcPr>
            <w:tcW w:w="6520" w:type="dxa"/>
          </w:tcPr>
          <w:p w14:paraId="7E61BCA5" w14:textId="547E341D" w:rsidR="00395EAF" w:rsidRPr="00DE286A" w:rsidRDefault="001F0935" w:rsidP="00395EAF">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068EFBA8" w14:textId="3013CD5E" w:rsidR="00395EAF" w:rsidRPr="00DE286A" w:rsidRDefault="00D905F4" w:rsidP="00395EAF">
            <w:pPr>
              <w:pStyle w:val="NTTabellentext"/>
            </w:pPr>
            <w:r>
              <w:t>30</w:t>
            </w:r>
            <w:r w:rsidR="001F0935">
              <w:t>.03.2024</w:t>
            </w:r>
          </w:p>
        </w:tc>
      </w:tr>
      <w:tr w:rsidR="00DA5D0D" w:rsidRPr="00DE286A" w14:paraId="792211B9" w14:textId="77777777" w:rsidTr="00452E6C">
        <w:tc>
          <w:tcPr>
            <w:tcW w:w="1560" w:type="dxa"/>
          </w:tcPr>
          <w:p w14:paraId="13C5A81B" w14:textId="4E9831F5" w:rsidR="00DA5D0D" w:rsidRPr="00DE286A" w:rsidRDefault="00DA5D0D" w:rsidP="00DA5D0D">
            <w:pPr>
              <w:pStyle w:val="NTTabellentext"/>
            </w:pPr>
            <w:r>
              <w:t>A5</w:t>
            </w:r>
          </w:p>
        </w:tc>
        <w:tc>
          <w:tcPr>
            <w:tcW w:w="6520" w:type="dxa"/>
          </w:tcPr>
          <w:p w14:paraId="20CECFD4" w14:textId="20588B17" w:rsidR="00DA5D0D" w:rsidRPr="00DE286A" w:rsidRDefault="00DA5D0D"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3907BE73" w14:textId="229AC87E" w:rsidR="00DA5D0D" w:rsidRPr="00DE286A" w:rsidRDefault="00DA5D0D" w:rsidP="00DA5D0D">
            <w:pPr>
              <w:pStyle w:val="NTTabellentext"/>
            </w:pPr>
            <w:r>
              <w:t>03.04.2024</w:t>
            </w:r>
          </w:p>
        </w:tc>
      </w:tr>
      <w:tr w:rsidR="00DA5D0D" w:rsidRPr="00DE286A" w14:paraId="42A733EA"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B0EDF25" w14:textId="540AEC08" w:rsidR="00DA5D0D" w:rsidRPr="00DE286A" w:rsidRDefault="00F27FC0" w:rsidP="00DA5D0D">
            <w:pPr>
              <w:pStyle w:val="NTTabellentext"/>
            </w:pPr>
            <w:r>
              <w:t>A6</w:t>
            </w:r>
          </w:p>
        </w:tc>
        <w:tc>
          <w:tcPr>
            <w:tcW w:w="6520" w:type="dxa"/>
          </w:tcPr>
          <w:p w14:paraId="74934882" w14:textId="52D11CFD" w:rsidR="00DA5D0D" w:rsidRPr="00DE286A" w:rsidRDefault="00F27FC0" w:rsidP="00DA5D0D">
            <w:pPr>
              <w:pStyle w:val="NTTabellentext"/>
            </w:pPr>
            <w:r w:rsidRPr="00A6505A">
              <w:t>Use case diagram</w:t>
            </w:r>
            <w:r>
              <w:t>s</w:t>
            </w:r>
            <w:r w:rsidRPr="00A6505A">
              <w:t>, use case description</w:t>
            </w:r>
            <w:r>
              <w:t>s</w:t>
            </w:r>
            <w:r w:rsidRPr="00A6505A">
              <w:t xml:space="preserve"> and requirements</w:t>
            </w:r>
            <w:r>
              <w:t xml:space="preserve"> modified</w:t>
            </w:r>
          </w:p>
        </w:tc>
        <w:tc>
          <w:tcPr>
            <w:tcW w:w="1548" w:type="dxa"/>
          </w:tcPr>
          <w:p w14:paraId="51519AA9" w14:textId="3FDDB75A" w:rsidR="00DA5D0D" w:rsidRPr="00DE286A" w:rsidRDefault="00F27FC0" w:rsidP="00DA5D0D">
            <w:pPr>
              <w:pStyle w:val="NTTabellentext"/>
            </w:pPr>
            <w:r>
              <w:t>1</w:t>
            </w:r>
            <w:r w:rsidR="00BB0459">
              <w:t>1</w:t>
            </w:r>
            <w:r>
              <w:t>.04.2024</w:t>
            </w:r>
          </w:p>
        </w:tc>
      </w:tr>
      <w:tr w:rsidR="00DA5D0D" w:rsidRPr="00DE286A" w14:paraId="133E2487" w14:textId="77777777" w:rsidTr="00452E6C">
        <w:tc>
          <w:tcPr>
            <w:tcW w:w="1560" w:type="dxa"/>
          </w:tcPr>
          <w:p w14:paraId="237F6EC7" w14:textId="77777777" w:rsidR="00DA5D0D" w:rsidRPr="00DE286A" w:rsidRDefault="00DA5D0D" w:rsidP="00DA5D0D">
            <w:pPr>
              <w:pStyle w:val="NTTabellentext"/>
            </w:pPr>
          </w:p>
        </w:tc>
        <w:tc>
          <w:tcPr>
            <w:tcW w:w="6520" w:type="dxa"/>
          </w:tcPr>
          <w:p w14:paraId="6AC988CE" w14:textId="77777777" w:rsidR="00DA5D0D" w:rsidRPr="00DE286A" w:rsidRDefault="00DA5D0D" w:rsidP="00DA5D0D">
            <w:pPr>
              <w:pStyle w:val="NTTabellentext"/>
            </w:pPr>
          </w:p>
        </w:tc>
        <w:tc>
          <w:tcPr>
            <w:tcW w:w="1548" w:type="dxa"/>
          </w:tcPr>
          <w:p w14:paraId="50922FBC" w14:textId="77777777" w:rsidR="00DA5D0D" w:rsidRPr="00DE286A" w:rsidRDefault="00DA5D0D" w:rsidP="00DA5D0D">
            <w:pPr>
              <w:pStyle w:val="NTTabellentext"/>
            </w:pPr>
          </w:p>
        </w:tc>
      </w:tr>
      <w:tr w:rsidR="00DA5D0D" w:rsidRPr="00DE286A" w14:paraId="3F83C95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520C11BA" w14:textId="77777777" w:rsidR="00DA5D0D" w:rsidRPr="00DE286A" w:rsidRDefault="00DA5D0D" w:rsidP="00DA5D0D">
            <w:pPr>
              <w:pStyle w:val="NTTabellentext"/>
            </w:pPr>
          </w:p>
        </w:tc>
        <w:tc>
          <w:tcPr>
            <w:tcW w:w="6520" w:type="dxa"/>
          </w:tcPr>
          <w:p w14:paraId="3410FFBC" w14:textId="77777777" w:rsidR="00DA5D0D" w:rsidRPr="00DE286A" w:rsidRDefault="00DA5D0D" w:rsidP="00DA5D0D">
            <w:pPr>
              <w:pStyle w:val="NTTabellentext"/>
            </w:pPr>
          </w:p>
        </w:tc>
        <w:tc>
          <w:tcPr>
            <w:tcW w:w="1548" w:type="dxa"/>
          </w:tcPr>
          <w:p w14:paraId="0B2FB01C" w14:textId="77777777" w:rsidR="00DA5D0D" w:rsidRPr="00DE286A" w:rsidRDefault="00DA5D0D" w:rsidP="00DA5D0D">
            <w:pPr>
              <w:pStyle w:val="NTTabellentext"/>
            </w:pPr>
          </w:p>
        </w:tc>
      </w:tr>
      <w:tr w:rsidR="00DA5D0D" w:rsidRPr="00DE286A" w14:paraId="5EA18CB4" w14:textId="77777777" w:rsidTr="00452E6C">
        <w:tc>
          <w:tcPr>
            <w:tcW w:w="1560" w:type="dxa"/>
          </w:tcPr>
          <w:p w14:paraId="3DD0A830" w14:textId="77777777" w:rsidR="00DA5D0D" w:rsidRPr="00DE286A" w:rsidRDefault="00DA5D0D" w:rsidP="00DA5D0D">
            <w:pPr>
              <w:pStyle w:val="NTTabellentext"/>
            </w:pPr>
          </w:p>
        </w:tc>
        <w:tc>
          <w:tcPr>
            <w:tcW w:w="6520" w:type="dxa"/>
          </w:tcPr>
          <w:p w14:paraId="08D10425" w14:textId="77777777" w:rsidR="00DA5D0D" w:rsidRPr="00DE286A" w:rsidRDefault="00DA5D0D" w:rsidP="00DA5D0D">
            <w:pPr>
              <w:pStyle w:val="NTTabellentext"/>
            </w:pPr>
          </w:p>
        </w:tc>
        <w:tc>
          <w:tcPr>
            <w:tcW w:w="1548" w:type="dxa"/>
          </w:tcPr>
          <w:p w14:paraId="5598B696" w14:textId="77777777" w:rsidR="00DA5D0D" w:rsidRPr="00DE286A" w:rsidRDefault="00DA5D0D" w:rsidP="00DA5D0D">
            <w:pPr>
              <w:pStyle w:val="NTTabellentext"/>
            </w:pPr>
          </w:p>
        </w:tc>
      </w:tr>
      <w:tr w:rsidR="00DA5D0D" w:rsidRPr="00DE286A" w14:paraId="616DDAEC"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769FCB06" w14:textId="77777777" w:rsidR="00DA5D0D" w:rsidRPr="00DE286A" w:rsidRDefault="00DA5D0D" w:rsidP="00DA5D0D">
            <w:pPr>
              <w:pStyle w:val="NTTabellentext"/>
            </w:pPr>
          </w:p>
        </w:tc>
        <w:tc>
          <w:tcPr>
            <w:tcW w:w="6520" w:type="dxa"/>
          </w:tcPr>
          <w:p w14:paraId="6B3CAC20" w14:textId="77777777" w:rsidR="00DA5D0D" w:rsidRPr="00DE286A" w:rsidRDefault="00DA5D0D" w:rsidP="00DA5D0D">
            <w:pPr>
              <w:pStyle w:val="NTTabellentext"/>
            </w:pPr>
          </w:p>
        </w:tc>
        <w:tc>
          <w:tcPr>
            <w:tcW w:w="1548" w:type="dxa"/>
          </w:tcPr>
          <w:p w14:paraId="11A426B6" w14:textId="77777777" w:rsidR="00DA5D0D" w:rsidRPr="00DE286A" w:rsidRDefault="00DA5D0D" w:rsidP="00DA5D0D">
            <w:pPr>
              <w:pStyle w:val="NTTabellentext"/>
            </w:pPr>
          </w:p>
        </w:tc>
      </w:tr>
      <w:tr w:rsidR="00DA5D0D" w:rsidRPr="00DE286A" w14:paraId="035B76FF" w14:textId="77777777" w:rsidTr="00452E6C">
        <w:tc>
          <w:tcPr>
            <w:tcW w:w="1560" w:type="dxa"/>
          </w:tcPr>
          <w:p w14:paraId="4E748286" w14:textId="77777777" w:rsidR="00DA5D0D" w:rsidRPr="00DE286A" w:rsidRDefault="00DA5D0D" w:rsidP="00DA5D0D">
            <w:pPr>
              <w:pStyle w:val="NTTabellentext"/>
            </w:pPr>
          </w:p>
        </w:tc>
        <w:tc>
          <w:tcPr>
            <w:tcW w:w="6520" w:type="dxa"/>
          </w:tcPr>
          <w:p w14:paraId="66C03302" w14:textId="77777777" w:rsidR="00DA5D0D" w:rsidRPr="00DE286A" w:rsidRDefault="00DA5D0D" w:rsidP="00DA5D0D">
            <w:pPr>
              <w:pStyle w:val="NTTabellentext"/>
            </w:pPr>
          </w:p>
        </w:tc>
        <w:tc>
          <w:tcPr>
            <w:tcW w:w="1548" w:type="dxa"/>
          </w:tcPr>
          <w:p w14:paraId="7671B5E1" w14:textId="77777777" w:rsidR="00DA5D0D" w:rsidRPr="00DE286A" w:rsidRDefault="00DA5D0D" w:rsidP="00DA5D0D">
            <w:pPr>
              <w:pStyle w:val="NTTabellentext"/>
            </w:pPr>
          </w:p>
        </w:tc>
      </w:tr>
      <w:tr w:rsidR="00DA5D0D" w:rsidRPr="00DE286A" w14:paraId="31417310"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66F0CAA8" w14:textId="77777777" w:rsidR="00DA5D0D" w:rsidRPr="00DE286A" w:rsidRDefault="00DA5D0D" w:rsidP="00DA5D0D">
            <w:pPr>
              <w:pStyle w:val="NTTabellentext"/>
            </w:pPr>
          </w:p>
        </w:tc>
        <w:tc>
          <w:tcPr>
            <w:tcW w:w="6520" w:type="dxa"/>
          </w:tcPr>
          <w:p w14:paraId="3E9B8DCF" w14:textId="77777777" w:rsidR="00DA5D0D" w:rsidRPr="00DE286A" w:rsidRDefault="00DA5D0D" w:rsidP="00DA5D0D">
            <w:pPr>
              <w:pStyle w:val="NTTabellentext"/>
            </w:pPr>
          </w:p>
        </w:tc>
        <w:tc>
          <w:tcPr>
            <w:tcW w:w="1548" w:type="dxa"/>
          </w:tcPr>
          <w:p w14:paraId="709C24EC" w14:textId="77777777" w:rsidR="00DA5D0D" w:rsidRPr="00DE286A" w:rsidRDefault="00DA5D0D" w:rsidP="00DA5D0D">
            <w:pPr>
              <w:pStyle w:val="NTTabellentext"/>
            </w:pPr>
          </w:p>
        </w:tc>
      </w:tr>
      <w:tr w:rsidR="00DA5D0D" w:rsidRPr="00DE286A" w14:paraId="4B9F22A6" w14:textId="77777777" w:rsidTr="00452E6C">
        <w:tc>
          <w:tcPr>
            <w:tcW w:w="1560" w:type="dxa"/>
          </w:tcPr>
          <w:p w14:paraId="36E7F412" w14:textId="77777777" w:rsidR="00DA5D0D" w:rsidRPr="00DE286A" w:rsidRDefault="00DA5D0D" w:rsidP="00DA5D0D">
            <w:pPr>
              <w:pStyle w:val="NTTabellentext"/>
            </w:pPr>
          </w:p>
        </w:tc>
        <w:tc>
          <w:tcPr>
            <w:tcW w:w="6520" w:type="dxa"/>
          </w:tcPr>
          <w:p w14:paraId="7B8B2669" w14:textId="77777777" w:rsidR="00DA5D0D" w:rsidRPr="00DE286A" w:rsidRDefault="00DA5D0D" w:rsidP="00DA5D0D">
            <w:pPr>
              <w:pStyle w:val="NTTabellentext"/>
            </w:pPr>
          </w:p>
        </w:tc>
        <w:tc>
          <w:tcPr>
            <w:tcW w:w="1548" w:type="dxa"/>
          </w:tcPr>
          <w:p w14:paraId="244D7C1D" w14:textId="77777777" w:rsidR="00DA5D0D" w:rsidRPr="00DE286A" w:rsidRDefault="00DA5D0D" w:rsidP="00DA5D0D">
            <w:pPr>
              <w:pStyle w:val="NTTabellentext"/>
            </w:pPr>
          </w:p>
        </w:tc>
      </w:tr>
      <w:tr w:rsidR="00DA5D0D" w:rsidRPr="00DE286A" w14:paraId="56F7948B"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33012A66" w14:textId="77777777" w:rsidR="00DA5D0D" w:rsidRPr="00DE286A" w:rsidRDefault="00DA5D0D" w:rsidP="00DA5D0D">
            <w:pPr>
              <w:pStyle w:val="NTTabellentext"/>
            </w:pPr>
          </w:p>
        </w:tc>
        <w:tc>
          <w:tcPr>
            <w:tcW w:w="6520" w:type="dxa"/>
          </w:tcPr>
          <w:p w14:paraId="4EC45AB4" w14:textId="77777777" w:rsidR="00DA5D0D" w:rsidRPr="00DE286A" w:rsidRDefault="00DA5D0D" w:rsidP="00DA5D0D">
            <w:pPr>
              <w:pStyle w:val="NTTabellentext"/>
            </w:pPr>
          </w:p>
        </w:tc>
        <w:tc>
          <w:tcPr>
            <w:tcW w:w="1548" w:type="dxa"/>
          </w:tcPr>
          <w:p w14:paraId="5DD88873" w14:textId="77777777" w:rsidR="00DA5D0D" w:rsidRPr="00DE286A" w:rsidRDefault="00DA5D0D" w:rsidP="00DA5D0D">
            <w:pPr>
              <w:pStyle w:val="NTTabellentext"/>
            </w:pPr>
          </w:p>
        </w:tc>
      </w:tr>
      <w:tr w:rsidR="00DA5D0D" w:rsidRPr="00DE286A" w14:paraId="72F0BD8C" w14:textId="77777777" w:rsidTr="00452E6C">
        <w:tc>
          <w:tcPr>
            <w:tcW w:w="1560" w:type="dxa"/>
          </w:tcPr>
          <w:p w14:paraId="730A807E" w14:textId="77777777" w:rsidR="00DA5D0D" w:rsidRPr="00DE286A" w:rsidRDefault="00DA5D0D" w:rsidP="00DA5D0D">
            <w:pPr>
              <w:pStyle w:val="NTTabellentext"/>
            </w:pPr>
          </w:p>
        </w:tc>
        <w:tc>
          <w:tcPr>
            <w:tcW w:w="6520" w:type="dxa"/>
          </w:tcPr>
          <w:p w14:paraId="74F06678" w14:textId="77777777" w:rsidR="00DA5D0D" w:rsidRPr="00DE286A" w:rsidRDefault="00DA5D0D" w:rsidP="00DA5D0D">
            <w:pPr>
              <w:pStyle w:val="NTTabellentext"/>
            </w:pPr>
          </w:p>
        </w:tc>
        <w:tc>
          <w:tcPr>
            <w:tcW w:w="1548" w:type="dxa"/>
          </w:tcPr>
          <w:p w14:paraId="4597FDCF" w14:textId="77777777" w:rsidR="00DA5D0D" w:rsidRPr="00DE286A" w:rsidRDefault="00DA5D0D" w:rsidP="00DA5D0D">
            <w:pPr>
              <w:pStyle w:val="NTTabellentext"/>
            </w:pPr>
          </w:p>
        </w:tc>
      </w:tr>
      <w:tr w:rsidR="00DA5D0D" w:rsidRPr="00DE286A" w14:paraId="0A3AB123"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18A48B6A" w14:textId="77777777" w:rsidR="00DA5D0D" w:rsidRPr="00DE286A" w:rsidRDefault="00DA5D0D" w:rsidP="00DA5D0D">
            <w:pPr>
              <w:pStyle w:val="NTTabellentext"/>
            </w:pPr>
          </w:p>
        </w:tc>
        <w:tc>
          <w:tcPr>
            <w:tcW w:w="6520" w:type="dxa"/>
          </w:tcPr>
          <w:p w14:paraId="7B85162E" w14:textId="77777777" w:rsidR="00DA5D0D" w:rsidRPr="00DE286A" w:rsidRDefault="00DA5D0D" w:rsidP="00DA5D0D">
            <w:pPr>
              <w:pStyle w:val="NTTabellentext"/>
            </w:pPr>
          </w:p>
        </w:tc>
        <w:tc>
          <w:tcPr>
            <w:tcW w:w="1548" w:type="dxa"/>
          </w:tcPr>
          <w:p w14:paraId="3BB0D726" w14:textId="77777777" w:rsidR="00DA5D0D" w:rsidRPr="00DE286A" w:rsidRDefault="00DA5D0D" w:rsidP="00DA5D0D">
            <w:pPr>
              <w:pStyle w:val="NTTabellentext"/>
            </w:pPr>
          </w:p>
        </w:tc>
      </w:tr>
      <w:tr w:rsidR="00DA5D0D" w:rsidRPr="00DE286A" w14:paraId="52588610" w14:textId="77777777" w:rsidTr="00452E6C">
        <w:tc>
          <w:tcPr>
            <w:tcW w:w="1560" w:type="dxa"/>
          </w:tcPr>
          <w:p w14:paraId="08AA4783" w14:textId="77777777" w:rsidR="00DA5D0D" w:rsidRPr="00DE286A" w:rsidRDefault="00DA5D0D" w:rsidP="00DA5D0D">
            <w:pPr>
              <w:pStyle w:val="NTTabellentext"/>
            </w:pPr>
          </w:p>
        </w:tc>
        <w:tc>
          <w:tcPr>
            <w:tcW w:w="6520" w:type="dxa"/>
          </w:tcPr>
          <w:p w14:paraId="07861E1F" w14:textId="77777777" w:rsidR="00DA5D0D" w:rsidRPr="00DE286A" w:rsidRDefault="00DA5D0D" w:rsidP="00DA5D0D">
            <w:pPr>
              <w:pStyle w:val="NTTabellentext"/>
            </w:pPr>
          </w:p>
        </w:tc>
        <w:tc>
          <w:tcPr>
            <w:tcW w:w="1548" w:type="dxa"/>
          </w:tcPr>
          <w:p w14:paraId="3F3E4136" w14:textId="77777777" w:rsidR="00DA5D0D" w:rsidRPr="00DE286A" w:rsidRDefault="00DA5D0D" w:rsidP="00DA5D0D">
            <w:pPr>
              <w:pStyle w:val="NTTabellentext"/>
            </w:pPr>
          </w:p>
        </w:tc>
      </w:tr>
      <w:tr w:rsidR="00DA5D0D" w:rsidRPr="00DE286A" w14:paraId="16B375E5" w14:textId="77777777" w:rsidTr="00452E6C">
        <w:trPr>
          <w:cnfStyle w:val="000000010000" w:firstRow="0" w:lastRow="0" w:firstColumn="0" w:lastColumn="0" w:oddVBand="0" w:evenVBand="0" w:oddHBand="0" w:evenHBand="1" w:firstRowFirstColumn="0" w:firstRowLastColumn="0" w:lastRowFirstColumn="0" w:lastRowLastColumn="0"/>
        </w:trPr>
        <w:tc>
          <w:tcPr>
            <w:tcW w:w="1560" w:type="dxa"/>
          </w:tcPr>
          <w:p w14:paraId="291BFEA9" w14:textId="77777777" w:rsidR="00DA5D0D" w:rsidRPr="00DE286A" w:rsidRDefault="00DA5D0D" w:rsidP="00DA5D0D">
            <w:pPr>
              <w:pStyle w:val="NTTabellentext"/>
            </w:pPr>
          </w:p>
        </w:tc>
        <w:tc>
          <w:tcPr>
            <w:tcW w:w="6520" w:type="dxa"/>
          </w:tcPr>
          <w:p w14:paraId="320573FC" w14:textId="77777777" w:rsidR="00DA5D0D" w:rsidRPr="00DE286A" w:rsidRDefault="00DA5D0D" w:rsidP="00DA5D0D">
            <w:pPr>
              <w:pStyle w:val="NTTabellentext"/>
            </w:pPr>
          </w:p>
        </w:tc>
        <w:tc>
          <w:tcPr>
            <w:tcW w:w="1548" w:type="dxa"/>
          </w:tcPr>
          <w:p w14:paraId="163F552E" w14:textId="77777777" w:rsidR="00DA5D0D" w:rsidRPr="00DE286A" w:rsidRDefault="00DA5D0D" w:rsidP="00DA5D0D">
            <w:pPr>
              <w:pStyle w:val="NTTabellentext"/>
            </w:pPr>
          </w:p>
        </w:tc>
      </w:tr>
    </w:tbl>
    <w:p w14:paraId="7DBE7DCC" w14:textId="77777777" w:rsidR="00E505ED" w:rsidRPr="00DE286A" w:rsidRDefault="00E505ED" w:rsidP="001F0169">
      <w:pPr>
        <w:spacing w:before="240"/>
      </w:pPr>
    </w:p>
    <w:p w14:paraId="0FECF060" w14:textId="77777777" w:rsidR="00590875" w:rsidRPr="00DE286A" w:rsidRDefault="00395EAF" w:rsidP="00590AC0">
      <w:pPr>
        <w:pStyle w:val="berschrift1ohneNummer"/>
      </w:pPr>
      <w:bookmarkStart w:id="7" w:name="_Toc31961772"/>
      <w:bookmarkStart w:id="8" w:name="_Toc163732014"/>
      <w:r w:rsidRPr="00DE286A">
        <w:t>Release</w:t>
      </w:r>
      <w:bookmarkEnd w:id="7"/>
      <w:bookmarkEnd w:id="8"/>
    </w:p>
    <w:tbl>
      <w:tblPr>
        <w:tblStyle w:val="NTKopfSpaltefettblauweiss"/>
        <w:tblW w:w="0" w:type="auto"/>
        <w:tblLook w:val="04A0" w:firstRow="1" w:lastRow="0" w:firstColumn="1" w:lastColumn="0" w:noHBand="0" w:noVBand="1"/>
      </w:tblPr>
      <w:tblGrid>
        <w:gridCol w:w="1701"/>
        <w:gridCol w:w="2410"/>
        <w:gridCol w:w="1985"/>
        <w:gridCol w:w="1417"/>
        <w:gridCol w:w="2115"/>
      </w:tblGrid>
      <w:tr w:rsidR="00395EAF" w:rsidRPr="00DE286A" w14:paraId="1B8FA94F" w14:textId="77777777" w:rsidTr="006E3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CE50B2" w14:textId="77777777" w:rsidR="00395EAF" w:rsidRPr="00DE286A" w:rsidRDefault="00395EAF" w:rsidP="00395EAF">
            <w:pPr>
              <w:pStyle w:val="NTTabellentext"/>
            </w:pPr>
          </w:p>
        </w:tc>
        <w:tc>
          <w:tcPr>
            <w:tcW w:w="2410" w:type="dxa"/>
            <w:vAlign w:val="center"/>
          </w:tcPr>
          <w:p w14:paraId="78FA6A84"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Name</w:t>
            </w:r>
          </w:p>
        </w:tc>
        <w:tc>
          <w:tcPr>
            <w:tcW w:w="1985" w:type="dxa"/>
            <w:vAlign w:val="center"/>
          </w:tcPr>
          <w:p w14:paraId="39D55073"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Responsibility</w:t>
            </w:r>
          </w:p>
        </w:tc>
        <w:tc>
          <w:tcPr>
            <w:tcW w:w="1417" w:type="dxa"/>
            <w:vAlign w:val="center"/>
          </w:tcPr>
          <w:p w14:paraId="477C276A"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Date</w:t>
            </w:r>
          </w:p>
        </w:tc>
        <w:tc>
          <w:tcPr>
            <w:tcW w:w="2115" w:type="dxa"/>
            <w:vAlign w:val="center"/>
          </w:tcPr>
          <w:p w14:paraId="0100ECF8" w14:textId="77777777" w:rsidR="00395EAF" w:rsidRPr="00DE286A" w:rsidRDefault="00395EAF" w:rsidP="00395EAF">
            <w:pPr>
              <w:pStyle w:val="NTTabellentext"/>
              <w:cnfStyle w:val="100000000000" w:firstRow="1" w:lastRow="0" w:firstColumn="0" w:lastColumn="0" w:oddVBand="0" w:evenVBand="0" w:oddHBand="0" w:evenHBand="0" w:firstRowFirstColumn="0" w:firstRowLastColumn="0" w:lastRowFirstColumn="0" w:lastRowLastColumn="0"/>
            </w:pPr>
            <w:r w:rsidRPr="00DE286A">
              <w:t>Signature</w:t>
            </w:r>
          </w:p>
        </w:tc>
      </w:tr>
      <w:tr w:rsidR="00395EAF" w:rsidRPr="00DE286A" w14:paraId="5FE2E362" w14:textId="77777777" w:rsidTr="00C56965">
        <w:tc>
          <w:tcPr>
            <w:cnfStyle w:val="001000000000" w:firstRow="0" w:lastRow="0" w:firstColumn="1" w:lastColumn="0" w:oddVBand="0" w:evenVBand="0" w:oddHBand="0" w:evenHBand="0" w:firstRowFirstColumn="0" w:firstRowLastColumn="0" w:lastRowFirstColumn="0" w:lastRowLastColumn="0"/>
            <w:tcW w:w="1701" w:type="dxa"/>
          </w:tcPr>
          <w:p w14:paraId="715EEC8D" w14:textId="77777777" w:rsidR="00395EAF" w:rsidRPr="00DE286A" w:rsidRDefault="00395EAF" w:rsidP="00395EAF">
            <w:pPr>
              <w:pStyle w:val="NTTabellentext"/>
            </w:pPr>
            <w:r w:rsidRPr="00DE286A">
              <w:t>Creation</w:t>
            </w:r>
          </w:p>
        </w:tc>
        <w:tc>
          <w:tcPr>
            <w:tcW w:w="2410" w:type="dxa"/>
          </w:tcPr>
          <w:p w14:paraId="61A5D30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319E524B"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21C7E668"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0CDEF17C"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7F139EFA" w14:textId="77777777" w:rsidTr="00C569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3A0F6E" w14:textId="77777777" w:rsidR="00395EAF" w:rsidRPr="00DE286A" w:rsidRDefault="00395EAF" w:rsidP="00395EAF">
            <w:pPr>
              <w:pStyle w:val="NTTabellentext"/>
            </w:pPr>
            <w:r w:rsidRPr="00DE286A">
              <w:t>Verification</w:t>
            </w:r>
          </w:p>
        </w:tc>
        <w:tc>
          <w:tcPr>
            <w:tcW w:w="2410" w:type="dxa"/>
          </w:tcPr>
          <w:p w14:paraId="346EA6DC"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14040CB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7A692E5B"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302463C1"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r w:rsidR="00395EAF" w:rsidRPr="00DE286A" w14:paraId="75E02D07" w14:textId="77777777" w:rsidTr="00DA5B1F">
        <w:tc>
          <w:tcPr>
            <w:cnfStyle w:val="001000000000" w:firstRow="0" w:lastRow="0" w:firstColumn="1" w:lastColumn="0" w:oddVBand="0" w:evenVBand="0" w:oddHBand="0" w:evenHBand="0" w:firstRowFirstColumn="0" w:firstRowLastColumn="0" w:lastRowFirstColumn="0" w:lastRowLastColumn="0"/>
            <w:tcW w:w="1701" w:type="dxa"/>
            <w:vAlign w:val="center"/>
          </w:tcPr>
          <w:p w14:paraId="2EC6E20B" w14:textId="77777777" w:rsidR="00395EAF" w:rsidRPr="00DE286A" w:rsidRDefault="00395EAF" w:rsidP="00395EAF">
            <w:pPr>
              <w:pStyle w:val="NTTabellentext"/>
            </w:pPr>
            <w:r w:rsidRPr="00DE286A">
              <w:t>Approval</w:t>
            </w:r>
          </w:p>
        </w:tc>
        <w:tc>
          <w:tcPr>
            <w:tcW w:w="2410" w:type="dxa"/>
          </w:tcPr>
          <w:p w14:paraId="1EDA9857"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985" w:type="dxa"/>
          </w:tcPr>
          <w:p w14:paraId="4312FB00"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1417" w:type="dxa"/>
          </w:tcPr>
          <w:p w14:paraId="4A340E15"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
        </w:tc>
        <w:tc>
          <w:tcPr>
            <w:tcW w:w="2115" w:type="dxa"/>
          </w:tcPr>
          <w:p w14:paraId="4A0D28B9" w14:textId="77777777" w:rsidR="00395EAF" w:rsidRPr="00DE286A" w:rsidRDefault="00395EAF" w:rsidP="00395EAF">
            <w:pPr>
              <w:pStyle w:val="NTTabellentext"/>
              <w:cnfStyle w:val="000000000000" w:firstRow="0" w:lastRow="0" w:firstColumn="0" w:lastColumn="0" w:oddVBand="0" w:evenVBand="0" w:oddHBand="0" w:evenHBand="0" w:firstRowFirstColumn="0" w:firstRowLastColumn="0" w:lastRowFirstColumn="0" w:lastRowLastColumn="0"/>
            </w:pPr>
            <w:proofErr w:type="spellStart"/>
            <w:r w:rsidRPr="00DE286A">
              <w:t>i.A.</w:t>
            </w:r>
            <w:proofErr w:type="spellEnd"/>
          </w:p>
        </w:tc>
      </w:tr>
      <w:tr w:rsidR="00395EAF" w:rsidRPr="00DE286A" w14:paraId="52A14039" w14:textId="77777777" w:rsidTr="00DA5B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42C4DFE" w14:textId="77777777" w:rsidR="00395EAF" w:rsidRPr="00DE286A" w:rsidRDefault="00395EAF" w:rsidP="00395EAF">
            <w:pPr>
              <w:pStyle w:val="NTTabellentext"/>
            </w:pPr>
            <w:r w:rsidRPr="00DE286A">
              <w:t>Release</w:t>
            </w:r>
          </w:p>
        </w:tc>
        <w:tc>
          <w:tcPr>
            <w:tcW w:w="2410" w:type="dxa"/>
          </w:tcPr>
          <w:p w14:paraId="22B8EB35"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985" w:type="dxa"/>
          </w:tcPr>
          <w:p w14:paraId="2B24133E"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1417" w:type="dxa"/>
          </w:tcPr>
          <w:p w14:paraId="2202F3D6"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
        </w:tc>
        <w:tc>
          <w:tcPr>
            <w:tcW w:w="2115" w:type="dxa"/>
          </w:tcPr>
          <w:p w14:paraId="66512910" w14:textId="77777777" w:rsidR="00395EAF" w:rsidRPr="00DE286A" w:rsidRDefault="00395EAF" w:rsidP="00395EAF">
            <w:pPr>
              <w:pStyle w:val="NTTabellentext"/>
              <w:cnfStyle w:val="000000010000" w:firstRow="0" w:lastRow="0" w:firstColumn="0" w:lastColumn="0" w:oddVBand="0" w:evenVBand="0" w:oddHBand="0" w:evenHBand="1" w:firstRowFirstColumn="0" w:firstRowLastColumn="0" w:lastRowFirstColumn="0" w:lastRowLastColumn="0"/>
            </w:pPr>
            <w:proofErr w:type="spellStart"/>
            <w:r w:rsidRPr="00DE286A">
              <w:t>i.A.</w:t>
            </w:r>
            <w:proofErr w:type="spellEnd"/>
          </w:p>
        </w:tc>
      </w:tr>
    </w:tbl>
    <w:p w14:paraId="0F29BCC0" w14:textId="77777777" w:rsidR="00E505ED" w:rsidRPr="00DE286A" w:rsidRDefault="00E505ED">
      <w:pPr>
        <w:tabs>
          <w:tab w:val="clear" w:pos="8930"/>
        </w:tabs>
        <w:spacing w:after="160" w:line="259" w:lineRule="auto"/>
        <w:jc w:val="left"/>
      </w:pPr>
      <w:r w:rsidRPr="00DE286A">
        <w:br w:type="page"/>
      </w:r>
    </w:p>
    <w:p w14:paraId="4F3AD6C2" w14:textId="77777777" w:rsidR="00590AC0" w:rsidRPr="00DE286A" w:rsidRDefault="00395EAF" w:rsidP="00590AC0">
      <w:pPr>
        <w:pStyle w:val="berschrift1ohneNummer"/>
      </w:pPr>
      <w:bookmarkStart w:id="9" w:name="_Toc31961773"/>
      <w:bookmarkStart w:id="10" w:name="_Toc163732015"/>
      <w:bookmarkEnd w:id="0"/>
      <w:bookmarkEnd w:id="1"/>
      <w:r w:rsidRPr="00DE286A">
        <w:lastRenderedPageBreak/>
        <w:t>Table of Contents</w:t>
      </w:r>
      <w:bookmarkEnd w:id="9"/>
      <w:bookmarkEnd w:id="10"/>
    </w:p>
    <w:p w14:paraId="6CDD49B2" w14:textId="6C6F6312" w:rsidR="00B53746" w:rsidRDefault="00590AC0">
      <w:pPr>
        <w:pStyle w:val="Verzeichnis1"/>
        <w:rPr>
          <w:rFonts w:asciiTheme="minorHAnsi" w:eastAsiaTheme="minorEastAsia" w:hAnsiTheme="minorHAnsi" w:cstheme="minorBidi"/>
          <w:b w:val="0"/>
          <w:color w:val="auto"/>
          <w:kern w:val="2"/>
          <w:sz w:val="24"/>
          <w:szCs w:val="24"/>
          <w:lang w:val="de-DE"/>
          <w14:ligatures w14:val="standardContextual"/>
        </w:rPr>
      </w:pPr>
      <w:r w:rsidRPr="00DE286A">
        <w:fldChar w:fldCharType="begin"/>
      </w:r>
      <w:r w:rsidRPr="00DE286A">
        <w:instrText xml:space="preserve"> TOC \o "1-6" </w:instrText>
      </w:r>
      <w:r w:rsidRPr="00DE286A">
        <w:fldChar w:fldCharType="separate"/>
      </w:r>
      <w:r w:rsidR="00B53746">
        <w:t>Change History</w:t>
      </w:r>
      <w:r w:rsidR="00B53746">
        <w:tab/>
      </w:r>
      <w:r w:rsidR="00B53746">
        <w:fldChar w:fldCharType="begin"/>
      </w:r>
      <w:r w:rsidR="00B53746">
        <w:instrText xml:space="preserve"> PAGEREF _Toc163732013 \h </w:instrText>
      </w:r>
      <w:r w:rsidR="00B53746">
        <w:fldChar w:fldCharType="separate"/>
      </w:r>
      <w:r w:rsidR="0067643C">
        <w:t>2</w:t>
      </w:r>
      <w:r w:rsidR="00B53746">
        <w:fldChar w:fldCharType="end"/>
      </w:r>
    </w:p>
    <w:p w14:paraId="00612535" w14:textId="7D6DB6E1"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Release</w:t>
      </w:r>
      <w:r>
        <w:tab/>
      </w:r>
      <w:r>
        <w:fldChar w:fldCharType="begin"/>
      </w:r>
      <w:r>
        <w:instrText xml:space="preserve"> PAGEREF _Toc163732014 \h </w:instrText>
      </w:r>
      <w:r>
        <w:fldChar w:fldCharType="separate"/>
      </w:r>
      <w:r w:rsidR="0067643C">
        <w:t>2</w:t>
      </w:r>
      <w:r>
        <w:fldChar w:fldCharType="end"/>
      </w:r>
    </w:p>
    <w:p w14:paraId="29DD1954" w14:textId="2C2C0F06"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Table of Contents</w:t>
      </w:r>
      <w:r>
        <w:tab/>
      </w:r>
      <w:r>
        <w:fldChar w:fldCharType="begin"/>
      </w:r>
      <w:r>
        <w:instrText xml:space="preserve"> PAGEREF _Toc163732015 \h </w:instrText>
      </w:r>
      <w:r>
        <w:fldChar w:fldCharType="separate"/>
      </w:r>
      <w:r w:rsidR="0067643C">
        <w:t>3</w:t>
      </w:r>
      <w:r>
        <w:fldChar w:fldCharType="end"/>
      </w:r>
    </w:p>
    <w:p w14:paraId="22217267" w14:textId="5F2324E7"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List of Tables</w:t>
      </w:r>
      <w:r>
        <w:tab/>
      </w:r>
      <w:r>
        <w:fldChar w:fldCharType="begin"/>
      </w:r>
      <w:r>
        <w:instrText xml:space="preserve"> PAGEREF _Toc163732016 \h </w:instrText>
      </w:r>
      <w:r>
        <w:fldChar w:fldCharType="separate"/>
      </w:r>
      <w:r w:rsidR="0067643C">
        <w:t>4</w:t>
      </w:r>
      <w:r>
        <w:fldChar w:fldCharType="end"/>
      </w:r>
    </w:p>
    <w:p w14:paraId="782E94D5" w14:textId="08F80F3C"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rsidRPr="003B36F5">
        <w:rPr>
          <w:lang w:val="de-DE"/>
        </w:rPr>
        <w:t>List of Figures</w:t>
      </w:r>
      <w:r>
        <w:tab/>
      </w:r>
      <w:r>
        <w:fldChar w:fldCharType="begin"/>
      </w:r>
      <w:r>
        <w:instrText xml:space="preserve"> PAGEREF _Toc163732017 \h </w:instrText>
      </w:r>
      <w:r>
        <w:fldChar w:fldCharType="separate"/>
      </w:r>
      <w:r w:rsidR="0067643C">
        <w:t>4</w:t>
      </w:r>
      <w:r>
        <w:fldChar w:fldCharType="end"/>
      </w:r>
    </w:p>
    <w:p w14:paraId="2E10B128" w14:textId="0BA4C59E"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1</w:t>
      </w:r>
      <w:r>
        <w:rPr>
          <w:rFonts w:asciiTheme="minorHAnsi" w:eastAsiaTheme="minorEastAsia" w:hAnsiTheme="minorHAnsi" w:cstheme="minorBidi"/>
          <w:b w:val="0"/>
          <w:color w:val="auto"/>
          <w:kern w:val="2"/>
          <w:sz w:val="24"/>
          <w:szCs w:val="24"/>
          <w:lang w:val="de-DE"/>
          <w14:ligatures w14:val="standardContextual"/>
        </w:rPr>
        <w:tab/>
      </w:r>
      <w:r>
        <w:t>General</w:t>
      </w:r>
      <w:r>
        <w:tab/>
      </w:r>
      <w:r>
        <w:fldChar w:fldCharType="begin"/>
      </w:r>
      <w:r>
        <w:instrText xml:space="preserve"> PAGEREF _Toc163732018 \h </w:instrText>
      </w:r>
      <w:r>
        <w:fldChar w:fldCharType="separate"/>
      </w:r>
      <w:r w:rsidR="0067643C">
        <w:t>5</w:t>
      </w:r>
      <w:r>
        <w:fldChar w:fldCharType="end"/>
      </w:r>
    </w:p>
    <w:p w14:paraId="51691616" w14:textId="254F0F33"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1.1</w:t>
      </w:r>
      <w:r>
        <w:rPr>
          <w:rFonts w:asciiTheme="minorHAnsi" w:eastAsiaTheme="minorEastAsia" w:hAnsiTheme="minorHAnsi" w:cstheme="minorBidi"/>
          <w:color w:val="auto"/>
          <w:kern w:val="2"/>
          <w:sz w:val="24"/>
          <w:szCs w:val="24"/>
          <w:lang w:val="de-DE"/>
          <w14:ligatures w14:val="standardContextual"/>
        </w:rPr>
        <w:tab/>
      </w:r>
      <w:r>
        <w:t>Abbreviations</w:t>
      </w:r>
      <w:r>
        <w:tab/>
      </w:r>
      <w:r>
        <w:fldChar w:fldCharType="begin"/>
      </w:r>
      <w:r>
        <w:instrText xml:space="preserve"> PAGEREF _Toc163732019 \h </w:instrText>
      </w:r>
      <w:r>
        <w:fldChar w:fldCharType="separate"/>
      </w:r>
      <w:r w:rsidR="0067643C">
        <w:t>5</w:t>
      </w:r>
      <w:r>
        <w:fldChar w:fldCharType="end"/>
      </w:r>
    </w:p>
    <w:p w14:paraId="47811991" w14:textId="54B1887A"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1.2</w:t>
      </w:r>
      <w:r>
        <w:rPr>
          <w:rFonts w:asciiTheme="minorHAnsi" w:eastAsiaTheme="minorEastAsia" w:hAnsiTheme="minorHAnsi" w:cstheme="minorBidi"/>
          <w:color w:val="auto"/>
          <w:kern w:val="2"/>
          <w:sz w:val="24"/>
          <w:szCs w:val="24"/>
          <w:lang w:val="de-DE"/>
          <w14:ligatures w14:val="standardContextual"/>
        </w:rPr>
        <w:tab/>
      </w:r>
      <w:r>
        <w:t>Terminology</w:t>
      </w:r>
      <w:r>
        <w:tab/>
      </w:r>
      <w:r>
        <w:fldChar w:fldCharType="begin"/>
      </w:r>
      <w:r>
        <w:instrText xml:space="preserve"> PAGEREF _Toc163732020 \h </w:instrText>
      </w:r>
      <w:r>
        <w:fldChar w:fldCharType="separate"/>
      </w:r>
      <w:r w:rsidR="0067643C">
        <w:t>6</w:t>
      </w:r>
      <w:r>
        <w:fldChar w:fldCharType="end"/>
      </w:r>
    </w:p>
    <w:p w14:paraId="3EBEA5C5" w14:textId="1F0BC39E" w:rsidR="00B53746" w:rsidRDefault="00B53746">
      <w:pPr>
        <w:pStyle w:val="Verzeichnis3"/>
        <w:tabs>
          <w:tab w:val="left" w:pos="1525"/>
        </w:tabs>
        <w:rPr>
          <w:rFonts w:eastAsiaTheme="minorEastAsia"/>
          <w:kern w:val="2"/>
          <w:sz w:val="24"/>
          <w:szCs w:val="24"/>
          <w:lang w:val="de-DE" w:eastAsia="de-DE"/>
          <w14:ligatures w14:val="standardContextual"/>
        </w:rPr>
      </w:pPr>
      <w:r>
        <w:t>1.2.1</w:t>
      </w:r>
      <w:r>
        <w:rPr>
          <w:rFonts w:eastAsiaTheme="minorEastAsia"/>
          <w:kern w:val="2"/>
          <w:sz w:val="24"/>
          <w:szCs w:val="24"/>
          <w:lang w:val="de-DE" w:eastAsia="de-DE"/>
          <w14:ligatures w14:val="standardContextual"/>
        </w:rPr>
        <w:tab/>
      </w:r>
      <w:r>
        <w:t>System scenarios</w:t>
      </w:r>
      <w:r>
        <w:tab/>
      </w:r>
      <w:r>
        <w:fldChar w:fldCharType="begin"/>
      </w:r>
      <w:r>
        <w:instrText xml:space="preserve"> PAGEREF _Toc163732021 \h </w:instrText>
      </w:r>
      <w:r>
        <w:fldChar w:fldCharType="separate"/>
      </w:r>
      <w:r w:rsidR="0067643C">
        <w:t>6</w:t>
      </w:r>
      <w:r>
        <w:fldChar w:fldCharType="end"/>
      </w:r>
    </w:p>
    <w:p w14:paraId="32EA4518" w14:textId="6D36B73F" w:rsidR="00B53746" w:rsidRDefault="00B53746">
      <w:pPr>
        <w:pStyle w:val="Verzeichnis3"/>
        <w:tabs>
          <w:tab w:val="left" w:pos="1525"/>
        </w:tabs>
        <w:rPr>
          <w:rFonts w:eastAsiaTheme="minorEastAsia"/>
          <w:kern w:val="2"/>
          <w:sz w:val="24"/>
          <w:szCs w:val="24"/>
          <w:lang w:val="de-DE" w:eastAsia="de-DE"/>
          <w14:ligatures w14:val="standardContextual"/>
        </w:rPr>
      </w:pPr>
      <w:r>
        <w:t>1.2.2</w:t>
      </w:r>
      <w:r>
        <w:rPr>
          <w:rFonts w:eastAsiaTheme="minorEastAsia"/>
          <w:kern w:val="2"/>
          <w:sz w:val="24"/>
          <w:szCs w:val="24"/>
          <w:lang w:val="de-DE" w:eastAsia="de-DE"/>
          <w14:ligatures w14:val="standardContextual"/>
        </w:rPr>
        <w:tab/>
      </w:r>
      <w:r>
        <w:t>Interface scenarios</w:t>
      </w:r>
      <w:r>
        <w:tab/>
      </w:r>
      <w:r>
        <w:fldChar w:fldCharType="begin"/>
      </w:r>
      <w:r>
        <w:instrText xml:space="preserve"> PAGEREF _Toc163732022 \h </w:instrText>
      </w:r>
      <w:r>
        <w:fldChar w:fldCharType="separate"/>
      </w:r>
      <w:r w:rsidR="0067643C">
        <w:t>6</w:t>
      </w:r>
      <w:r>
        <w:fldChar w:fldCharType="end"/>
      </w:r>
    </w:p>
    <w:p w14:paraId="60696AFB" w14:textId="73AF4FE1" w:rsidR="00B53746" w:rsidRDefault="00B53746">
      <w:pPr>
        <w:pStyle w:val="Verzeichnis3"/>
        <w:tabs>
          <w:tab w:val="left" w:pos="1525"/>
        </w:tabs>
        <w:rPr>
          <w:rFonts w:eastAsiaTheme="minorEastAsia"/>
          <w:kern w:val="2"/>
          <w:sz w:val="24"/>
          <w:szCs w:val="24"/>
          <w:lang w:val="de-DE" w:eastAsia="de-DE"/>
          <w14:ligatures w14:val="standardContextual"/>
        </w:rPr>
      </w:pPr>
      <w:r>
        <w:t>1.2.3</w:t>
      </w:r>
      <w:r>
        <w:rPr>
          <w:rFonts w:eastAsiaTheme="minorEastAsia"/>
          <w:kern w:val="2"/>
          <w:sz w:val="24"/>
          <w:szCs w:val="24"/>
          <w:lang w:val="de-DE" w:eastAsia="de-DE"/>
          <w14:ligatures w14:val="standardContextual"/>
        </w:rPr>
        <w:tab/>
      </w:r>
      <w:r>
        <w:t>System states</w:t>
      </w:r>
      <w:r>
        <w:tab/>
      </w:r>
      <w:r>
        <w:fldChar w:fldCharType="begin"/>
      </w:r>
      <w:r>
        <w:instrText xml:space="preserve"> PAGEREF _Toc163732023 \h </w:instrText>
      </w:r>
      <w:r>
        <w:fldChar w:fldCharType="separate"/>
      </w:r>
      <w:r w:rsidR="0067643C">
        <w:t>7</w:t>
      </w:r>
      <w:r>
        <w:fldChar w:fldCharType="end"/>
      </w:r>
    </w:p>
    <w:p w14:paraId="473A010A" w14:textId="19210135" w:rsidR="00B53746" w:rsidRDefault="00B53746">
      <w:pPr>
        <w:pStyle w:val="Verzeichnis3"/>
        <w:tabs>
          <w:tab w:val="left" w:pos="1525"/>
        </w:tabs>
        <w:rPr>
          <w:rFonts w:eastAsiaTheme="minorEastAsia"/>
          <w:kern w:val="2"/>
          <w:sz w:val="24"/>
          <w:szCs w:val="24"/>
          <w:lang w:val="de-DE" w:eastAsia="de-DE"/>
          <w14:ligatures w14:val="standardContextual"/>
        </w:rPr>
      </w:pPr>
      <w:r>
        <w:t>1.2.4</w:t>
      </w:r>
      <w:r>
        <w:rPr>
          <w:rFonts w:eastAsiaTheme="minorEastAsia"/>
          <w:kern w:val="2"/>
          <w:sz w:val="24"/>
          <w:szCs w:val="24"/>
          <w:lang w:val="de-DE" w:eastAsia="de-DE"/>
          <w14:ligatures w14:val="standardContextual"/>
        </w:rPr>
        <w:tab/>
      </w:r>
      <w:r>
        <w:t>Interface states</w:t>
      </w:r>
      <w:r>
        <w:tab/>
      </w:r>
      <w:r>
        <w:fldChar w:fldCharType="begin"/>
      </w:r>
      <w:r>
        <w:instrText xml:space="preserve"> PAGEREF _Toc163732024 \h </w:instrText>
      </w:r>
      <w:r>
        <w:fldChar w:fldCharType="separate"/>
      </w:r>
      <w:r w:rsidR="0067643C">
        <w:t>7</w:t>
      </w:r>
      <w:r>
        <w:fldChar w:fldCharType="end"/>
      </w:r>
    </w:p>
    <w:p w14:paraId="1746BF04" w14:textId="58BE5F14" w:rsidR="00B53746" w:rsidRDefault="00B53746">
      <w:pPr>
        <w:pStyle w:val="Verzeichnis3"/>
        <w:tabs>
          <w:tab w:val="left" w:pos="1525"/>
        </w:tabs>
        <w:rPr>
          <w:rFonts w:eastAsiaTheme="minorEastAsia"/>
          <w:kern w:val="2"/>
          <w:sz w:val="24"/>
          <w:szCs w:val="24"/>
          <w:lang w:val="de-DE" w:eastAsia="de-DE"/>
          <w14:ligatures w14:val="standardContextual"/>
        </w:rPr>
      </w:pPr>
      <w:r>
        <w:t>1.2.5</w:t>
      </w:r>
      <w:r>
        <w:rPr>
          <w:rFonts w:eastAsiaTheme="minorEastAsia"/>
          <w:kern w:val="2"/>
          <w:sz w:val="24"/>
          <w:szCs w:val="24"/>
          <w:lang w:val="de-DE" w:eastAsia="de-DE"/>
          <w14:ligatures w14:val="standardContextual"/>
        </w:rPr>
        <w:tab/>
      </w:r>
      <w:r>
        <w:t>Hardware</w:t>
      </w:r>
      <w:r>
        <w:tab/>
      </w:r>
      <w:r>
        <w:fldChar w:fldCharType="begin"/>
      </w:r>
      <w:r>
        <w:instrText xml:space="preserve"> PAGEREF _Toc163732025 \h </w:instrText>
      </w:r>
      <w:r>
        <w:fldChar w:fldCharType="separate"/>
      </w:r>
      <w:r w:rsidR="0067643C">
        <w:t>8</w:t>
      </w:r>
      <w:r>
        <w:fldChar w:fldCharType="end"/>
      </w:r>
    </w:p>
    <w:p w14:paraId="101AC2E4" w14:textId="689AFBD4" w:rsidR="00B53746" w:rsidRDefault="00B53746">
      <w:pPr>
        <w:pStyle w:val="Verzeichnis3"/>
        <w:tabs>
          <w:tab w:val="left" w:pos="1525"/>
        </w:tabs>
        <w:rPr>
          <w:rFonts w:eastAsiaTheme="minorEastAsia"/>
          <w:kern w:val="2"/>
          <w:sz w:val="24"/>
          <w:szCs w:val="24"/>
          <w:lang w:val="de-DE" w:eastAsia="de-DE"/>
          <w14:ligatures w14:val="standardContextual"/>
        </w:rPr>
      </w:pPr>
      <w:r>
        <w:t>1.2.6</w:t>
      </w:r>
      <w:r>
        <w:rPr>
          <w:rFonts w:eastAsiaTheme="minorEastAsia"/>
          <w:kern w:val="2"/>
          <w:sz w:val="24"/>
          <w:szCs w:val="24"/>
          <w:lang w:val="de-DE" w:eastAsia="de-DE"/>
          <w14:ligatures w14:val="standardContextual"/>
        </w:rPr>
        <w:tab/>
      </w:r>
      <w:r>
        <w:t>Other</w:t>
      </w:r>
      <w:r>
        <w:tab/>
      </w:r>
      <w:r>
        <w:fldChar w:fldCharType="begin"/>
      </w:r>
      <w:r>
        <w:instrText xml:space="preserve"> PAGEREF _Toc163732026 \h </w:instrText>
      </w:r>
      <w:r>
        <w:fldChar w:fldCharType="separate"/>
      </w:r>
      <w:r w:rsidR="0067643C">
        <w:t>9</w:t>
      </w:r>
      <w:r>
        <w:fldChar w:fldCharType="end"/>
      </w:r>
    </w:p>
    <w:p w14:paraId="6DB34E69" w14:textId="6C39B7B4"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1.3</w:t>
      </w:r>
      <w:r>
        <w:rPr>
          <w:rFonts w:asciiTheme="minorHAnsi" w:eastAsiaTheme="minorEastAsia" w:hAnsiTheme="minorHAnsi" w:cstheme="minorBidi"/>
          <w:color w:val="auto"/>
          <w:kern w:val="2"/>
          <w:sz w:val="24"/>
          <w:szCs w:val="24"/>
          <w:lang w:val="de-DE"/>
          <w14:ligatures w14:val="standardContextual"/>
        </w:rPr>
        <w:tab/>
      </w:r>
      <w:r>
        <w:t>Referenced Documents</w:t>
      </w:r>
      <w:r>
        <w:tab/>
      </w:r>
      <w:r>
        <w:fldChar w:fldCharType="begin"/>
      </w:r>
      <w:r>
        <w:instrText xml:space="preserve"> PAGEREF _Toc163732027 \h </w:instrText>
      </w:r>
      <w:r>
        <w:fldChar w:fldCharType="separate"/>
      </w:r>
      <w:r w:rsidR="0067643C">
        <w:t>10</w:t>
      </w:r>
      <w:r>
        <w:fldChar w:fldCharType="end"/>
      </w:r>
    </w:p>
    <w:p w14:paraId="12D40B15" w14:textId="019B4FFA"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1.4</w:t>
      </w:r>
      <w:r>
        <w:rPr>
          <w:rFonts w:asciiTheme="minorHAnsi" w:eastAsiaTheme="minorEastAsia" w:hAnsiTheme="minorHAnsi" w:cstheme="minorBidi"/>
          <w:color w:val="auto"/>
          <w:kern w:val="2"/>
          <w:sz w:val="24"/>
          <w:szCs w:val="24"/>
          <w:lang w:val="de-DE"/>
          <w14:ligatures w14:val="standardContextual"/>
        </w:rPr>
        <w:tab/>
      </w:r>
      <w:r>
        <w:t>Applicable Standards</w:t>
      </w:r>
      <w:r>
        <w:tab/>
      </w:r>
      <w:r>
        <w:fldChar w:fldCharType="begin"/>
      </w:r>
      <w:r>
        <w:instrText xml:space="preserve"> PAGEREF _Toc163732028 \h </w:instrText>
      </w:r>
      <w:r>
        <w:fldChar w:fldCharType="separate"/>
      </w:r>
      <w:r w:rsidR="0067643C">
        <w:t>10</w:t>
      </w:r>
      <w:r>
        <w:fldChar w:fldCharType="end"/>
      </w:r>
    </w:p>
    <w:p w14:paraId="6BB9DEB2" w14:textId="4E3E6259"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2</w:t>
      </w:r>
      <w:r>
        <w:rPr>
          <w:rFonts w:asciiTheme="minorHAnsi" w:eastAsiaTheme="minorEastAsia" w:hAnsiTheme="minorHAnsi" w:cstheme="minorBidi"/>
          <w:b w:val="0"/>
          <w:color w:val="auto"/>
          <w:kern w:val="2"/>
          <w:sz w:val="24"/>
          <w:szCs w:val="24"/>
          <w:lang w:val="de-DE"/>
          <w14:ligatures w14:val="standardContextual"/>
        </w:rPr>
        <w:tab/>
      </w:r>
      <w:r>
        <w:t>Introduction</w:t>
      </w:r>
      <w:r>
        <w:tab/>
      </w:r>
      <w:r>
        <w:fldChar w:fldCharType="begin"/>
      </w:r>
      <w:r>
        <w:instrText xml:space="preserve"> PAGEREF _Toc163732029 \h </w:instrText>
      </w:r>
      <w:r>
        <w:fldChar w:fldCharType="separate"/>
      </w:r>
      <w:r w:rsidR="0067643C">
        <w:t>11</w:t>
      </w:r>
      <w:r>
        <w:fldChar w:fldCharType="end"/>
      </w:r>
    </w:p>
    <w:p w14:paraId="54A14A19" w14:textId="72876618"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2.1</w:t>
      </w:r>
      <w:r>
        <w:rPr>
          <w:rFonts w:asciiTheme="minorHAnsi" w:eastAsiaTheme="minorEastAsia" w:hAnsiTheme="minorHAnsi" w:cstheme="minorBidi"/>
          <w:color w:val="auto"/>
          <w:kern w:val="2"/>
          <w:sz w:val="24"/>
          <w:szCs w:val="24"/>
          <w:lang w:val="de-DE"/>
          <w14:ligatures w14:val="standardContextual"/>
        </w:rPr>
        <w:tab/>
      </w:r>
      <w:r>
        <w:t>System Overview</w:t>
      </w:r>
      <w:r>
        <w:tab/>
      </w:r>
      <w:r>
        <w:fldChar w:fldCharType="begin"/>
      </w:r>
      <w:r>
        <w:instrText xml:space="preserve"> PAGEREF _Toc163732030 \h </w:instrText>
      </w:r>
      <w:r>
        <w:fldChar w:fldCharType="separate"/>
      </w:r>
      <w:r w:rsidR="0067643C">
        <w:t>11</w:t>
      </w:r>
      <w:r>
        <w:fldChar w:fldCharType="end"/>
      </w:r>
    </w:p>
    <w:p w14:paraId="4AA48F9A" w14:textId="5FC4072D"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2.2</w:t>
      </w:r>
      <w:r>
        <w:rPr>
          <w:rFonts w:asciiTheme="minorHAnsi" w:eastAsiaTheme="minorEastAsia" w:hAnsiTheme="minorHAnsi" w:cstheme="minorBidi"/>
          <w:color w:val="auto"/>
          <w:kern w:val="2"/>
          <w:sz w:val="24"/>
          <w:szCs w:val="24"/>
          <w:lang w:val="de-DE"/>
          <w14:ligatures w14:val="standardContextual"/>
        </w:rPr>
        <w:tab/>
      </w:r>
      <w:r>
        <w:t>Interface Overview</w:t>
      </w:r>
      <w:r>
        <w:tab/>
      </w:r>
      <w:r>
        <w:fldChar w:fldCharType="begin"/>
      </w:r>
      <w:r>
        <w:instrText xml:space="preserve"> PAGEREF _Toc163732031 \h </w:instrText>
      </w:r>
      <w:r>
        <w:fldChar w:fldCharType="separate"/>
      </w:r>
      <w:r w:rsidR="0067643C">
        <w:t>12</w:t>
      </w:r>
      <w:r>
        <w:fldChar w:fldCharType="end"/>
      </w:r>
    </w:p>
    <w:p w14:paraId="2625DDB7" w14:textId="00C7ACB8"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2.3</w:t>
      </w:r>
      <w:r>
        <w:rPr>
          <w:rFonts w:asciiTheme="minorHAnsi" w:eastAsiaTheme="minorEastAsia" w:hAnsiTheme="minorHAnsi" w:cstheme="minorBidi"/>
          <w:color w:val="auto"/>
          <w:kern w:val="2"/>
          <w:sz w:val="24"/>
          <w:szCs w:val="24"/>
          <w:lang w:val="de-DE"/>
          <w14:ligatures w14:val="standardContextual"/>
        </w:rPr>
        <w:tab/>
      </w:r>
      <w:r>
        <w:t>Scenarios</w:t>
      </w:r>
      <w:r>
        <w:tab/>
      </w:r>
      <w:r>
        <w:fldChar w:fldCharType="begin"/>
      </w:r>
      <w:r>
        <w:instrText xml:space="preserve"> PAGEREF _Toc163732032 \h </w:instrText>
      </w:r>
      <w:r>
        <w:fldChar w:fldCharType="separate"/>
      </w:r>
      <w:r w:rsidR="0067643C">
        <w:t>13</w:t>
      </w:r>
      <w:r>
        <w:fldChar w:fldCharType="end"/>
      </w:r>
    </w:p>
    <w:p w14:paraId="15B775FF" w14:textId="4F844294" w:rsidR="00B53746" w:rsidRDefault="00B53746">
      <w:pPr>
        <w:pStyle w:val="Verzeichnis3"/>
        <w:tabs>
          <w:tab w:val="left" w:pos="1525"/>
        </w:tabs>
        <w:rPr>
          <w:rFonts w:eastAsiaTheme="minorEastAsia"/>
          <w:kern w:val="2"/>
          <w:sz w:val="24"/>
          <w:szCs w:val="24"/>
          <w:lang w:val="de-DE" w:eastAsia="de-DE"/>
          <w14:ligatures w14:val="standardContextual"/>
        </w:rPr>
      </w:pPr>
      <w:r>
        <w:t>2.3.1</w:t>
      </w:r>
      <w:r>
        <w:rPr>
          <w:rFonts w:eastAsiaTheme="minorEastAsia"/>
          <w:kern w:val="2"/>
          <w:sz w:val="24"/>
          <w:szCs w:val="24"/>
          <w:lang w:val="de-DE" w:eastAsia="de-DE"/>
          <w14:ligatures w14:val="standardContextual"/>
        </w:rPr>
        <w:tab/>
      </w:r>
      <w:r>
        <w:t>System</w:t>
      </w:r>
      <w:r>
        <w:tab/>
      </w:r>
      <w:r>
        <w:fldChar w:fldCharType="begin"/>
      </w:r>
      <w:r>
        <w:instrText xml:space="preserve"> PAGEREF _Toc163732033 \h </w:instrText>
      </w:r>
      <w:r>
        <w:fldChar w:fldCharType="separate"/>
      </w:r>
      <w:r w:rsidR="0067643C">
        <w:t>13</w:t>
      </w:r>
      <w:r>
        <w:fldChar w:fldCharType="end"/>
      </w:r>
    </w:p>
    <w:p w14:paraId="3A367A2C" w14:textId="7EF310FD" w:rsidR="00B53746" w:rsidRDefault="00B53746">
      <w:pPr>
        <w:pStyle w:val="Verzeichnis3"/>
        <w:tabs>
          <w:tab w:val="left" w:pos="1525"/>
        </w:tabs>
        <w:rPr>
          <w:rFonts w:eastAsiaTheme="minorEastAsia"/>
          <w:kern w:val="2"/>
          <w:sz w:val="24"/>
          <w:szCs w:val="24"/>
          <w:lang w:val="de-DE" w:eastAsia="de-DE"/>
          <w14:ligatures w14:val="standardContextual"/>
        </w:rPr>
      </w:pPr>
      <w:r>
        <w:t>2.3.2</w:t>
      </w:r>
      <w:r>
        <w:rPr>
          <w:rFonts w:eastAsiaTheme="minorEastAsia"/>
          <w:kern w:val="2"/>
          <w:sz w:val="24"/>
          <w:szCs w:val="24"/>
          <w:lang w:val="de-DE" w:eastAsia="de-DE"/>
          <w14:ligatures w14:val="standardContextual"/>
        </w:rPr>
        <w:tab/>
      </w:r>
      <w:r>
        <w:t>Interface</w:t>
      </w:r>
      <w:r>
        <w:tab/>
      </w:r>
      <w:r>
        <w:fldChar w:fldCharType="begin"/>
      </w:r>
      <w:r>
        <w:instrText xml:space="preserve"> PAGEREF _Toc163732034 \h </w:instrText>
      </w:r>
      <w:r>
        <w:fldChar w:fldCharType="separate"/>
      </w:r>
      <w:r w:rsidR="0067643C">
        <w:t>19</w:t>
      </w:r>
      <w:r>
        <w:fldChar w:fldCharType="end"/>
      </w:r>
    </w:p>
    <w:p w14:paraId="56F9CF36" w14:textId="19FC8768" w:rsidR="00B53746" w:rsidRDefault="00B53746">
      <w:pPr>
        <w:pStyle w:val="Verzeichnis1"/>
        <w:rPr>
          <w:rFonts w:asciiTheme="minorHAnsi" w:eastAsiaTheme="minorEastAsia" w:hAnsiTheme="minorHAnsi" w:cstheme="minorBidi"/>
          <w:b w:val="0"/>
          <w:color w:val="auto"/>
          <w:kern w:val="2"/>
          <w:sz w:val="24"/>
          <w:szCs w:val="24"/>
          <w:lang w:val="de-DE"/>
          <w14:ligatures w14:val="standardContextual"/>
        </w:rPr>
      </w:pPr>
      <w:r>
        <w:t>3</w:t>
      </w:r>
      <w:r>
        <w:rPr>
          <w:rFonts w:asciiTheme="minorHAnsi" w:eastAsiaTheme="minorEastAsia" w:hAnsiTheme="minorHAnsi" w:cstheme="minorBidi"/>
          <w:b w:val="0"/>
          <w:color w:val="auto"/>
          <w:kern w:val="2"/>
          <w:sz w:val="24"/>
          <w:szCs w:val="24"/>
          <w:lang w:val="de-DE"/>
          <w14:ligatures w14:val="standardContextual"/>
        </w:rPr>
        <w:tab/>
      </w:r>
      <w:r>
        <w:t>Requirements</w:t>
      </w:r>
      <w:r>
        <w:tab/>
      </w:r>
      <w:r>
        <w:fldChar w:fldCharType="begin"/>
      </w:r>
      <w:r>
        <w:instrText xml:space="preserve"> PAGEREF _Toc163732035 \h </w:instrText>
      </w:r>
      <w:r>
        <w:fldChar w:fldCharType="separate"/>
      </w:r>
      <w:r w:rsidR="0067643C">
        <w:t>25</w:t>
      </w:r>
      <w:r>
        <w:fldChar w:fldCharType="end"/>
      </w:r>
    </w:p>
    <w:p w14:paraId="488F33AB" w14:textId="397CFE9F"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3.1</w:t>
      </w:r>
      <w:r>
        <w:rPr>
          <w:rFonts w:asciiTheme="minorHAnsi" w:eastAsiaTheme="minorEastAsia" w:hAnsiTheme="minorHAnsi" w:cstheme="minorBidi"/>
          <w:color w:val="auto"/>
          <w:kern w:val="2"/>
          <w:sz w:val="24"/>
          <w:szCs w:val="24"/>
          <w:lang w:val="de-DE"/>
          <w14:ligatures w14:val="standardContextual"/>
        </w:rPr>
        <w:tab/>
      </w:r>
      <w:r>
        <w:t>Functional Requirements</w:t>
      </w:r>
      <w:r>
        <w:tab/>
      </w:r>
      <w:r>
        <w:fldChar w:fldCharType="begin"/>
      </w:r>
      <w:r>
        <w:instrText xml:space="preserve"> PAGEREF _Toc163732036 \h </w:instrText>
      </w:r>
      <w:r>
        <w:fldChar w:fldCharType="separate"/>
      </w:r>
      <w:r w:rsidR="0067643C">
        <w:t>25</w:t>
      </w:r>
      <w:r>
        <w:fldChar w:fldCharType="end"/>
      </w:r>
    </w:p>
    <w:p w14:paraId="38BDF3EC" w14:textId="5324EB44" w:rsidR="00B53746" w:rsidRDefault="00B53746">
      <w:pPr>
        <w:pStyle w:val="Verzeichnis3"/>
        <w:tabs>
          <w:tab w:val="left" w:pos="1525"/>
        </w:tabs>
        <w:rPr>
          <w:rFonts w:eastAsiaTheme="minorEastAsia"/>
          <w:kern w:val="2"/>
          <w:sz w:val="24"/>
          <w:szCs w:val="24"/>
          <w:lang w:val="de-DE" w:eastAsia="de-DE"/>
          <w14:ligatures w14:val="standardContextual"/>
        </w:rPr>
      </w:pPr>
      <w:r>
        <w:t>3.1.1</w:t>
      </w:r>
      <w:r>
        <w:rPr>
          <w:rFonts w:eastAsiaTheme="minorEastAsia"/>
          <w:kern w:val="2"/>
          <w:sz w:val="24"/>
          <w:szCs w:val="24"/>
          <w:lang w:val="de-DE" w:eastAsia="de-DE"/>
          <w14:ligatures w14:val="standardContextual"/>
        </w:rPr>
        <w:tab/>
      </w:r>
      <w:r>
        <w:t>Before start</w:t>
      </w:r>
      <w:r>
        <w:tab/>
      </w:r>
      <w:r>
        <w:fldChar w:fldCharType="begin"/>
      </w:r>
      <w:r>
        <w:instrText xml:space="preserve"> PAGEREF _Toc163732037 \h </w:instrText>
      </w:r>
      <w:r>
        <w:fldChar w:fldCharType="separate"/>
      </w:r>
      <w:r w:rsidR="0067643C">
        <w:t>25</w:t>
      </w:r>
      <w:r>
        <w:fldChar w:fldCharType="end"/>
      </w:r>
    </w:p>
    <w:p w14:paraId="6A43858A" w14:textId="3F0A0D8D" w:rsidR="00B53746" w:rsidRDefault="00B53746">
      <w:pPr>
        <w:pStyle w:val="Verzeichnis3"/>
        <w:tabs>
          <w:tab w:val="left" w:pos="1525"/>
        </w:tabs>
        <w:rPr>
          <w:rFonts w:eastAsiaTheme="minorEastAsia"/>
          <w:kern w:val="2"/>
          <w:sz w:val="24"/>
          <w:szCs w:val="24"/>
          <w:lang w:val="de-DE" w:eastAsia="de-DE"/>
          <w14:ligatures w14:val="standardContextual"/>
        </w:rPr>
      </w:pPr>
      <w:r>
        <w:t>3.1.2</w:t>
      </w:r>
      <w:r>
        <w:rPr>
          <w:rFonts w:eastAsiaTheme="minorEastAsia"/>
          <w:kern w:val="2"/>
          <w:sz w:val="24"/>
          <w:szCs w:val="24"/>
          <w:lang w:val="de-DE" w:eastAsia="de-DE"/>
          <w14:ligatures w14:val="standardContextual"/>
        </w:rPr>
        <w:tab/>
      </w:r>
      <w:r>
        <w:t>During run</w:t>
      </w:r>
      <w:r>
        <w:tab/>
      </w:r>
      <w:r>
        <w:fldChar w:fldCharType="begin"/>
      </w:r>
      <w:r>
        <w:instrText xml:space="preserve"> PAGEREF _Toc163732038 \h </w:instrText>
      </w:r>
      <w:r>
        <w:fldChar w:fldCharType="separate"/>
      </w:r>
      <w:r w:rsidR="0067643C">
        <w:t>25</w:t>
      </w:r>
      <w:r>
        <w:fldChar w:fldCharType="end"/>
      </w:r>
    </w:p>
    <w:p w14:paraId="3B66F30C" w14:textId="2162A1C0" w:rsidR="00B53746" w:rsidRDefault="00B53746">
      <w:pPr>
        <w:pStyle w:val="Verzeichnis3"/>
        <w:tabs>
          <w:tab w:val="left" w:pos="1525"/>
        </w:tabs>
        <w:rPr>
          <w:rFonts w:eastAsiaTheme="minorEastAsia"/>
          <w:kern w:val="2"/>
          <w:sz w:val="24"/>
          <w:szCs w:val="24"/>
          <w:lang w:val="de-DE" w:eastAsia="de-DE"/>
          <w14:ligatures w14:val="standardContextual"/>
        </w:rPr>
      </w:pPr>
      <w:r>
        <w:t>3.1.3</w:t>
      </w:r>
      <w:r>
        <w:rPr>
          <w:rFonts w:eastAsiaTheme="minorEastAsia"/>
          <w:kern w:val="2"/>
          <w:sz w:val="24"/>
          <w:szCs w:val="24"/>
          <w:lang w:val="de-DE" w:eastAsia="de-DE"/>
          <w14:ligatures w14:val="standardContextual"/>
        </w:rPr>
        <w:tab/>
      </w:r>
      <w:r>
        <w:t>After run</w:t>
      </w:r>
      <w:r>
        <w:tab/>
      </w:r>
      <w:r>
        <w:fldChar w:fldCharType="begin"/>
      </w:r>
      <w:r>
        <w:instrText xml:space="preserve"> PAGEREF _Toc163732039 \h </w:instrText>
      </w:r>
      <w:r>
        <w:fldChar w:fldCharType="separate"/>
      </w:r>
      <w:r w:rsidR="0067643C">
        <w:t>25</w:t>
      </w:r>
      <w:r>
        <w:fldChar w:fldCharType="end"/>
      </w:r>
    </w:p>
    <w:p w14:paraId="7786ED1F" w14:textId="4AF07822" w:rsidR="00B53746" w:rsidRDefault="00B53746">
      <w:pPr>
        <w:pStyle w:val="Verzeichnis3"/>
        <w:tabs>
          <w:tab w:val="left" w:pos="1525"/>
        </w:tabs>
        <w:rPr>
          <w:rFonts w:eastAsiaTheme="minorEastAsia"/>
          <w:kern w:val="2"/>
          <w:sz w:val="24"/>
          <w:szCs w:val="24"/>
          <w:lang w:val="de-DE" w:eastAsia="de-DE"/>
          <w14:ligatures w14:val="standardContextual"/>
        </w:rPr>
      </w:pPr>
      <w:r>
        <w:t>3.1.4</w:t>
      </w:r>
      <w:r>
        <w:rPr>
          <w:rFonts w:eastAsiaTheme="minorEastAsia"/>
          <w:kern w:val="2"/>
          <w:sz w:val="24"/>
          <w:szCs w:val="24"/>
          <w:lang w:val="de-DE" w:eastAsia="de-DE"/>
          <w14:ligatures w14:val="standardContextual"/>
        </w:rPr>
        <w:tab/>
      </w:r>
      <w:r>
        <w:t>Others</w:t>
      </w:r>
      <w:r>
        <w:tab/>
      </w:r>
      <w:r>
        <w:fldChar w:fldCharType="begin"/>
      </w:r>
      <w:r>
        <w:instrText xml:space="preserve"> PAGEREF _Toc163732040 \h </w:instrText>
      </w:r>
      <w:r>
        <w:fldChar w:fldCharType="separate"/>
      </w:r>
      <w:r w:rsidR="0067643C">
        <w:t>26</w:t>
      </w:r>
      <w:r>
        <w:fldChar w:fldCharType="end"/>
      </w:r>
    </w:p>
    <w:p w14:paraId="0E43AF55" w14:textId="0366BA68" w:rsidR="00B53746" w:rsidRDefault="00B53746">
      <w:pPr>
        <w:pStyle w:val="Verzeichnis2"/>
        <w:rPr>
          <w:rFonts w:asciiTheme="minorHAnsi" w:eastAsiaTheme="minorEastAsia" w:hAnsiTheme="minorHAnsi" w:cstheme="minorBidi"/>
          <w:color w:val="auto"/>
          <w:kern w:val="2"/>
          <w:sz w:val="24"/>
          <w:szCs w:val="24"/>
          <w:lang w:val="de-DE"/>
          <w14:ligatures w14:val="standardContextual"/>
        </w:rPr>
      </w:pPr>
      <w:r>
        <w:t>3.2</w:t>
      </w:r>
      <w:r>
        <w:rPr>
          <w:rFonts w:asciiTheme="minorHAnsi" w:eastAsiaTheme="minorEastAsia" w:hAnsiTheme="minorHAnsi" w:cstheme="minorBidi"/>
          <w:color w:val="auto"/>
          <w:kern w:val="2"/>
          <w:sz w:val="24"/>
          <w:szCs w:val="24"/>
          <w:lang w:val="de-DE"/>
          <w14:ligatures w14:val="standardContextual"/>
        </w:rPr>
        <w:tab/>
      </w:r>
      <w:r>
        <w:t>Non-Functional Requirements</w:t>
      </w:r>
      <w:r>
        <w:tab/>
      </w:r>
      <w:r>
        <w:fldChar w:fldCharType="begin"/>
      </w:r>
      <w:r>
        <w:instrText xml:space="preserve"> PAGEREF _Toc163732041 \h </w:instrText>
      </w:r>
      <w:r>
        <w:fldChar w:fldCharType="separate"/>
      </w:r>
      <w:r w:rsidR="0067643C">
        <w:t>26</w:t>
      </w:r>
      <w:r>
        <w:fldChar w:fldCharType="end"/>
      </w:r>
    </w:p>
    <w:p w14:paraId="3540852F" w14:textId="55AA071A" w:rsidR="002C22CF" w:rsidRPr="00DE286A" w:rsidRDefault="00590AC0" w:rsidP="004E3FA0">
      <w:pPr>
        <w:rPr>
          <w:lang w:eastAsia="de-DE"/>
        </w:rPr>
      </w:pPr>
      <w:r w:rsidRPr="00DE286A">
        <w:rPr>
          <w:lang w:eastAsia="de-DE"/>
        </w:rPr>
        <w:fldChar w:fldCharType="end"/>
      </w:r>
      <w:bookmarkStart w:id="11" w:name="_Toc9346833"/>
      <w:bookmarkStart w:id="12" w:name="_Toc9346859"/>
      <w:bookmarkStart w:id="13" w:name="_Toc9346832"/>
      <w:bookmarkStart w:id="14" w:name="_Toc9346858"/>
    </w:p>
    <w:p w14:paraId="07422CED" w14:textId="77777777" w:rsidR="005B42A9" w:rsidRPr="00DE286A" w:rsidRDefault="005B42A9" w:rsidP="002C22CF">
      <w:r w:rsidRPr="00DE286A">
        <w:br w:type="page"/>
      </w:r>
    </w:p>
    <w:p w14:paraId="10C23334" w14:textId="77777777" w:rsidR="005B42A9" w:rsidRPr="00DE286A" w:rsidRDefault="00395EAF" w:rsidP="005B42A9">
      <w:pPr>
        <w:pStyle w:val="berschrift1ohneNummer"/>
      </w:pPr>
      <w:bookmarkStart w:id="15" w:name="_Toc433115974"/>
      <w:bookmarkStart w:id="16" w:name="_Toc31961774"/>
      <w:bookmarkStart w:id="17" w:name="_Toc163732016"/>
      <w:bookmarkEnd w:id="11"/>
      <w:bookmarkEnd w:id="12"/>
      <w:r w:rsidRPr="00DE286A">
        <w:lastRenderedPageBreak/>
        <w:t>List of Tables</w:t>
      </w:r>
      <w:bookmarkEnd w:id="15"/>
      <w:bookmarkEnd w:id="16"/>
      <w:bookmarkEnd w:id="17"/>
    </w:p>
    <w:p w14:paraId="4B1B9E2C" w14:textId="16484B4B" w:rsidR="00B53746" w:rsidRDefault="00BB0D2B">
      <w:pPr>
        <w:pStyle w:val="Abbildungsverzeichnis"/>
        <w:tabs>
          <w:tab w:val="right" w:pos="9628"/>
        </w:tabs>
        <w:rPr>
          <w:rFonts w:eastAsiaTheme="minorEastAsia"/>
          <w:noProof/>
          <w:kern w:val="2"/>
          <w:sz w:val="24"/>
          <w:szCs w:val="24"/>
          <w:lang w:val="de-DE" w:eastAsia="de-DE"/>
          <w14:ligatures w14:val="standardContextual"/>
        </w:rPr>
      </w:pPr>
      <w:r w:rsidRPr="00DE286A">
        <w:fldChar w:fldCharType="begin"/>
      </w:r>
      <w:r w:rsidRPr="00DE286A">
        <w:instrText xml:space="preserve"> TOC \h \z \c "Table" </w:instrText>
      </w:r>
      <w:r w:rsidRPr="00DE286A">
        <w:fldChar w:fldCharType="separate"/>
      </w:r>
      <w:hyperlink w:anchor="_Toc163732042" w:history="1">
        <w:r w:rsidR="00B53746" w:rsidRPr="000111AE">
          <w:rPr>
            <w:rStyle w:val="Hyperlink"/>
            <w:noProof/>
          </w:rPr>
          <w:t>Table 1: Abbreviations</w:t>
        </w:r>
        <w:r w:rsidR="00B53746">
          <w:rPr>
            <w:noProof/>
            <w:webHidden/>
          </w:rPr>
          <w:tab/>
        </w:r>
        <w:r w:rsidR="00B53746">
          <w:rPr>
            <w:noProof/>
            <w:webHidden/>
          </w:rPr>
          <w:fldChar w:fldCharType="begin"/>
        </w:r>
        <w:r w:rsidR="00B53746">
          <w:rPr>
            <w:noProof/>
            <w:webHidden/>
          </w:rPr>
          <w:instrText xml:space="preserve"> PAGEREF _Toc163732042 \h </w:instrText>
        </w:r>
        <w:r w:rsidR="00B53746">
          <w:rPr>
            <w:noProof/>
            <w:webHidden/>
          </w:rPr>
        </w:r>
        <w:r w:rsidR="00B53746">
          <w:rPr>
            <w:noProof/>
            <w:webHidden/>
          </w:rPr>
          <w:fldChar w:fldCharType="separate"/>
        </w:r>
        <w:r w:rsidR="0067643C">
          <w:rPr>
            <w:noProof/>
            <w:webHidden/>
          </w:rPr>
          <w:t>5</w:t>
        </w:r>
        <w:r w:rsidR="00B53746">
          <w:rPr>
            <w:noProof/>
            <w:webHidden/>
          </w:rPr>
          <w:fldChar w:fldCharType="end"/>
        </w:r>
      </w:hyperlink>
    </w:p>
    <w:p w14:paraId="7D8FC982" w14:textId="5493D2C2"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3" w:history="1">
        <w:r w:rsidR="00B53746" w:rsidRPr="000111AE">
          <w:rPr>
            <w:rStyle w:val="Hyperlink"/>
            <w:noProof/>
          </w:rPr>
          <w:t>Table 2: Terminology of the system scenarios</w:t>
        </w:r>
        <w:r w:rsidR="00B53746">
          <w:rPr>
            <w:noProof/>
            <w:webHidden/>
          </w:rPr>
          <w:tab/>
        </w:r>
        <w:r w:rsidR="00B53746">
          <w:rPr>
            <w:noProof/>
            <w:webHidden/>
          </w:rPr>
          <w:fldChar w:fldCharType="begin"/>
        </w:r>
        <w:r w:rsidR="00B53746">
          <w:rPr>
            <w:noProof/>
            <w:webHidden/>
          </w:rPr>
          <w:instrText xml:space="preserve"> PAGEREF _Toc163732043 \h </w:instrText>
        </w:r>
        <w:r w:rsidR="00B53746">
          <w:rPr>
            <w:noProof/>
            <w:webHidden/>
          </w:rPr>
        </w:r>
        <w:r w:rsidR="00B53746">
          <w:rPr>
            <w:noProof/>
            <w:webHidden/>
          </w:rPr>
          <w:fldChar w:fldCharType="separate"/>
        </w:r>
        <w:r w:rsidR="0067643C">
          <w:rPr>
            <w:noProof/>
            <w:webHidden/>
          </w:rPr>
          <w:t>6</w:t>
        </w:r>
        <w:r w:rsidR="00B53746">
          <w:rPr>
            <w:noProof/>
            <w:webHidden/>
          </w:rPr>
          <w:fldChar w:fldCharType="end"/>
        </w:r>
      </w:hyperlink>
    </w:p>
    <w:p w14:paraId="10328407" w14:textId="6905A3A6"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4" w:history="1">
        <w:r w:rsidR="00B53746" w:rsidRPr="000111AE">
          <w:rPr>
            <w:rStyle w:val="Hyperlink"/>
            <w:noProof/>
          </w:rPr>
          <w:t>Table 3: Terminology of the interface scenarios</w:t>
        </w:r>
        <w:r w:rsidR="00B53746">
          <w:rPr>
            <w:noProof/>
            <w:webHidden/>
          </w:rPr>
          <w:tab/>
        </w:r>
        <w:r w:rsidR="00B53746">
          <w:rPr>
            <w:noProof/>
            <w:webHidden/>
          </w:rPr>
          <w:fldChar w:fldCharType="begin"/>
        </w:r>
        <w:r w:rsidR="00B53746">
          <w:rPr>
            <w:noProof/>
            <w:webHidden/>
          </w:rPr>
          <w:instrText xml:space="preserve"> PAGEREF _Toc163732044 \h </w:instrText>
        </w:r>
        <w:r w:rsidR="00B53746">
          <w:rPr>
            <w:noProof/>
            <w:webHidden/>
          </w:rPr>
        </w:r>
        <w:r w:rsidR="00B53746">
          <w:rPr>
            <w:noProof/>
            <w:webHidden/>
          </w:rPr>
          <w:fldChar w:fldCharType="separate"/>
        </w:r>
        <w:r w:rsidR="0067643C">
          <w:rPr>
            <w:noProof/>
            <w:webHidden/>
          </w:rPr>
          <w:t>6</w:t>
        </w:r>
        <w:r w:rsidR="00B53746">
          <w:rPr>
            <w:noProof/>
            <w:webHidden/>
          </w:rPr>
          <w:fldChar w:fldCharType="end"/>
        </w:r>
      </w:hyperlink>
    </w:p>
    <w:p w14:paraId="7CFFC77F" w14:textId="5165793A"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5" w:history="1">
        <w:r w:rsidR="00B53746" w:rsidRPr="000111AE">
          <w:rPr>
            <w:rStyle w:val="Hyperlink"/>
            <w:noProof/>
          </w:rPr>
          <w:t>Table 4: Terminology of the system states</w:t>
        </w:r>
        <w:r w:rsidR="00B53746">
          <w:rPr>
            <w:noProof/>
            <w:webHidden/>
          </w:rPr>
          <w:tab/>
        </w:r>
        <w:r w:rsidR="00B53746">
          <w:rPr>
            <w:noProof/>
            <w:webHidden/>
          </w:rPr>
          <w:fldChar w:fldCharType="begin"/>
        </w:r>
        <w:r w:rsidR="00B53746">
          <w:rPr>
            <w:noProof/>
            <w:webHidden/>
          </w:rPr>
          <w:instrText xml:space="preserve"> PAGEREF _Toc163732045 \h </w:instrText>
        </w:r>
        <w:r w:rsidR="00B53746">
          <w:rPr>
            <w:noProof/>
            <w:webHidden/>
          </w:rPr>
        </w:r>
        <w:r w:rsidR="00B53746">
          <w:rPr>
            <w:noProof/>
            <w:webHidden/>
          </w:rPr>
          <w:fldChar w:fldCharType="separate"/>
        </w:r>
        <w:r w:rsidR="0067643C">
          <w:rPr>
            <w:noProof/>
            <w:webHidden/>
          </w:rPr>
          <w:t>7</w:t>
        </w:r>
        <w:r w:rsidR="00B53746">
          <w:rPr>
            <w:noProof/>
            <w:webHidden/>
          </w:rPr>
          <w:fldChar w:fldCharType="end"/>
        </w:r>
      </w:hyperlink>
    </w:p>
    <w:p w14:paraId="7B9553DC" w14:textId="40B345F8"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6" w:history="1">
        <w:r w:rsidR="00B53746" w:rsidRPr="000111AE">
          <w:rPr>
            <w:rStyle w:val="Hyperlink"/>
            <w:noProof/>
          </w:rPr>
          <w:t>Table 5: Terminology of the interface states</w:t>
        </w:r>
        <w:r w:rsidR="00B53746">
          <w:rPr>
            <w:noProof/>
            <w:webHidden/>
          </w:rPr>
          <w:tab/>
        </w:r>
        <w:r w:rsidR="00B53746">
          <w:rPr>
            <w:noProof/>
            <w:webHidden/>
          </w:rPr>
          <w:fldChar w:fldCharType="begin"/>
        </w:r>
        <w:r w:rsidR="00B53746">
          <w:rPr>
            <w:noProof/>
            <w:webHidden/>
          </w:rPr>
          <w:instrText xml:space="preserve"> PAGEREF _Toc163732046 \h </w:instrText>
        </w:r>
        <w:r w:rsidR="00B53746">
          <w:rPr>
            <w:noProof/>
            <w:webHidden/>
          </w:rPr>
        </w:r>
        <w:r w:rsidR="00B53746">
          <w:rPr>
            <w:noProof/>
            <w:webHidden/>
          </w:rPr>
          <w:fldChar w:fldCharType="separate"/>
        </w:r>
        <w:r w:rsidR="0067643C">
          <w:rPr>
            <w:noProof/>
            <w:webHidden/>
          </w:rPr>
          <w:t>7</w:t>
        </w:r>
        <w:r w:rsidR="00B53746">
          <w:rPr>
            <w:noProof/>
            <w:webHidden/>
          </w:rPr>
          <w:fldChar w:fldCharType="end"/>
        </w:r>
      </w:hyperlink>
    </w:p>
    <w:p w14:paraId="2ABF2186" w14:textId="0A1E2AE6"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7" w:history="1">
        <w:r w:rsidR="00B53746" w:rsidRPr="000111AE">
          <w:rPr>
            <w:rStyle w:val="Hyperlink"/>
            <w:noProof/>
          </w:rPr>
          <w:t>Table 6: Terminology of the hardware</w:t>
        </w:r>
        <w:r w:rsidR="00B53746">
          <w:rPr>
            <w:noProof/>
            <w:webHidden/>
          </w:rPr>
          <w:tab/>
        </w:r>
        <w:r w:rsidR="00B53746">
          <w:rPr>
            <w:noProof/>
            <w:webHidden/>
          </w:rPr>
          <w:fldChar w:fldCharType="begin"/>
        </w:r>
        <w:r w:rsidR="00B53746">
          <w:rPr>
            <w:noProof/>
            <w:webHidden/>
          </w:rPr>
          <w:instrText xml:space="preserve"> PAGEREF _Toc163732047 \h </w:instrText>
        </w:r>
        <w:r w:rsidR="00B53746">
          <w:rPr>
            <w:noProof/>
            <w:webHidden/>
          </w:rPr>
        </w:r>
        <w:r w:rsidR="00B53746">
          <w:rPr>
            <w:noProof/>
            <w:webHidden/>
          </w:rPr>
          <w:fldChar w:fldCharType="separate"/>
        </w:r>
        <w:r w:rsidR="0067643C">
          <w:rPr>
            <w:noProof/>
            <w:webHidden/>
          </w:rPr>
          <w:t>8</w:t>
        </w:r>
        <w:r w:rsidR="00B53746">
          <w:rPr>
            <w:noProof/>
            <w:webHidden/>
          </w:rPr>
          <w:fldChar w:fldCharType="end"/>
        </w:r>
      </w:hyperlink>
    </w:p>
    <w:p w14:paraId="0175DC3D" w14:textId="0632B561"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8" w:history="1">
        <w:r w:rsidR="00B53746" w:rsidRPr="000111AE">
          <w:rPr>
            <w:rStyle w:val="Hyperlink"/>
            <w:noProof/>
          </w:rPr>
          <w:t>Table 7: Other terminology</w:t>
        </w:r>
        <w:r w:rsidR="00B53746">
          <w:rPr>
            <w:noProof/>
            <w:webHidden/>
          </w:rPr>
          <w:tab/>
        </w:r>
        <w:r w:rsidR="00B53746">
          <w:rPr>
            <w:noProof/>
            <w:webHidden/>
          </w:rPr>
          <w:fldChar w:fldCharType="begin"/>
        </w:r>
        <w:r w:rsidR="00B53746">
          <w:rPr>
            <w:noProof/>
            <w:webHidden/>
          </w:rPr>
          <w:instrText xml:space="preserve"> PAGEREF _Toc163732048 \h </w:instrText>
        </w:r>
        <w:r w:rsidR="00B53746">
          <w:rPr>
            <w:noProof/>
            <w:webHidden/>
          </w:rPr>
        </w:r>
        <w:r w:rsidR="00B53746">
          <w:rPr>
            <w:noProof/>
            <w:webHidden/>
          </w:rPr>
          <w:fldChar w:fldCharType="separate"/>
        </w:r>
        <w:r w:rsidR="0067643C">
          <w:rPr>
            <w:noProof/>
            <w:webHidden/>
          </w:rPr>
          <w:t>9</w:t>
        </w:r>
        <w:r w:rsidR="00B53746">
          <w:rPr>
            <w:noProof/>
            <w:webHidden/>
          </w:rPr>
          <w:fldChar w:fldCharType="end"/>
        </w:r>
      </w:hyperlink>
    </w:p>
    <w:p w14:paraId="218EB95F" w14:textId="55FBF772"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49" w:history="1">
        <w:r w:rsidR="00B53746" w:rsidRPr="000111AE">
          <w:rPr>
            <w:rStyle w:val="Hyperlink"/>
            <w:noProof/>
          </w:rPr>
          <w:t>Table 8: Referenced Documents</w:t>
        </w:r>
        <w:r w:rsidR="00B53746">
          <w:rPr>
            <w:noProof/>
            <w:webHidden/>
          </w:rPr>
          <w:tab/>
        </w:r>
        <w:r w:rsidR="00B53746">
          <w:rPr>
            <w:noProof/>
            <w:webHidden/>
          </w:rPr>
          <w:fldChar w:fldCharType="begin"/>
        </w:r>
        <w:r w:rsidR="00B53746">
          <w:rPr>
            <w:noProof/>
            <w:webHidden/>
          </w:rPr>
          <w:instrText xml:space="preserve"> PAGEREF _Toc163732049 \h </w:instrText>
        </w:r>
        <w:r w:rsidR="00B53746">
          <w:rPr>
            <w:noProof/>
            <w:webHidden/>
          </w:rPr>
        </w:r>
        <w:r w:rsidR="00B53746">
          <w:rPr>
            <w:noProof/>
            <w:webHidden/>
          </w:rPr>
          <w:fldChar w:fldCharType="separate"/>
        </w:r>
        <w:r w:rsidR="0067643C">
          <w:rPr>
            <w:noProof/>
            <w:webHidden/>
          </w:rPr>
          <w:t>10</w:t>
        </w:r>
        <w:r w:rsidR="00B53746">
          <w:rPr>
            <w:noProof/>
            <w:webHidden/>
          </w:rPr>
          <w:fldChar w:fldCharType="end"/>
        </w:r>
      </w:hyperlink>
    </w:p>
    <w:p w14:paraId="7B6A479A" w14:textId="3AA2AEA0" w:rsidR="00B53746" w:rsidRDefault="00000000">
      <w:pPr>
        <w:pStyle w:val="Abbildungsverzeichnis"/>
        <w:tabs>
          <w:tab w:val="right" w:pos="9628"/>
        </w:tabs>
        <w:rPr>
          <w:rFonts w:eastAsiaTheme="minorEastAsia"/>
          <w:noProof/>
          <w:kern w:val="2"/>
          <w:sz w:val="24"/>
          <w:szCs w:val="24"/>
          <w:lang w:val="de-DE" w:eastAsia="de-DE"/>
          <w14:ligatures w14:val="standardContextual"/>
        </w:rPr>
      </w:pPr>
      <w:hyperlink w:anchor="_Toc163732050" w:history="1">
        <w:r w:rsidR="00B53746" w:rsidRPr="000111AE">
          <w:rPr>
            <w:rStyle w:val="Hyperlink"/>
            <w:noProof/>
          </w:rPr>
          <w:t>Table 9: Applicable Standards</w:t>
        </w:r>
        <w:r w:rsidR="00B53746">
          <w:rPr>
            <w:noProof/>
            <w:webHidden/>
          </w:rPr>
          <w:tab/>
        </w:r>
        <w:r w:rsidR="00B53746">
          <w:rPr>
            <w:noProof/>
            <w:webHidden/>
          </w:rPr>
          <w:fldChar w:fldCharType="begin"/>
        </w:r>
        <w:r w:rsidR="00B53746">
          <w:rPr>
            <w:noProof/>
            <w:webHidden/>
          </w:rPr>
          <w:instrText xml:space="preserve"> PAGEREF _Toc163732050 \h </w:instrText>
        </w:r>
        <w:r w:rsidR="00B53746">
          <w:rPr>
            <w:noProof/>
            <w:webHidden/>
          </w:rPr>
        </w:r>
        <w:r w:rsidR="00B53746">
          <w:rPr>
            <w:noProof/>
            <w:webHidden/>
          </w:rPr>
          <w:fldChar w:fldCharType="separate"/>
        </w:r>
        <w:r w:rsidR="0067643C">
          <w:rPr>
            <w:noProof/>
            <w:webHidden/>
          </w:rPr>
          <w:t>10</w:t>
        </w:r>
        <w:r w:rsidR="00B53746">
          <w:rPr>
            <w:noProof/>
            <w:webHidden/>
          </w:rPr>
          <w:fldChar w:fldCharType="end"/>
        </w:r>
      </w:hyperlink>
    </w:p>
    <w:p w14:paraId="75F0598F" w14:textId="3749DF56" w:rsidR="002C22CF" w:rsidRPr="00DE286A" w:rsidRDefault="00BB0D2B" w:rsidP="004E3FA0">
      <w:r w:rsidRPr="00DE286A">
        <w:fldChar w:fldCharType="end"/>
      </w:r>
    </w:p>
    <w:p w14:paraId="20A8C0D5" w14:textId="77777777" w:rsidR="00590AC0" w:rsidRDefault="00395EAF" w:rsidP="005B42A9">
      <w:pPr>
        <w:pStyle w:val="berschrift1ohneNummer"/>
        <w:rPr>
          <w:lang w:val="de-DE"/>
        </w:rPr>
      </w:pPr>
      <w:bookmarkStart w:id="18" w:name="_Toc433115975"/>
      <w:bookmarkStart w:id="19" w:name="_Toc31961775"/>
      <w:bookmarkStart w:id="20" w:name="_Toc163732017"/>
      <w:bookmarkEnd w:id="13"/>
      <w:bookmarkEnd w:id="14"/>
      <w:r w:rsidRPr="00354002">
        <w:rPr>
          <w:lang w:val="de-DE"/>
        </w:rPr>
        <w:t xml:space="preserve">List </w:t>
      </w:r>
      <w:proofErr w:type="spellStart"/>
      <w:r w:rsidRPr="00354002">
        <w:rPr>
          <w:lang w:val="de-DE"/>
        </w:rPr>
        <w:t>of</w:t>
      </w:r>
      <w:proofErr w:type="spellEnd"/>
      <w:r w:rsidRPr="00354002">
        <w:rPr>
          <w:lang w:val="de-DE"/>
        </w:rPr>
        <w:t xml:space="preserve"> </w:t>
      </w:r>
      <w:proofErr w:type="spellStart"/>
      <w:r w:rsidR="0092560D" w:rsidRPr="00354002">
        <w:rPr>
          <w:lang w:val="de-DE"/>
        </w:rPr>
        <w:t>Figures</w:t>
      </w:r>
      <w:bookmarkEnd w:id="18"/>
      <w:bookmarkEnd w:id="19"/>
      <w:bookmarkEnd w:id="20"/>
      <w:proofErr w:type="spellEnd"/>
    </w:p>
    <w:p w14:paraId="2BF00AE1" w14:textId="6586A1FC" w:rsidR="00B53746" w:rsidRDefault="00414B80">
      <w:pPr>
        <w:pStyle w:val="Abbildungsverzeichnis"/>
        <w:tabs>
          <w:tab w:val="right" w:leader="dot" w:pos="9628"/>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"Figure" </w:instrText>
      </w:r>
      <w:r>
        <w:rPr>
          <w:lang w:val="de-DE"/>
        </w:rPr>
        <w:fldChar w:fldCharType="separate"/>
      </w:r>
      <w:hyperlink w:anchor="_Toc163732051" w:history="1">
        <w:r w:rsidR="00B53746" w:rsidRPr="00F60257">
          <w:rPr>
            <w:rStyle w:val="Hyperlink"/>
            <w:noProof/>
          </w:rPr>
          <w:t>Figure 1 System Overview</w:t>
        </w:r>
        <w:r w:rsidR="00B53746">
          <w:rPr>
            <w:noProof/>
            <w:webHidden/>
          </w:rPr>
          <w:tab/>
        </w:r>
        <w:r w:rsidR="00B53746">
          <w:rPr>
            <w:noProof/>
            <w:webHidden/>
          </w:rPr>
          <w:fldChar w:fldCharType="begin"/>
        </w:r>
        <w:r w:rsidR="00B53746">
          <w:rPr>
            <w:noProof/>
            <w:webHidden/>
          </w:rPr>
          <w:instrText xml:space="preserve"> PAGEREF _Toc163732051 \h </w:instrText>
        </w:r>
        <w:r w:rsidR="00B53746">
          <w:rPr>
            <w:noProof/>
            <w:webHidden/>
          </w:rPr>
        </w:r>
        <w:r w:rsidR="00B53746">
          <w:rPr>
            <w:noProof/>
            <w:webHidden/>
          </w:rPr>
          <w:fldChar w:fldCharType="separate"/>
        </w:r>
        <w:r w:rsidR="0067643C">
          <w:rPr>
            <w:noProof/>
            <w:webHidden/>
          </w:rPr>
          <w:t>11</w:t>
        </w:r>
        <w:r w:rsidR="00B53746">
          <w:rPr>
            <w:noProof/>
            <w:webHidden/>
          </w:rPr>
          <w:fldChar w:fldCharType="end"/>
        </w:r>
      </w:hyperlink>
    </w:p>
    <w:p w14:paraId="32DE2DCF" w14:textId="3F46411F" w:rsidR="00B53746" w:rsidRDefault="00000000">
      <w:pPr>
        <w:pStyle w:val="Abbildungsverzeichnis"/>
        <w:tabs>
          <w:tab w:val="right" w:leader="dot" w:pos="9628"/>
        </w:tabs>
        <w:rPr>
          <w:rFonts w:eastAsiaTheme="minorEastAsia"/>
          <w:noProof/>
          <w:kern w:val="2"/>
          <w:sz w:val="24"/>
          <w:szCs w:val="24"/>
          <w:lang w:val="de-DE" w:eastAsia="de-DE"/>
          <w14:ligatures w14:val="standardContextual"/>
        </w:rPr>
      </w:pPr>
      <w:hyperlink w:anchor="_Toc163732052" w:history="1">
        <w:r w:rsidR="00B53746" w:rsidRPr="00F60257">
          <w:rPr>
            <w:rStyle w:val="Hyperlink"/>
            <w:noProof/>
          </w:rPr>
          <w:t>Figure 2 Interface Overview</w:t>
        </w:r>
        <w:r w:rsidR="00B53746">
          <w:rPr>
            <w:noProof/>
            <w:webHidden/>
          </w:rPr>
          <w:tab/>
        </w:r>
        <w:r w:rsidR="00B53746">
          <w:rPr>
            <w:noProof/>
            <w:webHidden/>
          </w:rPr>
          <w:fldChar w:fldCharType="begin"/>
        </w:r>
        <w:r w:rsidR="00B53746">
          <w:rPr>
            <w:noProof/>
            <w:webHidden/>
          </w:rPr>
          <w:instrText xml:space="preserve"> PAGEREF _Toc163732052 \h </w:instrText>
        </w:r>
        <w:r w:rsidR="00B53746">
          <w:rPr>
            <w:noProof/>
            <w:webHidden/>
          </w:rPr>
        </w:r>
        <w:r w:rsidR="00B53746">
          <w:rPr>
            <w:noProof/>
            <w:webHidden/>
          </w:rPr>
          <w:fldChar w:fldCharType="separate"/>
        </w:r>
        <w:r w:rsidR="0067643C">
          <w:rPr>
            <w:noProof/>
            <w:webHidden/>
          </w:rPr>
          <w:t>12</w:t>
        </w:r>
        <w:r w:rsidR="00B53746">
          <w:rPr>
            <w:noProof/>
            <w:webHidden/>
          </w:rPr>
          <w:fldChar w:fldCharType="end"/>
        </w:r>
      </w:hyperlink>
    </w:p>
    <w:p w14:paraId="04FA64DA" w14:textId="10903066" w:rsidR="00667D0A" w:rsidRPr="00354002" w:rsidRDefault="00414B80" w:rsidP="00414B80">
      <w:pPr>
        <w:rPr>
          <w:lang w:val="de-DE"/>
        </w:rPr>
      </w:pPr>
      <w:r>
        <w:rPr>
          <w:lang w:val="de-DE"/>
        </w:rPr>
        <w:fldChar w:fldCharType="end"/>
      </w:r>
      <w:bookmarkStart w:id="21" w:name="_Toc9346835"/>
      <w:bookmarkStart w:id="22" w:name="_Toc9346860"/>
    </w:p>
    <w:p w14:paraId="14FBBEE3" w14:textId="77777777" w:rsidR="005B42A9" w:rsidRPr="00354002" w:rsidRDefault="005B42A9" w:rsidP="004E3FA0">
      <w:pPr>
        <w:rPr>
          <w:lang w:val="de-DE"/>
        </w:rPr>
      </w:pPr>
      <w:r w:rsidRPr="00354002">
        <w:rPr>
          <w:lang w:val="de-DE"/>
        </w:rPr>
        <w:br w:type="page"/>
      </w:r>
    </w:p>
    <w:p w14:paraId="18D6CD14" w14:textId="77777777" w:rsidR="002B2A91" w:rsidRDefault="00E96612" w:rsidP="00E96612">
      <w:pPr>
        <w:pStyle w:val="berschrift1"/>
      </w:pPr>
      <w:bookmarkStart w:id="23" w:name="_Toc163732018"/>
      <w:bookmarkEnd w:id="21"/>
      <w:bookmarkEnd w:id="22"/>
      <w:r>
        <w:lastRenderedPageBreak/>
        <w:t>General</w:t>
      </w:r>
      <w:bookmarkEnd w:id="23"/>
      <w:r>
        <w:t xml:space="preserve"> </w:t>
      </w:r>
    </w:p>
    <w:p w14:paraId="0A9D8245" w14:textId="77777777" w:rsidR="00E96612" w:rsidRDefault="00E96612" w:rsidP="00E96612">
      <w:pPr>
        <w:pStyle w:val="berschrift2"/>
      </w:pPr>
      <w:bookmarkStart w:id="24" w:name="_Toc163732019"/>
      <w:r>
        <w:t>Abbreviations</w:t>
      </w:r>
      <w:bookmarkEnd w:id="24"/>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6BB403FB"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579B47FD" w14:textId="77777777" w:rsidR="00E96612" w:rsidRPr="00E96612" w:rsidRDefault="00E96612" w:rsidP="00E96612">
            <w:pPr>
              <w:pStyle w:val="NTTabellentext"/>
              <w:rPr>
                <w:lang w:val="de-DE" w:eastAsia="de-DE"/>
              </w:rPr>
            </w:pPr>
            <w:r w:rsidRPr="00E96612">
              <w:rPr>
                <w:lang w:val="de-DE" w:eastAsia="de-DE"/>
              </w:rPr>
              <w:t>Abbreviation</w:t>
            </w:r>
          </w:p>
        </w:tc>
        <w:tc>
          <w:tcPr>
            <w:tcW w:w="6863" w:type="dxa"/>
          </w:tcPr>
          <w:p w14:paraId="7B259437"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5093CD38" w14:textId="77777777" w:rsidTr="00E96612">
        <w:tc>
          <w:tcPr>
            <w:tcW w:w="2480" w:type="dxa"/>
          </w:tcPr>
          <w:p w14:paraId="740993B7" w14:textId="3247C02A" w:rsidR="00E96612" w:rsidRPr="00E96612" w:rsidRDefault="00D10875" w:rsidP="00E96612">
            <w:pPr>
              <w:pStyle w:val="NTTabellentext"/>
              <w:rPr>
                <w:lang w:val="de-DE" w:eastAsia="de-DE"/>
              </w:rPr>
            </w:pPr>
            <w:r>
              <w:rPr>
                <w:lang w:val="de-DE" w:eastAsia="de-DE"/>
              </w:rPr>
              <w:t>OLED</w:t>
            </w:r>
          </w:p>
        </w:tc>
        <w:tc>
          <w:tcPr>
            <w:tcW w:w="6863" w:type="dxa"/>
          </w:tcPr>
          <w:p w14:paraId="2E74C419" w14:textId="32117AD1" w:rsidR="00E96612" w:rsidRPr="00E96612" w:rsidRDefault="00D10875" w:rsidP="00E96612">
            <w:pPr>
              <w:pStyle w:val="NTTabellentext"/>
              <w:keepNext/>
              <w:rPr>
                <w:lang w:val="de-DE" w:eastAsia="de-DE"/>
              </w:rPr>
            </w:pPr>
            <w:r>
              <w:t>Organic light emitting diode</w:t>
            </w:r>
          </w:p>
        </w:tc>
      </w:tr>
      <w:tr w:rsidR="002A0DF6" w:rsidRPr="00E96612" w14:paraId="61D2E4F8"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474075D2" w14:textId="076BF7E1" w:rsidR="002A0DF6" w:rsidRDefault="002A0DF6" w:rsidP="00E96612">
            <w:pPr>
              <w:pStyle w:val="NTTabellentext"/>
              <w:rPr>
                <w:lang w:val="de-DE" w:eastAsia="de-DE"/>
              </w:rPr>
            </w:pPr>
            <w:r>
              <w:rPr>
                <w:lang w:val="de-DE" w:eastAsia="de-DE"/>
              </w:rPr>
              <w:t>MCU</w:t>
            </w:r>
          </w:p>
        </w:tc>
        <w:tc>
          <w:tcPr>
            <w:tcW w:w="6863" w:type="dxa"/>
          </w:tcPr>
          <w:p w14:paraId="0EF4D66E" w14:textId="53728A8E" w:rsidR="002A0DF6" w:rsidRDefault="002A0DF6" w:rsidP="00E96612">
            <w:pPr>
              <w:pStyle w:val="NTTabellentext"/>
              <w:keepNext/>
            </w:pPr>
            <w:r>
              <w:t>Microcontroller unit</w:t>
            </w:r>
          </w:p>
        </w:tc>
      </w:tr>
    </w:tbl>
    <w:p w14:paraId="5134CAE3" w14:textId="3113EA7E" w:rsidR="00E96612" w:rsidRDefault="00E96612" w:rsidP="00E96612">
      <w:pPr>
        <w:pStyle w:val="Beschriftung"/>
      </w:pPr>
      <w:bookmarkStart w:id="25" w:name="_Toc163732042"/>
      <w:r>
        <w:t xml:space="preserve">Table </w:t>
      </w:r>
      <w:r>
        <w:fldChar w:fldCharType="begin"/>
      </w:r>
      <w:r>
        <w:instrText xml:space="preserve"> SEQ Table \* ARABIC </w:instrText>
      </w:r>
      <w:r>
        <w:fldChar w:fldCharType="separate"/>
      </w:r>
      <w:r w:rsidR="0067643C">
        <w:rPr>
          <w:noProof/>
        </w:rPr>
        <w:t>1</w:t>
      </w:r>
      <w:r>
        <w:fldChar w:fldCharType="end"/>
      </w:r>
      <w:r>
        <w:t>: Abbreviations</w:t>
      </w:r>
      <w:bookmarkEnd w:id="25"/>
    </w:p>
    <w:p w14:paraId="715855BB" w14:textId="77777777" w:rsidR="00E96612" w:rsidRPr="00E96612" w:rsidRDefault="00E96612" w:rsidP="00E96612"/>
    <w:p w14:paraId="5AE9683F" w14:textId="77777777" w:rsidR="00081EDD" w:rsidRDefault="00081EDD">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64DDDD05" w14:textId="6CECFE6C" w:rsidR="00E96612" w:rsidRDefault="00E96612" w:rsidP="00E96612">
      <w:pPr>
        <w:pStyle w:val="berschrift2"/>
      </w:pPr>
      <w:bookmarkStart w:id="26" w:name="_Toc163732020"/>
      <w:r>
        <w:lastRenderedPageBreak/>
        <w:t>Terminology</w:t>
      </w:r>
      <w:bookmarkEnd w:id="26"/>
    </w:p>
    <w:p w14:paraId="41CDA321" w14:textId="31C0F608" w:rsidR="00D10875" w:rsidRPr="00D10875" w:rsidRDefault="00081EDD" w:rsidP="00D10875">
      <w:pPr>
        <w:pStyle w:val="berschrift3"/>
      </w:pPr>
      <w:bookmarkStart w:id="27" w:name="_Toc163732021"/>
      <w:r>
        <w:t>System s</w:t>
      </w:r>
      <w:r w:rsidR="00D10875">
        <w:t>cenarios</w:t>
      </w:r>
      <w:bookmarkEnd w:id="27"/>
    </w:p>
    <w:tbl>
      <w:tblPr>
        <w:tblStyle w:val="NTKopffettblauweiss"/>
        <w:tblW w:w="9343" w:type="dxa"/>
        <w:tblLayout w:type="fixed"/>
        <w:tblLook w:val="00A0" w:firstRow="1" w:lastRow="0" w:firstColumn="1" w:lastColumn="0" w:noHBand="0" w:noVBand="0"/>
      </w:tblPr>
      <w:tblGrid>
        <w:gridCol w:w="2480"/>
        <w:gridCol w:w="6863"/>
      </w:tblGrid>
      <w:tr w:rsidR="00E96612" w:rsidRPr="00E96612" w14:paraId="13B0CBEA" w14:textId="77777777" w:rsidTr="00E96612">
        <w:trPr>
          <w:cnfStyle w:val="100000000000" w:firstRow="1" w:lastRow="0" w:firstColumn="0" w:lastColumn="0" w:oddVBand="0" w:evenVBand="0" w:oddHBand="0" w:evenHBand="0" w:firstRowFirstColumn="0" w:firstRowLastColumn="0" w:lastRowFirstColumn="0" w:lastRowLastColumn="0"/>
        </w:trPr>
        <w:tc>
          <w:tcPr>
            <w:tcW w:w="2480" w:type="dxa"/>
          </w:tcPr>
          <w:p w14:paraId="2E74ECD9" w14:textId="77777777" w:rsidR="00E96612" w:rsidRPr="00E96612" w:rsidRDefault="00E96612" w:rsidP="00E96612">
            <w:pPr>
              <w:pStyle w:val="NTTabellentext"/>
              <w:rPr>
                <w:lang w:val="de-DE" w:eastAsia="de-DE"/>
              </w:rPr>
            </w:pPr>
            <w:r w:rsidRPr="00E96612">
              <w:rPr>
                <w:lang w:val="de-DE" w:eastAsia="de-DE"/>
              </w:rPr>
              <w:t>Term</w:t>
            </w:r>
          </w:p>
        </w:tc>
        <w:tc>
          <w:tcPr>
            <w:tcW w:w="6863" w:type="dxa"/>
          </w:tcPr>
          <w:p w14:paraId="56AF071D" w14:textId="77777777" w:rsidR="00E96612" w:rsidRPr="00E96612" w:rsidRDefault="00E96612" w:rsidP="00E96612">
            <w:pPr>
              <w:pStyle w:val="NTTabellentext"/>
              <w:rPr>
                <w:lang w:val="de-DE" w:eastAsia="de-DE"/>
              </w:rPr>
            </w:pPr>
            <w:r w:rsidRPr="00E96612">
              <w:rPr>
                <w:lang w:val="de-DE" w:eastAsia="de-DE"/>
              </w:rPr>
              <w:t>Description</w:t>
            </w:r>
          </w:p>
        </w:tc>
      </w:tr>
      <w:tr w:rsidR="00414B80" w:rsidRPr="00E96612" w14:paraId="6288B5D0" w14:textId="77777777" w:rsidTr="00E96612">
        <w:tc>
          <w:tcPr>
            <w:tcW w:w="2480" w:type="dxa"/>
          </w:tcPr>
          <w:p w14:paraId="008B8476" w14:textId="0647AD39" w:rsidR="00414B80" w:rsidRPr="00414B80" w:rsidRDefault="00414B80" w:rsidP="00414B80">
            <w:pPr>
              <w:pStyle w:val="NTTabellentext"/>
              <w:rPr>
                <w:lang w:val="de-DE" w:eastAsia="de-DE"/>
              </w:rPr>
            </w:pPr>
            <w:proofErr w:type="spellStart"/>
            <w:r w:rsidRPr="00414B80">
              <w:rPr>
                <w:iCs/>
              </w:rPr>
              <w:t>CalibrateLineSensors</w:t>
            </w:r>
            <w:proofErr w:type="spellEnd"/>
          </w:p>
        </w:tc>
        <w:tc>
          <w:tcPr>
            <w:tcW w:w="6863" w:type="dxa"/>
          </w:tcPr>
          <w:p w14:paraId="03655C0B" w14:textId="06CD06C7" w:rsidR="00414B80" w:rsidRPr="00DC6D07" w:rsidRDefault="00414B80" w:rsidP="00414B80">
            <w:pPr>
              <w:pStyle w:val="NTTabellentext"/>
              <w:keepNext/>
              <w:rPr>
                <w:lang w:eastAsia="de-DE"/>
              </w:rPr>
            </w:pPr>
            <w:r w:rsidRPr="00DC6D07">
              <w:t xml:space="preserve">The </w:t>
            </w:r>
            <w:r w:rsidRPr="00DC6D07">
              <w:rPr>
                <w:i/>
              </w:rPr>
              <w:t>LineSensors</w:t>
            </w:r>
            <w:r w:rsidRPr="00DC6D07">
              <w:t xml:space="preserve"> are calibrated to the current light conditions</w:t>
            </w:r>
          </w:p>
        </w:tc>
      </w:tr>
      <w:tr w:rsidR="00414B80" w:rsidRPr="00E96612" w14:paraId="00909E72"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3DB37278" w14:textId="31C53556" w:rsidR="00414B80" w:rsidRPr="002A0DF6" w:rsidRDefault="00414B80" w:rsidP="00414B80">
            <w:pPr>
              <w:pStyle w:val="NTTabellentext"/>
              <w:jc w:val="both"/>
              <w:rPr>
                <w:iCs/>
              </w:rPr>
            </w:pPr>
            <w:proofErr w:type="spellStart"/>
            <w:r w:rsidRPr="002A0DF6">
              <w:rPr>
                <w:iCs/>
              </w:rPr>
              <w:t>Display</w:t>
            </w:r>
            <w:r w:rsidR="002A0DF6" w:rsidRPr="002A0DF6">
              <w:rPr>
                <w:iCs/>
              </w:rPr>
              <w:t>TeamName</w:t>
            </w:r>
            <w:proofErr w:type="spellEnd"/>
          </w:p>
        </w:tc>
        <w:tc>
          <w:tcPr>
            <w:tcW w:w="6863" w:type="dxa"/>
          </w:tcPr>
          <w:p w14:paraId="283B2895" w14:textId="79D45B4D" w:rsidR="00414B80" w:rsidRPr="00DC6D07" w:rsidRDefault="00414B80" w:rsidP="00414B80">
            <w:pPr>
              <w:pStyle w:val="NTTabellentext"/>
              <w:keepNext/>
              <w:rPr>
                <w:lang w:eastAsia="de-DE"/>
              </w:rPr>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p>
        </w:tc>
      </w:tr>
      <w:tr w:rsidR="00414B80" w:rsidRPr="00E96612" w14:paraId="6F95CCEF" w14:textId="77777777" w:rsidTr="00E96612">
        <w:tc>
          <w:tcPr>
            <w:tcW w:w="2480" w:type="dxa"/>
          </w:tcPr>
          <w:p w14:paraId="654C7767" w14:textId="2DD17A5F" w:rsidR="00414B80" w:rsidRPr="00414B80" w:rsidRDefault="00414B80" w:rsidP="00414B80">
            <w:pPr>
              <w:pStyle w:val="NTTabellentext"/>
              <w:rPr>
                <w:iCs/>
              </w:rPr>
            </w:pPr>
            <w:proofErr w:type="spellStart"/>
            <w:r w:rsidRPr="00414B80">
              <w:rPr>
                <w:iCs/>
              </w:rPr>
              <w:t>DriveLap</w:t>
            </w:r>
            <w:proofErr w:type="spellEnd"/>
          </w:p>
        </w:tc>
        <w:tc>
          <w:tcPr>
            <w:tcW w:w="6863" w:type="dxa"/>
          </w:tcPr>
          <w:p w14:paraId="418D94E4" w14:textId="2CDF4194" w:rsidR="00414B80" w:rsidRPr="00DC6D07" w:rsidRDefault="00414B80" w:rsidP="00414B80">
            <w:pPr>
              <w:pStyle w:val="NTTabellentext"/>
              <w:keepNext/>
              <w:rPr>
                <w:lang w:eastAsia="de-DE"/>
              </w:rPr>
            </w:pPr>
            <w:r w:rsidRPr="003237E2">
              <w:t xml:space="preserve">The </w:t>
            </w:r>
            <w:r w:rsidRPr="0062060C">
              <w:rPr>
                <w:i/>
              </w:rPr>
              <w:t>Robot</w:t>
            </w:r>
            <w:r>
              <w:t xml:space="preserve"> shows the </w:t>
            </w:r>
            <w:proofErr w:type="spellStart"/>
            <w:r w:rsidRPr="00304551">
              <w:rPr>
                <w:i/>
                <w:iCs/>
              </w:rPr>
              <w:t>CountDown</w:t>
            </w:r>
            <w:proofErr w:type="spellEnd"/>
            <w:r>
              <w:rPr>
                <w:iCs/>
              </w:rPr>
              <w:t xml:space="preserve"> on the </w:t>
            </w:r>
            <w:proofErr w:type="spellStart"/>
            <w:r w:rsidRPr="00C11CAA">
              <w:rPr>
                <w:i/>
                <w:iCs/>
              </w:rPr>
              <w:t>OledDisplay</w:t>
            </w:r>
            <w:proofErr w:type="spellEnd"/>
            <w:r>
              <w:t xml:space="preserve">, drives to the </w:t>
            </w:r>
            <w:proofErr w:type="spellStart"/>
            <w:r w:rsidRPr="002A4021">
              <w:rPr>
                <w:i/>
                <w:iCs/>
              </w:rPr>
              <w:t>StartFinishLin</w:t>
            </w:r>
            <w:r>
              <w:rPr>
                <w:i/>
                <w:iCs/>
              </w:rPr>
              <w:t>e</w:t>
            </w:r>
            <w:proofErr w:type="spellEnd"/>
            <w:r>
              <w:t xml:space="preserve"> and then </w:t>
            </w:r>
            <w:r w:rsidRPr="003237E2">
              <w:t xml:space="preserve">drives </w:t>
            </w:r>
            <w:r>
              <w:t xml:space="preserve">one </w:t>
            </w:r>
            <w:proofErr w:type="spellStart"/>
            <w:r w:rsidRPr="00C11CAA">
              <w:rPr>
                <w:i/>
              </w:rPr>
              <w:t>FullLap</w:t>
            </w:r>
            <w:proofErr w:type="spellEnd"/>
          </w:p>
        </w:tc>
      </w:tr>
      <w:tr w:rsidR="00414B80" w:rsidRPr="00E96612" w14:paraId="3BFB86D0" w14:textId="77777777" w:rsidTr="00E96612">
        <w:trPr>
          <w:cnfStyle w:val="000000010000" w:firstRow="0" w:lastRow="0" w:firstColumn="0" w:lastColumn="0" w:oddVBand="0" w:evenVBand="0" w:oddHBand="0" w:evenHBand="1" w:firstRowFirstColumn="0" w:firstRowLastColumn="0" w:lastRowFirstColumn="0" w:lastRowLastColumn="0"/>
        </w:trPr>
        <w:tc>
          <w:tcPr>
            <w:tcW w:w="2480" w:type="dxa"/>
          </w:tcPr>
          <w:p w14:paraId="2EC3CF08" w14:textId="457E3621" w:rsidR="00414B80" w:rsidRPr="00414B80" w:rsidRDefault="00414B80" w:rsidP="00414B80">
            <w:pPr>
              <w:pStyle w:val="NTTabellentext"/>
              <w:rPr>
                <w:iCs/>
              </w:rPr>
            </w:pPr>
            <w:proofErr w:type="spellStart"/>
            <w:r w:rsidRPr="00414B80">
              <w:rPr>
                <w:iCs/>
              </w:rPr>
              <w:t>SetParameters</w:t>
            </w:r>
            <w:proofErr w:type="spellEnd"/>
          </w:p>
        </w:tc>
        <w:tc>
          <w:tcPr>
            <w:tcW w:w="6863" w:type="dxa"/>
          </w:tcPr>
          <w:p w14:paraId="28EA34E2" w14:textId="4985462E" w:rsidR="00414B80" w:rsidRPr="00DC6D07" w:rsidRDefault="007F6131" w:rsidP="00414B80">
            <w:pPr>
              <w:pStyle w:val="NTTabellentext"/>
              <w:keepNext/>
              <w:rPr>
                <w:lang w:eastAsia="de-DE"/>
              </w:rPr>
            </w:pPr>
            <w:r w:rsidRPr="008D0925">
              <w:t xml:space="preserve">Allows </w:t>
            </w:r>
            <w:r>
              <w:t xml:space="preserve">the </w:t>
            </w:r>
            <w:r w:rsidRPr="007F6131">
              <w:rPr>
                <w:i/>
              </w:rPr>
              <w:t>User</w:t>
            </w:r>
            <w:r>
              <w:t xml:space="preserve"> to choose between different </w:t>
            </w:r>
            <w:proofErr w:type="spellStart"/>
            <w:r w:rsidRPr="007F6131">
              <w:rPr>
                <w:i/>
              </w:rPr>
              <w:t>ParameterSets</w:t>
            </w:r>
            <w:proofErr w:type="spellEnd"/>
          </w:p>
        </w:tc>
      </w:tr>
      <w:tr w:rsidR="00414B80" w:rsidRPr="00E96612" w14:paraId="7161D7BF" w14:textId="77777777" w:rsidTr="00E96612">
        <w:tc>
          <w:tcPr>
            <w:tcW w:w="2480" w:type="dxa"/>
          </w:tcPr>
          <w:p w14:paraId="2055E36D" w14:textId="5EB6E2F7" w:rsidR="00414B80" w:rsidRPr="00414B80" w:rsidRDefault="00414B80" w:rsidP="00414B80">
            <w:pPr>
              <w:pStyle w:val="NTTabellentext"/>
              <w:rPr>
                <w:iCs/>
              </w:rPr>
            </w:pPr>
            <w:proofErr w:type="spellStart"/>
            <w:r w:rsidRPr="00414B80">
              <w:rPr>
                <w:iCs/>
              </w:rPr>
              <w:t>HandleError</w:t>
            </w:r>
            <w:proofErr w:type="spellEnd"/>
          </w:p>
        </w:tc>
        <w:tc>
          <w:tcPr>
            <w:tcW w:w="6863" w:type="dxa"/>
          </w:tcPr>
          <w:p w14:paraId="1A029D86" w14:textId="3C040BD5" w:rsidR="00414B80" w:rsidRPr="00DC6D07" w:rsidRDefault="00414B80" w:rsidP="00414B80">
            <w:pPr>
              <w:pStyle w:val="NTTabellentext"/>
              <w:keepNext/>
              <w:rPr>
                <w:lang w:eastAsia="de-DE"/>
              </w:rPr>
            </w:pPr>
            <w:r w:rsidRPr="008D0925">
              <w:t>Displays an error message</w:t>
            </w:r>
            <w:r>
              <w:t xml:space="preserve"> </w:t>
            </w:r>
            <w:r>
              <w:rPr>
                <w:iCs/>
              </w:rPr>
              <w:t xml:space="preserve">on the </w:t>
            </w:r>
            <w:proofErr w:type="spellStart"/>
            <w:r w:rsidRPr="00C11CAA">
              <w:rPr>
                <w:i/>
                <w:iCs/>
              </w:rPr>
              <w:t>OledDisplay</w:t>
            </w:r>
            <w:proofErr w:type="spellEnd"/>
            <w:r>
              <w:t xml:space="preserve"> until the </w:t>
            </w:r>
            <w:r>
              <w:rPr>
                <w:i/>
                <w:iCs/>
              </w:rPr>
              <w:t>User</w:t>
            </w:r>
            <w:r>
              <w:t xml:space="preserve"> resets it</w:t>
            </w:r>
          </w:p>
        </w:tc>
      </w:tr>
    </w:tbl>
    <w:p w14:paraId="31B3CB28" w14:textId="543FBA8B" w:rsidR="00E96612" w:rsidRDefault="00E96612" w:rsidP="00E96612">
      <w:pPr>
        <w:pStyle w:val="Beschriftung"/>
      </w:pPr>
      <w:bookmarkStart w:id="28" w:name="_Toc163732043"/>
      <w:r>
        <w:t xml:space="preserve">Table </w:t>
      </w:r>
      <w:r>
        <w:fldChar w:fldCharType="begin"/>
      </w:r>
      <w:r>
        <w:instrText xml:space="preserve"> SEQ Table \* ARABIC </w:instrText>
      </w:r>
      <w:r>
        <w:fldChar w:fldCharType="separate"/>
      </w:r>
      <w:r w:rsidR="0067643C">
        <w:rPr>
          <w:noProof/>
        </w:rPr>
        <w:t>2</w:t>
      </w:r>
      <w:r>
        <w:fldChar w:fldCharType="end"/>
      </w:r>
      <w:r>
        <w:t>: Terminology</w:t>
      </w:r>
      <w:r w:rsidR="00D10875">
        <w:t xml:space="preserve"> of the </w:t>
      </w:r>
      <w:r w:rsidR="00081EDD">
        <w:t xml:space="preserve">system </w:t>
      </w:r>
      <w:r w:rsidR="00D10875">
        <w:t>scenarios</w:t>
      </w:r>
      <w:bookmarkEnd w:id="28"/>
    </w:p>
    <w:p w14:paraId="359B4CFE" w14:textId="77777777" w:rsidR="00081EDD" w:rsidRPr="00081EDD" w:rsidRDefault="00081EDD" w:rsidP="00081EDD"/>
    <w:p w14:paraId="0F546B01" w14:textId="113CE053" w:rsidR="00081EDD" w:rsidRPr="00D10875" w:rsidRDefault="00081EDD" w:rsidP="00081EDD">
      <w:pPr>
        <w:pStyle w:val="berschrift3"/>
      </w:pPr>
      <w:bookmarkStart w:id="29" w:name="_Toc163732022"/>
      <w:r>
        <w:t>Interface scenarios</w:t>
      </w:r>
      <w:bookmarkEnd w:id="29"/>
    </w:p>
    <w:tbl>
      <w:tblPr>
        <w:tblStyle w:val="NTKopffettblauweiss"/>
        <w:tblW w:w="9343" w:type="dxa"/>
        <w:tblLayout w:type="fixed"/>
        <w:tblLook w:val="00A0" w:firstRow="1" w:lastRow="0" w:firstColumn="1" w:lastColumn="0" w:noHBand="0" w:noVBand="0"/>
      </w:tblPr>
      <w:tblGrid>
        <w:gridCol w:w="2480"/>
        <w:gridCol w:w="6863"/>
      </w:tblGrid>
      <w:tr w:rsidR="00081EDD" w:rsidRPr="00E96612" w14:paraId="4F06E2DB" w14:textId="77777777" w:rsidTr="00BB182E">
        <w:trPr>
          <w:cnfStyle w:val="100000000000" w:firstRow="1" w:lastRow="0" w:firstColumn="0" w:lastColumn="0" w:oddVBand="0" w:evenVBand="0" w:oddHBand="0" w:evenHBand="0" w:firstRowFirstColumn="0" w:firstRowLastColumn="0" w:lastRowFirstColumn="0" w:lastRowLastColumn="0"/>
        </w:trPr>
        <w:tc>
          <w:tcPr>
            <w:tcW w:w="2480" w:type="dxa"/>
          </w:tcPr>
          <w:p w14:paraId="3499BB76"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08B97D41"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069B7786" w14:textId="77777777" w:rsidTr="00BB182E">
        <w:tc>
          <w:tcPr>
            <w:tcW w:w="2480" w:type="dxa"/>
          </w:tcPr>
          <w:p w14:paraId="6A4EE505" w14:textId="77777777" w:rsidR="00081EDD" w:rsidRPr="00414B80" w:rsidRDefault="00081EDD" w:rsidP="00BB182E">
            <w:pPr>
              <w:pStyle w:val="NTTabellentext"/>
              <w:rPr>
                <w:iCs/>
              </w:rPr>
            </w:pPr>
            <w:proofErr w:type="spellStart"/>
            <w:r w:rsidRPr="008961D5">
              <w:rPr>
                <w:i/>
                <w:iCs/>
              </w:rPr>
              <w:t>InitializeMcu</w:t>
            </w:r>
            <w:proofErr w:type="spellEnd"/>
          </w:p>
        </w:tc>
        <w:tc>
          <w:tcPr>
            <w:tcW w:w="6863" w:type="dxa"/>
          </w:tcPr>
          <w:p w14:paraId="6FB4CFF9" w14:textId="77777777" w:rsidR="00081EDD" w:rsidRPr="008D0925" w:rsidRDefault="00081EDD" w:rsidP="00BB182E">
            <w:pPr>
              <w:pStyle w:val="NTTabellentext"/>
              <w:keepNext/>
            </w:pPr>
            <w:r w:rsidRPr="001E60CD">
              <w:t xml:space="preserve">Required system resources and variables are initialized. The </w:t>
            </w:r>
            <w:proofErr w:type="spellStart"/>
            <w:r w:rsidRPr="006B0FFA">
              <w:rPr>
                <w:i/>
                <w:iCs/>
              </w:rPr>
              <w:t>TeamName</w:t>
            </w:r>
            <w:proofErr w:type="spellEnd"/>
            <w:r w:rsidRPr="001E60CD">
              <w:t xml:space="preserve"> is shown on the </w:t>
            </w:r>
            <w:proofErr w:type="spellStart"/>
            <w:r w:rsidRPr="006B0FFA">
              <w:rPr>
                <w:i/>
                <w:iCs/>
              </w:rPr>
              <w:t>OledDisplay</w:t>
            </w:r>
            <w:proofErr w:type="spellEnd"/>
          </w:p>
        </w:tc>
      </w:tr>
      <w:tr w:rsidR="00081EDD" w:rsidRPr="00E96612" w14:paraId="3E597EF2"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15451118" w14:textId="77777777" w:rsidR="00081EDD" w:rsidRPr="008961D5" w:rsidRDefault="00081EDD" w:rsidP="00BB182E">
            <w:pPr>
              <w:pStyle w:val="NTTabellentext"/>
              <w:rPr>
                <w:i/>
                <w:iCs/>
              </w:rPr>
            </w:pPr>
            <w:proofErr w:type="spellStart"/>
            <w:r>
              <w:rPr>
                <w:i/>
                <w:iCs/>
              </w:rPr>
              <w:t>CalibrateLineSensors</w:t>
            </w:r>
            <w:proofErr w:type="spellEnd"/>
          </w:p>
        </w:tc>
        <w:tc>
          <w:tcPr>
            <w:tcW w:w="6863" w:type="dxa"/>
          </w:tcPr>
          <w:p w14:paraId="15AD8F27" w14:textId="77777777" w:rsidR="00081EDD" w:rsidRPr="001E60CD" w:rsidRDefault="00081EDD" w:rsidP="00BB182E">
            <w:pPr>
              <w:pStyle w:val="NTTabellentext"/>
              <w:keepNext/>
            </w:pPr>
            <w:r w:rsidRPr="001E60CD">
              <w:t xml:space="preserve">The </w:t>
            </w:r>
            <w:r w:rsidRPr="001E60CD">
              <w:rPr>
                <w:i/>
                <w:iCs/>
              </w:rPr>
              <w:t>LineSensors</w:t>
            </w:r>
            <w:r w:rsidRPr="001E60CD">
              <w:t xml:space="preserve"> are calibrated to the current light condition</w:t>
            </w:r>
            <w:r>
              <w:t>s</w:t>
            </w:r>
          </w:p>
        </w:tc>
      </w:tr>
      <w:tr w:rsidR="00081EDD" w:rsidRPr="00E96612" w14:paraId="240DDDA3" w14:textId="77777777" w:rsidTr="00BB182E">
        <w:tc>
          <w:tcPr>
            <w:tcW w:w="2480" w:type="dxa"/>
          </w:tcPr>
          <w:p w14:paraId="0A67D119" w14:textId="77777777" w:rsidR="00081EDD" w:rsidRDefault="00081EDD" w:rsidP="00BB182E">
            <w:pPr>
              <w:pStyle w:val="NTTabellentext"/>
              <w:rPr>
                <w:i/>
                <w:iCs/>
              </w:rPr>
            </w:pPr>
            <w:proofErr w:type="spellStart"/>
            <w:r>
              <w:rPr>
                <w:i/>
                <w:iCs/>
              </w:rPr>
              <w:t>GetReadyForLap</w:t>
            </w:r>
            <w:proofErr w:type="spellEnd"/>
          </w:p>
        </w:tc>
        <w:tc>
          <w:tcPr>
            <w:tcW w:w="6863" w:type="dxa"/>
          </w:tcPr>
          <w:p w14:paraId="4BCD74FD" w14:textId="77777777" w:rsidR="00081EDD" w:rsidRPr="001E60CD" w:rsidRDefault="00081EDD" w:rsidP="00BB182E">
            <w:pPr>
              <w:pStyle w:val="NTTabellentext"/>
              <w:keepNext/>
            </w:pPr>
            <w:r w:rsidRPr="00427267">
              <w:t xml:space="preserve">The </w:t>
            </w:r>
            <w:r>
              <w:t>MCU</w:t>
            </w:r>
            <w:r w:rsidRPr="00427267">
              <w:t xml:space="preserve"> starts with a </w:t>
            </w:r>
            <w:proofErr w:type="spellStart"/>
            <w:r w:rsidRPr="001E7DE9">
              <w:rPr>
                <w:i/>
                <w:iCs/>
              </w:rPr>
              <w:t>CountDown</w:t>
            </w:r>
            <w:proofErr w:type="spellEnd"/>
            <w:r>
              <w:t xml:space="preserve"> </w:t>
            </w:r>
            <w:r w:rsidRPr="00427267">
              <w:t xml:space="preserve">from 3 to 0 and </w:t>
            </w:r>
            <w:r>
              <w:t xml:space="preserve">the Robot </w:t>
            </w:r>
            <w:r w:rsidRPr="00427267">
              <w:t>starts moving.</w:t>
            </w:r>
          </w:p>
        </w:tc>
      </w:tr>
      <w:tr w:rsidR="00081EDD" w:rsidRPr="00E96612" w14:paraId="2D8276FA"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42FC73E2" w14:textId="77777777" w:rsidR="00081EDD" w:rsidRDefault="00081EDD" w:rsidP="00BB182E">
            <w:pPr>
              <w:pStyle w:val="NTTabellentext"/>
              <w:rPr>
                <w:i/>
                <w:iCs/>
              </w:rPr>
            </w:pPr>
            <w:proofErr w:type="spellStart"/>
            <w:r>
              <w:rPr>
                <w:i/>
                <w:iCs/>
              </w:rPr>
              <w:t>DriveLap</w:t>
            </w:r>
            <w:proofErr w:type="spellEnd"/>
          </w:p>
        </w:tc>
        <w:tc>
          <w:tcPr>
            <w:tcW w:w="6863" w:type="dxa"/>
          </w:tcPr>
          <w:p w14:paraId="69F66B62" w14:textId="77777777" w:rsidR="00081EDD" w:rsidRPr="00427267" w:rsidRDefault="00081EDD" w:rsidP="00BB182E">
            <w:pPr>
              <w:pStyle w:val="NTTabellentext"/>
              <w:keepNext/>
            </w:pPr>
            <w:r w:rsidRPr="00A14406">
              <w:t xml:space="preserve">The </w:t>
            </w:r>
            <w:r w:rsidRPr="000B6887">
              <w:rPr>
                <w:i/>
                <w:iCs/>
              </w:rPr>
              <w:t>Robot</w:t>
            </w:r>
            <w:r w:rsidRPr="00A14406">
              <w:t xml:space="preserve"> follows the </w:t>
            </w:r>
            <w:proofErr w:type="spellStart"/>
            <w:r w:rsidRPr="00C36A87">
              <w:rPr>
                <w:i/>
                <w:iCs/>
              </w:rPr>
              <w:t>GuideLine</w:t>
            </w:r>
            <w:proofErr w:type="spellEnd"/>
          </w:p>
        </w:tc>
      </w:tr>
      <w:tr w:rsidR="00081EDD" w:rsidRPr="00E96612" w14:paraId="7C495524" w14:textId="77777777" w:rsidTr="00BB182E">
        <w:tc>
          <w:tcPr>
            <w:tcW w:w="2480" w:type="dxa"/>
          </w:tcPr>
          <w:p w14:paraId="011B2FA3" w14:textId="77777777" w:rsidR="00081EDD" w:rsidRDefault="00081EDD" w:rsidP="00BB182E">
            <w:pPr>
              <w:pStyle w:val="NTTabellentext"/>
              <w:rPr>
                <w:i/>
                <w:iCs/>
              </w:rPr>
            </w:pPr>
            <w:proofErr w:type="spellStart"/>
            <w:r>
              <w:rPr>
                <w:i/>
                <w:iCs/>
              </w:rPr>
              <w:t>DriveOverGap</w:t>
            </w:r>
            <w:proofErr w:type="spellEnd"/>
          </w:p>
        </w:tc>
        <w:tc>
          <w:tcPr>
            <w:tcW w:w="6863" w:type="dxa"/>
          </w:tcPr>
          <w:p w14:paraId="0AFF3964" w14:textId="77777777" w:rsidR="00081EDD" w:rsidRPr="00A14406" w:rsidRDefault="00081EDD" w:rsidP="00BB182E">
            <w:pPr>
              <w:pStyle w:val="NTTabellentext"/>
              <w:keepNext/>
            </w:pPr>
            <w:r w:rsidRPr="009E06FC">
              <w:t xml:space="preserve">Allows the robot to drive over an interruption in the </w:t>
            </w:r>
            <w:proofErr w:type="spellStart"/>
            <w:r w:rsidRPr="009E06FC">
              <w:rPr>
                <w:i/>
                <w:iCs/>
              </w:rPr>
              <w:t>GuideLine</w:t>
            </w:r>
            <w:proofErr w:type="spellEnd"/>
          </w:p>
        </w:tc>
      </w:tr>
      <w:tr w:rsidR="00081EDD" w:rsidRPr="00E96612" w14:paraId="46167745"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24544B0A" w14:textId="77777777" w:rsidR="00081EDD" w:rsidRDefault="00081EDD" w:rsidP="00BB182E">
            <w:pPr>
              <w:pStyle w:val="NTTabellentext"/>
              <w:rPr>
                <w:i/>
                <w:iCs/>
              </w:rPr>
            </w:pPr>
            <w:proofErr w:type="spellStart"/>
            <w:r>
              <w:rPr>
                <w:i/>
                <w:iCs/>
              </w:rPr>
              <w:t>MeasureTime</w:t>
            </w:r>
            <w:proofErr w:type="spellEnd"/>
          </w:p>
        </w:tc>
        <w:tc>
          <w:tcPr>
            <w:tcW w:w="6863" w:type="dxa"/>
          </w:tcPr>
          <w:p w14:paraId="50CF91BA" w14:textId="77777777" w:rsidR="00081EDD" w:rsidRPr="009E06FC" w:rsidRDefault="00081EDD" w:rsidP="00BB182E">
            <w:pPr>
              <w:pStyle w:val="NTTabellentext"/>
              <w:keepNext/>
            </w:pPr>
            <w:r w:rsidRPr="00705B9A">
              <w:t>Measures the time of a lap</w:t>
            </w:r>
            <w:r>
              <w:t>. This use case runs parallel to other use cases.</w:t>
            </w:r>
          </w:p>
        </w:tc>
      </w:tr>
      <w:tr w:rsidR="00081EDD" w:rsidRPr="00E96612" w14:paraId="6F3CC145" w14:textId="77777777" w:rsidTr="00BB182E">
        <w:tc>
          <w:tcPr>
            <w:tcW w:w="2480" w:type="dxa"/>
          </w:tcPr>
          <w:p w14:paraId="66EA5EB7" w14:textId="77777777" w:rsidR="00081EDD" w:rsidRDefault="00081EDD" w:rsidP="00BB182E">
            <w:pPr>
              <w:pStyle w:val="NTTabellentext"/>
              <w:rPr>
                <w:i/>
                <w:iCs/>
              </w:rPr>
            </w:pPr>
            <w:proofErr w:type="spellStart"/>
            <w:r>
              <w:rPr>
                <w:i/>
                <w:iCs/>
              </w:rPr>
              <w:t>DisplayLapTime</w:t>
            </w:r>
            <w:proofErr w:type="spellEnd"/>
          </w:p>
        </w:tc>
        <w:tc>
          <w:tcPr>
            <w:tcW w:w="6863" w:type="dxa"/>
          </w:tcPr>
          <w:p w14:paraId="48408BB7" w14:textId="77777777" w:rsidR="00081EDD" w:rsidRPr="00705B9A" w:rsidRDefault="00081EDD" w:rsidP="00BB182E">
            <w:pPr>
              <w:pStyle w:val="NTTabellentext"/>
              <w:keepNext/>
            </w:pPr>
            <w:r w:rsidRPr="00E85B5D">
              <w:t>Displays the completed lap time</w:t>
            </w:r>
          </w:p>
        </w:tc>
      </w:tr>
      <w:tr w:rsidR="00081EDD" w:rsidRPr="00E96612" w14:paraId="45023B41" w14:textId="77777777" w:rsidTr="00BB182E">
        <w:trPr>
          <w:cnfStyle w:val="000000010000" w:firstRow="0" w:lastRow="0" w:firstColumn="0" w:lastColumn="0" w:oddVBand="0" w:evenVBand="0" w:oddHBand="0" w:evenHBand="1" w:firstRowFirstColumn="0" w:firstRowLastColumn="0" w:lastRowFirstColumn="0" w:lastRowLastColumn="0"/>
        </w:trPr>
        <w:tc>
          <w:tcPr>
            <w:tcW w:w="2480" w:type="dxa"/>
          </w:tcPr>
          <w:p w14:paraId="08CF7373" w14:textId="77777777" w:rsidR="00081EDD" w:rsidRDefault="00081EDD" w:rsidP="00BB182E">
            <w:pPr>
              <w:pStyle w:val="NTTabellentext"/>
              <w:rPr>
                <w:i/>
                <w:iCs/>
              </w:rPr>
            </w:pPr>
            <w:proofErr w:type="spellStart"/>
            <w:r>
              <w:rPr>
                <w:i/>
                <w:iCs/>
              </w:rPr>
              <w:t>HandleError</w:t>
            </w:r>
            <w:proofErr w:type="spellEnd"/>
          </w:p>
        </w:tc>
        <w:tc>
          <w:tcPr>
            <w:tcW w:w="6863" w:type="dxa"/>
          </w:tcPr>
          <w:p w14:paraId="198CAE2A" w14:textId="77777777" w:rsidR="00081EDD" w:rsidRPr="00E85B5D" w:rsidRDefault="00081EDD" w:rsidP="00BB182E">
            <w:pPr>
              <w:pStyle w:val="NTTabellentext"/>
              <w:keepNext/>
            </w:pPr>
            <w:r w:rsidRPr="008D0925">
              <w:t>Displays an error message</w:t>
            </w:r>
            <w:r>
              <w:t xml:space="preserve"> on the </w:t>
            </w:r>
            <w:proofErr w:type="spellStart"/>
            <w:r w:rsidRPr="00046BB1">
              <w:rPr>
                <w:i/>
                <w:iCs/>
              </w:rPr>
              <w:t>OledDisplay</w:t>
            </w:r>
            <w:proofErr w:type="spellEnd"/>
          </w:p>
        </w:tc>
      </w:tr>
      <w:tr w:rsidR="00081EDD" w:rsidRPr="00E96612" w14:paraId="4E4E64EA" w14:textId="77777777" w:rsidTr="00BB182E">
        <w:tc>
          <w:tcPr>
            <w:tcW w:w="2480" w:type="dxa"/>
          </w:tcPr>
          <w:p w14:paraId="01A7F6B9" w14:textId="77777777" w:rsidR="00081EDD" w:rsidRDefault="00081EDD" w:rsidP="00BB182E">
            <w:pPr>
              <w:pStyle w:val="NTTabellentext"/>
              <w:rPr>
                <w:i/>
                <w:iCs/>
              </w:rPr>
            </w:pPr>
            <w:proofErr w:type="spellStart"/>
            <w:r>
              <w:rPr>
                <w:i/>
                <w:iCs/>
              </w:rPr>
              <w:t>SetParameters</w:t>
            </w:r>
            <w:proofErr w:type="spellEnd"/>
          </w:p>
        </w:tc>
        <w:tc>
          <w:tcPr>
            <w:tcW w:w="6863" w:type="dxa"/>
          </w:tcPr>
          <w:p w14:paraId="23B0BCF9" w14:textId="57345D68" w:rsidR="00081EDD" w:rsidRPr="008D0925" w:rsidRDefault="00D25DF0" w:rsidP="00BB182E">
            <w:pPr>
              <w:pStyle w:val="NTTabellentext"/>
              <w:keepNext/>
            </w:pPr>
            <w:r w:rsidRPr="008D0925">
              <w:t xml:space="preserve">Allows </w:t>
            </w:r>
            <w:r>
              <w:t xml:space="preserve">to choose between different </w:t>
            </w:r>
            <w:proofErr w:type="spellStart"/>
            <w:r w:rsidRPr="007F6131">
              <w:rPr>
                <w:i/>
              </w:rPr>
              <w:t>ParameterSets</w:t>
            </w:r>
            <w:proofErr w:type="spellEnd"/>
          </w:p>
        </w:tc>
      </w:tr>
    </w:tbl>
    <w:p w14:paraId="6C72337F" w14:textId="74B7F441" w:rsidR="00081EDD" w:rsidRDefault="00081EDD" w:rsidP="00081EDD">
      <w:pPr>
        <w:pStyle w:val="Beschriftung"/>
      </w:pPr>
      <w:bookmarkStart w:id="30" w:name="_Toc163732044"/>
      <w:r>
        <w:t xml:space="preserve">Table </w:t>
      </w:r>
      <w:r>
        <w:fldChar w:fldCharType="begin"/>
      </w:r>
      <w:r>
        <w:instrText xml:space="preserve"> SEQ Table \* ARABIC </w:instrText>
      </w:r>
      <w:r>
        <w:fldChar w:fldCharType="separate"/>
      </w:r>
      <w:r w:rsidR="0067643C">
        <w:rPr>
          <w:noProof/>
        </w:rPr>
        <w:t>3</w:t>
      </w:r>
      <w:r>
        <w:fldChar w:fldCharType="end"/>
      </w:r>
      <w:r>
        <w:t>: Terminology of the interface scenarios</w:t>
      </w:r>
      <w:bookmarkEnd w:id="30"/>
    </w:p>
    <w:p w14:paraId="386ED7AA" w14:textId="50048AE7" w:rsidR="00081EDD" w:rsidRDefault="00081EDD">
      <w:pPr>
        <w:tabs>
          <w:tab w:val="clear" w:pos="8930"/>
        </w:tabs>
        <w:spacing w:after="160" w:line="259" w:lineRule="auto"/>
        <w:jc w:val="left"/>
      </w:pPr>
    </w:p>
    <w:p w14:paraId="7C2EC586" w14:textId="77777777" w:rsidR="00081EDD" w:rsidRDefault="00081EDD">
      <w:pPr>
        <w:tabs>
          <w:tab w:val="clear" w:pos="8930"/>
        </w:tabs>
        <w:spacing w:after="160" w:line="259" w:lineRule="auto"/>
        <w:jc w:val="left"/>
        <w:rPr>
          <w:rFonts w:asciiTheme="majorHAnsi" w:eastAsiaTheme="majorEastAsia" w:hAnsiTheme="majorHAnsi" w:cstheme="majorBidi"/>
          <w:b/>
          <w:color w:val="0076BD"/>
          <w:szCs w:val="24"/>
        </w:rPr>
      </w:pPr>
      <w:r>
        <w:br w:type="page"/>
      </w:r>
    </w:p>
    <w:p w14:paraId="1D8F096E" w14:textId="21E57E66" w:rsidR="00D10875" w:rsidRPr="00D10875" w:rsidRDefault="00081EDD" w:rsidP="00D10875">
      <w:pPr>
        <w:pStyle w:val="berschrift3"/>
      </w:pPr>
      <w:bookmarkStart w:id="31" w:name="_Toc163732023"/>
      <w:r>
        <w:lastRenderedPageBreak/>
        <w:t>System s</w:t>
      </w:r>
      <w:r w:rsidR="00D10875">
        <w:t>tates</w:t>
      </w:r>
      <w:bookmarkEnd w:id="31"/>
    </w:p>
    <w:tbl>
      <w:tblPr>
        <w:tblStyle w:val="NTKopffettblauweiss"/>
        <w:tblW w:w="9637" w:type="dxa"/>
        <w:tblLayout w:type="fixed"/>
        <w:tblLook w:val="00A0" w:firstRow="1" w:lastRow="0" w:firstColumn="1" w:lastColumn="0" w:noHBand="0" w:noVBand="0"/>
      </w:tblPr>
      <w:tblGrid>
        <w:gridCol w:w="2774"/>
        <w:gridCol w:w="6863"/>
      </w:tblGrid>
      <w:tr w:rsidR="00D10875" w:rsidRPr="00E96612" w14:paraId="276E9E55" w14:textId="77777777" w:rsidTr="00414B80">
        <w:trPr>
          <w:cnfStyle w:val="100000000000" w:firstRow="1" w:lastRow="0" w:firstColumn="0" w:lastColumn="0" w:oddVBand="0" w:evenVBand="0" w:oddHBand="0" w:evenHBand="0" w:firstRowFirstColumn="0" w:firstRowLastColumn="0" w:lastRowFirstColumn="0" w:lastRowLastColumn="0"/>
        </w:trPr>
        <w:tc>
          <w:tcPr>
            <w:tcW w:w="2774" w:type="dxa"/>
          </w:tcPr>
          <w:p w14:paraId="13697783"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501A990E" w14:textId="77777777" w:rsidR="00D10875" w:rsidRPr="00E96612" w:rsidRDefault="00D10875" w:rsidP="00474151">
            <w:pPr>
              <w:pStyle w:val="NTTabellentext"/>
              <w:rPr>
                <w:lang w:val="de-DE" w:eastAsia="de-DE"/>
              </w:rPr>
            </w:pPr>
            <w:r w:rsidRPr="00E96612">
              <w:rPr>
                <w:lang w:val="de-DE" w:eastAsia="de-DE"/>
              </w:rPr>
              <w:t>Description</w:t>
            </w:r>
          </w:p>
        </w:tc>
      </w:tr>
      <w:tr w:rsidR="00414B80" w:rsidRPr="00E96612" w14:paraId="73FFB7DA" w14:textId="77777777" w:rsidTr="00414B80">
        <w:tc>
          <w:tcPr>
            <w:tcW w:w="2774" w:type="dxa"/>
          </w:tcPr>
          <w:p w14:paraId="59BCDA1A" w14:textId="2D657667" w:rsidR="00414B80" w:rsidRPr="00586A9B" w:rsidRDefault="00414B80" w:rsidP="00414B80">
            <w:pPr>
              <w:pStyle w:val="NTTabellentext"/>
              <w:rPr>
                <w:lang w:val="de-DE" w:eastAsia="de-DE"/>
              </w:rPr>
            </w:pPr>
            <w:proofErr w:type="spellStart"/>
            <w:r w:rsidRPr="00586A9B">
              <w:t>LineSensorCalibrationDone</w:t>
            </w:r>
            <w:proofErr w:type="spellEnd"/>
          </w:p>
        </w:tc>
        <w:tc>
          <w:tcPr>
            <w:tcW w:w="6863" w:type="dxa"/>
          </w:tcPr>
          <w:p w14:paraId="3D07EC44" w14:textId="0B640EEA" w:rsidR="00414B80" w:rsidRPr="00DC6D07" w:rsidRDefault="00586A9B" w:rsidP="00414B80">
            <w:pPr>
              <w:pStyle w:val="NTTabellentext"/>
              <w:keepNext/>
              <w:rPr>
                <w:lang w:eastAsia="de-DE"/>
              </w:rPr>
            </w:pPr>
            <w:r w:rsidRPr="00DC6D07">
              <w:rPr>
                <w:lang w:eastAsia="de-DE"/>
              </w:rPr>
              <w:t>The calibration of</w:t>
            </w:r>
            <w:r w:rsidR="003F07F3" w:rsidRPr="00DC6D07">
              <w:rPr>
                <w:lang w:eastAsia="de-DE"/>
              </w:rPr>
              <w:t xml:space="preserve"> </w:t>
            </w:r>
            <w:r w:rsidRPr="00DC6D07">
              <w:rPr>
                <w:lang w:eastAsia="de-DE"/>
              </w:rPr>
              <w:t xml:space="preserve">the </w:t>
            </w:r>
            <w:r w:rsidRPr="00DC6D07">
              <w:rPr>
                <w:i/>
                <w:lang w:eastAsia="de-DE"/>
              </w:rPr>
              <w:t>LineSensors</w:t>
            </w:r>
            <w:r w:rsidRPr="00DC6D07">
              <w:rPr>
                <w:lang w:eastAsia="de-DE"/>
              </w:rPr>
              <w:t xml:space="preserve"> is finished</w:t>
            </w:r>
          </w:p>
        </w:tc>
      </w:tr>
      <w:tr w:rsidR="00414B80" w:rsidRPr="00E96612" w14:paraId="6D0414E5"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6B888696" w14:textId="5CEC86A7" w:rsidR="00414B80" w:rsidRPr="00586A9B" w:rsidRDefault="00414B80" w:rsidP="00414B80">
            <w:pPr>
              <w:pStyle w:val="NTTabellentext"/>
            </w:pPr>
            <w:r w:rsidRPr="00586A9B">
              <w:t>Ready</w:t>
            </w:r>
          </w:p>
        </w:tc>
        <w:tc>
          <w:tcPr>
            <w:tcW w:w="6863" w:type="dxa"/>
          </w:tcPr>
          <w:p w14:paraId="6FA0204D" w14:textId="61EEAE8A" w:rsidR="00414B80"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ready to retrieve a command from the </w:t>
            </w:r>
            <w:r w:rsidRPr="00DC6D07">
              <w:rPr>
                <w:i/>
                <w:lang w:eastAsia="de-DE"/>
              </w:rPr>
              <w:t>User</w:t>
            </w:r>
          </w:p>
        </w:tc>
      </w:tr>
      <w:tr w:rsidR="00586A9B" w:rsidRPr="00E96612" w14:paraId="440A13C7" w14:textId="77777777" w:rsidTr="00414B80">
        <w:tc>
          <w:tcPr>
            <w:tcW w:w="2774" w:type="dxa"/>
          </w:tcPr>
          <w:p w14:paraId="361EF793" w14:textId="51A59A66" w:rsidR="00586A9B" w:rsidRPr="00586A9B" w:rsidRDefault="00586A9B" w:rsidP="00414B80">
            <w:pPr>
              <w:pStyle w:val="NTTabellentext"/>
            </w:pPr>
            <w:r w:rsidRPr="00586A9B">
              <w:rPr>
                <w:iCs/>
              </w:rPr>
              <w:t>Running</w:t>
            </w:r>
          </w:p>
        </w:tc>
        <w:tc>
          <w:tcPr>
            <w:tcW w:w="6863" w:type="dxa"/>
          </w:tcPr>
          <w:p w14:paraId="5D0C82FD" w14:textId="01F3E93D" w:rsidR="00586A9B" w:rsidRPr="00DC6D07" w:rsidRDefault="00586A9B" w:rsidP="00414B8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driving o</w:t>
            </w:r>
            <w:r w:rsidR="00AE62CB">
              <w:rPr>
                <w:lang w:eastAsia="de-DE"/>
              </w:rPr>
              <w:t>n</w:t>
            </w:r>
            <w:r w:rsidRPr="00DC6D07">
              <w:rPr>
                <w:lang w:eastAsia="de-DE"/>
              </w:rPr>
              <w:t xml:space="preserve"> the </w:t>
            </w:r>
            <w:proofErr w:type="spellStart"/>
            <w:r w:rsidRPr="00DC6D07">
              <w:rPr>
                <w:i/>
                <w:lang w:eastAsia="de-DE"/>
              </w:rPr>
              <w:t>PlayField</w:t>
            </w:r>
            <w:proofErr w:type="spellEnd"/>
          </w:p>
        </w:tc>
      </w:tr>
      <w:tr w:rsidR="00586A9B" w:rsidRPr="00E96612" w14:paraId="43685F9F" w14:textId="77777777" w:rsidTr="00414B80">
        <w:trPr>
          <w:cnfStyle w:val="000000010000" w:firstRow="0" w:lastRow="0" w:firstColumn="0" w:lastColumn="0" w:oddVBand="0" w:evenVBand="0" w:oddHBand="0" w:evenHBand="1" w:firstRowFirstColumn="0" w:firstRowLastColumn="0" w:lastRowFirstColumn="0" w:lastRowLastColumn="0"/>
        </w:trPr>
        <w:tc>
          <w:tcPr>
            <w:tcW w:w="2774" w:type="dxa"/>
          </w:tcPr>
          <w:p w14:paraId="217EC5B5" w14:textId="16291D46" w:rsidR="00586A9B" w:rsidRPr="00586A9B" w:rsidRDefault="00586A9B" w:rsidP="00414B80">
            <w:pPr>
              <w:pStyle w:val="NTTabellentext"/>
              <w:rPr>
                <w:iCs/>
              </w:rPr>
            </w:pPr>
            <w:r w:rsidRPr="00586A9B">
              <w:t>Setup</w:t>
            </w:r>
          </w:p>
        </w:tc>
        <w:tc>
          <w:tcPr>
            <w:tcW w:w="6863" w:type="dxa"/>
          </w:tcPr>
          <w:p w14:paraId="17737551" w14:textId="168806FD" w:rsidR="00586A9B" w:rsidRPr="00DC6D07" w:rsidRDefault="00854760" w:rsidP="00414B80">
            <w:pPr>
              <w:pStyle w:val="NTTabellentext"/>
              <w:keepNext/>
              <w:rPr>
                <w:lang w:eastAsia="de-DE"/>
              </w:rPr>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586A9B" w:rsidRPr="00E96612" w14:paraId="6E6A5208" w14:textId="77777777" w:rsidTr="00414B80">
        <w:tc>
          <w:tcPr>
            <w:tcW w:w="2774" w:type="dxa"/>
          </w:tcPr>
          <w:p w14:paraId="13E156B1" w14:textId="45952A02" w:rsidR="00586A9B" w:rsidRPr="00586A9B" w:rsidRDefault="00586A9B" w:rsidP="00414B80">
            <w:pPr>
              <w:pStyle w:val="NTTabellentext"/>
            </w:pPr>
            <w:r w:rsidRPr="00586A9B">
              <w:t>Error</w:t>
            </w:r>
          </w:p>
        </w:tc>
        <w:tc>
          <w:tcPr>
            <w:tcW w:w="6863" w:type="dxa"/>
          </w:tcPr>
          <w:p w14:paraId="46C77F45" w14:textId="4F71A868" w:rsidR="00586A9B" w:rsidRPr="00DC6D07" w:rsidRDefault="00586A9B" w:rsidP="00414B80">
            <w:pPr>
              <w:pStyle w:val="NTTabellentext"/>
              <w:keepNext/>
              <w:rPr>
                <w:lang w:eastAsia="de-DE"/>
              </w:rPr>
            </w:pPr>
            <w:r w:rsidRPr="00DC6D07">
              <w:rPr>
                <w:lang w:eastAsia="de-DE"/>
              </w:rPr>
              <w:t>An error set</w:t>
            </w:r>
            <w:r w:rsidR="00053700">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00B27DB6" w:rsidRPr="00B27DB6">
              <w:rPr>
                <w:i/>
              </w:rPr>
              <w:t>State</w:t>
            </w:r>
            <w:r w:rsidRPr="00DC6D07">
              <w:rPr>
                <w:lang w:eastAsia="de-DE"/>
              </w:rPr>
              <w:t xml:space="preserve">. This </w:t>
            </w:r>
            <w:r w:rsidR="00B27DB6" w:rsidRPr="00B27DB6">
              <w:rPr>
                <w:i/>
              </w:rPr>
              <w:t>State</w:t>
            </w:r>
            <w:r w:rsidR="00B27DB6" w:rsidRPr="00DC6D07">
              <w:rPr>
                <w:lang w:eastAsia="de-DE"/>
              </w:rPr>
              <w:t xml:space="preserve"> </w:t>
            </w:r>
            <w:r w:rsidRPr="00DC6D07">
              <w:rPr>
                <w:lang w:eastAsia="de-DE"/>
              </w:rPr>
              <w:t xml:space="preserve">must be reset by the </w:t>
            </w:r>
            <w:r w:rsidRPr="00DC6D07">
              <w:rPr>
                <w:i/>
                <w:lang w:eastAsia="de-DE"/>
              </w:rPr>
              <w:t>User</w:t>
            </w:r>
          </w:p>
        </w:tc>
      </w:tr>
    </w:tbl>
    <w:p w14:paraId="302E4975" w14:textId="1D9E0821" w:rsidR="00D10875" w:rsidRDefault="00D10875" w:rsidP="00D10875">
      <w:pPr>
        <w:pStyle w:val="Beschriftung"/>
      </w:pPr>
      <w:bookmarkStart w:id="32" w:name="_Toc163732045"/>
      <w:r>
        <w:t xml:space="preserve">Table </w:t>
      </w:r>
      <w:r>
        <w:fldChar w:fldCharType="begin"/>
      </w:r>
      <w:r>
        <w:instrText xml:space="preserve"> SEQ Table \* ARABIC </w:instrText>
      </w:r>
      <w:r>
        <w:fldChar w:fldCharType="separate"/>
      </w:r>
      <w:r w:rsidR="0067643C">
        <w:rPr>
          <w:noProof/>
        </w:rPr>
        <w:t>4</w:t>
      </w:r>
      <w:r>
        <w:fldChar w:fldCharType="end"/>
      </w:r>
      <w:r>
        <w:t xml:space="preserve">: Terminology of the </w:t>
      </w:r>
      <w:r w:rsidR="00081EDD">
        <w:t xml:space="preserve">system </w:t>
      </w:r>
      <w:r>
        <w:t>states</w:t>
      </w:r>
      <w:bookmarkEnd w:id="32"/>
    </w:p>
    <w:p w14:paraId="4D241558" w14:textId="77777777" w:rsidR="00081EDD" w:rsidRPr="00081EDD" w:rsidRDefault="00081EDD" w:rsidP="00081EDD"/>
    <w:p w14:paraId="10F5570B" w14:textId="37F7E076" w:rsidR="00081EDD" w:rsidRPr="00D10875" w:rsidRDefault="00081EDD" w:rsidP="00081EDD">
      <w:pPr>
        <w:pStyle w:val="berschrift3"/>
      </w:pPr>
      <w:bookmarkStart w:id="33" w:name="_Toc163732024"/>
      <w:r>
        <w:t>Interface states</w:t>
      </w:r>
      <w:bookmarkEnd w:id="33"/>
    </w:p>
    <w:tbl>
      <w:tblPr>
        <w:tblStyle w:val="NTKopffettblauweiss"/>
        <w:tblW w:w="9637" w:type="dxa"/>
        <w:tblLayout w:type="fixed"/>
        <w:tblLook w:val="00A0" w:firstRow="1" w:lastRow="0" w:firstColumn="1" w:lastColumn="0" w:noHBand="0" w:noVBand="0"/>
      </w:tblPr>
      <w:tblGrid>
        <w:gridCol w:w="2774"/>
        <w:gridCol w:w="6863"/>
      </w:tblGrid>
      <w:tr w:rsidR="00081EDD" w:rsidRPr="00E96612" w14:paraId="528085B3" w14:textId="77777777" w:rsidTr="00BB182E">
        <w:trPr>
          <w:cnfStyle w:val="100000000000" w:firstRow="1" w:lastRow="0" w:firstColumn="0" w:lastColumn="0" w:oddVBand="0" w:evenVBand="0" w:oddHBand="0" w:evenHBand="0" w:firstRowFirstColumn="0" w:firstRowLastColumn="0" w:lastRowFirstColumn="0" w:lastRowLastColumn="0"/>
        </w:trPr>
        <w:tc>
          <w:tcPr>
            <w:tcW w:w="2774" w:type="dxa"/>
          </w:tcPr>
          <w:p w14:paraId="2F19045C" w14:textId="77777777" w:rsidR="00081EDD" w:rsidRPr="00E96612" w:rsidRDefault="00081EDD" w:rsidP="00BB182E">
            <w:pPr>
              <w:pStyle w:val="NTTabellentext"/>
              <w:rPr>
                <w:lang w:val="de-DE" w:eastAsia="de-DE"/>
              </w:rPr>
            </w:pPr>
            <w:r w:rsidRPr="00E96612">
              <w:rPr>
                <w:lang w:val="de-DE" w:eastAsia="de-DE"/>
              </w:rPr>
              <w:t>Term</w:t>
            </w:r>
          </w:p>
        </w:tc>
        <w:tc>
          <w:tcPr>
            <w:tcW w:w="6863" w:type="dxa"/>
          </w:tcPr>
          <w:p w14:paraId="6DC8FC36" w14:textId="77777777" w:rsidR="00081EDD" w:rsidRPr="00E96612" w:rsidRDefault="00081EDD" w:rsidP="00BB182E">
            <w:pPr>
              <w:pStyle w:val="NTTabellentext"/>
              <w:rPr>
                <w:lang w:val="de-DE" w:eastAsia="de-DE"/>
              </w:rPr>
            </w:pPr>
            <w:r w:rsidRPr="00E96612">
              <w:rPr>
                <w:lang w:val="de-DE" w:eastAsia="de-DE"/>
              </w:rPr>
              <w:t>Description</w:t>
            </w:r>
          </w:p>
        </w:tc>
      </w:tr>
      <w:tr w:rsidR="00081EDD" w:rsidRPr="00E96612" w14:paraId="2B4A24BC" w14:textId="77777777" w:rsidTr="00BB182E">
        <w:tc>
          <w:tcPr>
            <w:tcW w:w="2774" w:type="dxa"/>
          </w:tcPr>
          <w:p w14:paraId="3C16917D" w14:textId="77777777" w:rsidR="00081EDD" w:rsidRPr="00586A9B" w:rsidRDefault="00081EDD" w:rsidP="00BB182E">
            <w:pPr>
              <w:pStyle w:val="NTTabellentext"/>
            </w:pPr>
            <w:proofErr w:type="spellStart"/>
            <w:r w:rsidRPr="00AE62CB">
              <w:t>Ini</w:t>
            </w:r>
            <w:r>
              <w:t>ti</w:t>
            </w:r>
            <w:r w:rsidRPr="00AE62CB">
              <w:t>alizationDone</w:t>
            </w:r>
            <w:proofErr w:type="spellEnd"/>
          </w:p>
        </w:tc>
        <w:tc>
          <w:tcPr>
            <w:tcW w:w="6863" w:type="dxa"/>
          </w:tcPr>
          <w:p w14:paraId="48D84133" w14:textId="77777777" w:rsidR="00081EDD" w:rsidRPr="00DC6D07" w:rsidRDefault="00081EDD" w:rsidP="00BB182E">
            <w:pPr>
              <w:pStyle w:val="NTTabellentext"/>
              <w:keepNext/>
              <w:rPr>
                <w:lang w:eastAsia="de-DE"/>
              </w:rPr>
            </w:pPr>
            <w:r>
              <w:rPr>
                <w:lang w:eastAsia="de-DE"/>
              </w:rPr>
              <w:t>The initialization of the system is done</w:t>
            </w:r>
          </w:p>
        </w:tc>
      </w:tr>
      <w:tr w:rsidR="00081EDD" w:rsidRPr="00E96612" w14:paraId="26BE5DC9"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567006A7" w14:textId="77777777" w:rsidR="00081EDD" w:rsidRPr="00AE62CB" w:rsidRDefault="00081EDD" w:rsidP="00BB182E">
            <w:pPr>
              <w:pStyle w:val="NTTabellentext"/>
            </w:pPr>
            <w:proofErr w:type="spellStart"/>
            <w:r w:rsidRPr="00AE62CB">
              <w:t>ReadyToDrive</w:t>
            </w:r>
            <w:proofErr w:type="spellEnd"/>
          </w:p>
        </w:tc>
        <w:tc>
          <w:tcPr>
            <w:tcW w:w="6863" w:type="dxa"/>
          </w:tcPr>
          <w:p w14:paraId="22BC2403"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is ready to drive</w:t>
            </w:r>
          </w:p>
        </w:tc>
      </w:tr>
      <w:tr w:rsidR="00081EDD" w:rsidRPr="00E96612" w14:paraId="5543E7CE" w14:textId="77777777" w:rsidTr="00BB182E">
        <w:tc>
          <w:tcPr>
            <w:tcW w:w="2774" w:type="dxa"/>
          </w:tcPr>
          <w:p w14:paraId="7020A190" w14:textId="22744215" w:rsidR="00081EDD" w:rsidRPr="00AE62CB" w:rsidRDefault="007A287A" w:rsidP="00BB182E">
            <w:pPr>
              <w:pStyle w:val="NTTabellentext"/>
            </w:pPr>
            <w:proofErr w:type="spellStart"/>
            <w:r>
              <w:t>DriveToStart</w:t>
            </w:r>
            <w:proofErr w:type="spellEnd"/>
          </w:p>
        </w:tc>
        <w:tc>
          <w:tcPr>
            <w:tcW w:w="6863" w:type="dxa"/>
          </w:tcPr>
          <w:p w14:paraId="2EE2FE56"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move to the </w:t>
            </w:r>
            <w:proofErr w:type="spellStart"/>
            <w:r w:rsidRPr="00AE62CB">
              <w:rPr>
                <w:i/>
                <w:iCs/>
                <w:lang w:eastAsia="de-DE"/>
              </w:rPr>
              <w:t>StartFinishLine</w:t>
            </w:r>
            <w:proofErr w:type="spellEnd"/>
          </w:p>
        </w:tc>
      </w:tr>
      <w:tr w:rsidR="00081EDD" w:rsidRPr="00E96612" w14:paraId="78B6A93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920BD61" w14:textId="216BA03C" w:rsidR="00081EDD" w:rsidRPr="00AE62CB" w:rsidRDefault="007A287A" w:rsidP="00BB182E">
            <w:pPr>
              <w:pStyle w:val="NTTabellentext"/>
            </w:pPr>
            <w:proofErr w:type="spellStart"/>
            <w:r>
              <w:t>DriveToFinish</w:t>
            </w:r>
            <w:proofErr w:type="spellEnd"/>
          </w:p>
        </w:tc>
        <w:tc>
          <w:tcPr>
            <w:tcW w:w="6863" w:type="dxa"/>
          </w:tcPr>
          <w:p w14:paraId="680DE929" w14:textId="77777777" w:rsidR="00081EDD" w:rsidRDefault="00081EDD" w:rsidP="00BB182E">
            <w:pPr>
              <w:pStyle w:val="NTTabellentext"/>
              <w:keepNext/>
              <w:rPr>
                <w:lang w:eastAsia="de-DE"/>
              </w:rPr>
            </w:pPr>
            <w:r>
              <w:rPr>
                <w:lang w:eastAsia="de-DE"/>
              </w:rPr>
              <w:t xml:space="preserve">The </w:t>
            </w:r>
            <w:r w:rsidRPr="00AE62CB">
              <w:rPr>
                <w:i/>
                <w:iCs/>
                <w:lang w:eastAsia="de-DE"/>
              </w:rPr>
              <w:t>Robot</w:t>
            </w:r>
            <w:r>
              <w:rPr>
                <w:lang w:eastAsia="de-DE"/>
              </w:rPr>
              <w:t xml:space="preserve"> drives a lap</w:t>
            </w:r>
            <w:r w:rsidRPr="00DC6D07">
              <w:rPr>
                <w:lang w:eastAsia="de-DE"/>
              </w:rPr>
              <w:t xml:space="preserve"> o</w:t>
            </w:r>
            <w:r>
              <w:rPr>
                <w:lang w:eastAsia="de-DE"/>
              </w:rPr>
              <w:t>n</w:t>
            </w:r>
            <w:r w:rsidRPr="00DC6D07">
              <w:rPr>
                <w:lang w:eastAsia="de-DE"/>
              </w:rPr>
              <w:t xml:space="preserve"> the </w:t>
            </w:r>
            <w:proofErr w:type="spellStart"/>
            <w:r w:rsidRPr="00DC6D07">
              <w:rPr>
                <w:i/>
                <w:lang w:eastAsia="de-DE"/>
              </w:rPr>
              <w:t>PlayField</w:t>
            </w:r>
            <w:proofErr w:type="spellEnd"/>
          </w:p>
        </w:tc>
      </w:tr>
      <w:tr w:rsidR="00081EDD" w:rsidRPr="00E96612" w14:paraId="16630CF3" w14:textId="77777777" w:rsidTr="00BB182E">
        <w:tc>
          <w:tcPr>
            <w:tcW w:w="2774" w:type="dxa"/>
          </w:tcPr>
          <w:p w14:paraId="12860B88" w14:textId="0AB185F7" w:rsidR="00081EDD" w:rsidRPr="00AE62CB" w:rsidRDefault="00D25DF0" w:rsidP="00BB182E">
            <w:pPr>
              <w:pStyle w:val="NTTabellentext"/>
            </w:pPr>
            <w:proofErr w:type="spellStart"/>
            <w:r>
              <w:t>StateDriveOverGap</w:t>
            </w:r>
            <w:proofErr w:type="spellEnd"/>
          </w:p>
        </w:tc>
        <w:tc>
          <w:tcPr>
            <w:tcW w:w="6863" w:type="dxa"/>
          </w:tcPr>
          <w:p w14:paraId="3B751994" w14:textId="36D5C05B" w:rsidR="00081EDD" w:rsidRPr="00D25DF0" w:rsidRDefault="00D25DF0" w:rsidP="00BB182E">
            <w:pPr>
              <w:pStyle w:val="NTTabellentext"/>
              <w:keepNext/>
              <w:rPr>
                <w:lang w:eastAsia="de-DE"/>
              </w:rPr>
            </w:pPr>
            <w:r>
              <w:rPr>
                <w:lang w:eastAsia="de-DE"/>
              </w:rPr>
              <w:t xml:space="preserve">The Robot drives over a gap in the </w:t>
            </w:r>
            <w:proofErr w:type="spellStart"/>
            <w:r w:rsidRPr="00D25DF0">
              <w:rPr>
                <w:i/>
                <w:lang w:eastAsia="de-DE"/>
              </w:rPr>
              <w:t>GuideLine</w:t>
            </w:r>
            <w:proofErr w:type="spellEnd"/>
          </w:p>
        </w:tc>
      </w:tr>
      <w:tr w:rsidR="00D25DF0" w:rsidRPr="00E96612" w14:paraId="0A91A335"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197C4BC8" w14:textId="416E3746" w:rsidR="00D25DF0" w:rsidRPr="00AE62CB" w:rsidRDefault="00D25DF0" w:rsidP="00D25DF0">
            <w:pPr>
              <w:pStyle w:val="NTTabellentext"/>
            </w:pPr>
            <w:proofErr w:type="spellStart"/>
            <w:r w:rsidRPr="00AE62CB">
              <w:t>DisplayTime</w:t>
            </w:r>
            <w:proofErr w:type="spellEnd"/>
          </w:p>
        </w:tc>
        <w:tc>
          <w:tcPr>
            <w:tcW w:w="6863" w:type="dxa"/>
          </w:tcPr>
          <w:p w14:paraId="5073EE81" w14:textId="3C4B599D" w:rsidR="00D25DF0" w:rsidRDefault="00D25DF0" w:rsidP="00D25DF0">
            <w:pPr>
              <w:pStyle w:val="NTTabellentext"/>
              <w:keepNext/>
              <w:rPr>
                <w:lang w:eastAsia="de-DE"/>
              </w:rPr>
            </w:pPr>
            <w:r>
              <w:rPr>
                <w:lang w:eastAsia="de-DE"/>
              </w:rPr>
              <w:t xml:space="preserve">The </w:t>
            </w:r>
            <w:r w:rsidRPr="00AE62CB">
              <w:rPr>
                <w:i/>
                <w:lang w:eastAsia="de-DE"/>
              </w:rPr>
              <w:t>Robot</w:t>
            </w:r>
            <w:r>
              <w:rPr>
                <w:lang w:eastAsia="de-DE"/>
              </w:rPr>
              <w:t xml:space="preserve"> displays the lap time on the </w:t>
            </w:r>
            <w:proofErr w:type="spellStart"/>
            <w:r w:rsidRPr="00AE62CB">
              <w:rPr>
                <w:i/>
                <w:lang w:eastAsia="de-DE"/>
              </w:rPr>
              <w:t>OledDisplay</w:t>
            </w:r>
            <w:proofErr w:type="spellEnd"/>
          </w:p>
        </w:tc>
      </w:tr>
      <w:tr w:rsidR="00D25DF0" w:rsidRPr="00E96612" w14:paraId="19806585" w14:textId="77777777" w:rsidTr="00BB182E">
        <w:tc>
          <w:tcPr>
            <w:tcW w:w="2774" w:type="dxa"/>
          </w:tcPr>
          <w:p w14:paraId="4217CF10" w14:textId="31B9A611" w:rsidR="00D25DF0" w:rsidRPr="00AE62CB" w:rsidRDefault="00D25DF0" w:rsidP="00D25DF0">
            <w:pPr>
              <w:pStyle w:val="NTTabellentext"/>
            </w:pPr>
            <w:r w:rsidRPr="00586A9B">
              <w:t>Setup</w:t>
            </w:r>
          </w:p>
        </w:tc>
        <w:tc>
          <w:tcPr>
            <w:tcW w:w="6863" w:type="dxa"/>
          </w:tcPr>
          <w:p w14:paraId="266F5E46" w14:textId="3A249F56" w:rsidR="00D25DF0" w:rsidRDefault="00D25DF0" w:rsidP="00D25DF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shows the parameters and allows them to be adjusted</w:t>
            </w:r>
          </w:p>
        </w:tc>
      </w:tr>
      <w:tr w:rsidR="00D25DF0" w:rsidRPr="00E96612" w14:paraId="23058143" w14:textId="77777777" w:rsidTr="00BB182E">
        <w:trPr>
          <w:cnfStyle w:val="000000010000" w:firstRow="0" w:lastRow="0" w:firstColumn="0" w:lastColumn="0" w:oddVBand="0" w:evenVBand="0" w:oddHBand="0" w:evenHBand="1" w:firstRowFirstColumn="0" w:firstRowLastColumn="0" w:lastRowFirstColumn="0" w:lastRowLastColumn="0"/>
        </w:trPr>
        <w:tc>
          <w:tcPr>
            <w:tcW w:w="2774" w:type="dxa"/>
          </w:tcPr>
          <w:p w14:paraId="208B559B" w14:textId="2A0172D2" w:rsidR="00D25DF0" w:rsidRPr="00586A9B" w:rsidRDefault="00D25DF0" w:rsidP="00D25DF0">
            <w:pPr>
              <w:pStyle w:val="NTTabellentext"/>
            </w:pPr>
            <w:r w:rsidRPr="00586A9B">
              <w:t>Error</w:t>
            </w:r>
          </w:p>
        </w:tc>
        <w:tc>
          <w:tcPr>
            <w:tcW w:w="6863" w:type="dxa"/>
          </w:tcPr>
          <w:p w14:paraId="1C5FD1EF" w14:textId="149EAE32" w:rsidR="00D25DF0" w:rsidRPr="00DC6D07" w:rsidRDefault="00D25DF0" w:rsidP="00D25DF0">
            <w:pPr>
              <w:pStyle w:val="NTTabellentext"/>
              <w:keepNext/>
              <w:rPr>
                <w:lang w:eastAsia="de-DE"/>
              </w:rPr>
            </w:pPr>
            <w:r w:rsidRPr="00DC6D07">
              <w:rPr>
                <w:lang w:eastAsia="de-DE"/>
              </w:rPr>
              <w:t>An error set</w:t>
            </w:r>
            <w:r>
              <w:rPr>
                <w:lang w:eastAsia="de-DE"/>
              </w:rPr>
              <w:t>s</w:t>
            </w:r>
            <w:r w:rsidRPr="00DC6D07">
              <w:rPr>
                <w:lang w:eastAsia="de-DE"/>
              </w:rPr>
              <w:t xml:space="preserve"> the </w:t>
            </w:r>
            <w:r w:rsidRPr="00DC6D07">
              <w:rPr>
                <w:i/>
                <w:lang w:eastAsia="de-DE"/>
              </w:rPr>
              <w:t>Robot</w:t>
            </w:r>
            <w:r w:rsidRPr="00DC6D07">
              <w:rPr>
                <w:lang w:eastAsia="de-DE"/>
              </w:rPr>
              <w:t xml:space="preserve"> into an error </w:t>
            </w:r>
            <w:r w:rsidRPr="00B27DB6">
              <w:rPr>
                <w:i/>
              </w:rPr>
              <w:t>State</w:t>
            </w:r>
            <w:r w:rsidRPr="00DC6D07">
              <w:rPr>
                <w:lang w:eastAsia="de-DE"/>
              </w:rPr>
              <w:t xml:space="preserve">. This </w:t>
            </w:r>
            <w:r w:rsidRPr="00B27DB6">
              <w:rPr>
                <w:i/>
              </w:rPr>
              <w:t>State</w:t>
            </w:r>
            <w:r w:rsidRPr="00DC6D07">
              <w:rPr>
                <w:lang w:eastAsia="de-DE"/>
              </w:rPr>
              <w:t xml:space="preserve"> must be reset by the </w:t>
            </w:r>
            <w:r w:rsidRPr="00DC6D07">
              <w:rPr>
                <w:i/>
                <w:lang w:eastAsia="de-DE"/>
              </w:rPr>
              <w:t>User</w:t>
            </w:r>
          </w:p>
        </w:tc>
      </w:tr>
    </w:tbl>
    <w:p w14:paraId="70F47302" w14:textId="3D94BCC3" w:rsidR="00081EDD" w:rsidRDefault="00081EDD" w:rsidP="00081EDD">
      <w:pPr>
        <w:pStyle w:val="Beschriftung"/>
      </w:pPr>
      <w:bookmarkStart w:id="34" w:name="_Toc163732046"/>
      <w:r>
        <w:t xml:space="preserve">Table </w:t>
      </w:r>
      <w:r>
        <w:fldChar w:fldCharType="begin"/>
      </w:r>
      <w:r>
        <w:instrText xml:space="preserve"> SEQ Table \* ARABIC </w:instrText>
      </w:r>
      <w:r>
        <w:fldChar w:fldCharType="separate"/>
      </w:r>
      <w:r w:rsidR="0067643C">
        <w:rPr>
          <w:noProof/>
        </w:rPr>
        <w:t>5</w:t>
      </w:r>
      <w:r>
        <w:fldChar w:fldCharType="end"/>
      </w:r>
      <w:r>
        <w:t>: Terminology of the interface states</w:t>
      </w:r>
      <w:bookmarkEnd w:id="34"/>
    </w:p>
    <w:p w14:paraId="35FEF477" w14:textId="77777777" w:rsidR="00081EDD" w:rsidRDefault="00081EDD">
      <w:pPr>
        <w:tabs>
          <w:tab w:val="clear" w:pos="8930"/>
        </w:tabs>
        <w:spacing w:after="160" w:line="259" w:lineRule="auto"/>
        <w:jc w:val="left"/>
      </w:pPr>
    </w:p>
    <w:p w14:paraId="53658501" w14:textId="51DA125A"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DC2E88A" w14:textId="189CD35E" w:rsidR="00D10875" w:rsidRPr="00D10875" w:rsidRDefault="00D10875" w:rsidP="00D10875">
      <w:pPr>
        <w:pStyle w:val="berschrift3"/>
      </w:pPr>
      <w:bookmarkStart w:id="35" w:name="_Toc163732025"/>
      <w:r>
        <w:lastRenderedPageBreak/>
        <w:t>Hardware</w:t>
      </w:r>
      <w:bookmarkEnd w:id="35"/>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489F9566"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39600087"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33010167" w14:textId="77777777" w:rsidR="00D10875" w:rsidRPr="00E96612" w:rsidRDefault="00D10875" w:rsidP="00474151">
            <w:pPr>
              <w:pStyle w:val="NTTabellentext"/>
              <w:rPr>
                <w:lang w:val="de-DE" w:eastAsia="de-DE"/>
              </w:rPr>
            </w:pPr>
            <w:r w:rsidRPr="00E96612">
              <w:rPr>
                <w:lang w:val="de-DE" w:eastAsia="de-DE"/>
              </w:rPr>
              <w:t>Description</w:t>
            </w:r>
          </w:p>
        </w:tc>
      </w:tr>
      <w:tr w:rsidR="00D10875" w:rsidRPr="00E96612" w14:paraId="35828D45" w14:textId="77777777" w:rsidTr="00474151">
        <w:tc>
          <w:tcPr>
            <w:tcW w:w="2480" w:type="dxa"/>
          </w:tcPr>
          <w:p w14:paraId="2D3340C0" w14:textId="77777777" w:rsidR="00D10875" w:rsidRPr="00E96612" w:rsidRDefault="00D10875" w:rsidP="00474151">
            <w:pPr>
              <w:pStyle w:val="NTTabellentext"/>
              <w:rPr>
                <w:lang w:val="de-DE" w:eastAsia="de-DE"/>
              </w:rPr>
            </w:pPr>
            <w:r>
              <w:rPr>
                <w:lang w:val="de-DE" w:eastAsia="de-DE"/>
              </w:rPr>
              <w:t>Robot</w:t>
            </w:r>
          </w:p>
        </w:tc>
        <w:tc>
          <w:tcPr>
            <w:tcW w:w="6863" w:type="dxa"/>
          </w:tcPr>
          <w:p w14:paraId="2247BF4C" w14:textId="079B92F2" w:rsidR="00D10875" w:rsidRPr="005B435F" w:rsidRDefault="00D10875" w:rsidP="00474151">
            <w:pPr>
              <w:pStyle w:val="NTTabellentext"/>
              <w:keepNext/>
              <w:rPr>
                <w:lang w:eastAsia="de-DE"/>
              </w:rPr>
            </w:pPr>
            <w:r w:rsidRPr="005B435F">
              <w:rPr>
                <w:lang w:eastAsia="de-DE"/>
              </w:rPr>
              <w:t>Zumo32U4</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D10875" w:rsidRPr="00E96612" w14:paraId="458D0203"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C724E8E" w14:textId="77777777" w:rsidR="00D10875" w:rsidRPr="00E96612" w:rsidRDefault="00D10875" w:rsidP="00474151">
            <w:pPr>
              <w:pStyle w:val="NTTabellentext"/>
              <w:rPr>
                <w:lang w:val="de-DE" w:eastAsia="de-DE"/>
              </w:rPr>
            </w:pPr>
            <w:proofErr w:type="spellStart"/>
            <w:r>
              <w:t>OledDisplay</w:t>
            </w:r>
            <w:proofErr w:type="spellEnd"/>
            <w:r>
              <w:tab/>
            </w:r>
          </w:p>
        </w:tc>
        <w:tc>
          <w:tcPr>
            <w:tcW w:w="6863" w:type="dxa"/>
          </w:tcPr>
          <w:p w14:paraId="783C8A27" w14:textId="7660FFD0" w:rsidR="00D10875" w:rsidRPr="00DC6D07" w:rsidRDefault="00D500D4" w:rsidP="00474151">
            <w:pPr>
              <w:pStyle w:val="NTTabellentext"/>
              <w:keepNext/>
              <w:rPr>
                <w:lang w:eastAsia="de-DE"/>
              </w:rPr>
            </w:pPr>
            <w:r>
              <w:t xml:space="preserve">The OLED </w:t>
            </w:r>
            <w:r w:rsidR="00D10875">
              <w:t xml:space="preserve">display on the </w:t>
            </w:r>
            <w:r>
              <w:t>top of the R</w:t>
            </w:r>
            <w:r w:rsidR="00D10875">
              <w:t>obot</w:t>
            </w:r>
            <w:r>
              <w:t xml:space="preserve"> that allows visible feedback to the </w:t>
            </w:r>
            <w:r w:rsidRPr="00D500D4">
              <w:rPr>
                <w:i/>
              </w:rPr>
              <w:t>User</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D10875" w:rsidRPr="00E96612" w14:paraId="1C0A7E30" w14:textId="77777777" w:rsidTr="00474151">
        <w:tc>
          <w:tcPr>
            <w:tcW w:w="2480" w:type="dxa"/>
          </w:tcPr>
          <w:p w14:paraId="2BEB0F19" w14:textId="77777777" w:rsidR="00D10875" w:rsidRPr="00E96612" w:rsidRDefault="00D10875" w:rsidP="00474151">
            <w:pPr>
              <w:pStyle w:val="NTTabellentext"/>
              <w:rPr>
                <w:lang w:val="de-DE" w:eastAsia="de-DE"/>
              </w:rPr>
            </w:pPr>
            <w:r>
              <w:t>Buzzer</w:t>
            </w:r>
          </w:p>
        </w:tc>
        <w:tc>
          <w:tcPr>
            <w:tcW w:w="6863" w:type="dxa"/>
          </w:tcPr>
          <w:p w14:paraId="73AF02C7" w14:textId="0242CDB8" w:rsidR="00D10875" w:rsidRPr="00DC6D07" w:rsidRDefault="00D500D4" w:rsidP="00474151">
            <w:pPr>
              <w:pStyle w:val="NTTabellentext"/>
              <w:keepNext/>
              <w:rPr>
                <w:lang w:eastAsia="de-DE"/>
              </w:rPr>
            </w:pPr>
            <w:r>
              <w:t xml:space="preserve">The </w:t>
            </w:r>
            <w:r w:rsidR="00D10875">
              <w:t xml:space="preserve">buzzer on the </w:t>
            </w:r>
            <w:r w:rsidRPr="00D500D4">
              <w:rPr>
                <w:i/>
              </w:rPr>
              <w:t>R</w:t>
            </w:r>
            <w:r w:rsidR="00D10875" w:rsidRPr="00D500D4">
              <w:rPr>
                <w:i/>
              </w:rPr>
              <w:t>obot</w:t>
            </w:r>
            <w:r>
              <w:t xml:space="preserve"> that allows audio feedback to the </w:t>
            </w:r>
            <w:r w:rsidRPr="00D500D4">
              <w:rPr>
                <w:i/>
              </w:rPr>
              <w:t>User</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586A9B" w:rsidRPr="00E96612" w14:paraId="4FE1C16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036B745" w14:textId="410FEEA1" w:rsidR="00586A9B" w:rsidRDefault="00586A9B" w:rsidP="00474151">
            <w:pPr>
              <w:pStyle w:val="NTTabellentext"/>
            </w:pPr>
            <w:r>
              <w:t>LineSensors</w:t>
            </w:r>
          </w:p>
        </w:tc>
        <w:tc>
          <w:tcPr>
            <w:tcW w:w="6863" w:type="dxa"/>
          </w:tcPr>
          <w:p w14:paraId="5E21C079" w14:textId="41A251A3" w:rsidR="00586A9B" w:rsidRDefault="00586A9B" w:rsidP="00474151">
            <w:pPr>
              <w:pStyle w:val="NTTabellentext"/>
              <w:keepNext/>
            </w:pPr>
            <w:r>
              <w:t xml:space="preserve">The sensor array at the front on the underside of the </w:t>
            </w:r>
            <w:r w:rsidRPr="00586A9B">
              <w:rPr>
                <w:i/>
              </w:rPr>
              <w:t>Robot</w:t>
            </w:r>
            <w:r>
              <w:t xml:space="preserve"> that is able to recognize the lines of the </w:t>
            </w:r>
            <w:proofErr w:type="spellStart"/>
            <w:r w:rsidRPr="00586A9B">
              <w:rPr>
                <w:i/>
              </w:rPr>
              <w:t>PlayField</w:t>
            </w:r>
            <w:proofErr w:type="spellEnd"/>
          </w:p>
        </w:tc>
      </w:tr>
      <w:tr w:rsidR="00586A9B" w:rsidRPr="00E96612" w14:paraId="04304DE7" w14:textId="77777777" w:rsidTr="00474151">
        <w:tc>
          <w:tcPr>
            <w:tcW w:w="2480" w:type="dxa"/>
          </w:tcPr>
          <w:p w14:paraId="2C87D692" w14:textId="63D74CCB" w:rsidR="00586A9B" w:rsidRDefault="00586A9B" w:rsidP="00474151">
            <w:pPr>
              <w:pStyle w:val="NTTabellentext"/>
            </w:pPr>
            <w:proofErr w:type="spellStart"/>
            <w:r>
              <w:t>PowerSwitch</w:t>
            </w:r>
            <w:proofErr w:type="spellEnd"/>
          </w:p>
        </w:tc>
        <w:tc>
          <w:tcPr>
            <w:tcW w:w="6863" w:type="dxa"/>
          </w:tcPr>
          <w:p w14:paraId="723F5F1A" w14:textId="57DAC8C2" w:rsidR="00586A9B" w:rsidRDefault="00586A9B" w:rsidP="00474151">
            <w:pPr>
              <w:pStyle w:val="NTTabellentext"/>
              <w:keepNext/>
            </w:pPr>
            <w:r>
              <w:t xml:space="preserve">The switch at the back of the </w:t>
            </w:r>
            <w:r w:rsidRPr="00586A9B">
              <w:rPr>
                <w:i/>
              </w:rPr>
              <w:t>Robot</w:t>
            </w:r>
            <w:r>
              <w:t xml:space="preserve">. The </w:t>
            </w:r>
            <w:r w:rsidRPr="00586A9B">
              <w:rPr>
                <w:i/>
              </w:rPr>
              <w:t>Robot</w:t>
            </w:r>
            <w:r>
              <w:t xml:space="preserve"> is only supplied with power when the switch is in the “ON” position</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586A9B" w:rsidRPr="00E96612" w14:paraId="3B5D2F2C"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F231472" w14:textId="3F3E1E47" w:rsidR="00586A9B" w:rsidRDefault="00854760" w:rsidP="00474151">
            <w:pPr>
              <w:pStyle w:val="NTTabellentext"/>
            </w:pPr>
            <w:proofErr w:type="spellStart"/>
            <w:r>
              <w:t>StartButton</w:t>
            </w:r>
            <w:proofErr w:type="spellEnd"/>
          </w:p>
        </w:tc>
        <w:tc>
          <w:tcPr>
            <w:tcW w:w="6863" w:type="dxa"/>
          </w:tcPr>
          <w:p w14:paraId="6FD4375F" w14:textId="1AED8B81" w:rsidR="00586A9B" w:rsidRDefault="00F25C30" w:rsidP="00474151">
            <w:pPr>
              <w:pStyle w:val="NTTabellentext"/>
              <w:keepNext/>
            </w:pPr>
            <w:r>
              <w:t xml:space="preserve">The leftmost </w:t>
            </w:r>
            <w:r w:rsidR="00854760">
              <w:t xml:space="preserve">user </w:t>
            </w:r>
            <w:r>
              <w:t xml:space="preserve">button on the back of the </w:t>
            </w:r>
            <w:r w:rsidRPr="00F25C30">
              <w:rPr>
                <w:i/>
              </w:rPr>
              <w:t>Robot</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586A9B" w:rsidRPr="00E96612" w14:paraId="195757F8" w14:textId="77777777" w:rsidTr="00474151">
        <w:tc>
          <w:tcPr>
            <w:tcW w:w="2480" w:type="dxa"/>
          </w:tcPr>
          <w:p w14:paraId="2EFD524A" w14:textId="1A1F845F" w:rsidR="00586A9B" w:rsidRDefault="00586A9B" w:rsidP="00474151">
            <w:pPr>
              <w:pStyle w:val="NTTabellentext"/>
            </w:pPr>
            <w:proofErr w:type="spellStart"/>
            <w:r>
              <w:t>ParamButton</w:t>
            </w:r>
            <w:proofErr w:type="spellEnd"/>
          </w:p>
        </w:tc>
        <w:tc>
          <w:tcPr>
            <w:tcW w:w="6863" w:type="dxa"/>
          </w:tcPr>
          <w:p w14:paraId="474ABD92" w14:textId="7655A4FD" w:rsidR="00586A9B" w:rsidRDefault="00F25C30" w:rsidP="00474151">
            <w:pPr>
              <w:pStyle w:val="NTTabellentext"/>
              <w:keepNext/>
            </w:pPr>
            <w:r>
              <w:t xml:space="preserve">The middle </w:t>
            </w:r>
            <w:r w:rsidR="00854760">
              <w:t xml:space="preserve">user </w:t>
            </w:r>
            <w:r>
              <w:t xml:space="preserve">button on the back of the </w:t>
            </w:r>
            <w:r w:rsidRPr="00F25C30">
              <w:rPr>
                <w:i/>
              </w:rPr>
              <w:t>Robot</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854760" w:rsidRPr="00E96612" w14:paraId="719A8A6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80FF898" w14:textId="5889C489" w:rsidR="00854760" w:rsidRDefault="00302A0B" w:rsidP="00474151">
            <w:pPr>
              <w:pStyle w:val="NTTabellentext"/>
            </w:pPr>
            <w:proofErr w:type="spellStart"/>
            <w:r>
              <w:t>CalibrateButton</w:t>
            </w:r>
            <w:proofErr w:type="spellEnd"/>
          </w:p>
        </w:tc>
        <w:tc>
          <w:tcPr>
            <w:tcW w:w="6863" w:type="dxa"/>
          </w:tcPr>
          <w:p w14:paraId="37C0917F" w14:textId="4EA76A08" w:rsidR="00854760" w:rsidRDefault="00854760" w:rsidP="00474151">
            <w:pPr>
              <w:pStyle w:val="NTTabellentext"/>
              <w:keepNext/>
            </w:pPr>
            <w:r>
              <w:t xml:space="preserve">The rightmost user button on the back of the </w:t>
            </w:r>
            <w:r w:rsidRPr="00F25C30">
              <w:rPr>
                <w:i/>
              </w:rPr>
              <w:t>Robot</w:t>
            </w:r>
            <w:r w:rsidR="00A95999">
              <w:t xml:space="preserve"> as described in </w:t>
            </w:r>
            <w:proofErr w:type="spellStart"/>
            <w:r w:rsidR="00A95999" w:rsidRPr="005B435F">
              <w:rPr>
                <w:lang w:eastAsia="de-DE"/>
              </w:rPr>
              <w:t>PololuDataSheet</w:t>
            </w:r>
            <w:proofErr w:type="spellEnd"/>
            <w:r w:rsidR="00A95999" w:rsidRPr="00A95999">
              <w:rPr>
                <w:vertAlign w:val="superscript"/>
              </w:rPr>
              <w:t>[2]</w:t>
            </w:r>
          </w:p>
        </w:tc>
      </w:tr>
      <w:tr w:rsidR="00BE585D" w:rsidRPr="00E96612" w14:paraId="26AE903B" w14:textId="77777777" w:rsidTr="00474151">
        <w:tc>
          <w:tcPr>
            <w:tcW w:w="2480" w:type="dxa"/>
          </w:tcPr>
          <w:p w14:paraId="22B678AA" w14:textId="6E752783" w:rsidR="00BE585D" w:rsidRDefault="00BE585D" w:rsidP="00474151">
            <w:pPr>
              <w:pStyle w:val="NTTabellentext"/>
            </w:pPr>
            <w:proofErr w:type="spellStart"/>
            <w:r>
              <w:t>ResetButton</w:t>
            </w:r>
            <w:proofErr w:type="spellEnd"/>
          </w:p>
        </w:tc>
        <w:tc>
          <w:tcPr>
            <w:tcW w:w="6863" w:type="dxa"/>
          </w:tcPr>
          <w:p w14:paraId="4D3FE12E" w14:textId="7C6919C4" w:rsidR="00BE585D" w:rsidRDefault="00BE585D" w:rsidP="00474151">
            <w:pPr>
              <w:pStyle w:val="NTTabellentext"/>
              <w:keepNext/>
            </w:pPr>
            <w:r>
              <w:t xml:space="preserve">The reset button on the back of the </w:t>
            </w:r>
            <w:r w:rsidRPr="00F25C30">
              <w:rPr>
                <w:i/>
              </w:rPr>
              <w:t>Robot</w:t>
            </w:r>
            <w:r>
              <w:t xml:space="preserve"> with the label “reset” as described in </w:t>
            </w:r>
            <w:proofErr w:type="spellStart"/>
            <w:r w:rsidRPr="005B435F">
              <w:rPr>
                <w:lang w:eastAsia="de-DE"/>
              </w:rPr>
              <w:t>PololuDataSheet</w:t>
            </w:r>
            <w:proofErr w:type="spellEnd"/>
            <w:r w:rsidRPr="00A95999">
              <w:rPr>
                <w:vertAlign w:val="superscript"/>
              </w:rPr>
              <w:t>[2]</w:t>
            </w:r>
          </w:p>
        </w:tc>
      </w:tr>
    </w:tbl>
    <w:p w14:paraId="0EA3216B" w14:textId="0BE48543" w:rsidR="00D10875" w:rsidRDefault="00D10875" w:rsidP="00D10875">
      <w:pPr>
        <w:pStyle w:val="Beschriftung"/>
      </w:pPr>
      <w:bookmarkStart w:id="36" w:name="_Toc163732047"/>
      <w:r>
        <w:t xml:space="preserve">Table </w:t>
      </w:r>
      <w:r>
        <w:fldChar w:fldCharType="begin"/>
      </w:r>
      <w:r>
        <w:instrText xml:space="preserve"> SEQ Table \* ARABIC </w:instrText>
      </w:r>
      <w:r>
        <w:fldChar w:fldCharType="separate"/>
      </w:r>
      <w:r w:rsidR="0067643C">
        <w:rPr>
          <w:noProof/>
        </w:rPr>
        <w:t>6</w:t>
      </w:r>
      <w:r>
        <w:fldChar w:fldCharType="end"/>
      </w:r>
      <w:r>
        <w:t>: Terminology of the hardware</w:t>
      </w:r>
      <w:bookmarkEnd w:id="36"/>
    </w:p>
    <w:p w14:paraId="6F1B1A0A" w14:textId="77777777" w:rsidR="00D10875" w:rsidRPr="00D10875" w:rsidRDefault="00D10875" w:rsidP="00D10875"/>
    <w:p w14:paraId="06D09CC3" w14:textId="77777777" w:rsidR="003F07F3" w:rsidRDefault="003F07F3">
      <w:pPr>
        <w:tabs>
          <w:tab w:val="clear" w:pos="8930"/>
        </w:tabs>
        <w:spacing w:after="160" w:line="259" w:lineRule="auto"/>
        <w:jc w:val="left"/>
        <w:rPr>
          <w:rFonts w:asciiTheme="majorHAnsi" w:eastAsiaTheme="majorEastAsia" w:hAnsiTheme="majorHAnsi" w:cstheme="majorBidi"/>
          <w:b/>
          <w:color w:val="0076BD"/>
          <w:szCs w:val="24"/>
        </w:rPr>
      </w:pPr>
      <w:r>
        <w:br w:type="page"/>
      </w:r>
    </w:p>
    <w:p w14:paraId="7C058E55" w14:textId="78AC589E" w:rsidR="00D10875" w:rsidRPr="00D10875" w:rsidRDefault="00D10875" w:rsidP="00D10875">
      <w:pPr>
        <w:pStyle w:val="berschrift3"/>
      </w:pPr>
      <w:bookmarkStart w:id="37" w:name="_Toc163732026"/>
      <w:r>
        <w:lastRenderedPageBreak/>
        <w:t>Other</w:t>
      </w:r>
      <w:bookmarkEnd w:id="37"/>
    </w:p>
    <w:tbl>
      <w:tblPr>
        <w:tblStyle w:val="NTKopffettblauweiss"/>
        <w:tblW w:w="9343" w:type="dxa"/>
        <w:tblLayout w:type="fixed"/>
        <w:tblLook w:val="00A0" w:firstRow="1" w:lastRow="0" w:firstColumn="1" w:lastColumn="0" w:noHBand="0" w:noVBand="0"/>
      </w:tblPr>
      <w:tblGrid>
        <w:gridCol w:w="2480"/>
        <w:gridCol w:w="6863"/>
      </w:tblGrid>
      <w:tr w:rsidR="00D10875" w:rsidRPr="00E96612" w14:paraId="54FFEA85" w14:textId="77777777" w:rsidTr="00474151">
        <w:trPr>
          <w:cnfStyle w:val="100000000000" w:firstRow="1" w:lastRow="0" w:firstColumn="0" w:lastColumn="0" w:oddVBand="0" w:evenVBand="0" w:oddHBand="0" w:evenHBand="0" w:firstRowFirstColumn="0" w:firstRowLastColumn="0" w:lastRowFirstColumn="0" w:lastRowLastColumn="0"/>
        </w:trPr>
        <w:tc>
          <w:tcPr>
            <w:tcW w:w="2480" w:type="dxa"/>
          </w:tcPr>
          <w:p w14:paraId="7C32448B" w14:textId="77777777" w:rsidR="00D10875" w:rsidRPr="00E96612" w:rsidRDefault="00D10875" w:rsidP="00474151">
            <w:pPr>
              <w:pStyle w:val="NTTabellentext"/>
              <w:rPr>
                <w:lang w:val="de-DE" w:eastAsia="de-DE"/>
              </w:rPr>
            </w:pPr>
            <w:r w:rsidRPr="00E96612">
              <w:rPr>
                <w:lang w:val="de-DE" w:eastAsia="de-DE"/>
              </w:rPr>
              <w:t>Term</w:t>
            </w:r>
          </w:p>
        </w:tc>
        <w:tc>
          <w:tcPr>
            <w:tcW w:w="6863" w:type="dxa"/>
          </w:tcPr>
          <w:p w14:paraId="2F7C7777" w14:textId="77777777" w:rsidR="00D10875" w:rsidRPr="00E96612" w:rsidRDefault="00D10875" w:rsidP="00474151">
            <w:pPr>
              <w:pStyle w:val="NTTabellentext"/>
              <w:rPr>
                <w:lang w:val="de-DE" w:eastAsia="de-DE"/>
              </w:rPr>
            </w:pPr>
            <w:r w:rsidRPr="00E96612">
              <w:rPr>
                <w:lang w:val="de-DE" w:eastAsia="de-DE"/>
              </w:rPr>
              <w:t>Description</w:t>
            </w:r>
          </w:p>
        </w:tc>
      </w:tr>
      <w:tr w:rsidR="0079311A" w:rsidRPr="00E96612" w14:paraId="2CC701F4" w14:textId="77777777" w:rsidTr="00474151">
        <w:tc>
          <w:tcPr>
            <w:tcW w:w="2480" w:type="dxa"/>
          </w:tcPr>
          <w:p w14:paraId="192C0FEF" w14:textId="77777777" w:rsidR="0079311A" w:rsidRPr="00B27DB6" w:rsidRDefault="0079311A" w:rsidP="004444CD">
            <w:pPr>
              <w:pStyle w:val="NTTabellentext"/>
            </w:pPr>
            <w:proofErr w:type="spellStart"/>
            <w:r w:rsidRPr="00B27DB6">
              <w:t>AlarmSignal</w:t>
            </w:r>
            <w:proofErr w:type="spellEnd"/>
          </w:p>
        </w:tc>
        <w:tc>
          <w:tcPr>
            <w:tcW w:w="6863" w:type="dxa"/>
          </w:tcPr>
          <w:p w14:paraId="4A6C034A" w14:textId="432DF09D" w:rsidR="0079311A" w:rsidRPr="00DC6D07" w:rsidRDefault="00A95999" w:rsidP="004444CD">
            <w:pPr>
              <w:pStyle w:val="NTTabellentext"/>
              <w:keepNext/>
              <w:rPr>
                <w:lang w:eastAsia="de-DE"/>
              </w:rPr>
            </w:pPr>
            <w:r>
              <w:t xml:space="preserve">The </w:t>
            </w:r>
            <w:proofErr w:type="spellStart"/>
            <w:r w:rsidRPr="00A95999">
              <w:rPr>
                <w:i/>
              </w:rPr>
              <w:t>AlarmSignal</w:t>
            </w:r>
            <w:proofErr w:type="spellEnd"/>
            <w:r>
              <w:t xml:space="preserve"> is a s</w:t>
            </w:r>
            <w:r w:rsidR="0079311A">
              <w:t>ignal of frequency 440Hz</w:t>
            </w:r>
            <w:r w:rsidR="00854760">
              <w:t xml:space="preserve"> which is played for 333</w:t>
            </w:r>
            <w:r w:rsidR="0079311A">
              <w:t>ms</w:t>
            </w:r>
            <w:r w:rsidR="00854760">
              <w:t xml:space="preserve"> and after a pause of 333ms played again for 333ms. The</w:t>
            </w:r>
            <w:r w:rsidR="0079311A">
              <w:t xml:space="preserve"> volume </w:t>
            </w:r>
            <w:r w:rsidR="00854760">
              <w:t xml:space="preserve">is a minimum of </w:t>
            </w:r>
            <w:r w:rsidR="0079311A">
              <w:t>60dB at 10cm distance</w:t>
            </w:r>
            <w:r w:rsidR="00854760">
              <w:t>.</w:t>
            </w:r>
          </w:p>
        </w:tc>
      </w:tr>
      <w:tr w:rsidR="0079311A" w:rsidRPr="00E96612" w14:paraId="3F9FCA9A"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69A2BFD6" w14:textId="77777777" w:rsidR="0079311A" w:rsidRPr="00B27DB6" w:rsidRDefault="0079311A" w:rsidP="00474151">
            <w:pPr>
              <w:pStyle w:val="NTTabellentext"/>
            </w:pPr>
            <w:proofErr w:type="spellStart"/>
            <w:r w:rsidRPr="00B27DB6">
              <w:t>CountDown</w:t>
            </w:r>
            <w:proofErr w:type="spellEnd"/>
          </w:p>
        </w:tc>
        <w:tc>
          <w:tcPr>
            <w:tcW w:w="6863" w:type="dxa"/>
          </w:tcPr>
          <w:p w14:paraId="23A6588C" w14:textId="77777777" w:rsidR="0079311A" w:rsidRPr="00DC6D07" w:rsidRDefault="0079311A" w:rsidP="00F25C30">
            <w:pPr>
              <w:pStyle w:val="NTTabellentext"/>
              <w:keepNext/>
              <w:rPr>
                <w:lang w:eastAsia="de-DE"/>
              </w:rPr>
            </w:pPr>
            <w:r w:rsidRPr="00DC6D07">
              <w:rPr>
                <w:lang w:eastAsia="de-DE"/>
              </w:rPr>
              <w:t xml:space="preserve">A countdown that starts with 3 and counts down to 0. The number is always decremented after 1s and is shown on the </w:t>
            </w:r>
            <w:proofErr w:type="spellStart"/>
            <w:r w:rsidRPr="00DC6D07">
              <w:rPr>
                <w:i/>
                <w:lang w:eastAsia="de-DE"/>
              </w:rPr>
              <w:t>OledDisplay</w:t>
            </w:r>
            <w:proofErr w:type="spellEnd"/>
            <w:r w:rsidRPr="00DC6D07">
              <w:rPr>
                <w:lang w:eastAsia="de-DE"/>
              </w:rPr>
              <w:t xml:space="preserve"> in addition to the</w:t>
            </w:r>
            <w:r w:rsidRPr="00DC6D07">
              <w:rPr>
                <w:i/>
                <w:lang w:eastAsia="de-DE"/>
              </w:rPr>
              <w:t xml:space="preserve"> </w:t>
            </w:r>
            <w:proofErr w:type="spellStart"/>
            <w:r w:rsidRPr="002A0DF6">
              <w:rPr>
                <w:i/>
              </w:rPr>
              <w:t>TeamName</w:t>
            </w:r>
            <w:proofErr w:type="spellEnd"/>
          </w:p>
        </w:tc>
      </w:tr>
      <w:tr w:rsidR="0079311A" w:rsidRPr="00E96612" w14:paraId="2B684D7F" w14:textId="77777777" w:rsidTr="00474151">
        <w:tc>
          <w:tcPr>
            <w:tcW w:w="2480" w:type="dxa"/>
          </w:tcPr>
          <w:p w14:paraId="702C4451" w14:textId="77777777" w:rsidR="0079311A" w:rsidRPr="00B27DB6" w:rsidRDefault="0079311A" w:rsidP="00474151">
            <w:pPr>
              <w:pStyle w:val="NTTabellentext"/>
            </w:pPr>
            <w:proofErr w:type="spellStart"/>
            <w:r w:rsidRPr="00B27DB6">
              <w:t>DriveMotors</w:t>
            </w:r>
            <w:proofErr w:type="spellEnd"/>
          </w:p>
        </w:tc>
        <w:tc>
          <w:tcPr>
            <w:tcW w:w="6863" w:type="dxa"/>
          </w:tcPr>
          <w:p w14:paraId="6D45D77A" w14:textId="77777777" w:rsidR="0079311A" w:rsidRPr="00DC6D07" w:rsidRDefault="0079311A" w:rsidP="00F25C30">
            <w:pPr>
              <w:pStyle w:val="NTTabellentext"/>
              <w:keepNext/>
              <w:rPr>
                <w:lang w:eastAsia="de-DE"/>
              </w:rPr>
            </w:pPr>
            <w:r w:rsidRPr="00DC6D07">
              <w:rPr>
                <w:lang w:eastAsia="de-DE"/>
              </w:rPr>
              <w:t xml:space="preserve">The two </w:t>
            </w:r>
            <w:r>
              <w:t xml:space="preserve">metal gearmotors that are connected to the wheels on the backside of the </w:t>
            </w:r>
            <w:r w:rsidRPr="00F25C30">
              <w:rPr>
                <w:i/>
              </w:rPr>
              <w:t>Robot</w:t>
            </w:r>
          </w:p>
        </w:tc>
      </w:tr>
      <w:tr w:rsidR="0079311A" w:rsidRPr="00E96612" w14:paraId="310C2B7F"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B71C372" w14:textId="77777777" w:rsidR="0079311A" w:rsidRPr="00B27DB6" w:rsidRDefault="0079311A" w:rsidP="00474151">
            <w:pPr>
              <w:pStyle w:val="NTTabellentext"/>
              <w:rPr>
                <w:iCs/>
              </w:rPr>
            </w:pPr>
            <w:proofErr w:type="spellStart"/>
            <w:r w:rsidRPr="00B27DB6">
              <w:t>FullLap</w:t>
            </w:r>
            <w:proofErr w:type="spellEnd"/>
          </w:p>
        </w:tc>
        <w:tc>
          <w:tcPr>
            <w:tcW w:w="6863" w:type="dxa"/>
          </w:tcPr>
          <w:p w14:paraId="3663E31A" w14:textId="77777777" w:rsidR="0079311A" w:rsidRPr="00DC6D07" w:rsidRDefault="0079311A" w:rsidP="00F25C30">
            <w:pPr>
              <w:pStyle w:val="NTTabellentext"/>
              <w:keepNext/>
              <w:rPr>
                <w:lang w:eastAsia="de-DE"/>
              </w:rPr>
            </w:pPr>
            <w:r w:rsidRPr="00DC6D07">
              <w:rPr>
                <w:lang w:eastAsia="de-DE"/>
              </w:rPr>
              <w:t xml:space="preserve">One lap on the </w:t>
            </w:r>
            <w:proofErr w:type="spellStart"/>
            <w:r w:rsidRPr="00DC6D07">
              <w:rPr>
                <w:i/>
                <w:lang w:eastAsia="de-DE"/>
              </w:rPr>
              <w:t>PlayField</w:t>
            </w:r>
            <w:proofErr w:type="spellEnd"/>
            <w:r w:rsidRPr="00DC6D07">
              <w:rPr>
                <w:i/>
                <w:lang w:eastAsia="de-DE"/>
              </w:rPr>
              <w:t xml:space="preserve"> </w:t>
            </w:r>
            <w:r w:rsidRPr="00DC6D07">
              <w:rPr>
                <w:lang w:eastAsia="de-DE"/>
              </w:rPr>
              <w:t xml:space="preserve">that starts with the </w:t>
            </w:r>
            <w:proofErr w:type="spellStart"/>
            <w:r w:rsidRPr="002A4021">
              <w:rPr>
                <w:i/>
                <w:iCs/>
              </w:rPr>
              <w:t>StartFinishLin</w:t>
            </w:r>
            <w:r>
              <w:rPr>
                <w:i/>
                <w:iCs/>
              </w:rPr>
              <w:t>e</w:t>
            </w:r>
            <w:proofErr w:type="spellEnd"/>
            <w:r>
              <w:rPr>
                <w:iCs/>
              </w:rPr>
              <w:t xml:space="preserve"> and ends with the same </w:t>
            </w:r>
            <w:proofErr w:type="spellStart"/>
            <w:r w:rsidRPr="002A4021">
              <w:rPr>
                <w:i/>
                <w:iCs/>
              </w:rPr>
              <w:t>StartFinishLin</w:t>
            </w:r>
            <w:r>
              <w:rPr>
                <w:i/>
                <w:iCs/>
              </w:rPr>
              <w:t>e</w:t>
            </w:r>
            <w:proofErr w:type="spellEnd"/>
          </w:p>
        </w:tc>
      </w:tr>
      <w:tr w:rsidR="0079311A" w:rsidRPr="00E96612" w14:paraId="251135D4" w14:textId="77777777" w:rsidTr="00474151">
        <w:tc>
          <w:tcPr>
            <w:tcW w:w="2480" w:type="dxa"/>
          </w:tcPr>
          <w:p w14:paraId="3AED72D1" w14:textId="77777777" w:rsidR="0079311A" w:rsidRPr="00B27DB6" w:rsidRDefault="0079311A" w:rsidP="00474151">
            <w:pPr>
              <w:pStyle w:val="NTTabellentext"/>
            </w:pPr>
            <w:proofErr w:type="spellStart"/>
            <w:r w:rsidRPr="00B27DB6">
              <w:t>FullStop</w:t>
            </w:r>
            <w:proofErr w:type="spellEnd"/>
          </w:p>
        </w:tc>
        <w:tc>
          <w:tcPr>
            <w:tcW w:w="6863" w:type="dxa"/>
          </w:tcPr>
          <w:p w14:paraId="425A80EF" w14:textId="77777777" w:rsidR="0079311A" w:rsidRPr="00DC6D07" w:rsidRDefault="0079311A" w:rsidP="00F25C30">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not moving because the </w:t>
            </w:r>
            <w:proofErr w:type="spellStart"/>
            <w:r w:rsidRPr="00DC6D07">
              <w:rPr>
                <w:i/>
                <w:lang w:eastAsia="de-DE"/>
              </w:rPr>
              <w:t>DriveMotors</w:t>
            </w:r>
            <w:proofErr w:type="spellEnd"/>
            <w:r w:rsidRPr="00DC6D07">
              <w:rPr>
                <w:lang w:eastAsia="de-DE"/>
              </w:rPr>
              <w:t xml:space="preserve"> do not receive any power</w:t>
            </w:r>
          </w:p>
        </w:tc>
      </w:tr>
      <w:tr w:rsidR="004F4CE4" w:rsidRPr="00E96612" w14:paraId="30D235BB"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3B0D0AE" w14:textId="094BA69B" w:rsidR="004F4CE4" w:rsidRPr="00B27DB6" w:rsidRDefault="004F4CE4" w:rsidP="00474151">
            <w:pPr>
              <w:pStyle w:val="NTTabellentext"/>
            </w:pPr>
            <w:proofErr w:type="spellStart"/>
            <w:r>
              <w:t>LapTime</w:t>
            </w:r>
            <w:proofErr w:type="spellEnd"/>
          </w:p>
        </w:tc>
        <w:tc>
          <w:tcPr>
            <w:tcW w:w="6863" w:type="dxa"/>
          </w:tcPr>
          <w:p w14:paraId="41428AC3" w14:textId="1587C213" w:rsidR="004F4CE4" w:rsidRPr="00DC6D07" w:rsidRDefault="004F4CE4" w:rsidP="00F25C30">
            <w:pPr>
              <w:pStyle w:val="NTTabellentext"/>
              <w:keepNext/>
              <w:rPr>
                <w:lang w:eastAsia="de-DE"/>
              </w:rPr>
            </w:pPr>
            <w:r>
              <w:rPr>
                <w:lang w:eastAsia="de-DE"/>
              </w:rPr>
              <w:t xml:space="preserve">The time the Robot needed to finish a </w:t>
            </w:r>
            <w:proofErr w:type="spellStart"/>
            <w:r w:rsidRPr="00595055">
              <w:rPr>
                <w:i/>
                <w:lang w:eastAsia="de-DE"/>
              </w:rPr>
              <w:t>FullLap</w:t>
            </w:r>
            <w:proofErr w:type="spellEnd"/>
          </w:p>
        </w:tc>
      </w:tr>
      <w:tr w:rsidR="0079311A" w:rsidRPr="00E96612" w14:paraId="06608F23" w14:textId="77777777" w:rsidTr="00474151">
        <w:tc>
          <w:tcPr>
            <w:tcW w:w="2480" w:type="dxa"/>
          </w:tcPr>
          <w:p w14:paraId="204ADA2A" w14:textId="77777777" w:rsidR="0079311A" w:rsidRPr="00B27DB6" w:rsidRDefault="0079311A" w:rsidP="00474151">
            <w:pPr>
              <w:pStyle w:val="NTTabellentext"/>
              <w:rPr>
                <w:iCs/>
              </w:rPr>
            </w:pPr>
            <w:proofErr w:type="spellStart"/>
            <w:r>
              <w:rPr>
                <w:iCs/>
              </w:rPr>
              <w:t>GuideLine</w:t>
            </w:r>
            <w:proofErr w:type="spellEnd"/>
          </w:p>
        </w:tc>
        <w:tc>
          <w:tcPr>
            <w:tcW w:w="6863" w:type="dxa"/>
          </w:tcPr>
          <w:p w14:paraId="72A0300E" w14:textId="77777777" w:rsidR="0079311A" w:rsidRPr="00DC6D07" w:rsidRDefault="0079311A" w:rsidP="00F25C30">
            <w:pPr>
              <w:pStyle w:val="NTTabellentext"/>
              <w:keepNext/>
              <w:rPr>
                <w:lang w:eastAsia="de-DE"/>
              </w:rPr>
            </w:pPr>
            <w:r w:rsidRPr="00DC6D07">
              <w:rPr>
                <w:lang w:eastAsia="de-DE"/>
              </w:rPr>
              <w:t xml:space="preserve">The line on the </w:t>
            </w:r>
            <w:proofErr w:type="spellStart"/>
            <w:r w:rsidRPr="00DC6D07">
              <w:rPr>
                <w:lang w:eastAsia="de-DE"/>
              </w:rPr>
              <w:t>PlayField</w:t>
            </w:r>
            <w:proofErr w:type="spellEnd"/>
            <w:r w:rsidRPr="00DC6D07">
              <w:rPr>
                <w:lang w:eastAsia="de-DE"/>
              </w:rPr>
              <w:t xml:space="preserve"> that marks the lap and shows the Robot where it must drive</w:t>
            </w:r>
          </w:p>
        </w:tc>
      </w:tr>
      <w:tr w:rsidR="0079311A" w:rsidRPr="00E96612" w14:paraId="70D693C0"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415FE38B" w14:textId="77777777" w:rsidR="0079311A" w:rsidRPr="00B27DB6" w:rsidRDefault="0079311A" w:rsidP="004444CD">
            <w:pPr>
              <w:pStyle w:val="NTTabellentext"/>
            </w:pPr>
            <w:proofErr w:type="spellStart"/>
            <w:r>
              <w:t>ParameterSets</w:t>
            </w:r>
            <w:proofErr w:type="spellEnd"/>
          </w:p>
        </w:tc>
        <w:tc>
          <w:tcPr>
            <w:tcW w:w="6863" w:type="dxa"/>
          </w:tcPr>
          <w:p w14:paraId="16A91D52" w14:textId="77777777" w:rsidR="0079311A" w:rsidRDefault="0079311A" w:rsidP="004444CD">
            <w:pPr>
              <w:pStyle w:val="NTTabellentext"/>
              <w:keepNext/>
            </w:pPr>
            <w:r>
              <w:t xml:space="preserve">The </w:t>
            </w:r>
            <w:r w:rsidRPr="00EC5241">
              <w:rPr>
                <w:i/>
              </w:rPr>
              <w:t>Robot</w:t>
            </w:r>
            <w:r>
              <w:t xml:space="preserve"> allows to choose between different sets of parameters which affect the </w:t>
            </w:r>
            <w:r w:rsidRPr="00EC5241">
              <w:rPr>
                <w:i/>
              </w:rPr>
              <w:t>Robot</w:t>
            </w:r>
            <w:r>
              <w:t>’s behavior, e.g. a more cautious driving style</w:t>
            </w:r>
          </w:p>
        </w:tc>
      </w:tr>
      <w:tr w:rsidR="0079311A" w:rsidRPr="00E96612" w14:paraId="4EFD1F3E" w14:textId="77777777" w:rsidTr="00474151">
        <w:tc>
          <w:tcPr>
            <w:tcW w:w="2480" w:type="dxa"/>
          </w:tcPr>
          <w:p w14:paraId="72EF1918" w14:textId="77777777" w:rsidR="0079311A" w:rsidRPr="00B27DB6" w:rsidRDefault="0079311A" w:rsidP="00474151">
            <w:pPr>
              <w:pStyle w:val="NTTabellentext"/>
            </w:pPr>
            <w:proofErr w:type="spellStart"/>
            <w:r w:rsidRPr="00B27DB6">
              <w:t>PlayField</w:t>
            </w:r>
            <w:proofErr w:type="spellEnd"/>
          </w:p>
        </w:tc>
        <w:tc>
          <w:tcPr>
            <w:tcW w:w="6863" w:type="dxa"/>
          </w:tcPr>
          <w:p w14:paraId="59A2A0BC" w14:textId="77777777" w:rsidR="0079311A" w:rsidRPr="00DC6D07" w:rsidRDefault="0079311A" w:rsidP="00F25C30">
            <w:pPr>
              <w:pStyle w:val="NTTabellentext"/>
              <w:keepNext/>
              <w:rPr>
                <w:lang w:eastAsia="de-DE"/>
              </w:rPr>
            </w:pPr>
            <w:r w:rsidRPr="00DC6D07">
              <w:rPr>
                <w:lang w:eastAsia="de-DE"/>
              </w:rPr>
              <w:t xml:space="preserve">The flat surface the </w:t>
            </w:r>
            <w:r w:rsidRPr="00DC6D07">
              <w:rPr>
                <w:i/>
                <w:lang w:eastAsia="de-DE"/>
              </w:rPr>
              <w:t>Robot</w:t>
            </w:r>
            <w:r w:rsidRPr="00DC6D07">
              <w:rPr>
                <w:lang w:eastAsia="de-DE"/>
              </w:rPr>
              <w:t xml:space="preserve"> drives on</w:t>
            </w:r>
          </w:p>
        </w:tc>
      </w:tr>
      <w:tr w:rsidR="0079311A" w:rsidRPr="00E96612" w14:paraId="0A567FA2"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5FA46A48" w14:textId="77777777" w:rsidR="0079311A" w:rsidRPr="00B27DB6" w:rsidRDefault="0079311A" w:rsidP="00474151">
            <w:pPr>
              <w:pStyle w:val="NTTabellentext"/>
            </w:pPr>
            <w:proofErr w:type="spellStart"/>
            <w:r w:rsidRPr="00B27DB6">
              <w:t>PoweredOn</w:t>
            </w:r>
            <w:proofErr w:type="spellEnd"/>
          </w:p>
        </w:tc>
        <w:tc>
          <w:tcPr>
            <w:tcW w:w="6863" w:type="dxa"/>
          </w:tcPr>
          <w:p w14:paraId="418E476A" w14:textId="77777777" w:rsidR="0079311A" w:rsidRPr="00DC6D07" w:rsidRDefault="0079311A" w:rsidP="00474151">
            <w:pPr>
              <w:pStyle w:val="NTTabellentext"/>
              <w:keepNext/>
              <w:rPr>
                <w:lang w:eastAsia="de-DE"/>
              </w:rPr>
            </w:pPr>
            <w:r w:rsidRPr="00DC6D07">
              <w:rPr>
                <w:lang w:eastAsia="de-DE"/>
              </w:rPr>
              <w:t xml:space="preserve">The </w:t>
            </w:r>
            <w:r w:rsidRPr="00DC6D07">
              <w:rPr>
                <w:i/>
                <w:lang w:eastAsia="de-DE"/>
              </w:rPr>
              <w:t>Robot</w:t>
            </w:r>
            <w:r w:rsidRPr="00DC6D07">
              <w:rPr>
                <w:lang w:eastAsia="de-DE"/>
              </w:rPr>
              <w:t xml:space="preserve"> is supplied with power for at least 500ms so that all the software of</w:t>
            </w:r>
            <w:r>
              <w:rPr>
                <w:lang w:eastAsia="de-DE"/>
              </w:rPr>
              <w:t xml:space="preserve"> </w:t>
            </w:r>
            <w:r w:rsidRPr="00DC6D07">
              <w:rPr>
                <w:lang w:eastAsia="de-DE"/>
              </w:rPr>
              <w:t xml:space="preserve">the </w:t>
            </w:r>
            <w:proofErr w:type="spellStart"/>
            <w:r w:rsidRPr="00DC6D07">
              <w:rPr>
                <w:lang w:eastAsia="de-DE"/>
              </w:rPr>
              <w:t>Mcu</w:t>
            </w:r>
            <w:proofErr w:type="spellEnd"/>
            <w:r w:rsidRPr="00DC6D07">
              <w:rPr>
                <w:lang w:eastAsia="de-DE"/>
              </w:rPr>
              <w:t xml:space="preserve"> had enough time to finish all initialization steps</w:t>
            </w:r>
          </w:p>
        </w:tc>
      </w:tr>
      <w:tr w:rsidR="0079311A" w:rsidRPr="00E96612" w14:paraId="0A422375" w14:textId="77777777" w:rsidTr="00474151">
        <w:tc>
          <w:tcPr>
            <w:tcW w:w="2480" w:type="dxa"/>
          </w:tcPr>
          <w:p w14:paraId="336B2053" w14:textId="77777777" w:rsidR="0079311A" w:rsidRPr="00B27DB6" w:rsidRDefault="0079311A" w:rsidP="00474151">
            <w:pPr>
              <w:pStyle w:val="NTTabellentext"/>
              <w:rPr>
                <w:lang w:val="de-DE" w:eastAsia="de-DE"/>
              </w:rPr>
            </w:pPr>
            <w:r w:rsidRPr="00B27DB6">
              <w:t>Redetect</w:t>
            </w:r>
          </w:p>
        </w:tc>
        <w:tc>
          <w:tcPr>
            <w:tcW w:w="6863" w:type="dxa"/>
          </w:tcPr>
          <w:p w14:paraId="2FC3EC04" w14:textId="63FF04D4" w:rsidR="0079311A" w:rsidRPr="005B435F" w:rsidRDefault="004F4CE4" w:rsidP="00474151">
            <w:pPr>
              <w:pStyle w:val="NTTabellentext"/>
              <w:keepNext/>
              <w:rPr>
                <w:lang w:eastAsia="de-DE"/>
              </w:rPr>
            </w:pPr>
            <w:r w:rsidRPr="005B435F">
              <w:rPr>
                <w:lang w:eastAsia="de-DE"/>
              </w:rPr>
              <w:t>Searching and r</w:t>
            </w:r>
            <w:r w:rsidR="0079311A" w:rsidRPr="005B435F">
              <w:rPr>
                <w:lang w:eastAsia="de-DE"/>
              </w:rPr>
              <w:t xml:space="preserve">ecognizing </w:t>
            </w:r>
            <w:r w:rsidRPr="005B435F">
              <w:rPr>
                <w:lang w:eastAsia="de-DE"/>
              </w:rPr>
              <w:t xml:space="preserve">the </w:t>
            </w:r>
            <w:proofErr w:type="spellStart"/>
            <w:r w:rsidR="0079311A" w:rsidRPr="005B435F">
              <w:rPr>
                <w:i/>
                <w:iCs/>
                <w:lang w:eastAsia="de-DE"/>
              </w:rPr>
              <w:t>GuideLine</w:t>
            </w:r>
            <w:proofErr w:type="spellEnd"/>
            <w:r w:rsidR="0079311A" w:rsidRPr="005B435F">
              <w:rPr>
                <w:lang w:eastAsia="de-DE"/>
              </w:rPr>
              <w:t xml:space="preserve"> after losing </w:t>
            </w:r>
            <w:proofErr w:type="spellStart"/>
            <w:r w:rsidR="0079311A" w:rsidRPr="005B435F">
              <w:rPr>
                <w:i/>
                <w:iCs/>
                <w:lang w:eastAsia="de-DE"/>
              </w:rPr>
              <w:t>GuideLine</w:t>
            </w:r>
            <w:proofErr w:type="spellEnd"/>
            <w:r w:rsidR="0079311A" w:rsidRPr="005B435F">
              <w:rPr>
                <w:lang w:eastAsia="de-DE"/>
              </w:rPr>
              <w:t xml:space="preserve"> while driving</w:t>
            </w:r>
          </w:p>
        </w:tc>
      </w:tr>
      <w:tr w:rsidR="0079311A" w:rsidRPr="00E96612" w14:paraId="34224007"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2656F65A" w14:textId="77777777" w:rsidR="0079311A" w:rsidRPr="00B27DB6" w:rsidRDefault="0079311A" w:rsidP="004444CD">
            <w:pPr>
              <w:pStyle w:val="NTTabellentext"/>
            </w:pPr>
            <w:proofErr w:type="spellStart"/>
            <w:r w:rsidRPr="00B27DB6">
              <w:t>ShortBeep</w:t>
            </w:r>
            <w:proofErr w:type="spellEnd"/>
          </w:p>
        </w:tc>
        <w:tc>
          <w:tcPr>
            <w:tcW w:w="6863" w:type="dxa"/>
          </w:tcPr>
          <w:p w14:paraId="7135B308" w14:textId="3C193190" w:rsidR="0079311A" w:rsidRPr="00DC6D07" w:rsidRDefault="00A95999" w:rsidP="004444CD">
            <w:pPr>
              <w:pStyle w:val="NTTabellentext"/>
              <w:keepNext/>
              <w:rPr>
                <w:lang w:eastAsia="de-DE"/>
              </w:rPr>
            </w:pPr>
            <w:r>
              <w:t xml:space="preserve">The </w:t>
            </w:r>
            <w:proofErr w:type="spellStart"/>
            <w:r>
              <w:t>ShortBeep</w:t>
            </w:r>
            <w:proofErr w:type="spellEnd"/>
            <w:r>
              <w:t xml:space="preserve"> is a signal</w:t>
            </w:r>
            <w:r w:rsidR="0079311A">
              <w:t xml:space="preserve"> of frequency 440Hz</w:t>
            </w:r>
            <w:r>
              <w:t xml:space="preserve"> with a </w:t>
            </w:r>
            <w:r w:rsidR="0079311A">
              <w:t xml:space="preserve">duration </w:t>
            </w:r>
            <w:r>
              <w:t xml:space="preserve">of </w:t>
            </w:r>
            <w:r w:rsidR="0079311A">
              <w:t>100</w:t>
            </w:r>
            <w:r>
              <w:t>0</w:t>
            </w:r>
            <w:r w:rsidR="0079311A">
              <w:t>ms</w:t>
            </w:r>
            <w:r>
              <w:t xml:space="preserve"> and a</w:t>
            </w:r>
            <w:r w:rsidR="0079311A">
              <w:t xml:space="preserve"> </w:t>
            </w:r>
            <w:r>
              <w:t xml:space="preserve">minimum </w:t>
            </w:r>
            <w:r w:rsidR="0079311A">
              <w:t xml:space="preserve">volume </w:t>
            </w:r>
            <w:r>
              <w:t>of</w:t>
            </w:r>
            <w:r w:rsidR="0079311A">
              <w:t xml:space="preserve"> 60dB at 10cm distance</w:t>
            </w:r>
            <w:r w:rsidR="0079311A">
              <w:tab/>
            </w:r>
          </w:p>
        </w:tc>
      </w:tr>
      <w:tr w:rsidR="0079311A" w:rsidRPr="00E96612" w14:paraId="2E6BD1F3" w14:textId="77777777" w:rsidTr="00474151">
        <w:tc>
          <w:tcPr>
            <w:tcW w:w="2480" w:type="dxa"/>
          </w:tcPr>
          <w:p w14:paraId="20FF2BC7" w14:textId="77777777" w:rsidR="0079311A" w:rsidRPr="00B27DB6" w:rsidRDefault="0079311A" w:rsidP="00474151">
            <w:pPr>
              <w:pStyle w:val="NTTabellentext"/>
              <w:rPr>
                <w:iCs/>
              </w:rPr>
            </w:pPr>
            <w:proofErr w:type="spellStart"/>
            <w:r w:rsidRPr="00B27DB6">
              <w:rPr>
                <w:iCs/>
              </w:rPr>
              <w:t>StartFinishLine</w:t>
            </w:r>
            <w:proofErr w:type="spellEnd"/>
          </w:p>
        </w:tc>
        <w:tc>
          <w:tcPr>
            <w:tcW w:w="6863" w:type="dxa"/>
          </w:tcPr>
          <w:p w14:paraId="783F45F5" w14:textId="77777777" w:rsidR="0079311A" w:rsidRPr="005B435F" w:rsidRDefault="0079311A" w:rsidP="00F25C30">
            <w:pPr>
              <w:pStyle w:val="NTTabellentext"/>
              <w:keepNext/>
              <w:rPr>
                <w:lang w:eastAsia="de-DE"/>
              </w:rPr>
            </w:pPr>
            <w:r w:rsidRPr="005B435F">
              <w:rPr>
                <w:lang w:eastAsia="de-DE"/>
              </w:rPr>
              <w:t xml:space="preserve">The line perpendicular to the </w:t>
            </w:r>
            <w:proofErr w:type="spellStart"/>
            <w:r w:rsidRPr="005B435F">
              <w:rPr>
                <w:i/>
                <w:lang w:eastAsia="de-DE"/>
              </w:rPr>
              <w:t>GuideLine</w:t>
            </w:r>
            <w:proofErr w:type="spellEnd"/>
            <w:r w:rsidRPr="005B435F">
              <w:rPr>
                <w:lang w:eastAsia="de-DE"/>
              </w:rPr>
              <w:t xml:space="preserve"> that marks the beginning and end of the lap</w:t>
            </w:r>
          </w:p>
        </w:tc>
      </w:tr>
      <w:tr w:rsidR="0079311A" w:rsidRPr="00E96612" w14:paraId="0D67B0E4"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79621A2F" w14:textId="77777777" w:rsidR="0079311A" w:rsidRPr="00B27DB6" w:rsidRDefault="0079311A" w:rsidP="004444CD">
            <w:pPr>
              <w:pStyle w:val="NTTabellentext"/>
            </w:pPr>
            <w:r w:rsidRPr="00B27DB6">
              <w:t>State</w:t>
            </w:r>
          </w:p>
        </w:tc>
        <w:tc>
          <w:tcPr>
            <w:tcW w:w="6863" w:type="dxa"/>
          </w:tcPr>
          <w:p w14:paraId="43938525" w14:textId="77777777" w:rsidR="0079311A" w:rsidRDefault="0079311A" w:rsidP="004444CD">
            <w:pPr>
              <w:pStyle w:val="NTTabellentext"/>
              <w:keepNext/>
            </w:pPr>
            <w:r>
              <w:t>The state of the Robot. Only one state can be active at the same time</w:t>
            </w:r>
          </w:p>
        </w:tc>
      </w:tr>
      <w:tr w:rsidR="0079311A" w:rsidRPr="00E96612" w14:paraId="4F7D7C68" w14:textId="77777777" w:rsidTr="00474151">
        <w:tc>
          <w:tcPr>
            <w:tcW w:w="2480" w:type="dxa"/>
          </w:tcPr>
          <w:p w14:paraId="5DF9C323" w14:textId="77777777" w:rsidR="0079311A" w:rsidRPr="00B27DB6" w:rsidRDefault="0079311A" w:rsidP="00474151">
            <w:pPr>
              <w:pStyle w:val="NTTabellentext"/>
            </w:pPr>
            <w:proofErr w:type="spellStart"/>
            <w:r w:rsidRPr="00B27DB6">
              <w:rPr>
                <w:iCs/>
              </w:rPr>
              <w:t>TeamN</w:t>
            </w:r>
            <w:r>
              <w:rPr>
                <w:iCs/>
              </w:rPr>
              <w:t>ame</w:t>
            </w:r>
            <w:proofErr w:type="spellEnd"/>
          </w:p>
        </w:tc>
        <w:tc>
          <w:tcPr>
            <w:tcW w:w="6863" w:type="dxa"/>
          </w:tcPr>
          <w:p w14:paraId="51C00B47" w14:textId="6795554E" w:rsidR="0079311A" w:rsidRPr="00DC6D07" w:rsidRDefault="0079311A" w:rsidP="00F25C30">
            <w:pPr>
              <w:pStyle w:val="NTTabellentext"/>
              <w:keepNext/>
              <w:rPr>
                <w:lang w:eastAsia="de-DE"/>
              </w:rPr>
            </w:pPr>
            <w:r>
              <w:rPr>
                <w:lang w:eastAsia="de-DE"/>
              </w:rPr>
              <w:t>The n</w:t>
            </w:r>
            <w:r w:rsidRPr="009C34FF">
              <w:rPr>
                <w:lang w:eastAsia="de-DE"/>
              </w:rPr>
              <w:t xml:space="preserve">ame </w:t>
            </w:r>
            <w:r w:rsidRPr="005B435F">
              <w:rPr>
                <w:lang w:eastAsia="de-DE"/>
              </w:rPr>
              <w:t xml:space="preserve">that identifies the team that owns the Robot. The name is defined by the software of the </w:t>
            </w:r>
            <w:proofErr w:type="spellStart"/>
            <w:r w:rsidRPr="005B435F">
              <w:rPr>
                <w:lang w:eastAsia="de-DE"/>
              </w:rPr>
              <w:t>Mcu</w:t>
            </w:r>
            <w:proofErr w:type="spellEnd"/>
            <w:r w:rsidRPr="005B435F">
              <w:rPr>
                <w:lang w:eastAsia="de-DE"/>
              </w:rPr>
              <w:t xml:space="preserve"> and cannot be changed</w:t>
            </w:r>
          </w:p>
        </w:tc>
      </w:tr>
      <w:tr w:rsidR="0079311A" w:rsidRPr="00E96612" w14:paraId="34A04A28" w14:textId="77777777" w:rsidTr="00474151">
        <w:trPr>
          <w:cnfStyle w:val="000000010000" w:firstRow="0" w:lastRow="0" w:firstColumn="0" w:lastColumn="0" w:oddVBand="0" w:evenVBand="0" w:oddHBand="0" w:evenHBand="1" w:firstRowFirstColumn="0" w:firstRowLastColumn="0" w:lastRowFirstColumn="0" w:lastRowLastColumn="0"/>
        </w:trPr>
        <w:tc>
          <w:tcPr>
            <w:tcW w:w="2480" w:type="dxa"/>
          </w:tcPr>
          <w:p w14:paraId="1C1A84EA" w14:textId="77777777" w:rsidR="0079311A" w:rsidRPr="00B27DB6" w:rsidRDefault="0079311A" w:rsidP="00474151">
            <w:pPr>
              <w:pStyle w:val="NTTabellentext"/>
            </w:pPr>
            <w:r w:rsidRPr="00B27DB6">
              <w:t>User</w:t>
            </w:r>
          </w:p>
        </w:tc>
        <w:tc>
          <w:tcPr>
            <w:tcW w:w="6863" w:type="dxa"/>
          </w:tcPr>
          <w:p w14:paraId="4069C466" w14:textId="77777777" w:rsidR="0079311A" w:rsidRPr="00DC6D07" w:rsidRDefault="0079311A" w:rsidP="00F25C30">
            <w:pPr>
              <w:pStyle w:val="NTTabellentext"/>
              <w:keepNext/>
              <w:rPr>
                <w:lang w:eastAsia="de-DE"/>
              </w:rPr>
            </w:pPr>
            <w:r w:rsidRPr="00DC6D07">
              <w:rPr>
                <w:lang w:eastAsia="de-DE"/>
              </w:rPr>
              <w:t xml:space="preserve">The person that interacts with the </w:t>
            </w:r>
            <w:r w:rsidRPr="00DC6D07">
              <w:rPr>
                <w:i/>
                <w:lang w:eastAsia="de-DE"/>
              </w:rPr>
              <w:t>Robot</w:t>
            </w:r>
          </w:p>
        </w:tc>
      </w:tr>
    </w:tbl>
    <w:p w14:paraId="6DDBD74B" w14:textId="0BE9FDD7" w:rsidR="00D10875" w:rsidRDefault="00D10875" w:rsidP="00D10875">
      <w:pPr>
        <w:pStyle w:val="Beschriftung"/>
      </w:pPr>
      <w:bookmarkStart w:id="38" w:name="_Toc163732048"/>
      <w:r>
        <w:t xml:space="preserve">Table </w:t>
      </w:r>
      <w:r>
        <w:fldChar w:fldCharType="begin"/>
      </w:r>
      <w:r>
        <w:instrText xml:space="preserve"> SEQ Table \* ARABIC </w:instrText>
      </w:r>
      <w:r>
        <w:fldChar w:fldCharType="separate"/>
      </w:r>
      <w:r w:rsidR="0067643C">
        <w:rPr>
          <w:noProof/>
        </w:rPr>
        <w:t>7</w:t>
      </w:r>
      <w:r>
        <w:fldChar w:fldCharType="end"/>
      </w:r>
      <w:r>
        <w:t>: Other terminology</w:t>
      </w:r>
      <w:bookmarkEnd w:id="38"/>
    </w:p>
    <w:p w14:paraId="755D558F" w14:textId="77777777" w:rsidR="003F07F3" w:rsidRDefault="003F07F3">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2E22224" w14:textId="0C1AA5F5" w:rsidR="00E96612" w:rsidRDefault="00E96612" w:rsidP="00E96612">
      <w:pPr>
        <w:pStyle w:val="berschrift2"/>
      </w:pPr>
      <w:bookmarkStart w:id="39" w:name="_Toc163732027"/>
      <w:r>
        <w:lastRenderedPageBreak/>
        <w:t>Referenced Documents</w:t>
      </w:r>
      <w:bookmarkEnd w:id="39"/>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5AC6B0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6844B490"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2ECFF153"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A69BE0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025E583" w14:textId="77777777" w:rsidTr="00E96612">
        <w:tc>
          <w:tcPr>
            <w:tcW w:w="1271" w:type="dxa"/>
          </w:tcPr>
          <w:p w14:paraId="029222CB"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3B4D6AE9" w14:textId="114622BB" w:rsidR="00E96612" w:rsidRPr="00E96612" w:rsidRDefault="00A95999" w:rsidP="00E96612">
            <w:pPr>
              <w:pStyle w:val="NTTabellentext"/>
              <w:rPr>
                <w:lang w:val="de-DE" w:eastAsia="de-DE"/>
              </w:rPr>
            </w:pPr>
            <w:proofErr w:type="spellStart"/>
            <w:r>
              <w:rPr>
                <w:lang w:val="de-DE" w:eastAsia="de-DE"/>
              </w:rPr>
              <w:t>SpecificationSheet</w:t>
            </w:r>
            <w:proofErr w:type="spellEnd"/>
          </w:p>
        </w:tc>
        <w:tc>
          <w:tcPr>
            <w:tcW w:w="5729" w:type="dxa"/>
          </w:tcPr>
          <w:p w14:paraId="240B4A16" w14:textId="7205F300" w:rsidR="00E96612" w:rsidRPr="005B435F" w:rsidRDefault="002B29FF" w:rsidP="00E96612">
            <w:pPr>
              <w:pStyle w:val="NTTabellentext"/>
              <w:rPr>
                <w:lang w:eastAsia="de-DE"/>
              </w:rPr>
            </w:pPr>
            <w:r w:rsidRPr="005B435F">
              <w:rPr>
                <w:lang w:eastAsia="de-DE"/>
              </w:rPr>
              <w:t xml:space="preserve">The document </w:t>
            </w:r>
            <w:r w:rsidR="00A95999" w:rsidRPr="005B435F">
              <w:rPr>
                <w:lang w:eastAsia="de-DE"/>
              </w:rPr>
              <w:t>„11001_0099_0088_RD-Product-Specification.pdf“</w:t>
            </w:r>
            <w:r w:rsidRPr="005B435F">
              <w:rPr>
                <w:lang w:eastAsia="de-DE"/>
              </w:rPr>
              <w:t xml:space="preserve"> which describes the specifications </w:t>
            </w:r>
            <w:proofErr w:type="spellStart"/>
            <w:r w:rsidRPr="005B435F">
              <w:rPr>
                <w:lang w:eastAsia="de-DE"/>
              </w:rPr>
              <w:t>oft he</w:t>
            </w:r>
            <w:proofErr w:type="spellEnd"/>
            <w:r w:rsidRPr="005B435F">
              <w:rPr>
                <w:lang w:eastAsia="de-DE"/>
              </w:rPr>
              <w:t xml:space="preserve"> project</w:t>
            </w:r>
          </w:p>
        </w:tc>
      </w:tr>
      <w:tr w:rsidR="00E96612" w:rsidRPr="00E96612" w14:paraId="6DE61797" w14:textId="77777777" w:rsidTr="00E96612">
        <w:trPr>
          <w:cnfStyle w:val="000000010000" w:firstRow="0" w:lastRow="0" w:firstColumn="0" w:lastColumn="0" w:oddVBand="0" w:evenVBand="0" w:oddHBand="0" w:evenHBand="1" w:firstRowFirstColumn="0" w:firstRowLastColumn="0" w:lastRowFirstColumn="0" w:lastRowLastColumn="0"/>
        </w:trPr>
        <w:tc>
          <w:tcPr>
            <w:tcW w:w="1271" w:type="dxa"/>
          </w:tcPr>
          <w:p w14:paraId="28E2C349" w14:textId="3EF27406" w:rsidR="00E96612" w:rsidRPr="00E96612" w:rsidRDefault="00A95999" w:rsidP="00E96612">
            <w:pPr>
              <w:pStyle w:val="NTTabellentext"/>
              <w:rPr>
                <w:lang w:val="de-DE" w:eastAsia="de-DE"/>
              </w:rPr>
            </w:pPr>
            <w:r>
              <w:rPr>
                <w:lang w:val="de-DE" w:eastAsia="de-DE"/>
              </w:rPr>
              <w:t>[2]</w:t>
            </w:r>
          </w:p>
        </w:tc>
        <w:tc>
          <w:tcPr>
            <w:tcW w:w="2356" w:type="dxa"/>
          </w:tcPr>
          <w:p w14:paraId="1E6A8231" w14:textId="1DB71987" w:rsidR="00E96612" w:rsidRPr="00E96612" w:rsidRDefault="00A95999" w:rsidP="00E96612">
            <w:pPr>
              <w:pStyle w:val="NTTabellentext"/>
              <w:rPr>
                <w:lang w:val="de-DE" w:eastAsia="de-DE"/>
              </w:rPr>
            </w:pPr>
            <w:proofErr w:type="spellStart"/>
            <w:r>
              <w:rPr>
                <w:lang w:val="de-DE" w:eastAsia="de-DE"/>
              </w:rPr>
              <w:t>PololuDataSheet</w:t>
            </w:r>
            <w:proofErr w:type="spellEnd"/>
          </w:p>
        </w:tc>
        <w:tc>
          <w:tcPr>
            <w:tcW w:w="5729" w:type="dxa"/>
          </w:tcPr>
          <w:p w14:paraId="77114DE4" w14:textId="704A825C" w:rsidR="00E96612" w:rsidRPr="005B435F" w:rsidRDefault="002B29FF" w:rsidP="00E96612">
            <w:pPr>
              <w:pStyle w:val="NTTabellentext"/>
              <w:keepNext/>
              <w:rPr>
                <w:lang w:eastAsia="de-DE"/>
              </w:rPr>
            </w:pPr>
            <w:r w:rsidRPr="005B435F">
              <w:rPr>
                <w:lang w:eastAsia="de-DE"/>
              </w:rPr>
              <w:t xml:space="preserve">The datasheet </w:t>
            </w:r>
            <w:proofErr w:type="spellStart"/>
            <w:r w:rsidRPr="005B435F">
              <w:rPr>
                <w:lang w:eastAsia="de-DE"/>
              </w:rPr>
              <w:t>oft he</w:t>
            </w:r>
            <w:proofErr w:type="spellEnd"/>
            <w:r w:rsidRPr="005B435F">
              <w:rPr>
                <w:lang w:eastAsia="de-DE"/>
              </w:rPr>
              <w:t xml:space="preserve"> </w:t>
            </w:r>
            <w:r w:rsidRPr="005B435F">
              <w:rPr>
                <w:i/>
                <w:lang w:eastAsia="de-DE"/>
              </w:rPr>
              <w:t>Robot</w:t>
            </w:r>
            <w:r w:rsidRPr="005B435F">
              <w:rPr>
                <w:lang w:eastAsia="de-DE"/>
              </w:rPr>
              <w:t xml:space="preserve"> with the name </w:t>
            </w:r>
            <w:r w:rsidR="00A95999" w:rsidRPr="005B435F">
              <w:rPr>
                <w:lang w:eastAsia="de-DE"/>
              </w:rPr>
              <w:t>„zumo_32u4_oled_robot.pdf“</w:t>
            </w:r>
          </w:p>
        </w:tc>
      </w:tr>
    </w:tbl>
    <w:p w14:paraId="2F23EE1F" w14:textId="4CF553D5" w:rsidR="00E96612" w:rsidRDefault="00E96612" w:rsidP="00E96612">
      <w:pPr>
        <w:pStyle w:val="Beschriftung"/>
      </w:pPr>
      <w:bookmarkStart w:id="40" w:name="_Toc163732049"/>
      <w:r>
        <w:t xml:space="preserve">Table </w:t>
      </w:r>
      <w:r>
        <w:fldChar w:fldCharType="begin"/>
      </w:r>
      <w:r>
        <w:instrText xml:space="preserve"> SEQ Table \* ARABIC </w:instrText>
      </w:r>
      <w:r>
        <w:fldChar w:fldCharType="separate"/>
      </w:r>
      <w:r w:rsidR="0067643C">
        <w:rPr>
          <w:noProof/>
        </w:rPr>
        <w:t>8</w:t>
      </w:r>
      <w:r>
        <w:fldChar w:fldCharType="end"/>
      </w:r>
      <w:r>
        <w:t>: Referenced Documents</w:t>
      </w:r>
      <w:bookmarkEnd w:id="40"/>
    </w:p>
    <w:p w14:paraId="1072F541" w14:textId="77777777" w:rsidR="00E96612" w:rsidRPr="00E96612" w:rsidRDefault="00E96612" w:rsidP="00E96612"/>
    <w:p w14:paraId="253777DC" w14:textId="77777777" w:rsidR="00E96612" w:rsidRDefault="00E96612" w:rsidP="00E96612">
      <w:pPr>
        <w:pStyle w:val="berschrift2"/>
      </w:pPr>
      <w:bookmarkStart w:id="41" w:name="_Toc163732028"/>
      <w:r>
        <w:t>Applicable Standards</w:t>
      </w:r>
      <w:bookmarkEnd w:id="41"/>
      <w:r>
        <w:t xml:space="preserve"> </w:t>
      </w:r>
    </w:p>
    <w:tbl>
      <w:tblPr>
        <w:tblStyle w:val="NTKopffettblauweiss"/>
        <w:tblW w:w="9356" w:type="dxa"/>
        <w:tblLayout w:type="fixed"/>
        <w:tblLook w:val="00A0" w:firstRow="1" w:lastRow="0" w:firstColumn="1" w:lastColumn="0" w:noHBand="0" w:noVBand="0"/>
      </w:tblPr>
      <w:tblGrid>
        <w:gridCol w:w="1271"/>
        <w:gridCol w:w="2356"/>
        <w:gridCol w:w="5729"/>
      </w:tblGrid>
      <w:tr w:rsidR="00E96612" w:rsidRPr="00E96612" w14:paraId="46407BE3" w14:textId="77777777" w:rsidTr="00E96612">
        <w:trPr>
          <w:cnfStyle w:val="100000000000" w:firstRow="1" w:lastRow="0" w:firstColumn="0" w:lastColumn="0" w:oddVBand="0" w:evenVBand="0" w:oddHBand="0" w:evenHBand="0" w:firstRowFirstColumn="0" w:firstRowLastColumn="0" w:lastRowFirstColumn="0" w:lastRowLastColumn="0"/>
        </w:trPr>
        <w:tc>
          <w:tcPr>
            <w:tcW w:w="1271" w:type="dxa"/>
          </w:tcPr>
          <w:p w14:paraId="5BFE0411" w14:textId="77777777" w:rsidR="00E96612" w:rsidRPr="00E96612" w:rsidRDefault="00E96612" w:rsidP="00E96612">
            <w:pPr>
              <w:pStyle w:val="NTTabellentext"/>
              <w:rPr>
                <w:lang w:val="de-DE" w:eastAsia="de-DE"/>
              </w:rPr>
            </w:pPr>
            <w:r w:rsidRPr="00E96612">
              <w:rPr>
                <w:lang w:val="de-DE" w:eastAsia="de-DE"/>
              </w:rPr>
              <w:t>Reference</w:t>
            </w:r>
          </w:p>
        </w:tc>
        <w:tc>
          <w:tcPr>
            <w:tcW w:w="2356" w:type="dxa"/>
          </w:tcPr>
          <w:p w14:paraId="3AEEF584" w14:textId="77777777" w:rsidR="00E96612" w:rsidRPr="00E96612" w:rsidRDefault="00E96612" w:rsidP="00E96612">
            <w:pPr>
              <w:pStyle w:val="NTTabellentext"/>
              <w:rPr>
                <w:lang w:val="de-DE" w:eastAsia="de-DE"/>
              </w:rPr>
            </w:pPr>
            <w:proofErr w:type="spellStart"/>
            <w:r w:rsidRPr="00E96612">
              <w:rPr>
                <w:lang w:val="de-DE" w:eastAsia="de-DE"/>
              </w:rPr>
              <w:t>Document-Identification</w:t>
            </w:r>
            <w:proofErr w:type="spellEnd"/>
          </w:p>
        </w:tc>
        <w:tc>
          <w:tcPr>
            <w:tcW w:w="5729" w:type="dxa"/>
          </w:tcPr>
          <w:p w14:paraId="7C4D8DA9" w14:textId="77777777" w:rsidR="00E96612" w:rsidRPr="00E96612" w:rsidRDefault="00E96612" w:rsidP="00E96612">
            <w:pPr>
              <w:pStyle w:val="NTTabellentext"/>
              <w:rPr>
                <w:lang w:val="de-DE" w:eastAsia="de-DE"/>
              </w:rPr>
            </w:pPr>
            <w:r w:rsidRPr="00E96612">
              <w:rPr>
                <w:lang w:val="de-DE" w:eastAsia="de-DE"/>
              </w:rPr>
              <w:t>Description</w:t>
            </w:r>
          </w:p>
        </w:tc>
      </w:tr>
      <w:tr w:rsidR="00E96612" w:rsidRPr="00E96612" w14:paraId="651D0B65" w14:textId="77777777" w:rsidTr="00E96612">
        <w:tc>
          <w:tcPr>
            <w:tcW w:w="1271" w:type="dxa"/>
          </w:tcPr>
          <w:p w14:paraId="32DD9818" w14:textId="77777777" w:rsidR="00E96612" w:rsidRPr="00E96612" w:rsidRDefault="00E96612" w:rsidP="00E96612">
            <w:pPr>
              <w:pStyle w:val="NTTabellentext"/>
              <w:rPr>
                <w:lang w:val="de-DE" w:eastAsia="de-DE"/>
              </w:rPr>
            </w:pPr>
            <w:r w:rsidRPr="00E96612">
              <w:rPr>
                <w:lang w:val="de-DE" w:eastAsia="de-DE"/>
              </w:rPr>
              <w:t>[1]</w:t>
            </w:r>
          </w:p>
        </w:tc>
        <w:tc>
          <w:tcPr>
            <w:tcW w:w="2356" w:type="dxa"/>
          </w:tcPr>
          <w:p w14:paraId="7A20A862" w14:textId="77777777" w:rsidR="00E96612" w:rsidRPr="00E96612" w:rsidRDefault="00E96612" w:rsidP="00E96612">
            <w:pPr>
              <w:pStyle w:val="NTTabellentext"/>
              <w:rPr>
                <w:lang w:val="de-DE" w:eastAsia="de-DE"/>
              </w:rPr>
            </w:pPr>
            <w:r w:rsidRPr="00E96612">
              <w:rPr>
                <w:lang w:val="de-DE" w:eastAsia="de-DE"/>
              </w:rPr>
              <w:t>N/A</w:t>
            </w:r>
          </w:p>
        </w:tc>
        <w:tc>
          <w:tcPr>
            <w:tcW w:w="5729" w:type="dxa"/>
          </w:tcPr>
          <w:p w14:paraId="51E8A55F" w14:textId="77777777" w:rsidR="00E96612" w:rsidRPr="00E96612" w:rsidRDefault="00E96612" w:rsidP="00E96612">
            <w:pPr>
              <w:pStyle w:val="NTTabellentext"/>
              <w:rPr>
                <w:lang w:val="de-DE" w:eastAsia="de-DE"/>
              </w:rPr>
            </w:pPr>
            <w:r w:rsidRPr="00E96612">
              <w:rPr>
                <w:lang w:val="de-DE" w:eastAsia="de-DE"/>
              </w:rPr>
              <w:t>N/A</w:t>
            </w:r>
          </w:p>
        </w:tc>
      </w:tr>
    </w:tbl>
    <w:p w14:paraId="695FF858" w14:textId="1A741926" w:rsidR="00E96612" w:rsidRDefault="00E96612" w:rsidP="00E96612">
      <w:pPr>
        <w:pStyle w:val="Beschriftung"/>
      </w:pPr>
      <w:bookmarkStart w:id="42" w:name="_Toc163732050"/>
      <w:r>
        <w:t xml:space="preserve">Table </w:t>
      </w:r>
      <w:r>
        <w:fldChar w:fldCharType="begin"/>
      </w:r>
      <w:r>
        <w:instrText xml:space="preserve"> SEQ Table \* ARABIC </w:instrText>
      </w:r>
      <w:r>
        <w:fldChar w:fldCharType="separate"/>
      </w:r>
      <w:r w:rsidR="0067643C">
        <w:rPr>
          <w:noProof/>
        </w:rPr>
        <w:t>9</w:t>
      </w:r>
      <w:r>
        <w:fldChar w:fldCharType="end"/>
      </w:r>
      <w:r>
        <w:t>: Applicable Standards</w:t>
      </w:r>
      <w:bookmarkEnd w:id="42"/>
    </w:p>
    <w:p w14:paraId="752B7186" w14:textId="77777777" w:rsidR="00E96612" w:rsidRPr="00E96612" w:rsidRDefault="00E96612" w:rsidP="00E96612"/>
    <w:p w14:paraId="55E0BF82" w14:textId="77777777" w:rsidR="00414B80" w:rsidRDefault="00414B80">
      <w:pPr>
        <w:tabs>
          <w:tab w:val="clear" w:pos="8930"/>
        </w:tabs>
        <w:spacing w:after="160" w:line="259" w:lineRule="auto"/>
        <w:jc w:val="left"/>
        <w:rPr>
          <w:rFonts w:asciiTheme="majorHAnsi" w:eastAsiaTheme="majorEastAsia" w:hAnsiTheme="majorHAnsi" w:cstheme="majorBidi"/>
          <w:b/>
          <w:i/>
          <w:color w:val="0076BD"/>
          <w:sz w:val="28"/>
          <w:szCs w:val="32"/>
        </w:rPr>
      </w:pPr>
      <w:r>
        <w:br w:type="page"/>
      </w:r>
    </w:p>
    <w:p w14:paraId="1EAF1D50" w14:textId="4417889D" w:rsidR="00E96612" w:rsidRPr="00E96612" w:rsidRDefault="00E96612" w:rsidP="00E96612">
      <w:pPr>
        <w:pStyle w:val="berschrift1"/>
      </w:pPr>
      <w:bookmarkStart w:id="43" w:name="_Toc163732029"/>
      <w:r>
        <w:lastRenderedPageBreak/>
        <w:t>Introduction</w:t>
      </w:r>
      <w:bookmarkEnd w:id="43"/>
      <w:r>
        <w:t xml:space="preserve"> </w:t>
      </w:r>
    </w:p>
    <w:p w14:paraId="3F0454D0" w14:textId="77777777" w:rsidR="00E96612" w:rsidRDefault="00E96612" w:rsidP="00E96612">
      <w:pPr>
        <w:pStyle w:val="berschrift2"/>
      </w:pPr>
      <w:bookmarkStart w:id="44" w:name="_Toc163732030"/>
      <w:r>
        <w:t>System Overview</w:t>
      </w:r>
      <w:bookmarkEnd w:id="44"/>
      <w:r>
        <w:t xml:space="preserve"> </w:t>
      </w:r>
    </w:p>
    <w:p w14:paraId="48848918" w14:textId="65BE8C2A" w:rsidR="00414B80" w:rsidRDefault="003B74A0" w:rsidP="00414B80">
      <w:pPr>
        <w:keepNext/>
        <w:jc w:val="center"/>
      </w:pPr>
      <w:r>
        <w:rPr>
          <w:noProof/>
        </w:rPr>
        <w:drawing>
          <wp:inline distT="0" distB="0" distL="0" distR="0" wp14:anchorId="0F756770" wp14:editId="64F6A902">
            <wp:extent cx="6114415" cy="4413250"/>
            <wp:effectExtent l="0" t="0" r="635" b="6350"/>
            <wp:docPr id="15034396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13250"/>
                    </a:xfrm>
                    <a:prstGeom prst="rect">
                      <a:avLst/>
                    </a:prstGeom>
                    <a:noFill/>
                    <a:ln>
                      <a:noFill/>
                    </a:ln>
                  </pic:spPr>
                </pic:pic>
              </a:graphicData>
            </a:graphic>
          </wp:inline>
        </w:drawing>
      </w:r>
    </w:p>
    <w:p w14:paraId="2E75A219" w14:textId="2DA4F5E1" w:rsidR="00384960" w:rsidRDefault="00414B80" w:rsidP="00414B80">
      <w:pPr>
        <w:pStyle w:val="Beschriftung"/>
      </w:pPr>
      <w:bookmarkStart w:id="45" w:name="_Toc163732051"/>
      <w:r>
        <w:t xml:space="preserve">Figure </w:t>
      </w:r>
      <w:r>
        <w:fldChar w:fldCharType="begin"/>
      </w:r>
      <w:r>
        <w:instrText xml:space="preserve"> SEQ Figure \* ARABIC </w:instrText>
      </w:r>
      <w:r>
        <w:fldChar w:fldCharType="separate"/>
      </w:r>
      <w:r w:rsidR="0067643C">
        <w:rPr>
          <w:noProof/>
        </w:rPr>
        <w:t>1</w:t>
      </w:r>
      <w:r>
        <w:fldChar w:fldCharType="end"/>
      </w:r>
      <w:r>
        <w:t xml:space="preserve"> System Overview</w:t>
      </w:r>
      <w:bookmarkEnd w:id="45"/>
    </w:p>
    <w:p w14:paraId="1E5DF06B" w14:textId="77777777" w:rsidR="00414B80" w:rsidRDefault="00414B8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7376351A" w14:textId="6B42A6AE" w:rsidR="00E96612" w:rsidRDefault="0067643C" w:rsidP="00E96612">
      <w:pPr>
        <w:pStyle w:val="berschrift2"/>
      </w:pPr>
      <w:bookmarkStart w:id="46" w:name="_Toc163732031"/>
      <w:r>
        <w:rPr>
          <w:noProof/>
        </w:rPr>
        <w:lastRenderedPageBreak/>
        <mc:AlternateContent>
          <mc:Choice Requires="wps">
            <w:drawing>
              <wp:anchor distT="45720" distB="45720" distL="114300" distR="114300" simplePos="0" relativeHeight="251666432" behindDoc="0" locked="0" layoutInCell="1" allowOverlap="1" wp14:anchorId="77015DBD" wp14:editId="41B13CC5">
                <wp:simplePos x="0" y="0"/>
                <wp:positionH relativeFrom="column">
                  <wp:posOffset>735414</wp:posOffset>
                </wp:positionH>
                <wp:positionV relativeFrom="paragraph">
                  <wp:posOffset>4924509</wp:posOffset>
                </wp:positionV>
                <wp:extent cx="641985" cy="213995"/>
                <wp:effectExtent l="0" t="0" r="0" b="0"/>
                <wp:wrapSquare wrapText="bothSides"/>
                <wp:docPr id="2854879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13995"/>
                        </a:xfrm>
                        <a:prstGeom prst="rect">
                          <a:avLst/>
                        </a:prstGeom>
                        <a:noFill/>
                        <a:ln w="9525">
                          <a:noFill/>
                          <a:miter lim="800000"/>
                          <a:headEnd/>
                          <a:tailEnd/>
                        </a:ln>
                      </wps:spPr>
                      <wps:txbx>
                        <w:txbxContent>
                          <w:p w14:paraId="421399CC" w14:textId="6B4A5529" w:rsidR="0067643C" w:rsidRPr="0067643C" w:rsidRDefault="0067643C">
                            <w:pPr>
                              <w:rPr>
                                <w:sz w:val="14"/>
                                <w:szCs w:val="18"/>
                                <w:lang w:val="de-DE"/>
                              </w:rPr>
                            </w:pPr>
                            <w:proofErr w:type="spellStart"/>
                            <w:r w:rsidRPr="0067643C">
                              <w:rPr>
                                <w:sz w:val="14"/>
                                <w:szCs w:val="18"/>
                              </w:rPr>
                              <w:t>StartButton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15DBD" id="_x0000_t202" coordsize="21600,21600" o:spt="202" path="m,l,21600r21600,l21600,xe">
                <v:stroke joinstyle="miter"/>
                <v:path gradientshapeok="t" o:connecttype="rect"/>
              </v:shapetype>
              <v:shape id="Textfeld 2" o:spid="_x0000_s1026" type="#_x0000_t202" style="position:absolute;left:0;text-align:left;margin-left:57.9pt;margin-top:387.75pt;width:50.55pt;height:16.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" filled="f" stroked="f">
                <v:textbox>
                  <w:txbxContent>
                    <w:p w14:paraId="421399CC" w14:textId="6B4A5529" w:rsidR="0067643C" w:rsidRPr="0067643C" w:rsidRDefault="0067643C">
                      <w:pPr>
                        <w:rPr>
                          <w:sz w:val="14"/>
                          <w:szCs w:val="18"/>
                          <w:lang w:val="de-DE"/>
                        </w:rPr>
                      </w:pPr>
                      <w:proofErr w:type="spellStart"/>
                      <w:r w:rsidRPr="0067643C">
                        <w:rPr>
                          <w:sz w:val="14"/>
                          <w:szCs w:val="18"/>
                        </w:rPr>
                        <w:t>StartButton</w:t>
                      </w:r>
                      <w:proofErr w:type="spellEnd"/>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C12D32E" wp14:editId="1B51B484">
                <wp:simplePos x="0" y="0"/>
                <wp:positionH relativeFrom="column">
                  <wp:posOffset>759864</wp:posOffset>
                </wp:positionH>
                <wp:positionV relativeFrom="paragraph">
                  <wp:posOffset>4991706</wp:posOffset>
                </wp:positionV>
                <wp:extent cx="605195" cy="129496"/>
                <wp:effectExtent l="0" t="0" r="23495" b="23495"/>
                <wp:wrapNone/>
                <wp:docPr id="1026177217" name="Rechteck 1"/>
                <wp:cNvGraphicFramePr/>
                <a:graphic xmlns:a="http://schemas.openxmlformats.org/drawingml/2006/main">
                  <a:graphicData uri="http://schemas.microsoft.com/office/word/2010/wordprocessingShape">
                    <wps:wsp>
                      <wps:cNvSpPr/>
                      <wps:spPr>
                        <a:xfrm>
                          <a:off x="0" y="0"/>
                          <a:ext cx="605195" cy="12949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B68C1" id="Rechteck 1" o:spid="_x0000_s1026" style="position:absolute;margin-left:59.85pt;margin-top:393.05pt;width:47.65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" fillcolor="white [3201]" strokecolor="white [3212]" strokeweight="1pt"/>
            </w:pict>
          </mc:Fallback>
        </mc:AlternateContent>
      </w:r>
      <w:r w:rsidR="00734C5A">
        <w:rPr>
          <w:noProof/>
        </w:rPr>
        <mc:AlternateContent>
          <mc:Choice Requires="wps">
            <w:drawing>
              <wp:anchor distT="0" distB="0" distL="114300" distR="114300" simplePos="0" relativeHeight="251663360" behindDoc="1" locked="0" layoutInCell="1" allowOverlap="1" wp14:anchorId="6FCE3394" wp14:editId="544C0806">
                <wp:simplePos x="0" y="0"/>
                <wp:positionH relativeFrom="column">
                  <wp:posOffset>0</wp:posOffset>
                </wp:positionH>
                <wp:positionV relativeFrom="paragraph">
                  <wp:posOffset>6665595</wp:posOffset>
                </wp:positionV>
                <wp:extent cx="6120130" cy="635"/>
                <wp:effectExtent l="0" t="0" r="0" b="0"/>
                <wp:wrapTight wrapText="bothSides">
                  <wp:wrapPolygon edited="0">
                    <wp:start x="0" y="0"/>
                    <wp:lineTo x="0" y="21600"/>
                    <wp:lineTo x="21600" y="21600"/>
                    <wp:lineTo x="21600" y="0"/>
                  </wp:wrapPolygon>
                </wp:wrapTight>
                <wp:docPr id="631403768" name="Textfeld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AA8AA73" w14:textId="5CD9B86A" w:rsidR="00734C5A" w:rsidRPr="0075727C" w:rsidRDefault="00734C5A" w:rsidP="00734C5A">
                            <w:pPr>
                              <w:pStyle w:val="Beschriftung"/>
                              <w:rPr>
                                <w:i/>
                                <w:noProof/>
                                <w:color w:val="0076BD"/>
                                <w:sz w:val="28"/>
                              </w:rPr>
                            </w:pPr>
                            <w:r>
                              <w:t xml:space="preserve">Figure </w:t>
                            </w:r>
                            <w:r>
                              <w:fldChar w:fldCharType="begin"/>
                            </w:r>
                            <w:r>
                              <w:instrText xml:space="preserve"> SEQ Figure \* ARABIC </w:instrText>
                            </w:r>
                            <w:r>
                              <w:fldChar w:fldCharType="separate"/>
                            </w:r>
                            <w:r w:rsidR="0067643C">
                              <w:rPr>
                                <w:noProof/>
                              </w:rPr>
                              <w:t>2</w:t>
                            </w:r>
                            <w:r>
                              <w:fldChar w:fldCharType="end"/>
                            </w:r>
                            <w:r>
                              <w:t xml:space="preserve"> – Interface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E3394" id="Textfeld 1" o:spid="_x0000_s1027" type="#_x0000_t202" style="position:absolute;left:0;text-align:left;margin-left:0;margin-top:524.85pt;width:48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" stroked="f">
                <v:textbox style="mso-fit-shape-to-text:t" inset="0,0,0,0">
                  <w:txbxContent>
                    <w:p w14:paraId="3AA8AA73" w14:textId="5CD9B86A" w:rsidR="00734C5A" w:rsidRPr="0075727C" w:rsidRDefault="00734C5A" w:rsidP="00734C5A">
                      <w:pPr>
                        <w:pStyle w:val="Beschriftung"/>
                        <w:rPr>
                          <w:i/>
                          <w:noProof/>
                          <w:color w:val="0076BD"/>
                          <w:sz w:val="28"/>
                        </w:rPr>
                      </w:pPr>
                      <w:r>
                        <w:t xml:space="preserve">Figure </w:t>
                      </w:r>
                      <w:r>
                        <w:fldChar w:fldCharType="begin"/>
                      </w:r>
                      <w:r>
                        <w:instrText xml:space="preserve"> SEQ Figure \* ARABIC </w:instrText>
                      </w:r>
                      <w:r>
                        <w:fldChar w:fldCharType="separate"/>
                      </w:r>
                      <w:r w:rsidR="0067643C">
                        <w:rPr>
                          <w:noProof/>
                        </w:rPr>
                        <w:t>2</w:t>
                      </w:r>
                      <w:r>
                        <w:fldChar w:fldCharType="end"/>
                      </w:r>
                      <w:r>
                        <w:t xml:space="preserve"> – Interface Overview</w:t>
                      </w:r>
                    </w:p>
                  </w:txbxContent>
                </v:textbox>
                <w10:wrap type="tight"/>
              </v:shape>
            </w:pict>
          </mc:Fallback>
        </mc:AlternateContent>
      </w:r>
      <w:r w:rsidR="00734C5A">
        <w:rPr>
          <w:noProof/>
        </w:rPr>
        <w:drawing>
          <wp:anchor distT="0" distB="0" distL="114300" distR="114300" simplePos="0" relativeHeight="251661312" behindDoc="1" locked="0" layoutInCell="1" allowOverlap="1" wp14:anchorId="49B1B1BB" wp14:editId="04657724">
            <wp:simplePos x="0" y="0"/>
            <wp:positionH relativeFrom="margin">
              <wp:align>right</wp:align>
            </wp:positionH>
            <wp:positionV relativeFrom="paragraph">
              <wp:posOffset>464024</wp:posOffset>
            </wp:positionV>
            <wp:extent cx="6120130" cy="6144895"/>
            <wp:effectExtent l="0" t="0" r="0" b="8255"/>
            <wp:wrapTight wrapText="bothSides">
              <wp:wrapPolygon edited="0">
                <wp:start x="0" y="0"/>
                <wp:lineTo x="0" y="21562"/>
                <wp:lineTo x="21515" y="21562"/>
                <wp:lineTo x="21515" y="0"/>
                <wp:lineTo x="0" y="0"/>
              </wp:wrapPolygon>
            </wp:wrapTight>
            <wp:docPr id="1570709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14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14B80">
        <w:rPr>
          <w:noProof/>
        </w:rPr>
        <mc:AlternateContent>
          <mc:Choice Requires="wps">
            <w:drawing>
              <wp:anchor distT="0" distB="0" distL="114300" distR="114300" simplePos="0" relativeHeight="251660288" behindDoc="0" locked="0" layoutInCell="1" allowOverlap="1" wp14:anchorId="49542686" wp14:editId="68835224">
                <wp:simplePos x="0" y="0"/>
                <wp:positionH relativeFrom="column">
                  <wp:posOffset>740410</wp:posOffset>
                </wp:positionH>
                <wp:positionV relativeFrom="paragraph">
                  <wp:posOffset>6033135</wp:posOffset>
                </wp:positionV>
                <wp:extent cx="4630420" cy="635"/>
                <wp:effectExtent l="0" t="0" r="0" b="0"/>
                <wp:wrapTopAndBottom/>
                <wp:docPr id="1690725721" name="Textfeld 1"/>
                <wp:cNvGraphicFramePr/>
                <a:graphic xmlns:a="http://schemas.openxmlformats.org/drawingml/2006/main">
                  <a:graphicData uri="http://schemas.microsoft.com/office/word/2010/wordprocessingShape">
                    <wps:wsp>
                      <wps:cNvSpPr txBox="1"/>
                      <wps:spPr>
                        <a:xfrm>
                          <a:off x="0" y="0"/>
                          <a:ext cx="4630420" cy="635"/>
                        </a:xfrm>
                        <a:prstGeom prst="rect">
                          <a:avLst/>
                        </a:prstGeom>
                        <a:solidFill>
                          <a:prstClr val="white"/>
                        </a:solidFill>
                        <a:ln>
                          <a:noFill/>
                        </a:ln>
                      </wps:spPr>
                      <wps:txbx>
                        <w:txbxContent>
                          <w:p w14:paraId="58097F80" w14:textId="5ACB6BD8" w:rsidR="00414B80" w:rsidRPr="00E83FCB" w:rsidRDefault="00414B80" w:rsidP="00414B80">
                            <w:pPr>
                              <w:pStyle w:val="Beschriftung"/>
                              <w:rPr>
                                <w:i/>
                                <w:noProof/>
                                <w:color w:val="0076BD"/>
                                <w:sz w:val="28"/>
                                <w:szCs w:val="26"/>
                              </w:rPr>
                            </w:pPr>
                            <w:bookmarkStart w:id="47" w:name="_Toc163732052"/>
                            <w:r>
                              <w:t xml:space="preserve">Figure </w:t>
                            </w:r>
                            <w:r>
                              <w:fldChar w:fldCharType="begin"/>
                            </w:r>
                            <w:r>
                              <w:instrText xml:space="preserve"> SEQ Figure \* ARABIC </w:instrText>
                            </w:r>
                            <w:r>
                              <w:fldChar w:fldCharType="separate"/>
                            </w:r>
                            <w:r w:rsidR="0067643C">
                              <w:rPr>
                                <w:noProof/>
                              </w:rPr>
                              <w:t>3</w:t>
                            </w:r>
                            <w:r>
                              <w:fldChar w:fldCharType="end"/>
                            </w:r>
                            <w:r>
                              <w:t xml:space="preserve"> Interface Overview</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42686" id="_x0000_s1028" type="#_x0000_t202" style="position:absolute;left:0;text-align:left;margin-left:58.3pt;margin-top:475.05pt;width:36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O8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5vp7ZxCkmJ3Nx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" stroked="f">
                <v:textbox style="mso-fit-shape-to-text:t" inset="0,0,0,0">
                  <w:txbxContent>
                    <w:p w14:paraId="58097F80" w14:textId="5ACB6BD8" w:rsidR="00414B80" w:rsidRPr="00E83FCB" w:rsidRDefault="00414B80" w:rsidP="00414B80">
                      <w:pPr>
                        <w:pStyle w:val="Beschriftung"/>
                        <w:rPr>
                          <w:i/>
                          <w:noProof/>
                          <w:color w:val="0076BD"/>
                          <w:sz w:val="28"/>
                          <w:szCs w:val="26"/>
                        </w:rPr>
                      </w:pPr>
                      <w:bookmarkStart w:id="48" w:name="_Toc163732052"/>
                      <w:r>
                        <w:t xml:space="preserve">Figure </w:t>
                      </w:r>
                      <w:r>
                        <w:fldChar w:fldCharType="begin"/>
                      </w:r>
                      <w:r>
                        <w:instrText xml:space="preserve"> SEQ Figure \* ARABIC </w:instrText>
                      </w:r>
                      <w:r>
                        <w:fldChar w:fldCharType="separate"/>
                      </w:r>
                      <w:r w:rsidR="0067643C">
                        <w:rPr>
                          <w:noProof/>
                        </w:rPr>
                        <w:t>3</w:t>
                      </w:r>
                      <w:r>
                        <w:fldChar w:fldCharType="end"/>
                      </w:r>
                      <w:r>
                        <w:t xml:space="preserve"> Interface Overview</w:t>
                      </w:r>
                      <w:bookmarkEnd w:id="48"/>
                    </w:p>
                  </w:txbxContent>
                </v:textbox>
                <w10:wrap type="topAndBottom"/>
              </v:shape>
            </w:pict>
          </mc:Fallback>
        </mc:AlternateContent>
      </w:r>
      <w:r w:rsidR="00E96612">
        <w:t>Interface Overview</w:t>
      </w:r>
      <w:bookmarkEnd w:id="46"/>
      <w:r w:rsidR="00E96612">
        <w:t xml:space="preserve"> </w:t>
      </w:r>
    </w:p>
    <w:p w14:paraId="40FC3311" w14:textId="33C18078" w:rsidR="00734C5A" w:rsidRDefault="00734C5A" w:rsidP="00734C5A">
      <w:pPr>
        <w:pStyle w:val="StandardWeb"/>
      </w:pPr>
    </w:p>
    <w:p w14:paraId="6135A28E" w14:textId="361A03FC" w:rsidR="00C078A6" w:rsidRPr="00C078A6" w:rsidRDefault="00C078A6" w:rsidP="00AE62CB">
      <w:pPr>
        <w:jc w:val="center"/>
      </w:pPr>
    </w:p>
    <w:p w14:paraId="76405118" w14:textId="2E4DF366" w:rsidR="00821B50" w:rsidRDefault="00821B50">
      <w:pPr>
        <w:tabs>
          <w:tab w:val="clear" w:pos="8930"/>
        </w:tabs>
        <w:spacing w:after="160" w:line="259" w:lineRule="auto"/>
        <w:jc w:val="left"/>
        <w:rPr>
          <w:rFonts w:asciiTheme="majorHAnsi" w:eastAsiaTheme="majorEastAsia" w:hAnsiTheme="majorHAnsi" w:cstheme="majorBidi"/>
          <w:i/>
          <w:color w:val="0076BD"/>
          <w:sz w:val="28"/>
          <w:szCs w:val="26"/>
        </w:rPr>
      </w:pPr>
      <w:r>
        <w:br w:type="page"/>
      </w:r>
    </w:p>
    <w:p w14:paraId="18E008AE" w14:textId="56E3A511" w:rsidR="00E96612" w:rsidRDefault="00E96612" w:rsidP="00E96612">
      <w:pPr>
        <w:pStyle w:val="berschrift2"/>
      </w:pPr>
      <w:bookmarkStart w:id="49" w:name="_Toc163732032"/>
      <w:r>
        <w:lastRenderedPageBreak/>
        <w:t>Scenarios</w:t>
      </w:r>
      <w:bookmarkEnd w:id="49"/>
      <w:r>
        <w:t xml:space="preserve"> </w:t>
      </w:r>
    </w:p>
    <w:p w14:paraId="14B4F8CE" w14:textId="7A396984" w:rsidR="00354002" w:rsidRDefault="00354002" w:rsidP="00313579">
      <w:pPr>
        <w:pStyle w:val="berschrift3"/>
      </w:pPr>
      <w:bookmarkStart w:id="50" w:name="_Toc163732033"/>
      <w:r w:rsidRPr="00354002">
        <w:t>System</w:t>
      </w:r>
      <w:bookmarkEnd w:id="50"/>
    </w:p>
    <w:tbl>
      <w:tblPr>
        <w:tblStyle w:val="Tabellenraster"/>
        <w:tblW w:w="0" w:type="auto"/>
        <w:tblLook w:val="04A0" w:firstRow="1" w:lastRow="0" w:firstColumn="1" w:lastColumn="0" w:noHBand="0" w:noVBand="1"/>
      </w:tblPr>
      <w:tblGrid>
        <w:gridCol w:w="2405"/>
        <w:gridCol w:w="7223"/>
      </w:tblGrid>
      <w:tr w:rsidR="00975E13" w14:paraId="2F1398B0" w14:textId="77777777" w:rsidTr="00474151">
        <w:tc>
          <w:tcPr>
            <w:tcW w:w="2405" w:type="dxa"/>
          </w:tcPr>
          <w:p w14:paraId="1DA5FF0C" w14:textId="77777777" w:rsidR="00975E13" w:rsidRDefault="00975E13" w:rsidP="00474151">
            <w:r>
              <w:t>Reference number</w:t>
            </w:r>
          </w:p>
        </w:tc>
        <w:tc>
          <w:tcPr>
            <w:tcW w:w="7223" w:type="dxa"/>
          </w:tcPr>
          <w:p w14:paraId="0436381E" w14:textId="19FC4E74" w:rsidR="00975E13" w:rsidRDefault="00975E13" w:rsidP="00474151">
            <w:r>
              <w:t>2.3.1.1</w:t>
            </w:r>
          </w:p>
        </w:tc>
      </w:tr>
      <w:tr w:rsidR="00975E13" w14:paraId="08B9C635" w14:textId="77777777" w:rsidTr="00474151">
        <w:tc>
          <w:tcPr>
            <w:tcW w:w="2405" w:type="dxa"/>
          </w:tcPr>
          <w:p w14:paraId="1DD55DD9" w14:textId="77777777" w:rsidR="00975E13" w:rsidRDefault="00975E13" w:rsidP="00474151">
            <w:r>
              <w:t>Name</w:t>
            </w:r>
          </w:p>
        </w:tc>
        <w:tc>
          <w:tcPr>
            <w:tcW w:w="7223" w:type="dxa"/>
          </w:tcPr>
          <w:p w14:paraId="1D7E135E" w14:textId="77777777" w:rsidR="00975E13" w:rsidRPr="00524F31" w:rsidRDefault="00975E13" w:rsidP="00474151">
            <w:pPr>
              <w:rPr>
                <w:i/>
                <w:iCs/>
              </w:rPr>
            </w:pPr>
            <w:proofErr w:type="spellStart"/>
            <w:r>
              <w:rPr>
                <w:i/>
                <w:iCs/>
              </w:rPr>
              <w:t>CalibrateLineSensors</w:t>
            </w:r>
            <w:proofErr w:type="spellEnd"/>
          </w:p>
        </w:tc>
      </w:tr>
      <w:tr w:rsidR="00975E13" w:rsidRPr="00354002" w14:paraId="5D84E91F" w14:textId="77777777" w:rsidTr="00474151">
        <w:tc>
          <w:tcPr>
            <w:tcW w:w="2405" w:type="dxa"/>
          </w:tcPr>
          <w:p w14:paraId="59F5968D" w14:textId="77777777" w:rsidR="00975E13" w:rsidRDefault="00975E13" w:rsidP="00474151">
            <w:r>
              <w:t>Short description</w:t>
            </w:r>
          </w:p>
        </w:tc>
        <w:tc>
          <w:tcPr>
            <w:tcW w:w="7223" w:type="dxa"/>
          </w:tcPr>
          <w:p w14:paraId="3D9D7B03" w14:textId="77777777" w:rsidR="00975E13" w:rsidRPr="00DC6D07" w:rsidRDefault="00975E13" w:rsidP="00474151">
            <w:r w:rsidRPr="00DC6D07">
              <w:t xml:space="preserve">The </w:t>
            </w:r>
            <w:r w:rsidRPr="00DC6D07">
              <w:rPr>
                <w:i/>
              </w:rPr>
              <w:t>LineSensors</w:t>
            </w:r>
            <w:r w:rsidRPr="00DC6D07">
              <w:t xml:space="preserve"> are calibrated to the current light conditions</w:t>
            </w:r>
          </w:p>
        </w:tc>
      </w:tr>
      <w:tr w:rsidR="00975E13" w14:paraId="31416F77" w14:textId="77777777" w:rsidTr="00474151">
        <w:tc>
          <w:tcPr>
            <w:tcW w:w="2405" w:type="dxa"/>
          </w:tcPr>
          <w:p w14:paraId="4EF02B98" w14:textId="77777777" w:rsidR="00975E13" w:rsidRDefault="00975E13" w:rsidP="00474151">
            <w:r>
              <w:t>Precondition</w:t>
            </w:r>
          </w:p>
        </w:tc>
        <w:tc>
          <w:tcPr>
            <w:tcW w:w="7223" w:type="dxa"/>
          </w:tcPr>
          <w:p w14:paraId="6EC53E2F" w14:textId="58E3897A" w:rsidR="00975E13" w:rsidRDefault="00975E13" w:rsidP="00474151">
            <w:r>
              <w:t xml:space="preserve">There are two different sets of preconditions </w:t>
            </w:r>
            <w:r w:rsidR="00823671">
              <w:t>in</w:t>
            </w:r>
            <w:r>
              <w:t xml:space="preserve"> this use case. All the conditions of </w:t>
            </w:r>
            <w:r w:rsidR="00823671">
              <w:t xml:space="preserve">one </w:t>
            </w:r>
            <w:r>
              <w:t>set must be met.</w:t>
            </w:r>
            <w:r w:rsidR="00823671">
              <w:t xml:space="preserve"> The condition sets are mutually exclusive and therefore </w:t>
            </w:r>
            <w:r w:rsidR="003F07F3">
              <w:t>cannot</w:t>
            </w:r>
            <w:r w:rsidR="00823671">
              <w:t xml:space="preserve"> be </w:t>
            </w:r>
            <w:r w:rsidR="0017412D">
              <w:t xml:space="preserve">both </w:t>
            </w:r>
            <w:r w:rsidR="00823671">
              <w:t>met at the same time.</w:t>
            </w:r>
          </w:p>
          <w:p w14:paraId="1FEF745B" w14:textId="77777777" w:rsidR="00975E13" w:rsidRDefault="00975E13" w:rsidP="00474151">
            <w:r>
              <w:t>Precondition set 1 (Robot is powered on)</w:t>
            </w:r>
          </w:p>
          <w:p w14:paraId="3CAF5F5E" w14:textId="55DD3EBA"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9455B2" w:rsidRPr="009455B2">
              <w:rPr>
                <w:i/>
                <w:iCs/>
              </w:rPr>
              <w:t>Line</w:t>
            </w:r>
            <w:proofErr w:type="spellEnd"/>
            <w:r w:rsidR="009455B2">
              <w:t xml:space="preserve"> </w:t>
            </w:r>
            <w:r>
              <w:t xml:space="preserve">of the </w:t>
            </w:r>
            <w:proofErr w:type="spellStart"/>
            <w:r w:rsidRPr="0021069F">
              <w:rPr>
                <w:i/>
              </w:rPr>
              <w:t>PlayField</w:t>
            </w:r>
            <w:proofErr w:type="spellEnd"/>
          </w:p>
          <w:p w14:paraId="404F9476" w14:textId="7B1DAE29" w:rsidR="00975E13" w:rsidRDefault="00975E13">
            <w:pPr>
              <w:pStyle w:val="Listenabsatz"/>
              <w:numPr>
                <w:ilvl w:val="0"/>
                <w:numId w:val="9"/>
              </w:numPr>
            </w:pPr>
            <w:r>
              <w:t xml:space="preserve">The </w:t>
            </w:r>
            <w:proofErr w:type="spellStart"/>
            <w:r w:rsidRPr="004A6B19">
              <w:rPr>
                <w:i/>
              </w:rPr>
              <w:t>PowerSwitch</w:t>
            </w:r>
            <w:proofErr w:type="spellEnd"/>
            <w:r>
              <w:t xml:space="preserve"> is in the position “OFF”</w:t>
            </w:r>
          </w:p>
          <w:p w14:paraId="47FF3EB2" w14:textId="77777777" w:rsidR="00975E13" w:rsidRDefault="00975E13" w:rsidP="00474151">
            <w:r>
              <w:t>Precondition set 2 (Calibration is triggered by the user)</w:t>
            </w:r>
          </w:p>
          <w:p w14:paraId="50F6D564" w14:textId="285E8E7B" w:rsidR="0021069F" w:rsidRDefault="0021069F">
            <w:pPr>
              <w:pStyle w:val="Listenabsatz"/>
              <w:numPr>
                <w:ilvl w:val="0"/>
                <w:numId w:val="9"/>
              </w:numPr>
            </w:pPr>
            <w:r>
              <w:t xml:space="preserve">The </w:t>
            </w:r>
            <w:r w:rsidRPr="0021069F">
              <w:rPr>
                <w:i/>
              </w:rPr>
              <w:t>Robot</w:t>
            </w:r>
            <w:r>
              <w:t xml:space="preserve"> is placed on the </w:t>
            </w:r>
            <w:proofErr w:type="spellStart"/>
            <w:r w:rsidR="00365645" w:rsidRPr="00365645">
              <w:rPr>
                <w:i/>
                <w:iCs/>
              </w:rPr>
              <w:t>Guide</w:t>
            </w:r>
            <w:r w:rsidR="00365645" w:rsidRPr="009455B2">
              <w:rPr>
                <w:i/>
                <w:iCs/>
              </w:rPr>
              <w:t>Line</w:t>
            </w:r>
            <w:proofErr w:type="spellEnd"/>
            <w:r w:rsidR="00365645">
              <w:t xml:space="preserve"> </w:t>
            </w:r>
            <w:r>
              <w:t xml:space="preserve">of the </w:t>
            </w:r>
            <w:proofErr w:type="spellStart"/>
            <w:r w:rsidRPr="0021069F">
              <w:rPr>
                <w:i/>
              </w:rPr>
              <w:t>PlayField</w:t>
            </w:r>
            <w:proofErr w:type="spellEnd"/>
          </w:p>
          <w:p w14:paraId="2615059D" w14:textId="7FADFE04" w:rsidR="00975E13" w:rsidRPr="00CC07F5" w:rsidRDefault="00975E13">
            <w:pPr>
              <w:pStyle w:val="Listenabsatz"/>
              <w:numPr>
                <w:ilvl w:val="0"/>
                <w:numId w:val="9"/>
              </w:numPr>
            </w:pPr>
            <w:r>
              <w:t xml:space="preserve">The </w:t>
            </w:r>
            <w:r>
              <w:rPr>
                <w:i/>
              </w:rPr>
              <w:t>Robot</w:t>
            </w:r>
            <w:r w:rsidRPr="004A6B19">
              <w:rPr>
                <w:i/>
              </w:rPr>
              <w:t xml:space="preserve"> </w:t>
            </w:r>
            <w:r>
              <w:t xml:space="preserve">is </w:t>
            </w:r>
            <w:proofErr w:type="spellStart"/>
            <w:r w:rsidRPr="004A6B19">
              <w:rPr>
                <w:i/>
              </w:rPr>
              <w:t>PoweredOn</w:t>
            </w:r>
            <w:proofErr w:type="spellEnd"/>
          </w:p>
          <w:p w14:paraId="0F850E70" w14:textId="77777777" w:rsidR="00975E13" w:rsidRDefault="00975E13">
            <w:pPr>
              <w:pStyle w:val="Listenabsatz"/>
              <w:numPr>
                <w:ilvl w:val="0"/>
                <w:numId w:val="9"/>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E878D37" w14:textId="77777777" w:rsidR="00975E13" w:rsidRPr="00CC07F5" w:rsidRDefault="00975E13">
            <w:pPr>
              <w:pStyle w:val="Listenabsatz"/>
              <w:numPr>
                <w:ilvl w:val="0"/>
                <w:numId w:val="9"/>
              </w:numPr>
              <w:rPr>
                <w:i/>
              </w:rPr>
            </w:pPr>
            <w:r>
              <w:t xml:space="preserve">The </w:t>
            </w:r>
            <w:r w:rsidRPr="00B27DB6">
              <w:rPr>
                <w:i/>
              </w:rPr>
              <w:t>State</w:t>
            </w:r>
            <w:r w:rsidRPr="00CC07F5">
              <w:rPr>
                <w:i/>
              </w:rPr>
              <w:t xml:space="preserve"> Ready</w:t>
            </w:r>
            <w:r>
              <w:t xml:space="preserve"> is active</w:t>
            </w:r>
          </w:p>
        </w:tc>
      </w:tr>
      <w:tr w:rsidR="00975E13" w14:paraId="0D9A02A3" w14:textId="77777777" w:rsidTr="00474151">
        <w:tc>
          <w:tcPr>
            <w:tcW w:w="2405" w:type="dxa"/>
          </w:tcPr>
          <w:p w14:paraId="365E0511" w14:textId="77777777" w:rsidR="00975E13" w:rsidRDefault="00975E13" w:rsidP="00474151">
            <w:r>
              <w:t>Postcondition</w:t>
            </w:r>
          </w:p>
        </w:tc>
        <w:tc>
          <w:tcPr>
            <w:tcW w:w="7223" w:type="dxa"/>
          </w:tcPr>
          <w:p w14:paraId="4FF5390A" w14:textId="77777777" w:rsidR="00975E13" w:rsidRDefault="00975E13" w:rsidP="00474151">
            <w:r>
              <w:t xml:space="preserve">The </w:t>
            </w:r>
            <w:r w:rsidRPr="00B27DB6">
              <w:rPr>
                <w:i/>
              </w:rPr>
              <w:t>State</w:t>
            </w:r>
            <w:r w:rsidRPr="00A92D0F">
              <w:rPr>
                <w:i/>
              </w:rPr>
              <w:t xml:space="preserve"> </w:t>
            </w:r>
            <w:proofErr w:type="spellStart"/>
            <w:r w:rsidRPr="00A92D0F">
              <w:rPr>
                <w:i/>
              </w:rPr>
              <w:t>LineSensorCalibrationDone</w:t>
            </w:r>
            <w:proofErr w:type="spellEnd"/>
            <w:r>
              <w:t xml:space="preserve"> is active</w:t>
            </w:r>
          </w:p>
        </w:tc>
      </w:tr>
      <w:tr w:rsidR="00975E13" w14:paraId="061F8BEE" w14:textId="77777777" w:rsidTr="00474151">
        <w:tc>
          <w:tcPr>
            <w:tcW w:w="2405" w:type="dxa"/>
          </w:tcPr>
          <w:p w14:paraId="6863DE0F" w14:textId="77777777" w:rsidR="00975E13" w:rsidRDefault="00975E13" w:rsidP="00474151">
            <w:r>
              <w:t>Error case</w:t>
            </w:r>
          </w:p>
        </w:tc>
        <w:tc>
          <w:tcPr>
            <w:tcW w:w="7223" w:type="dxa"/>
          </w:tcPr>
          <w:p w14:paraId="5A4AE427" w14:textId="77777777" w:rsidR="00975E13" w:rsidRDefault="00975E13" w:rsidP="00474151">
            <w:r>
              <w:t>none</w:t>
            </w:r>
          </w:p>
        </w:tc>
      </w:tr>
      <w:tr w:rsidR="00975E13" w14:paraId="25AF29A9" w14:textId="77777777" w:rsidTr="00474151">
        <w:tc>
          <w:tcPr>
            <w:tcW w:w="2405" w:type="dxa"/>
          </w:tcPr>
          <w:p w14:paraId="0347E230" w14:textId="77777777" w:rsidR="00975E13" w:rsidRDefault="00975E13" w:rsidP="00474151">
            <w:r>
              <w:t>Actors</w:t>
            </w:r>
          </w:p>
        </w:tc>
        <w:tc>
          <w:tcPr>
            <w:tcW w:w="7223" w:type="dxa"/>
          </w:tcPr>
          <w:p w14:paraId="77BCEBCE" w14:textId="77777777" w:rsidR="00975E13" w:rsidRPr="00304551" w:rsidRDefault="00975E13" w:rsidP="00474151">
            <w:pPr>
              <w:rPr>
                <w:i/>
                <w:iCs/>
              </w:rPr>
            </w:pPr>
            <w:r w:rsidRPr="00304551">
              <w:rPr>
                <w:i/>
                <w:iCs/>
              </w:rPr>
              <w:t xml:space="preserve">User, </w:t>
            </w:r>
            <w:proofErr w:type="spellStart"/>
            <w:r w:rsidRPr="00304551">
              <w:rPr>
                <w:i/>
                <w:iCs/>
              </w:rPr>
              <w:t>PlayField</w:t>
            </w:r>
            <w:proofErr w:type="spellEnd"/>
          </w:p>
        </w:tc>
      </w:tr>
      <w:tr w:rsidR="00975E13" w14:paraId="7DB00E8F" w14:textId="77777777" w:rsidTr="00474151">
        <w:tc>
          <w:tcPr>
            <w:tcW w:w="2405" w:type="dxa"/>
          </w:tcPr>
          <w:p w14:paraId="4BDE117C" w14:textId="77777777" w:rsidR="00975E13" w:rsidRDefault="00975E13" w:rsidP="00474151">
            <w:r>
              <w:t>Trigger</w:t>
            </w:r>
          </w:p>
        </w:tc>
        <w:tc>
          <w:tcPr>
            <w:tcW w:w="7223" w:type="dxa"/>
          </w:tcPr>
          <w:p w14:paraId="21519AC4" w14:textId="77777777" w:rsidR="00975E13" w:rsidRDefault="00975E13" w:rsidP="00474151">
            <w:pPr>
              <w:rPr>
                <w:iCs/>
              </w:rPr>
            </w:pPr>
            <w:r w:rsidRPr="004A6B19">
              <w:rPr>
                <w:iCs/>
              </w:rPr>
              <w:t xml:space="preserve">There are two different </w:t>
            </w:r>
            <w:r>
              <w:rPr>
                <w:iCs/>
              </w:rPr>
              <w:t>triggers.</w:t>
            </w:r>
          </w:p>
          <w:p w14:paraId="52AB0713" w14:textId="48536CCD" w:rsidR="00975E13" w:rsidRPr="004A6B19" w:rsidRDefault="003F07F3" w:rsidP="00474151">
            <w:pPr>
              <w:rPr>
                <w:iCs/>
              </w:rPr>
            </w:pPr>
            <w:r>
              <w:rPr>
                <w:iCs/>
              </w:rPr>
              <w:t>The first</w:t>
            </w:r>
            <w:r w:rsidR="00975E13">
              <w:rPr>
                <w:iCs/>
              </w:rPr>
              <w:t xml:space="preserve"> trigger </w:t>
            </w:r>
            <w:r>
              <w:rPr>
                <w:iCs/>
              </w:rPr>
              <w:t xml:space="preserve">is </w:t>
            </w:r>
            <w:r w:rsidR="00975E13">
              <w:rPr>
                <w:iCs/>
              </w:rPr>
              <w:t>only effective if precondition set 1 met:</w:t>
            </w:r>
          </w:p>
          <w:p w14:paraId="063B54C0" w14:textId="006777D4" w:rsidR="00975E13" w:rsidRDefault="004D70DB">
            <w:pPr>
              <w:pStyle w:val="Listenabsatz"/>
              <w:numPr>
                <w:ilvl w:val="0"/>
                <w:numId w:val="10"/>
              </w:numPr>
            </w:pPr>
            <w:r w:rsidRPr="004D70DB">
              <w:rPr>
                <w:iCs/>
              </w:rPr>
              <w:t>The</w:t>
            </w:r>
            <w:r>
              <w:rPr>
                <w:i/>
                <w:iCs/>
              </w:rPr>
              <w:t xml:space="preserve"> </w:t>
            </w:r>
            <w:proofErr w:type="spellStart"/>
            <w:r w:rsidR="00975E13" w:rsidRPr="004A6B19">
              <w:rPr>
                <w:i/>
                <w:iCs/>
              </w:rPr>
              <w:t>PowerSwitch</w:t>
            </w:r>
            <w:proofErr w:type="spellEnd"/>
            <w:r w:rsidR="00975E13">
              <w:t xml:space="preserve"> is switched from “OFF” to “ON”</w:t>
            </w:r>
          </w:p>
          <w:p w14:paraId="2D2EEBFE" w14:textId="652B82BD" w:rsidR="00975E13" w:rsidRPr="004A6B19" w:rsidRDefault="003F07F3" w:rsidP="00474151">
            <w:pPr>
              <w:rPr>
                <w:iCs/>
              </w:rPr>
            </w:pPr>
            <w:r>
              <w:rPr>
                <w:iCs/>
              </w:rPr>
              <w:t>The second</w:t>
            </w:r>
            <w:r w:rsidR="00975E13">
              <w:rPr>
                <w:iCs/>
              </w:rPr>
              <w:t xml:space="preserve"> trigger </w:t>
            </w:r>
            <w:r>
              <w:rPr>
                <w:iCs/>
              </w:rPr>
              <w:t xml:space="preserve">is </w:t>
            </w:r>
            <w:r w:rsidR="00975E13">
              <w:rPr>
                <w:iCs/>
              </w:rPr>
              <w:t>only effective if precondition set 2 met:</w:t>
            </w:r>
          </w:p>
          <w:p w14:paraId="7C20497C" w14:textId="5E9BE20D" w:rsidR="00975E13" w:rsidRDefault="00975E13">
            <w:pPr>
              <w:pStyle w:val="Listenabsatz"/>
              <w:numPr>
                <w:ilvl w:val="0"/>
                <w:numId w:val="10"/>
              </w:numPr>
            </w:pPr>
            <w:r>
              <w:t xml:space="preserve">The </w:t>
            </w:r>
            <w:r w:rsidRPr="00A82B83">
              <w:rPr>
                <w:i/>
              </w:rPr>
              <w:t>User</w:t>
            </w:r>
            <w:r>
              <w:t xml:space="preserve"> </w:t>
            </w:r>
            <w:r w:rsidR="00CC78EE">
              <w:t>releases</w:t>
            </w:r>
            <w:r>
              <w:t xml:space="preserve"> the </w:t>
            </w:r>
            <w:proofErr w:type="spellStart"/>
            <w:r w:rsidR="00302A0B" w:rsidRPr="00302A0B">
              <w:rPr>
                <w:i/>
              </w:rPr>
              <w:t>CalibrateButton</w:t>
            </w:r>
            <w:proofErr w:type="spellEnd"/>
          </w:p>
        </w:tc>
      </w:tr>
      <w:tr w:rsidR="00975E13" w14:paraId="0FC7A480" w14:textId="77777777" w:rsidTr="00474151">
        <w:tc>
          <w:tcPr>
            <w:tcW w:w="2405" w:type="dxa"/>
          </w:tcPr>
          <w:p w14:paraId="662B6F2B" w14:textId="77777777" w:rsidR="00975E13" w:rsidRDefault="00975E13" w:rsidP="00474151">
            <w:r>
              <w:t>Standard sequence</w:t>
            </w:r>
          </w:p>
        </w:tc>
        <w:tc>
          <w:tcPr>
            <w:tcW w:w="7223" w:type="dxa"/>
          </w:tcPr>
          <w:p w14:paraId="4DA902B7" w14:textId="77777777" w:rsidR="00257814" w:rsidRDefault="00257814" w:rsidP="00053B06">
            <w:pPr>
              <w:tabs>
                <w:tab w:val="left" w:pos="600"/>
              </w:tabs>
              <w:spacing w:after="0"/>
            </w:pPr>
            <w:r>
              <w:t>1.</w:t>
            </w:r>
            <w:r>
              <w:tab/>
              <w:t xml:space="preserve">The </w:t>
            </w:r>
            <w:r w:rsidRPr="00257814">
              <w:rPr>
                <w:i/>
              </w:rPr>
              <w:t>Robot</w:t>
            </w:r>
            <w:r>
              <w:t xml:space="preserve"> is placed on the </w:t>
            </w:r>
            <w:proofErr w:type="spellStart"/>
            <w:r w:rsidRPr="00257814">
              <w:rPr>
                <w:i/>
                <w:iCs/>
              </w:rPr>
              <w:t>GuideLine</w:t>
            </w:r>
            <w:proofErr w:type="spellEnd"/>
            <w:r>
              <w:t xml:space="preserve"> of the </w:t>
            </w:r>
            <w:proofErr w:type="spellStart"/>
            <w:r w:rsidRPr="00257814">
              <w:rPr>
                <w:i/>
              </w:rPr>
              <w:t>PlayField</w:t>
            </w:r>
            <w:proofErr w:type="spellEnd"/>
          </w:p>
          <w:p w14:paraId="00E197B6" w14:textId="07D251A3" w:rsidR="00257814" w:rsidRDefault="00257814" w:rsidP="00053B06">
            <w:pPr>
              <w:tabs>
                <w:tab w:val="left" w:pos="600"/>
              </w:tabs>
              <w:spacing w:after="0"/>
            </w:pPr>
            <w:r>
              <w:t xml:space="preserve">2a. </w:t>
            </w:r>
            <w:r>
              <w:tab/>
            </w:r>
            <w:r w:rsidRPr="00257814">
              <w:rPr>
                <w:iCs/>
              </w:rPr>
              <w:t>The</w:t>
            </w:r>
            <w:r w:rsidRPr="00257814">
              <w:rPr>
                <w:i/>
                <w:iCs/>
              </w:rPr>
              <w:t xml:space="preserve"> </w:t>
            </w:r>
            <w:proofErr w:type="spellStart"/>
            <w:r w:rsidRPr="00257814">
              <w:rPr>
                <w:i/>
                <w:iCs/>
              </w:rPr>
              <w:t>PowerSwitch</w:t>
            </w:r>
            <w:proofErr w:type="spellEnd"/>
            <w:r>
              <w:t xml:space="preserve"> is switched from “OFF” to “ON”</w:t>
            </w:r>
          </w:p>
          <w:p w14:paraId="5864F8F7" w14:textId="77777777" w:rsidR="00257814" w:rsidRPr="004D70DB" w:rsidRDefault="00257814" w:rsidP="00053B06">
            <w:pPr>
              <w:tabs>
                <w:tab w:val="left" w:pos="600"/>
              </w:tabs>
              <w:spacing w:after="0"/>
            </w:pPr>
            <w:r>
              <w:t>3.</w:t>
            </w:r>
            <w:r>
              <w:tab/>
            </w:r>
            <w:r w:rsidRPr="00DC6D07">
              <w:t xml:space="preserve">The </w:t>
            </w:r>
            <w:r w:rsidRPr="00257814">
              <w:rPr>
                <w:i/>
              </w:rPr>
              <w:t>LineSensors</w:t>
            </w:r>
            <w:r w:rsidRPr="00DC6D07">
              <w:t xml:space="preserve"> are calibrated to the current light conditions</w:t>
            </w:r>
          </w:p>
          <w:p w14:paraId="6738F97A" w14:textId="0268BD71" w:rsidR="00257814" w:rsidRPr="00257814" w:rsidRDefault="00257814" w:rsidP="00053B06">
            <w:pPr>
              <w:tabs>
                <w:tab w:val="left" w:pos="600"/>
              </w:tabs>
              <w:spacing w:after="0"/>
              <w:rPr>
                <w:i/>
                <w:iCs/>
              </w:rPr>
            </w:pPr>
            <w:r>
              <w:t>4</w:t>
            </w:r>
            <w:r>
              <w:tab/>
              <w:t xml:space="preserve">The </w:t>
            </w:r>
            <w:r w:rsidRPr="00257814">
              <w:rPr>
                <w:i/>
              </w:rPr>
              <w:t xml:space="preserve">State </w:t>
            </w:r>
            <w:proofErr w:type="spellStart"/>
            <w:r w:rsidRPr="00257814">
              <w:rPr>
                <w:i/>
              </w:rPr>
              <w:t>LineSensorCalibrationDone</w:t>
            </w:r>
            <w:proofErr w:type="spellEnd"/>
            <w:r>
              <w:t xml:space="preserve"> </w:t>
            </w:r>
            <w:r w:rsidRPr="00257814">
              <w:rPr>
                <w:i/>
                <w:iCs/>
              </w:rPr>
              <w:t>is activated</w:t>
            </w:r>
          </w:p>
        </w:tc>
      </w:tr>
      <w:tr w:rsidR="00975E13" w14:paraId="6105FB91" w14:textId="77777777" w:rsidTr="00474151">
        <w:tc>
          <w:tcPr>
            <w:tcW w:w="2405" w:type="dxa"/>
          </w:tcPr>
          <w:p w14:paraId="78FE7A8B" w14:textId="77777777" w:rsidR="00975E13" w:rsidRDefault="00975E13" w:rsidP="00257814">
            <w:pPr>
              <w:spacing w:after="0"/>
            </w:pPr>
            <w:r>
              <w:t>Alternative sequences</w:t>
            </w:r>
          </w:p>
        </w:tc>
        <w:tc>
          <w:tcPr>
            <w:tcW w:w="7223" w:type="dxa"/>
          </w:tcPr>
          <w:p w14:paraId="19900C2F" w14:textId="499AE611" w:rsidR="0021069F" w:rsidRDefault="00257814" w:rsidP="00053B06">
            <w:pPr>
              <w:tabs>
                <w:tab w:val="left" w:pos="600"/>
              </w:tabs>
              <w:spacing w:after="0"/>
            </w:pPr>
            <w:r>
              <w:t>2b.1.</w:t>
            </w:r>
            <w:r w:rsidR="00053B06">
              <w:t xml:space="preserve"> </w:t>
            </w:r>
            <w:r w:rsidR="00053B06">
              <w:tab/>
            </w:r>
            <w:r w:rsidR="0021069F">
              <w:t xml:space="preserve">The </w:t>
            </w:r>
            <w:r w:rsidR="0021069F" w:rsidRPr="00257814">
              <w:rPr>
                <w:i/>
              </w:rPr>
              <w:t>State Ready</w:t>
            </w:r>
            <w:r w:rsidR="0021069F">
              <w:t xml:space="preserve"> is active</w:t>
            </w:r>
          </w:p>
          <w:p w14:paraId="798639A9" w14:textId="145C08CF" w:rsidR="00F32875" w:rsidRDefault="00257814" w:rsidP="00F32875">
            <w:pPr>
              <w:tabs>
                <w:tab w:val="left" w:pos="600"/>
              </w:tabs>
              <w:spacing w:after="0"/>
            </w:pPr>
            <w:r>
              <w:t xml:space="preserve">     2.</w:t>
            </w:r>
            <w:r w:rsidR="00053B06">
              <w:t xml:space="preserve"> </w:t>
            </w:r>
            <w:r w:rsidR="00053B06">
              <w:tab/>
            </w:r>
            <w:r w:rsidR="004D70DB">
              <w:t xml:space="preserve">The </w:t>
            </w:r>
            <w:r w:rsidR="004D70DB" w:rsidRPr="00257814">
              <w:rPr>
                <w:i/>
              </w:rPr>
              <w:t>User</w:t>
            </w:r>
            <w:r w:rsidR="004D70DB">
              <w:t xml:space="preserve"> </w:t>
            </w:r>
            <w:r w:rsidR="00CC78EE">
              <w:t>releases</w:t>
            </w:r>
            <w:r w:rsidR="004D70DB">
              <w:t xml:space="preserve"> the </w:t>
            </w:r>
            <w:proofErr w:type="spellStart"/>
            <w:r w:rsidR="00302A0B" w:rsidRPr="00257814">
              <w:rPr>
                <w:i/>
              </w:rPr>
              <w:t>CalibrateButton</w:t>
            </w:r>
            <w:proofErr w:type="spellEnd"/>
          </w:p>
          <w:p w14:paraId="55B0219A" w14:textId="78CD1FF9" w:rsidR="00975E13" w:rsidRDefault="00F32875" w:rsidP="00053B06">
            <w:pPr>
              <w:tabs>
                <w:tab w:val="left" w:pos="600"/>
              </w:tabs>
              <w:spacing w:after="0"/>
            </w:pPr>
            <w:r>
              <w:t xml:space="preserve">     3. </w:t>
            </w:r>
            <w:r>
              <w:tab/>
              <w:t>Go to standard sequence 3.</w:t>
            </w:r>
          </w:p>
        </w:tc>
      </w:tr>
    </w:tbl>
    <w:p w14:paraId="3BC55DA3" w14:textId="3D90D5B9" w:rsidR="00975E13" w:rsidRDefault="00975E13">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BC744E" w14:paraId="1A88858B" w14:textId="77777777" w:rsidTr="00474151">
        <w:tc>
          <w:tcPr>
            <w:tcW w:w="2405" w:type="dxa"/>
          </w:tcPr>
          <w:p w14:paraId="6C829BB1" w14:textId="77777777" w:rsidR="00BC744E" w:rsidRDefault="00BC744E" w:rsidP="00474151">
            <w:r>
              <w:lastRenderedPageBreak/>
              <w:t>Reference number</w:t>
            </w:r>
          </w:p>
        </w:tc>
        <w:tc>
          <w:tcPr>
            <w:tcW w:w="7223" w:type="dxa"/>
          </w:tcPr>
          <w:p w14:paraId="699BD6B3" w14:textId="4CBF6879" w:rsidR="00BC744E" w:rsidRDefault="00BC744E" w:rsidP="00474151">
            <w:r>
              <w:t>2.3.1.</w:t>
            </w:r>
            <w:r w:rsidR="00975E13">
              <w:t>2</w:t>
            </w:r>
          </w:p>
        </w:tc>
      </w:tr>
      <w:tr w:rsidR="00BC744E" w14:paraId="016E4A21" w14:textId="77777777" w:rsidTr="00474151">
        <w:tc>
          <w:tcPr>
            <w:tcW w:w="2405" w:type="dxa"/>
          </w:tcPr>
          <w:p w14:paraId="0277EA49" w14:textId="77777777" w:rsidR="00BC744E" w:rsidRDefault="00BC744E" w:rsidP="00474151">
            <w:r>
              <w:t>Name</w:t>
            </w:r>
          </w:p>
        </w:tc>
        <w:tc>
          <w:tcPr>
            <w:tcW w:w="7223" w:type="dxa"/>
          </w:tcPr>
          <w:p w14:paraId="4D639C41" w14:textId="50F56B86" w:rsidR="00BC744E" w:rsidRPr="00524F31" w:rsidRDefault="00BC744E" w:rsidP="00474151">
            <w:pPr>
              <w:rPr>
                <w:i/>
                <w:iCs/>
              </w:rPr>
            </w:pPr>
            <w:proofErr w:type="spellStart"/>
            <w:r w:rsidRPr="00524F31">
              <w:rPr>
                <w:i/>
                <w:iCs/>
              </w:rPr>
              <w:t>Display</w:t>
            </w:r>
            <w:r w:rsidR="002A0DF6" w:rsidRPr="002A0DF6">
              <w:rPr>
                <w:i/>
              </w:rPr>
              <w:t>TeamName</w:t>
            </w:r>
            <w:proofErr w:type="spellEnd"/>
          </w:p>
        </w:tc>
      </w:tr>
      <w:tr w:rsidR="00BC744E" w:rsidRPr="00354002" w14:paraId="6E9C16F5" w14:textId="77777777" w:rsidTr="00474151">
        <w:tc>
          <w:tcPr>
            <w:tcW w:w="2405" w:type="dxa"/>
          </w:tcPr>
          <w:p w14:paraId="7F1E764D" w14:textId="77777777" w:rsidR="00BC744E" w:rsidRDefault="00BC744E" w:rsidP="00474151">
            <w:r>
              <w:t>Short description</w:t>
            </w:r>
          </w:p>
        </w:tc>
        <w:tc>
          <w:tcPr>
            <w:tcW w:w="7223" w:type="dxa"/>
          </w:tcPr>
          <w:p w14:paraId="4EAD6F85" w14:textId="097BE261" w:rsidR="00BC744E" w:rsidRPr="00DC6D07" w:rsidRDefault="00BC744E" w:rsidP="00474151">
            <w:r w:rsidRPr="00427267">
              <w:t xml:space="preserve">The </w:t>
            </w:r>
            <w:proofErr w:type="spellStart"/>
            <w:r w:rsidR="002A0DF6" w:rsidRPr="002A0DF6">
              <w:rPr>
                <w:i/>
              </w:rPr>
              <w:t>TeamName</w:t>
            </w:r>
            <w:proofErr w:type="spellEnd"/>
            <w:r>
              <w:t xml:space="preserve"> is </w:t>
            </w:r>
            <w:r w:rsidRPr="00427267">
              <w:t xml:space="preserve">shown on the </w:t>
            </w:r>
            <w:proofErr w:type="spellStart"/>
            <w:r w:rsidRPr="002A4021">
              <w:rPr>
                <w:i/>
                <w:iCs/>
              </w:rPr>
              <w:t>OledDisplay</w:t>
            </w:r>
            <w:proofErr w:type="spellEnd"/>
          </w:p>
        </w:tc>
      </w:tr>
      <w:tr w:rsidR="00BC744E" w14:paraId="7DBD37D7" w14:textId="77777777" w:rsidTr="00474151">
        <w:tc>
          <w:tcPr>
            <w:tcW w:w="2405" w:type="dxa"/>
          </w:tcPr>
          <w:p w14:paraId="7529A671" w14:textId="77777777" w:rsidR="00BC744E" w:rsidRDefault="00BC744E" w:rsidP="00474151">
            <w:r>
              <w:t>Precondition</w:t>
            </w:r>
          </w:p>
        </w:tc>
        <w:tc>
          <w:tcPr>
            <w:tcW w:w="7223" w:type="dxa"/>
          </w:tcPr>
          <w:p w14:paraId="2516C3AD" w14:textId="77777777" w:rsidR="00F32875" w:rsidRDefault="00F32875" w:rsidP="00F32875">
            <w:r>
              <w:t>There are two different sets of preconditions in this use case. All the conditions of one set must be met. The condition sets are mutually exclusive and therefore cannot be both met at the same time.</w:t>
            </w:r>
          </w:p>
          <w:p w14:paraId="755D96F1" w14:textId="6A9B4357" w:rsidR="00F32875" w:rsidRDefault="00F32875" w:rsidP="00F32875">
            <w:r>
              <w:t>Precondition set 1</w:t>
            </w:r>
            <w:r w:rsidR="00266869">
              <w:t>:</w:t>
            </w:r>
          </w:p>
          <w:p w14:paraId="43F476B4" w14:textId="77777777" w:rsidR="00D10875" w:rsidRPr="00DE2438" w:rsidRDefault="00D10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FBA2FE7" w14:textId="77777777" w:rsidR="00D10875" w:rsidRDefault="00D10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35727EC1" w14:textId="77777777" w:rsidR="00A92D0F" w:rsidRPr="00F32875" w:rsidRDefault="00A92D0F">
            <w:pPr>
              <w:pStyle w:val="Listenabsatz"/>
              <w:numPr>
                <w:ilvl w:val="0"/>
                <w:numId w:val="8"/>
              </w:numPr>
              <w:rPr>
                <w:i/>
              </w:rPr>
            </w:pPr>
            <w:r w:rsidRPr="00A92D0F">
              <w:t xml:space="preserve">The </w:t>
            </w:r>
            <w:r w:rsidR="00B27DB6" w:rsidRPr="00B27DB6">
              <w:rPr>
                <w:i/>
              </w:rPr>
              <w:t>State</w:t>
            </w:r>
            <w:r w:rsidR="00B27DB6" w:rsidRPr="00D10875">
              <w:rPr>
                <w:i/>
              </w:rPr>
              <w:t xml:space="preserve"> </w:t>
            </w:r>
            <w:proofErr w:type="spellStart"/>
            <w:r w:rsidRPr="00D10875">
              <w:rPr>
                <w:i/>
              </w:rPr>
              <w:t>LineSensorCalibrationDone</w:t>
            </w:r>
            <w:proofErr w:type="spellEnd"/>
            <w:r w:rsidRPr="00A92D0F">
              <w:t xml:space="preserve"> is active</w:t>
            </w:r>
          </w:p>
          <w:p w14:paraId="20394F30" w14:textId="73A1F185" w:rsidR="00266869" w:rsidRDefault="00266869" w:rsidP="00266869">
            <w:r>
              <w:t>Precondition set 2:</w:t>
            </w:r>
          </w:p>
          <w:p w14:paraId="16667651" w14:textId="77777777" w:rsidR="00F32875" w:rsidRPr="00DE2438" w:rsidRDefault="00F3287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D5CC47" w14:textId="77777777" w:rsidR="00F32875" w:rsidRDefault="00F3287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9E33D8D" w14:textId="5302FBF4" w:rsidR="00F32875" w:rsidRPr="00F32875" w:rsidRDefault="00F32875">
            <w:pPr>
              <w:pStyle w:val="Listenabsatz"/>
              <w:numPr>
                <w:ilvl w:val="0"/>
                <w:numId w:val="8"/>
              </w:numPr>
              <w:rPr>
                <w:i/>
              </w:rPr>
            </w:pPr>
            <w:r w:rsidRPr="00A92D0F">
              <w:t xml:space="preserve">The </w:t>
            </w:r>
            <w:r w:rsidRPr="00B27DB6">
              <w:rPr>
                <w:i/>
              </w:rPr>
              <w:t>State</w:t>
            </w:r>
            <w:r w:rsidRPr="00D10875">
              <w:rPr>
                <w:i/>
              </w:rPr>
              <w:t xml:space="preserve"> </w:t>
            </w:r>
            <w:r w:rsidR="00266869">
              <w:rPr>
                <w:i/>
              </w:rPr>
              <w:t>Error</w:t>
            </w:r>
            <w:r w:rsidRPr="00A92D0F">
              <w:t xml:space="preserve"> is active</w:t>
            </w:r>
          </w:p>
        </w:tc>
      </w:tr>
      <w:tr w:rsidR="00BC744E" w14:paraId="6EF3E52F" w14:textId="77777777" w:rsidTr="00474151">
        <w:tc>
          <w:tcPr>
            <w:tcW w:w="2405" w:type="dxa"/>
          </w:tcPr>
          <w:p w14:paraId="5F142957" w14:textId="77777777" w:rsidR="00BC744E" w:rsidRDefault="00BC744E" w:rsidP="00474151">
            <w:r>
              <w:t>Postcondition</w:t>
            </w:r>
          </w:p>
        </w:tc>
        <w:tc>
          <w:tcPr>
            <w:tcW w:w="7223" w:type="dxa"/>
          </w:tcPr>
          <w:p w14:paraId="15C09D4C" w14:textId="77777777" w:rsidR="00CC07F5" w:rsidRDefault="00CC07F5" w:rsidP="00CC07F5">
            <w:r>
              <w:t>All these conditions must be met:</w:t>
            </w:r>
          </w:p>
          <w:p w14:paraId="195F1BE4" w14:textId="7AD56C0C" w:rsidR="00CC07F5" w:rsidRPr="00DE2438" w:rsidRDefault="00CC07F5">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22CEB46F" w14:textId="77777777" w:rsidR="00CC07F5" w:rsidRDefault="00CC07F5">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2382E0B9" w14:textId="6D30A69A" w:rsidR="00CC07F5" w:rsidRPr="00CC07F5" w:rsidRDefault="00CC07F5">
            <w:pPr>
              <w:pStyle w:val="Listenabsatz"/>
              <w:numPr>
                <w:ilvl w:val="0"/>
                <w:numId w:val="8"/>
              </w:numPr>
              <w:rPr>
                <w:i/>
              </w:rPr>
            </w:pPr>
            <w:r>
              <w:t xml:space="preserve">The </w:t>
            </w:r>
            <w:r w:rsidR="00B27DB6" w:rsidRPr="00B27DB6">
              <w:rPr>
                <w:i/>
              </w:rPr>
              <w:t>State</w:t>
            </w:r>
            <w:r w:rsidR="00B27DB6" w:rsidRPr="00CC07F5">
              <w:rPr>
                <w:i/>
              </w:rPr>
              <w:t xml:space="preserve"> </w:t>
            </w:r>
            <w:r w:rsidRPr="00CC07F5">
              <w:rPr>
                <w:i/>
              </w:rPr>
              <w:t>Ready</w:t>
            </w:r>
            <w:r>
              <w:t xml:space="preserve"> is active</w:t>
            </w:r>
          </w:p>
        </w:tc>
      </w:tr>
      <w:tr w:rsidR="00BC744E" w14:paraId="17934532" w14:textId="77777777" w:rsidTr="00474151">
        <w:tc>
          <w:tcPr>
            <w:tcW w:w="2405" w:type="dxa"/>
          </w:tcPr>
          <w:p w14:paraId="1DAC1CF5" w14:textId="77777777" w:rsidR="00BC744E" w:rsidRDefault="00BC744E" w:rsidP="00474151">
            <w:r>
              <w:t>Error case</w:t>
            </w:r>
          </w:p>
        </w:tc>
        <w:tc>
          <w:tcPr>
            <w:tcW w:w="7223" w:type="dxa"/>
          </w:tcPr>
          <w:p w14:paraId="6EDFB798" w14:textId="77777777" w:rsidR="00BC744E" w:rsidRDefault="00BC744E" w:rsidP="00474151">
            <w:r>
              <w:t>none</w:t>
            </w:r>
          </w:p>
        </w:tc>
      </w:tr>
      <w:tr w:rsidR="00BC744E" w14:paraId="20FD7F37" w14:textId="77777777" w:rsidTr="00474151">
        <w:tc>
          <w:tcPr>
            <w:tcW w:w="2405" w:type="dxa"/>
          </w:tcPr>
          <w:p w14:paraId="07D25620" w14:textId="77777777" w:rsidR="00BC744E" w:rsidRDefault="00BC744E" w:rsidP="00474151">
            <w:r>
              <w:t>Actors</w:t>
            </w:r>
          </w:p>
        </w:tc>
        <w:tc>
          <w:tcPr>
            <w:tcW w:w="7223" w:type="dxa"/>
          </w:tcPr>
          <w:p w14:paraId="2B3EBDA0" w14:textId="05E9DA2A" w:rsidR="00BC744E" w:rsidRPr="003B74A0" w:rsidRDefault="003B74A0" w:rsidP="00474151">
            <w:r w:rsidRPr="003B74A0">
              <w:t>none</w:t>
            </w:r>
          </w:p>
        </w:tc>
      </w:tr>
      <w:tr w:rsidR="00A92D0F" w14:paraId="7B480A81" w14:textId="77777777" w:rsidTr="00474151">
        <w:tc>
          <w:tcPr>
            <w:tcW w:w="2405" w:type="dxa"/>
          </w:tcPr>
          <w:p w14:paraId="38061D86" w14:textId="77777777" w:rsidR="00A92D0F" w:rsidRDefault="00A92D0F" w:rsidP="00A92D0F">
            <w:r>
              <w:t>Trigger</w:t>
            </w:r>
          </w:p>
        </w:tc>
        <w:tc>
          <w:tcPr>
            <w:tcW w:w="7223" w:type="dxa"/>
          </w:tcPr>
          <w:p w14:paraId="4C3B476B" w14:textId="77777777" w:rsidR="00266869" w:rsidRDefault="00266869" w:rsidP="00266869">
            <w:pPr>
              <w:rPr>
                <w:iCs/>
              </w:rPr>
            </w:pPr>
            <w:r w:rsidRPr="004A6B19">
              <w:rPr>
                <w:iCs/>
              </w:rPr>
              <w:t xml:space="preserve">There are two different </w:t>
            </w:r>
            <w:r>
              <w:rPr>
                <w:iCs/>
              </w:rPr>
              <w:t>triggers.</w:t>
            </w:r>
          </w:p>
          <w:p w14:paraId="192FA326" w14:textId="77777777" w:rsidR="00266869" w:rsidRPr="004A6B19" w:rsidRDefault="00266869" w:rsidP="00266869">
            <w:pPr>
              <w:rPr>
                <w:iCs/>
              </w:rPr>
            </w:pPr>
            <w:r>
              <w:rPr>
                <w:iCs/>
              </w:rPr>
              <w:t>The first trigger is only effective if precondition set 1 met:</w:t>
            </w:r>
          </w:p>
          <w:p w14:paraId="21E48E87" w14:textId="77777777" w:rsidR="00266869" w:rsidRDefault="00266869">
            <w:pPr>
              <w:pStyle w:val="Listenabsatz"/>
              <w:numPr>
                <w:ilvl w:val="0"/>
                <w:numId w:val="23"/>
              </w:numPr>
            </w:pPr>
            <w:r w:rsidRPr="00A92D0F">
              <w:t xml:space="preserve">The </w:t>
            </w:r>
            <w:r w:rsidRPr="00F32875">
              <w:rPr>
                <w:i/>
              </w:rPr>
              <w:t xml:space="preserve">State </w:t>
            </w:r>
            <w:proofErr w:type="spellStart"/>
            <w:r w:rsidRPr="00F32875">
              <w:rPr>
                <w:i/>
              </w:rPr>
              <w:t>LineSensorCalibrationDone</w:t>
            </w:r>
            <w:proofErr w:type="spellEnd"/>
            <w:r w:rsidRPr="00A92D0F">
              <w:t xml:space="preserve"> </w:t>
            </w:r>
            <w:r>
              <w:t>changes from not active to active</w:t>
            </w:r>
          </w:p>
          <w:p w14:paraId="3B84FC30" w14:textId="77777777" w:rsidR="00266869" w:rsidRPr="004A6B19" w:rsidRDefault="00266869" w:rsidP="00266869">
            <w:pPr>
              <w:rPr>
                <w:iCs/>
              </w:rPr>
            </w:pPr>
            <w:r>
              <w:rPr>
                <w:iCs/>
              </w:rPr>
              <w:t>The second trigger is only effective if precondition set 2 met:</w:t>
            </w:r>
          </w:p>
          <w:p w14:paraId="5DA76E87" w14:textId="53D53B25" w:rsidR="00F32875" w:rsidRPr="00266869" w:rsidRDefault="00266869">
            <w:pPr>
              <w:pStyle w:val="Listenabsatz"/>
              <w:numPr>
                <w:ilvl w:val="0"/>
                <w:numId w:val="23"/>
              </w:numPr>
              <w:rPr>
                <w:iCs/>
              </w:rPr>
            </w:pPr>
            <w:r>
              <w:t xml:space="preserve">The use case </w:t>
            </w:r>
            <w:proofErr w:type="spellStart"/>
            <w:r w:rsidRPr="00266869">
              <w:rPr>
                <w:i/>
              </w:rPr>
              <w:t>HandleError</w:t>
            </w:r>
            <w:proofErr w:type="spellEnd"/>
            <w:r>
              <w:t xml:space="preserve"> is finished</w:t>
            </w:r>
          </w:p>
        </w:tc>
      </w:tr>
      <w:tr w:rsidR="00A92D0F" w14:paraId="47F501E7" w14:textId="77777777" w:rsidTr="00474151">
        <w:tc>
          <w:tcPr>
            <w:tcW w:w="2405" w:type="dxa"/>
          </w:tcPr>
          <w:p w14:paraId="15C7F26C" w14:textId="77777777" w:rsidR="00A92D0F" w:rsidRDefault="00A92D0F" w:rsidP="00A92D0F">
            <w:r>
              <w:t>Standard sequence</w:t>
            </w:r>
          </w:p>
        </w:tc>
        <w:tc>
          <w:tcPr>
            <w:tcW w:w="7223" w:type="dxa"/>
          </w:tcPr>
          <w:p w14:paraId="53F933DB" w14:textId="77777777" w:rsidR="009455B2" w:rsidRDefault="009455B2">
            <w:pPr>
              <w:pStyle w:val="Listenabsatz"/>
              <w:numPr>
                <w:ilvl w:val="0"/>
                <w:numId w:val="5"/>
              </w:numPr>
              <w:ind w:left="312" w:hanging="283"/>
            </w:pPr>
            <w:r w:rsidRPr="00A92D0F">
              <w:t xml:space="preserve">The </w:t>
            </w:r>
            <w:r w:rsidRPr="00B27DB6">
              <w:rPr>
                <w:i/>
              </w:rPr>
              <w:t>State</w:t>
            </w:r>
            <w:r w:rsidRPr="00A92D0F">
              <w:rPr>
                <w:i/>
              </w:rPr>
              <w:t xml:space="preserve"> </w:t>
            </w:r>
            <w:proofErr w:type="spellStart"/>
            <w:r w:rsidRPr="00A92D0F">
              <w:rPr>
                <w:i/>
              </w:rPr>
              <w:t>LineSensorCalibrationDone</w:t>
            </w:r>
            <w:proofErr w:type="spellEnd"/>
            <w:r w:rsidRPr="00A92D0F">
              <w:t xml:space="preserve"> </w:t>
            </w:r>
            <w:r>
              <w:t>changes from not active to active</w:t>
            </w:r>
          </w:p>
          <w:p w14:paraId="56F28C5F" w14:textId="4E7C6476" w:rsidR="00002162" w:rsidRDefault="00002162">
            <w:pPr>
              <w:pStyle w:val="Listenabsatz"/>
              <w:numPr>
                <w:ilvl w:val="0"/>
                <w:numId w:val="5"/>
              </w:numPr>
              <w:ind w:left="312" w:hanging="283"/>
            </w:pPr>
            <w:r>
              <w:t xml:space="preserve">The </w:t>
            </w:r>
            <w:proofErr w:type="spellStart"/>
            <w:r w:rsidRPr="002A4021">
              <w:rPr>
                <w:i/>
                <w:iCs/>
              </w:rPr>
              <w:t>OledDisplay</w:t>
            </w:r>
            <w:proofErr w:type="spellEnd"/>
            <w:r w:rsidRPr="00A92D0F">
              <w:rPr>
                <w:iCs/>
              </w:rPr>
              <w:t xml:space="preserve"> </w:t>
            </w:r>
            <w:r>
              <w:rPr>
                <w:iCs/>
              </w:rPr>
              <w:t>is</w:t>
            </w:r>
            <w:r w:rsidRPr="00A92D0F">
              <w:rPr>
                <w:iCs/>
              </w:rPr>
              <w:t xml:space="preserve"> cleared</w:t>
            </w:r>
          </w:p>
          <w:p w14:paraId="06E150E0" w14:textId="6F6035E2" w:rsidR="00A92D0F" w:rsidRPr="00AB4D59" w:rsidRDefault="00A92D0F">
            <w:pPr>
              <w:pStyle w:val="Listenabsatz"/>
              <w:numPr>
                <w:ilvl w:val="0"/>
                <w:numId w:val="5"/>
              </w:numPr>
              <w:ind w:left="312" w:hanging="283"/>
            </w:pPr>
            <w:r w:rsidRPr="00427267">
              <w:t xml:space="preserve">The </w:t>
            </w:r>
            <w:proofErr w:type="spellStart"/>
            <w:r w:rsidR="002A0DF6" w:rsidRPr="002A0DF6">
              <w:rPr>
                <w:i/>
              </w:rPr>
              <w:t>TeamName</w:t>
            </w:r>
            <w:proofErr w:type="spellEnd"/>
            <w:r w:rsidR="002A0DF6">
              <w:t xml:space="preserve"> </w:t>
            </w:r>
            <w:r>
              <w:t xml:space="preserve">is </w:t>
            </w:r>
            <w:r w:rsidRPr="00427267">
              <w:t xml:space="preserve">shown on the </w:t>
            </w:r>
            <w:proofErr w:type="spellStart"/>
            <w:r w:rsidRPr="002A4021">
              <w:rPr>
                <w:i/>
                <w:iCs/>
              </w:rPr>
              <w:t>OledDisplay</w:t>
            </w:r>
            <w:proofErr w:type="spellEnd"/>
            <w:r w:rsidRPr="00A92D0F">
              <w:rPr>
                <w:iCs/>
              </w:rPr>
              <w:t xml:space="preserve"> and not cleared</w:t>
            </w:r>
          </w:p>
          <w:p w14:paraId="0CE85441" w14:textId="7BB94013" w:rsidR="00A92D0F" w:rsidRDefault="00A92D0F">
            <w:pPr>
              <w:pStyle w:val="Listenabsatz"/>
              <w:numPr>
                <w:ilvl w:val="0"/>
                <w:numId w:val="5"/>
              </w:numPr>
              <w:ind w:left="312" w:hanging="283"/>
            </w:pPr>
            <w:r>
              <w:t xml:space="preserve">The </w:t>
            </w:r>
            <w:r w:rsidR="00B27DB6" w:rsidRPr="00B27DB6">
              <w:rPr>
                <w:i/>
              </w:rPr>
              <w:t>State</w:t>
            </w:r>
            <w:r w:rsidR="00B27DB6">
              <w:rPr>
                <w:i/>
              </w:rPr>
              <w:t xml:space="preserve"> </w:t>
            </w:r>
            <w:r>
              <w:rPr>
                <w:i/>
              </w:rPr>
              <w:t>Ready</w:t>
            </w:r>
            <w:r w:rsidRPr="00A92D0F">
              <w:t xml:space="preserve"> </w:t>
            </w:r>
            <w:r w:rsidRPr="00A92D0F">
              <w:rPr>
                <w:iCs/>
              </w:rPr>
              <w:t>is activated</w:t>
            </w:r>
          </w:p>
        </w:tc>
      </w:tr>
      <w:tr w:rsidR="00A92D0F" w14:paraId="675E8FB8" w14:textId="77777777" w:rsidTr="00474151">
        <w:tc>
          <w:tcPr>
            <w:tcW w:w="2405" w:type="dxa"/>
          </w:tcPr>
          <w:p w14:paraId="1D56CEEA" w14:textId="77777777" w:rsidR="00A92D0F" w:rsidRDefault="00A92D0F" w:rsidP="00A92D0F">
            <w:r>
              <w:t>Alternative sequences</w:t>
            </w:r>
          </w:p>
        </w:tc>
        <w:tc>
          <w:tcPr>
            <w:tcW w:w="7223" w:type="dxa"/>
          </w:tcPr>
          <w:p w14:paraId="264CB23D" w14:textId="77777777" w:rsidR="00A92D0F" w:rsidRDefault="00A92D0F" w:rsidP="00A92D0F">
            <w:r>
              <w:t>none</w:t>
            </w:r>
          </w:p>
        </w:tc>
      </w:tr>
    </w:tbl>
    <w:p w14:paraId="2C023A48" w14:textId="6617C5BE" w:rsidR="00BC744E" w:rsidRDefault="00BC744E" w:rsidP="00975E13">
      <w:pPr>
        <w:tabs>
          <w:tab w:val="clear" w:pos="8930"/>
        </w:tabs>
        <w:spacing w:after="160" w:line="259" w:lineRule="auto"/>
        <w:jc w:val="left"/>
      </w:pPr>
    </w:p>
    <w:p w14:paraId="76647EFC" w14:textId="77777777" w:rsidR="00BC744E" w:rsidRDefault="00BC744E">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3B967B29" w14:textId="77777777" w:rsidTr="00A65670">
        <w:tc>
          <w:tcPr>
            <w:tcW w:w="2405" w:type="dxa"/>
          </w:tcPr>
          <w:p w14:paraId="1ABF59FF" w14:textId="77777777" w:rsidR="00821B50" w:rsidRDefault="00821B50" w:rsidP="00230B4D">
            <w:r>
              <w:lastRenderedPageBreak/>
              <w:t>Reference number</w:t>
            </w:r>
          </w:p>
        </w:tc>
        <w:tc>
          <w:tcPr>
            <w:tcW w:w="7223" w:type="dxa"/>
          </w:tcPr>
          <w:p w14:paraId="39EC5C1C" w14:textId="32A5D1EE" w:rsidR="00821B50" w:rsidRDefault="00821B50" w:rsidP="00230B4D">
            <w:r>
              <w:t>2.3.1</w:t>
            </w:r>
            <w:r w:rsidR="00524F31">
              <w:t>.</w:t>
            </w:r>
            <w:r w:rsidR="00BC744E">
              <w:t>3</w:t>
            </w:r>
          </w:p>
        </w:tc>
      </w:tr>
      <w:tr w:rsidR="00524F31" w14:paraId="26DE142D" w14:textId="77777777" w:rsidTr="00A65670">
        <w:tc>
          <w:tcPr>
            <w:tcW w:w="2405" w:type="dxa"/>
          </w:tcPr>
          <w:p w14:paraId="16FF9755" w14:textId="77777777" w:rsidR="00524F31" w:rsidRDefault="00524F31" w:rsidP="00524F31">
            <w:r>
              <w:t>Name</w:t>
            </w:r>
          </w:p>
        </w:tc>
        <w:tc>
          <w:tcPr>
            <w:tcW w:w="7223" w:type="dxa"/>
          </w:tcPr>
          <w:p w14:paraId="665D5DA3" w14:textId="585A72B3" w:rsidR="00524F31" w:rsidRDefault="00524F31" w:rsidP="00524F31">
            <w:proofErr w:type="spellStart"/>
            <w:r>
              <w:rPr>
                <w:i/>
                <w:iCs/>
              </w:rPr>
              <w:t>DriveLap</w:t>
            </w:r>
            <w:proofErr w:type="spellEnd"/>
          </w:p>
        </w:tc>
      </w:tr>
      <w:tr w:rsidR="00524F31" w:rsidRPr="00354002" w14:paraId="2DFDB707" w14:textId="77777777" w:rsidTr="00A65670">
        <w:tc>
          <w:tcPr>
            <w:tcW w:w="2405" w:type="dxa"/>
          </w:tcPr>
          <w:p w14:paraId="30B8D3A5" w14:textId="77777777" w:rsidR="00524F31" w:rsidRDefault="00524F31" w:rsidP="00524F31">
            <w:r>
              <w:t>Short description</w:t>
            </w:r>
          </w:p>
        </w:tc>
        <w:tc>
          <w:tcPr>
            <w:tcW w:w="7223" w:type="dxa"/>
          </w:tcPr>
          <w:p w14:paraId="3D9C3DDA" w14:textId="4E61B69B" w:rsidR="00524F31" w:rsidRPr="00DC6D07" w:rsidRDefault="00524F31" w:rsidP="00524F31">
            <w:r w:rsidRPr="003237E2">
              <w:t xml:space="preserve">The </w:t>
            </w:r>
            <w:r w:rsidR="0062060C" w:rsidRPr="0062060C">
              <w:rPr>
                <w:i/>
              </w:rPr>
              <w:t>Robot</w:t>
            </w:r>
            <w:r w:rsidR="00304551">
              <w:t xml:space="preserve"> shows the </w:t>
            </w:r>
            <w:proofErr w:type="spellStart"/>
            <w:r w:rsidR="00304551" w:rsidRPr="00304551">
              <w:rPr>
                <w:i/>
                <w:iCs/>
              </w:rPr>
              <w:t>CountDown</w:t>
            </w:r>
            <w:proofErr w:type="spellEnd"/>
            <w:r w:rsidR="00C11CAA">
              <w:rPr>
                <w:iCs/>
              </w:rPr>
              <w:t xml:space="preserve"> on the </w:t>
            </w:r>
            <w:proofErr w:type="spellStart"/>
            <w:r w:rsidR="00C11CAA" w:rsidRPr="00C11CAA">
              <w:rPr>
                <w:i/>
                <w:iCs/>
              </w:rPr>
              <w:t>OledDisplay</w:t>
            </w:r>
            <w:proofErr w:type="spellEnd"/>
            <w:r w:rsidR="00304551">
              <w:t xml:space="preserve">, drives to the </w:t>
            </w:r>
            <w:proofErr w:type="spellStart"/>
            <w:r w:rsidR="00304551" w:rsidRPr="002A4021">
              <w:rPr>
                <w:i/>
                <w:iCs/>
              </w:rPr>
              <w:t>StartFinishLin</w:t>
            </w:r>
            <w:r w:rsidR="00304551">
              <w:rPr>
                <w:i/>
                <w:iCs/>
              </w:rPr>
              <w:t>e</w:t>
            </w:r>
            <w:proofErr w:type="spellEnd"/>
            <w:r w:rsidR="004F4CE4">
              <w:rPr>
                <w:i/>
                <w:iCs/>
              </w:rPr>
              <w:t>,</w:t>
            </w:r>
            <w:r w:rsidR="00304551">
              <w:t xml:space="preserve"> and then </w:t>
            </w:r>
            <w:r w:rsidRPr="003237E2">
              <w:t xml:space="preserve">drives </w:t>
            </w:r>
            <w:r w:rsidR="002A4021">
              <w:t xml:space="preserve">one </w:t>
            </w:r>
            <w:proofErr w:type="spellStart"/>
            <w:r w:rsidR="00C11CAA" w:rsidRPr="00C11CAA">
              <w:rPr>
                <w:i/>
              </w:rPr>
              <w:t>F</w:t>
            </w:r>
            <w:r w:rsidR="00304551" w:rsidRPr="00C11CAA">
              <w:rPr>
                <w:i/>
              </w:rPr>
              <w:t>ull</w:t>
            </w:r>
            <w:r w:rsidR="00C11CAA" w:rsidRPr="00C11CAA">
              <w:rPr>
                <w:i/>
              </w:rPr>
              <w:t>Lap</w:t>
            </w:r>
            <w:proofErr w:type="spellEnd"/>
          </w:p>
        </w:tc>
      </w:tr>
      <w:tr w:rsidR="00524F31" w14:paraId="5549422F" w14:textId="77777777" w:rsidTr="00A65670">
        <w:tc>
          <w:tcPr>
            <w:tcW w:w="2405" w:type="dxa"/>
          </w:tcPr>
          <w:p w14:paraId="7963516B" w14:textId="77777777" w:rsidR="00524F31" w:rsidRDefault="00524F31" w:rsidP="00524F31">
            <w:r>
              <w:t>Precondition</w:t>
            </w:r>
          </w:p>
        </w:tc>
        <w:tc>
          <w:tcPr>
            <w:tcW w:w="7223" w:type="dxa"/>
          </w:tcPr>
          <w:p w14:paraId="2535F80B" w14:textId="000E390A" w:rsidR="00C11CAA" w:rsidRDefault="00C11CAA" w:rsidP="00524F31">
            <w:r>
              <w:t>All these conditions must be met:</w:t>
            </w:r>
          </w:p>
          <w:p w14:paraId="090F8A13" w14:textId="77777777" w:rsidR="0062060C" w:rsidRPr="00DE2438" w:rsidRDefault="0062060C">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AA19168" w14:textId="55218AA6" w:rsidR="00DE2438" w:rsidRP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723779D1" w14:textId="259B1FBD" w:rsidR="00524F31" w:rsidRDefault="0062060C">
            <w:pPr>
              <w:pStyle w:val="Listenabsatz"/>
              <w:numPr>
                <w:ilvl w:val="0"/>
                <w:numId w:val="8"/>
              </w:numPr>
            </w:pPr>
            <w:r>
              <w:t>The</w:t>
            </w:r>
            <w:r w:rsidR="00C11CAA">
              <w:t xml:space="preserve"> </w:t>
            </w:r>
            <w:r w:rsidR="00B27DB6" w:rsidRPr="00B27DB6">
              <w:rPr>
                <w:i/>
              </w:rPr>
              <w:t>State</w:t>
            </w:r>
            <w:r w:rsidR="00B27DB6" w:rsidRPr="0062060C">
              <w:rPr>
                <w:i/>
              </w:rPr>
              <w:t xml:space="preserve"> </w:t>
            </w:r>
            <w:r w:rsidRPr="0062060C">
              <w:rPr>
                <w:i/>
              </w:rPr>
              <w:t>Ready</w:t>
            </w:r>
            <w:r w:rsidR="00C11CAA">
              <w:t xml:space="preserve"> is active</w:t>
            </w:r>
          </w:p>
        </w:tc>
      </w:tr>
      <w:tr w:rsidR="00524F31" w14:paraId="00FA23C2" w14:textId="77777777" w:rsidTr="00A65670">
        <w:tc>
          <w:tcPr>
            <w:tcW w:w="2405" w:type="dxa"/>
          </w:tcPr>
          <w:p w14:paraId="767CD744" w14:textId="77777777" w:rsidR="00524F31" w:rsidRDefault="00524F31" w:rsidP="00524F31">
            <w:r>
              <w:t>Postcondition</w:t>
            </w:r>
          </w:p>
        </w:tc>
        <w:tc>
          <w:tcPr>
            <w:tcW w:w="7223" w:type="dxa"/>
          </w:tcPr>
          <w:p w14:paraId="004F1B65" w14:textId="77777777" w:rsidR="0062060C" w:rsidRDefault="0062060C" w:rsidP="0062060C">
            <w:r>
              <w:t>All these conditions must be met:</w:t>
            </w:r>
          </w:p>
          <w:p w14:paraId="5DDCDA42"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5D6C1FA2" w14:textId="7CAE034B" w:rsidR="00524F31" w:rsidRPr="00DE2438" w:rsidRDefault="0062060C">
            <w:pPr>
              <w:pStyle w:val="Listenabsatz"/>
              <w:numPr>
                <w:ilvl w:val="0"/>
                <w:numId w:val="11"/>
              </w:numPr>
              <w:rPr>
                <w:i/>
              </w:rPr>
            </w:pPr>
            <w:r>
              <w:t>T</w:t>
            </w:r>
            <w:r w:rsidR="00AB4D59">
              <w:t xml:space="preserve">he </w:t>
            </w:r>
            <w:r w:rsidR="00C11CAA" w:rsidRPr="00DE2438">
              <w:rPr>
                <w:i/>
              </w:rPr>
              <w:t>R</w:t>
            </w:r>
            <w:r w:rsidR="00524F31" w:rsidRPr="00DE2438">
              <w:rPr>
                <w:i/>
              </w:rPr>
              <w:t>obot</w:t>
            </w:r>
            <w:r w:rsidR="00524F31" w:rsidRPr="00705B9A">
              <w:t xml:space="preserve"> </w:t>
            </w:r>
            <w:r w:rsidR="00C11CAA">
              <w:t xml:space="preserve">is in </w:t>
            </w:r>
            <w:proofErr w:type="spellStart"/>
            <w:r w:rsidR="00C11CAA" w:rsidRPr="00DE2438">
              <w:rPr>
                <w:i/>
              </w:rPr>
              <w:t>FullStop</w:t>
            </w:r>
            <w:proofErr w:type="spellEnd"/>
          </w:p>
          <w:p w14:paraId="2E5B55DF" w14:textId="2860586B" w:rsidR="0062060C" w:rsidRDefault="0062060C">
            <w:pPr>
              <w:pStyle w:val="Listenabsatz"/>
              <w:numPr>
                <w:ilvl w:val="0"/>
                <w:numId w:val="11"/>
              </w:numPr>
            </w:pPr>
            <w:r>
              <w:t xml:space="preserve">The </w:t>
            </w:r>
            <w:r w:rsidR="00B27DB6" w:rsidRPr="00B27DB6">
              <w:rPr>
                <w:i/>
              </w:rPr>
              <w:t>State</w:t>
            </w:r>
            <w:r w:rsidR="00B27DB6" w:rsidRPr="0062060C">
              <w:rPr>
                <w:i/>
              </w:rPr>
              <w:t xml:space="preserve"> </w:t>
            </w:r>
            <w:r w:rsidRPr="0062060C">
              <w:rPr>
                <w:i/>
              </w:rPr>
              <w:t>Ready</w:t>
            </w:r>
            <w:r>
              <w:t xml:space="preserve"> is active</w:t>
            </w:r>
          </w:p>
        </w:tc>
      </w:tr>
      <w:tr w:rsidR="00524F31" w14:paraId="56F78EAE" w14:textId="77777777" w:rsidTr="00A65670">
        <w:tc>
          <w:tcPr>
            <w:tcW w:w="2405" w:type="dxa"/>
          </w:tcPr>
          <w:p w14:paraId="173A717E" w14:textId="77777777" w:rsidR="00524F31" w:rsidRDefault="00524F31" w:rsidP="00524F31">
            <w:r>
              <w:t>Error case</w:t>
            </w:r>
          </w:p>
        </w:tc>
        <w:tc>
          <w:tcPr>
            <w:tcW w:w="7223" w:type="dxa"/>
          </w:tcPr>
          <w:p w14:paraId="7A86F2D5" w14:textId="53CF7AA4" w:rsidR="009455B2" w:rsidRDefault="009455B2" w:rsidP="009455B2">
            <w:r>
              <w:t xml:space="preserve">There are </w:t>
            </w:r>
            <w:r w:rsidR="003B74A0">
              <w:t>three</w:t>
            </w:r>
            <w:r>
              <w:t xml:space="preserve"> independent error cases:</w:t>
            </w:r>
          </w:p>
          <w:p w14:paraId="38D6FF12" w14:textId="4B0D09E3" w:rsidR="00C11CAA" w:rsidRDefault="00AB4D59">
            <w:pPr>
              <w:pStyle w:val="Listenabsatz"/>
              <w:numPr>
                <w:ilvl w:val="0"/>
                <w:numId w:val="12"/>
              </w:numPr>
            </w:pPr>
            <w:r w:rsidRPr="003237E2">
              <w:t xml:space="preserve">The </w:t>
            </w:r>
            <w:r w:rsidR="009455B2">
              <w:t xml:space="preserve">first </w:t>
            </w:r>
            <w:proofErr w:type="spellStart"/>
            <w:r w:rsidRPr="009455B2">
              <w:rPr>
                <w:i/>
                <w:iCs/>
              </w:rPr>
              <w:t>StartFinishLine</w:t>
            </w:r>
            <w:proofErr w:type="spellEnd"/>
            <w:r w:rsidRPr="00705B9A">
              <w:t xml:space="preserve"> </w:t>
            </w:r>
            <w:r>
              <w:t xml:space="preserve">is not recognized </w:t>
            </w:r>
            <w:r w:rsidR="00C11CAA">
              <w:t>within</w:t>
            </w:r>
            <w:r>
              <w:t xml:space="preserve"> </w:t>
            </w:r>
            <w:r w:rsidR="001957B2">
              <w:t>10</w:t>
            </w:r>
            <w:r>
              <w:t>s</w:t>
            </w:r>
          </w:p>
          <w:p w14:paraId="2A4AC240" w14:textId="77777777" w:rsidR="003B74A0" w:rsidRDefault="003B74A0">
            <w:pPr>
              <w:pStyle w:val="Listenabsatz"/>
              <w:numPr>
                <w:ilvl w:val="0"/>
                <w:numId w:val="12"/>
              </w:numPr>
            </w:pPr>
            <w:r>
              <w:t xml:space="preserve">The </w:t>
            </w:r>
            <w:proofErr w:type="spellStart"/>
            <w:r w:rsidRPr="003B74A0">
              <w:rPr>
                <w:i/>
              </w:rPr>
              <w:t>GuideLine</w:t>
            </w:r>
            <w:proofErr w:type="spellEnd"/>
            <w:r>
              <w:t xml:space="preserve"> is </w:t>
            </w:r>
            <w:r w:rsidR="004F5D0E">
              <w:t xml:space="preserve">lost and </w:t>
            </w:r>
            <w:r>
              <w:t xml:space="preserve">not </w:t>
            </w:r>
            <w:r w:rsidRPr="003B74A0">
              <w:rPr>
                <w:i/>
              </w:rPr>
              <w:t>Redetected</w:t>
            </w:r>
            <w:r>
              <w:t xml:space="preserve"> within 5s</w:t>
            </w:r>
          </w:p>
          <w:p w14:paraId="3820A21A" w14:textId="52FF3A25" w:rsidR="007C38C1" w:rsidRDefault="007C38C1" w:rsidP="007C38C1">
            <w:pPr>
              <w:pStyle w:val="Listenabsatz"/>
              <w:numPr>
                <w:ilvl w:val="0"/>
                <w:numId w:val="12"/>
              </w:numPr>
            </w:pPr>
            <w:r>
              <w:t xml:space="preserve">The </w:t>
            </w:r>
            <w:proofErr w:type="spellStart"/>
            <w:r w:rsidRPr="009455B2">
              <w:rPr>
                <w:i/>
              </w:rPr>
              <w:t>FullLap</w:t>
            </w:r>
            <w:proofErr w:type="spellEnd"/>
            <w:r>
              <w:t xml:space="preserve"> is not finished within 20s</w:t>
            </w:r>
          </w:p>
        </w:tc>
      </w:tr>
      <w:tr w:rsidR="00524F31" w14:paraId="721DB876" w14:textId="77777777" w:rsidTr="00A65670">
        <w:tc>
          <w:tcPr>
            <w:tcW w:w="2405" w:type="dxa"/>
          </w:tcPr>
          <w:p w14:paraId="72299973" w14:textId="77777777" w:rsidR="00524F31" w:rsidRDefault="00524F31" w:rsidP="00524F31">
            <w:r>
              <w:t>Actors</w:t>
            </w:r>
          </w:p>
        </w:tc>
        <w:tc>
          <w:tcPr>
            <w:tcW w:w="7223" w:type="dxa"/>
          </w:tcPr>
          <w:p w14:paraId="40F0D4BA" w14:textId="04809FA8" w:rsidR="00524F31" w:rsidRPr="00304551" w:rsidRDefault="00304551" w:rsidP="00524F31">
            <w:pPr>
              <w:rPr>
                <w:i/>
                <w:iCs/>
              </w:rPr>
            </w:pPr>
            <w:r>
              <w:rPr>
                <w:i/>
                <w:iCs/>
              </w:rPr>
              <w:t xml:space="preserve">User, </w:t>
            </w:r>
            <w:proofErr w:type="spellStart"/>
            <w:r w:rsidRPr="00304551">
              <w:rPr>
                <w:i/>
                <w:iCs/>
              </w:rPr>
              <w:t>PlayField</w:t>
            </w:r>
            <w:proofErr w:type="spellEnd"/>
          </w:p>
        </w:tc>
      </w:tr>
      <w:tr w:rsidR="00524F31" w14:paraId="7C9A4957" w14:textId="77777777" w:rsidTr="00A65670">
        <w:tc>
          <w:tcPr>
            <w:tcW w:w="2405" w:type="dxa"/>
          </w:tcPr>
          <w:p w14:paraId="793A7F59" w14:textId="77777777" w:rsidR="00524F31" w:rsidRDefault="00524F31" w:rsidP="00524F31">
            <w:r>
              <w:t>Trigger</w:t>
            </w:r>
          </w:p>
        </w:tc>
        <w:tc>
          <w:tcPr>
            <w:tcW w:w="7223" w:type="dxa"/>
          </w:tcPr>
          <w:p w14:paraId="54347C88" w14:textId="1A882FBB" w:rsidR="00524F31" w:rsidRDefault="002A4021" w:rsidP="00524F31">
            <w:r w:rsidRPr="003237E2">
              <w:t xml:space="preserve">The </w:t>
            </w:r>
            <w:r w:rsidR="00C11CAA">
              <w:rPr>
                <w:i/>
                <w:iCs/>
              </w:rPr>
              <w:t>User</w:t>
            </w:r>
            <w:r w:rsidR="00C11CAA">
              <w:t xml:space="preserve"> </w:t>
            </w:r>
            <w:r w:rsidR="00CC78EE">
              <w:t>releases</w:t>
            </w:r>
            <w:r w:rsidR="00304551">
              <w:t xml:space="preserve"> the </w:t>
            </w:r>
            <w:proofErr w:type="spellStart"/>
            <w:r w:rsidR="00854760">
              <w:rPr>
                <w:i/>
                <w:iCs/>
              </w:rPr>
              <w:t>StartButton</w:t>
            </w:r>
            <w:proofErr w:type="spellEnd"/>
          </w:p>
        </w:tc>
      </w:tr>
    </w:tbl>
    <w:p w14:paraId="6B2E785E" w14:textId="68BAD88F" w:rsidR="007927A2" w:rsidRDefault="00A65670">
      <w:r>
        <w:t>(This scenario is continued on the next page)</w:t>
      </w:r>
    </w:p>
    <w:p w14:paraId="393FFF5D" w14:textId="77777777" w:rsidR="007927A2" w:rsidRDefault="007927A2">
      <w:pPr>
        <w:tabs>
          <w:tab w:val="clear" w:pos="8930"/>
        </w:tabs>
        <w:spacing w:after="160" w:line="259" w:lineRule="auto"/>
        <w:jc w:val="left"/>
      </w:pPr>
      <w:r>
        <w:br w:type="page"/>
      </w:r>
    </w:p>
    <w:p w14:paraId="5FACA852" w14:textId="12807926" w:rsidR="00A65670" w:rsidRDefault="00A65670" w:rsidP="00A65670">
      <w:pPr>
        <w:tabs>
          <w:tab w:val="clear" w:pos="8930"/>
        </w:tabs>
        <w:spacing w:after="0" w:line="259" w:lineRule="auto"/>
        <w:jc w:val="left"/>
      </w:pPr>
      <w:r>
        <w:lastRenderedPageBreak/>
        <w:t xml:space="preserve">(Continuation of the scenario </w:t>
      </w:r>
      <w:proofErr w:type="spellStart"/>
      <w:r>
        <w:rPr>
          <w:i/>
          <w:iCs/>
        </w:rPr>
        <w:t>DriveLap</w:t>
      </w:r>
      <w:proofErr w:type="spellEnd"/>
      <w:r w:rsidRPr="00A65670">
        <w:rPr>
          <w:iCs/>
        </w:rPr>
        <w:t xml:space="preserve"> (</w:t>
      </w:r>
      <w:r w:rsidRPr="00A65670">
        <w:t>2.3.1.3</w:t>
      </w:r>
      <w:r w:rsidRPr="00A65670">
        <w:rPr>
          <w:iCs/>
        </w:rPr>
        <w:t>)</w:t>
      </w:r>
      <w:r w:rsidRPr="00A65670">
        <w:t>)</w:t>
      </w:r>
    </w:p>
    <w:tbl>
      <w:tblPr>
        <w:tblStyle w:val="Tabellenraster"/>
        <w:tblW w:w="0" w:type="auto"/>
        <w:tblLook w:val="04A0" w:firstRow="1" w:lastRow="0" w:firstColumn="1" w:lastColumn="0" w:noHBand="0" w:noVBand="1"/>
      </w:tblPr>
      <w:tblGrid>
        <w:gridCol w:w="2405"/>
        <w:gridCol w:w="7223"/>
      </w:tblGrid>
      <w:tr w:rsidR="00AB4D59" w14:paraId="56255D40" w14:textId="77777777" w:rsidTr="00A65670">
        <w:tc>
          <w:tcPr>
            <w:tcW w:w="2405" w:type="dxa"/>
          </w:tcPr>
          <w:p w14:paraId="45FC89F0" w14:textId="77777777" w:rsidR="00AB4D59" w:rsidRDefault="00AB4D59" w:rsidP="0021163C">
            <w:pPr>
              <w:spacing w:after="0"/>
            </w:pPr>
            <w:r>
              <w:t>Standard sequence</w:t>
            </w:r>
          </w:p>
        </w:tc>
        <w:tc>
          <w:tcPr>
            <w:tcW w:w="7223" w:type="dxa"/>
          </w:tcPr>
          <w:p w14:paraId="74D08965" w14:textId="63C9A146" w:rsidR="00C11CAA" w:rsidRPr="00DE2438" w:rsidRDefault="0021163C" w:rsidP="00332173">
            <w:pPr>
              <w:tabs>
                <w:tab w:val="clear" w:pos="8930"/>
                <w:tab w:val="left" w:pos="745"/>
              </w:tabs>
              <w:spacing w:after="0" w:line="259" w:lineRule="auto"/>
              <w:jc w:val="left"/>
            </w:pPr>
            <w:r>
              <w:t xml:space="preserve">1. </w:t>
            </w:r>
            <w:r>
              <w:tab/>
            </w:r>
            <w:r w:rsidR="00C11CAA" w:rsidRPr="003237E2">
              <w:t xml:space="preserve">The </w:t>
            </w:r>
            <w:r w:rsidR="00C11CAA" w:rsidRPr="0021163C">
              <w:rPr>
                <w:i/>
                <w:iCs/>
              </w:rPr>
              <w:t>User</w:t>
            </w:r>
            <w:r w:rsidR="00C11CAA">
              <w:t xml:space="preserve"> </w:t>
            </w:r>
            <w:r w:rsidR="00CC78EE">
              <w:t>releases</w:t>
            </w:r>
            <w:r w:rsidR="00C11CAA">
              <w:t xml:space="preserve"> the </w:t>
            </w:r>
            <w:proofErr w:type="spellStart"/>
            <w:r w:rsidR="00854760" w:rsidRPr="0021163C">
              <w:rPr>
                <w:i/>
                <w:iCs/>
              </w:rPr>
              <w:t>StartButton</w:t>
            </w:r>
            <w:proofErr w:type="spellEnd"/>
          </w:p>
          <w:p w14:paraId="38A85F24" w14:textId="2EF6766E" w:rsidR="00DE2438" w:rsidRPr="00DE2438" w:rsidRDefault="0021163C" w:rsidP="00332173">
            <w:pPr>
              <w:tabs>
                <w:tab w:val="left" w:pos="745"/>
              </w:tabs>
              <w:spacing w:after="0"/>
            </w:pPr>
            <w:r>
              <w:t xml:space="preserve">2.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Running</w:t>
            </w:r>
            <w:r w:rsidR="00DE2438" w:rsidRPr="0021163C">
              <w:rPr>
                <w:iCs/>
              </w:rPr>
              <w:t xml:space="preserve"> is activated</w:t>
            </w:r>
          </w:p>
          <w:p w14:paraId="02742F0D" w14:textId="2E992B11" w:rsidR="00C11CAA" w:rsidRDefault="0021163C" w:rsidP="00332173">
            <w:pPr>
              <w:tabs>
                <w:tab w:val="left" w:pos="745"/>
              </w:tabs>
              <w:spacing w:after="0"/>
              <w:rPr>
                <w:i/>
                <w:iCs/>
              </w:rPr>
            </w:pPr>
            <w:r>
              <w:t xml:space="preserve">3. </w:t>
            </w:r>
            <w:r>
              <w:tab/>
            </w:r>
            <w:r w:rsidR="00C11CAA" w:rsidRPr="003237E2">
              <w:t xml:space="preserve">The </w:t>
            </w:r>
            <w:r w:rsidR="00C11CAA" w:rsidRPr="0021163C">
              <w:rPr>
                <w:i/>
              </w:rPr>
              <w:t>Robot</w:t>
            </w:r>
            <w:r w:rsidR="00C11CAA">
              <w:t xml:space="preserve"> shows the </w:t>
            </w:r>
            <w:proofErr w:type="spellStart"/>
            <w:r w:rsidR="00C11CAA" w:rsidRPr="0021163C">
              <w:rPr>
                <w:i/>
                <w:iCs/>
              </w:rPr>
              <w:t>CountDown</w:t>
            </w:r>
            <w:proofErr w:type="spellEnd"/>
            <w:r w:rsidR="0062060C" w:rsidRPr="0021163C">
              <w:rPr>
                <w:i/>
                <w:iCs/>
              </w:rPr>
              <w:t xml:space="preserve"> </w:t>
            </w:r>
            <w:r w:rsidR="0062060C" w:rsidRPr="0021163C">
              <w:rPr>
                <w:iCs/>
              </w:rPr>
              <w:t xml:space="preserve">on the </w:t>
            </w:r>
            <w:proofErr w:type="spellStart"/>
            <w:r w:rsidR="0062060C" w:rsidRPr="0021163C">
              <w:rPr>
                <w:i/>
                <w:iCs/>
              </w:rPr>
              <w:t>OledDisplay</w:t>
            </w:r>
            <w:proofErr w:type="spellEnd"/>
          </w:p>
          <w:p w14:paraId="79D525D4" w14:textId="04333F03" w:rsidR="003B74A0" w:rsidRPr="003B74A0" w:rsidRDefault="003B74A0" w:rsidP="00332173">
            <w:pPr>
              <w:tabs>
                <w:tab w:val="left" w:pos="745"/>
              </w:tabs>
              <w:spacing w:after="0"/>
              <w:rPr>
                <w:i/>
                <w:iCs/>
              </w:rPr>
            </w:pPr>
            <w:r>
              <w:t xml:space="preserve">4. </w:t>
            </w:r>
            <w:r>
              <w:tab/>
            </w:r>
            <w:r w:rsidRPr="003237E2">
              <w:t xml:space="preserve">The </w:t>
            </w:r>
            <w:r w:rsidRPr="0021163C">
              <w:rPr>
                <w:i/>
              </w:rPr>
              <w:t>Robot</w:t>
            </w:r>
            <w:r>
              <w:t xml:space="preserve"> starts the </w:t>
            </w:r>
            <w:r w:rsidR="00FF5C98">
              <w:t>start t</w:t>
            </w:r>
            <w:r>
              <w:t>imer</w:t>
            </w:r>
          </w:p>
          <w:p w14:paraId="60F0F52D" w14:textId="5D03C4E7" w:rsidR="0062060C" w:rsidRPr="00C11CAA" w:rsidRDefault="003B74A0" w:rsidP="00332173">
            <w:pPr>
              <w:tabs>
                <w:tab w:val="left" w:pos="745"/>
              </w:tabs>
              <w:spacing w:after="0"/>
            </w:pPr>
            <w:r>
              <w:t>5</w:t>
            </w:r>
            <w:r w:rsidR="0021163C">
              <w:t xml:space="preserve">. </w:t>
            </w:r>
            <w:r w:rsidR="0021163C">
              <w:tab/>
            </w:r>
            <w:r w:rsidR="0062060C">
              <w:t xml:space="preserve">The </w:t>
            </w:r>
            <w:r w:rsidR="0062060C" w:rsidRPr="0021163C">
              <w:rPr>
                <w:i/>
              </w:rPr>
              <w:t xml:space="preserve">Robot </w:t>
            </w:r>
            <w:r w:rsidR="0062060C" w:rsidRPr="0062060C">
              <w:t>starts</w:t>
            </w:r>
            <w:r w:rsidR="0062060C">
              <w:t xml:space="preserve"> driving</w:t>
            </w:r>
            <w:r w:rsidR="009455B2">
              <w:t>,</w:t>
            </w:r>
            <w:r w:rsidR="0062060C">
              <w:t xml:space="preserve"> following the </w:t>
            </w:r>
            <w:proofErr w:type="spellStart"/>
            <w:r w:rsidRPr="003B74A0">
              <w:rPr>
                <w:i/>
              </w:rPr>
              <w:t>GuideLine</w:t>
            </w:r>
            <w:proofErr w:type="spellEnd"/>
            <w:r w:rsidR="0062060C">
              <w:t xml:space="preserve"> on the </w:t>
            </w:r>
            <w:proofErr w:type="spellStart"/>
            <w:r w:rsidR="0062060C" w:rsidRPr="0021163C">
              <w:rPr>
                <w:i/>
              </w:rPr>
              <w:t>PlayField</w:t>
            </w:r>
            <w:proofErr w:type="spellEnd"/>
          </w:p>
          <w:p w14:paraId="14D50520" w14:textId="17838C0F" w:rsidR="0062060C" w:rsidRDefault="003B74A0" w:rsidP="00332173">
            <w:pPr>
              <w:tabs>
                <w:tab w:val="left" w:pos="745"/>
              </w:tabs>
              <w:spacing w:after="0"/>
              <w:rPr>
                <w:i/>
                <w:iCs/>
              </w:rPr>
            </w:pPr>
            <w:r>
              <w:t>6</w:t>
            </w:r>
            <w:r w:rsidR="0021163C">
              <w:t xml:space="preserve">a. </w:t>
            </w:r>
            <w:r w:rsidR="0021163C">
              <w:tab/>
            </w:r>
            <w:r w:rsidR="0062060C">
              <w:t xml:space="preserve">The </w:t>
            </w:r>
            <w:r w:rsidR="0062060C" w:rsidRPr="0021163C">
              <w:rPr>
                <w:i/>
              </w:rPr>
              <w:t>Robot</w:t>
            </w:r>
            <w:r w:rsidR="0062060C">
              <w:t xml:space="preserve"> recognizes the </w:t>
            </w:r>
            <w:proofErr w:type="spellStart"/>
            <w:r w:rsidR="0062060C" w:rsidRPr="0021163C">
              <w:rPr>
                <w:i/>
                <w:iCs/>
              </w:rPr>
              <w:t>StartFinishLine</w:t>
            </w:r>
            <w:proofErr w:type="spellEnd"/>
          </w:p>
          <w:p w14:paraId="69111CA1" w14:textId="238F0752" w:rsidR="00FF5C98" w:rsidRPr="00FF5C98" w:rsidRDefault="00FF5C98" w:rsidP="00332173">
            <w:pPr>
              <w:tabs>
                <w:tab w:val="left" w:pos="745"/>
              </w:tabs>
              <w:spacing w:after="0"/>
            </w:pPr>
            <w:r>
              <w:t xml:space="preserve">7. </w:t>
            </w:r>
            <w:r>
              <w:tab/>
            </w:r>
            <w:r w:rsidRPr="0021163C">
              <w:rPr>
                <w:iCs/>
              </w:rPr>
              <w:t>The</w:t>
            </w:r>
            <w:r w:rsidRPr="0021163C">
              <w:rPr>
                <w:i/>
                <w:iCs/>
              </w:rPr>
              <w:t xml:space="preserve"> </w:t>
            </w:r>
            <w:r>
              <w:rPr>
                <w:i/>
              </w:rPr>
              <w:t>Robot</w:t>
            </w:r>
            <w:r>
              <w:t xml:space="preserve"> starts the lap timer</w:t>
            </w:r>
          </w:p>
          <w:p w14:paraId="7FEEC36D" w14:textId="298EFE5A" w:rsidR="00FF5C98" w:rsidRPr="00FF5C98" w:rsidRDefault="00FF5C98" w:rsidP="00332173">
            <w:pPr>
              <w:tabs>
                <w:tab w:val="left" w:pos="745"/>
              </w:tabs>
              <w:spacing w:after="0"/>
              <w:rPr>
                <w:i/>
              </w:rPr>
            </w:pPr>
            <w:r>
              <w:t>8</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D1B2F67" w14:textId="24242BB4" w:rsidR="009579F9" w:rsidRPr="00332173" w:rsidRDefault="00FF5C98" w:rsidP="00332173">
            <w:pPr>
              <w:tabs>
                <w:tab w:val="left" w:pos="745"/>
              </w:tabs>
              <w:spacing w:after="0"/>
              <w:rPr>
                <w:i/>
              </w:rPr>
            </w:pPr>
            <w:r>
              <w:t>9</w:t>
            </w:r>
            <w:r w:rsidR="007927A2">
              <w:t>a</w:t>
            </w:r>
            <w:r w:rsidR="0021163C">
              <w:t xml:space="preserve">. </w:t>
            </w:r>
            <w:r w:rsidR="0021163C">
              <w:tab/>
            </w:r>
            <w:r w:rsidR="00AB4D59" w:rsidRPr="00693D04">
              <w:t xml:space="preserve">The </w:t>
            </w:r>
            <w:r w:rsidR="00C11CAA" w:rsidRPr="0021163C">
              <w:rPr>
                <w:i/>
              </w:rPr>
              <w:t>Robot</w:t>
            </w:r>
            <w:r w:rsidR="00C11CAA">
              <w:t xml:space="preserve"> </w:t>
            </w:r>
            <w:r w:rsidR="00AB4D59">
              <w:t>continues driving</w:t>
            </w:r>
            <w:r w:rsidR="009455B2">
              <w:t>,</w:t>
            </w:r>
            <w:r w:rsidR="00AB4D59">
              <w:t xml:space="preserve"> </w:t>
            </w:r>
            <w:r w:rsidR="0062060C">
              <w:t xml:space="preserve">following the </w:t>
            </w:r>
            <w:proofErr w:type="spellStart"/>
            <w:r w:rsidR="003B74A0" w:rsidRPr="003B74A0">
              <w:rPr>
                <w:i/>
              </w:rPr>
              <w:t>GuideLine</w:t>
            </w:r>
            <w:proofErr w:type="spellEnd"/>
            <w:r w:rsidR="003B74A0">
              <w:t xml:space="preserve"> </w:t>
            </w:r>
            <w:r w:rsidR="0062060C">
              <w:t xml:space="preserve">on the </w:t>
            </w:r>
            <w:proofErr w:type="spellStart"/>
            <w:r w:rsidR="0062060C" w:rsidRPr="0021163C">
              <w:rPr>
                <w:i/>
              </w:rPr>
              <w:t>PlayField</w:t>
            </w:r>
            <w:proofErr w:type="spellEnd"/>
          </w:p>
          <w:p w14:paraId="0E09476C" w14:textId="24E6CFDC" w:rsidR="00C11CAA" w:rsidRPr="00D905F4" w:rsidRDefault="00FF5C98" w:rsidP="00332173">
            <w:pPr>
              <w:tabs>
                <w:tab w:val="left" w:pos="745"/>
              </w:tabs>
              <w:spacing w:after="0"/>
            </w:pPr>
            <w:r>
              <w:t>10</w:t>
            </w:r>
            <w:r w:rsidR="0021163C">
              <w:t xml:space="preserve">a. </w:t>
            </w:r>
            <w:r w:rsidR="0021163C">
              <w:tab/>
            </w:r>
            <w:r w:rsidR="00AB4D59">
              <w:t xml:space="preserve">The </w:t>
            </w:r>
            <w:r w:rsidR="00C11CAA" w:rsidRPr="0021163C">
              <w:rPr>
                <w:i/>
              </w:rPr>
              <w:t>Robot</w:t>
            </w:r>
            <w:r w:rsidR="00C11CAA">
              <w:t xml:space="preserve"> </w:t>
            </w:r>
            <w:r w:rsidR="00AB4D59">
              <w:t xml:space="preserve">recognizes the </w:t>
            </w:r>
            <w:proofErr w:type="spellStart"/>
            <w:r w:rsidR="00AB4D59" w:rsidRPr="0021163C">
              <w:rPr>
                <w:i/>
                <w:iCs/>
              </w:rPr>
              <w:t>StartFinishLine</w:t>
            </w:r>
            <w:proofErr w:type="spellEnd"/>
          </w:p>
          <w:p w14:paraId="373AD2DE" w14:textId="132F2015" w:rsidR="00D905F4" w:rsidRPr="00C11CAA" w:rsidRDefault="003B74A0" w:rsidP="00332173">
            <w:pPr>
              <w:tabs>
                <w:tab w:val="left" w:pos="745"/>
              </w:tabs>
              <w:spacing w:after="0"/>
            </w:pPr>
            <w:r>
              <w:t>1</w:t>
            </w:r>
            <w:r w:rsidR="00FF5C98">
              <w:t>1</w:t>
            </w:r>
            <w:r w:rsidR="0021163C">
              <w:t xml:space="preserve">. </w:t>
            </w:r>
            <w:r w:rsidR="0021163C">
              <w:tab/>
            </w:r>
            <w:r w:rsidR="00D905F4" w:rsidRPr="0021163C">
              <w:rPr>
                <w:iCs/>
              </w:rPr>
              <w:t>The</w:t>
            </w:r>
            <w:r w:rsidR="00D905F4" w:rsidRPr="0021163C">
              <w:rPr>
                <w:i/>
                <w:iCs/>
              </w:rPr>
              <w:t xml:space="preserve"> </w:t>
            </w:r>
            <w:proofErr w:type="spellStart"/>
            <w:r w:rsidR="00D905F4" w:rsidRPr="0021163C">
              <w:rPr>
                <w:i/>
              </w:rPr>
              <w:t>ShortBeep</w:t>
            </w:r>
            <w:proofErr w:type="spellEnd"/>
            <w:r w:rsidR="00D905F4">
              <w:t xml:space="preserve"> is played on the </w:t>
            </w:r>
            <w:r w:rsidR="00D905F4" w:rsidRPr="0021163C">
              <w:rPr>
                <w:i/>
              </w:rPr>
              <w:t>Buzzer</w:t>
            </w:r>
          </w:p>
          <w:p w14:paraId="7F3D694F" w14:textId="0740D49C" w:rsidR="00AB4D59" w:rsidRPr="005F0A23" w:rsidRDefault="0021163C" w:rsidP="00332173">
            <w:pPr>
              <w:tabs>
                <w:tab w:val="left" w:pos="745"/>
              </w:tabs>
              <w:spacing w:after="0"/>
            </w:pPr>
            <w:r>
              <w:t>1</w:t>
            </w:r>
            <w:r w:rsidR="00FF5C98">
              <w:t>2</w:t>
            </w:r>
            <w:r>
              <w:t xml:space="preserve">. </w:t>
            </w:r>
            <w:r>
              <w:tab/>
            </w:r>
            <w:r w:rsidR="00C11CAA">
              <w:t xml:space="preserve">The </w:t>
            </w:r>
            <w:r w:rsidR="00C11CAA" w:rsidRPr="0021163C">
              <w:rPr>
                <w:i/>
              </w:rPr>
              <w:t>Robot</w:t>
            </w:r>
            <w:r w:rsidR="00C11CAA">
              <w:t xml:space="preserve"> goes to a </w:t>
            </w:r>
            <w:proofErr w:type="spellStart"/>
            <w:r w:rsidR="00C11CAA" w:rsidRPr="0021163C">
              <w:rPr>
                <w:i/>
              </w:rPr>
              <w:t>FullStop</w:t>
            </w:r>
            <w:proofErr w:type="spellEnd"/>
          </w:p>
          <w:p w14:paraId="33BB6DC1" w14:textId="0D900FF8" w:rsidR="005F0A23" w:rsidRDefault="0021163C" w:rsidP="00332173">
            <w:pPr>
              <w:tabs>
                <w:tab w:val="left" w:pos="745"/>
              </w:tabs>
              <w:spacing w:after="0"/>
            </w:pPr>
            <w:r>
              <w:t>1</w:t>
            </w:r>
            <w:r w:rsidR="00FF5C98">
              <w:t>3</w:t>
            </w:r>
            <w:r>
              <w:t xml:space="preserve">. </w:t>
            </w:r>
            <w:r>
              <w:tab/>
            </w:r>
            <w:r w:rsidR="005F0A23" w:rsidRPr="005F0A23">
              <w:t>The</w:t>
            </w:r>
            <w:r w:rsidR="005F0A23">
              <w:t xml:space="preserve"> </w:t>
            </w:r>
            <w:proofErr w:type="spellStart"/>
            <w:r w:rsidR="005F0A23" w:rsidRPr="004F4CE4">
              <w:rPr>
                <w:i/>
              </w:rPr>
              <w:t>LapTime</w:t>
            </w:r>
            <w:proofErr w:type="spellEnd"/>
            <w:r w:rsidR="005F0A23">
              <w:t xml:space="preserve"> is shown on the </w:t>
            </w:r>
            <w:proofErr w:type="spellStart"/>
            <w:r w:rsidR="005F0A23" w:rsidRPr="0021163C">
              <w:rPr>
                <w:i/>
              </w:rPr>
              <w:t>OledDisplay</w:t>
            </w:r>
            <w:proofErr w:type="spellEnd"/>
          </w:p>
          <w:p w14:paraId="2B041DC3" w14:textId="17B24664" w:rsidR="005F0A23" w:rsidRPr="005F0A23" w:rsidRDefault="0021163C" w:rsidP="00332173">
            <w:pPr>
              <w:tabs>
                <w:tab w:val="left" w:pos="745"/>
              </w:tabs>
              <w:spacing w:after="0"/>
            </w:pPr>
            <w:r>
              <w:t>1</w:t>
            </w:r>
            <w:r w:rsidR="00FF5C98">
              <w:t>4</w:t>
            </w:r>
            <w:r>
              <w:t xml:space="preserve">. </w:t>
            </w:r>
            <w:r>
              <w:tab/>
            </w:r>
            <w:r w:rsidR="005F0A23">
              <w:t xml:space="preserve">The </w:t>
            </w:r>
            <w:r w:rsidR="005F0A23" w:rsidRPr="0021163C">
              <w:rPr>
                <w:i/>
              </w:rPr>
              <w:t>User</w:t>
            </w:r>
            <w:r w:rsidR="005F0A23">
              <w:t xml:space="preserve"> releases the </w:t>
            </w:r>
            <w:proofErr w:type="spellStart"/>
            <w:r w:rsidR="005F0A23" w:rsidRPr="0021163C">
              <w:rPr>
                <w:i/>
              </w:rPr>
              <w:t>StartButton</w:t>
            </w:r>
            <w:proofErr w:type="spellEnd"/>
          </w:p>
          <w:p w14:paraId="0444956E" w14:textId="05847ADD" w:rsidR="00DE2438" w:rsidRDefault="0021163C" w:rsidP="00332173">
            <w:pPr>
              <w:tabs>
                <w:tab w:val="left" w:pos="745"/>
              </w:tabs>
              <w:spacing w:after="0"/>
            </w:pPr>
            <w:r>
              <w:t>1</w:t>
            </w:r>
            <w:r w:rsidR="00FF5C98">
              <w:t>5</w:t>
            </w:r>
            <w:r>
              <w:t xml:space="preserve">. </w:t>
            </w:r>
            <w:r>
              <w:tab/>
            </w:r>
            <w:r w:rsidR="00DE2438" w:rsidRPr="0021163C">
              <w:rPr>
                <w:iCs/>
              </w:rPr>
              <w:t xml:space="preserve">The </w:t>
            </w:r>
            <w:r w:rsidR="00B27DB6" w:rsidRPr="0021163C">
              <w:rPr>
                <w:i/>
              </w:rPr>
              <w:t>State</w:t>
            </w:r>
            <w:r w:rsidR="00B27DB6" w:rsidRPr="0021163C">
              <w:rPr>
                <w:i/>
                <w:iCs/>
              </w:rPr>
              <w:t xml:space="preserve"> </w:t>
            </w:r>
            <w:r w:rsidR="00DE2438" w:rsidRPr="0021163C">
              <w:rPr>
                <w:i/>
                <w:iCs/>
              </w:rPr>
              <w:t>Ready</w:t>
            </w:r>
            <w:r w:rsidR="00DE2438" w:rsidRPr="0021163C">
              <w:rPr>
                <w:iCs/>
              </w:rPr>
              <w:t xml:space="preserve"> is activated</w:t>
            </w:r>
          </w:p>
        </w:tc>
      </w:tr>
      <w:tr w:rsidR="00332173" w14:paraId="6C08E075" w14:textId="77777777" w:rsidTr="00A65670">
        <w:tc>
          <w:tcPr>
            <w:tcW w:w="2405" w:type="dxa"/>
            <w:vMerge w:val="restart"/>
          </w:tcPr>
          <w:p w14:paraId="7277343E" w14:textId="77777777" w:rsidR="00332173" w:rsidRDefault="00332173" w:rsidP="0021163C">
            <w:pPr>
              <w:spacing w:after="0"/>
            </w:pPr>
            <w:r>
              <w:t>Alternative sequences</w:t>
            </w:r>
          </w:p>
        </w:tc>
        <w:tc>
          <w:tcPr>
            <w:tcW w:w="7223" w:type="dxa"/>
          </w:tcPr>
          <w:p w14:paraId="7036A8E2" w14:textId="6BD8F450" w:rsidR="00F80BB7" w:rsidRDefault="007927A2" w:rsidP="00F80BB7">
            <w:pPr>
              <w:tabs>
                <w:tab w:val="left" w:pos="745"/>
              </w:tabs>
            </w:pPr>
            <w:r>
              <w:t xml:space="preserve">This sequence </w:t>
            </w:r>
            <w:r w:rsidR="00F80BB7">
              <w:t xml:space="preserve">describes the error case when </w:t>
            </w:r>
            <w:r w:rsidR="00F80BB7" w:rsidRPr="00F80BB7">
              <w:tab/>
            </w:r>
            <w:r w:rsidR="00F80BB7">
              <w:t>t</w:t>
            </w:r>
            <w:r w:rsidR="00F80BB7" w:rsidRPr="00F80BB7">
              <w:t xml:space="preserve">he first </w:t>
            </w:r>
            <w:proofErr w:type="spellStart"/>
            <w:r w:rsidR="00F80BB7" w:rsidRPr="00D157BB">
              <w:rPr>
                <w:i/>
              </w:rPr>
              <w:t>StartFinishLine</w:t>
            </w:r>
            <w:proofErr w:type="spellEnd"/>
            <w:r w:rsidR="00F80BB7" w:rsidRPr="00F80BB7">
              <w:t xml:space="preserve"> is not recognized within 10s</w:t>
            </w:r>
            <w:r w:rsidR="00F80BB7">
              <w:t>:</w:t>
            </w:r>
          </w:p>
          <w:p w14:paraId="0E024F26" w14:textId="6734583E" w:rsidR="00332173" w:rsidRDefault="00332173" w:rsidP="00332173">
            <w:pPr>
              <w:tabs>
                <w:tab w:val="left" w:pos="745"/>
              </w:tabs>
              <w:spacing w:after="0"/>
            </w:pPr>
            <w:r>
              <w:t xml:space="preserve">6b.1. </w:t>
            </w:r>
            <w:r>
              <w:tab/>
            </w:r>
            <w:r w:rsidRPr="003237E2">
              <w:t xml:space="preserve">The </w:t>
            </w:r>
            <w:proofErr w:type="spellStart"/>
            <w:r w:rsidRPr="0021163C">
              <w:rPr>
                <w:i/>
                <w:iCs/>
              </w:rPr>
              <w:t>StartFinishLine</w:t>
            </w:r>
            <w:proofErr w:type="spellEnd"/>
            <w:r w:rsidRPr="00705B9A">
              <w:t xml:space="preserve"> </w:t>
            </w:r>
            <w:r>
              <w:t>is not recognized within 10s after the start of</w:t>
            </w:r>
            <w:r>
              <w:br/>
            </w:r>
            <w:r>
              <w:tab/>
              <w:t>the s</w:t>
            </w:r>
            <w:r w:rsidRPr="00FF5C98">
              <w:t>tart</w:t>
            </w:r>
            <w:r>
              <w:t xml:space="preserve"> t</w:t>
            </w:r>
            <w:r w:rsidRPr="00FF5C98">
              <w:t>imer</w:t>
            </w:r>
          </w:p>
          <w:p w14:paraId="621C201D" w14:textId="67D8EC8E" w:rsidR="00332173" w:rsidRDefault="00332173" w:rsidP="00332173">
            <w:pPr>
              <w:tabs>
                <w:tab w:val="left" w:pos="745"/>
              </w:tabs>
              <w:spacing w:after="0"/>
            </w:pPr>
            <w:r>
              <w:t xml:space="preserve">     2. </w:t>
            </w:r>
            <w:r>
              <w:tab/>
              <w:t xml:space="preserve">The use case </w:t>
            </w:r>
            <w:proofErr w:type="spellStart"/>
            <w:r w:rsidRPr="0021163C">
              <w:rPr>
                <w:i/>
              </w:rPr>
              <w:t>HandleError</w:t>
            </w:r>
            <w:proofErr w:type="spellEnd"/>
            <w:r>
              <w:t xml:space="preserve"> (2.3.1.5) is activated</w:t>
            </w:r>
          </w:p>
        </w:tc>
      </w:tr>
      <w:tr w:rsidR="00332173" w14:paraId="6052B735" w14:textId="77777777" w:rsidTr="00A65670">
        <w:tc>
          <w:tcPr>
            <w:tcW w:w="2405" w:type="dxa"/>
            <w:vMerge/>
          </w:tcPr>
          <w:p w14:paraId="7F3B4C06" w14:textId="77777777" w:rsidR="00332173" w:rsidRDefault="00332173" w:rsidP="0021163C">
            <w:pPr>
              <w:spacing w:after="0"/>
            </w:pPr>
          </w:p>
        </w:tc>
        <w:tc>
          <w:tcPr>
            <w:tcW w:w="7223" w:type="dxa"/>
          </w:tcPr>
          <w:p w14:paraId="2F80EBDD" w14:textId="56B02045" w:rsidR="00F80BB7" w:rsidRDefault="00F80BB7" w:rsidP="00F80BB7">
            <w:pPr>
              <w:tabs>
                <w:tab w:val="left" w:pos="745"/>
              </w:tabs>
            </w:pPr>
            <w:r>
              <w:t xml:space="preserve">This sequence </w:t>
            </w:r>
            <w:r w:rsidR="004F5D0E">
              <w:t xml:space="preserve">extends the standard sequence to be able to </w:t>
            </w:r>
            <w:r w:rsidR="004F5D0E" w:rsidRPr="004F5D0E">
              <w:rPr>
                <w:i/>
              </w:rPr>
              <w:t>Redetect</w:t>
            </w:r>
            <w:r w:rsidR="004F5D0E">
              <w:t xml:space="preserve"> the </w:t>
            </w:r>
            <w:proofErr w:type="spellStart"/>
            <w:r w:rsidR="004F5D0E" w:rsidRPr="004F5D0E">
              <w:rPr>
                <w:i/>
              </w:rPr>
              <w:t>GuideLine</w:t>
            </w:r>
            <w:proofErr w:type="spellEnd"/>
            <w:r w:rsidR="004F5D0E">
              <w:t xml:space="preserve"> </w:t>
            </w:r>
            <w:r w:rsidR="00A65670">
              <w:t xml:space="preserve">e.g. </w:t>
            </w:r>
            <w:r w:rsidR="004F5D0E">
              <w:t>after a gap:</w:t>
            </w:r>
          </w:p>
          <w:p w14:paraId="382BE143" w14:textId="75288B9D" w:rsidR="00332173" w:rsidRDefault="00332173" w:rsidP="00332173">
            <w:pPr>
              <w:tabs>
                <w:tab w:val="left" w:pos="745"/>
              </w:tabs>
              <w:spacing w:after="0"/>
              <w:rPr>
                <w:i/>
                <w:iCs/>
              </w:rPr>
            </w:pPr>
            <w:r>
              <w:t>9b.1.</w:t>
            </w:r>
            <w:r>
              <w:tab/>
              <w:t xml:space="preserve">The </w:t>
            </w:r>
            <w:r w:rsidRPr="0021163C">
              <w:rPr>
                <w:i/>
              </w:rPr>
              <w:t>Robot</w:t>
            </w:r>
            <w:r>
              <w:t xml:space="preserve"> does not recognize the </w:t>
            </w:r>
            <w:proofErr w:type="spellStart"/>
            <w:r>
              <w:rPr>
                <w:i/>
                <w:iCs/>
              </w:rPr>
              <w:t>GuideLine</w:t>
            </w:r>
            <w:proofErr w:type="spellEnd"/>
          </w:p>
          <w:p w14:paraId="066D9B43" w14:textId="77777777" w:rsidR="00332173" w:rsidRDefault="00332173" w:rsidP="00332173">
            <w:pPr>
              <w:tabs>
                <w:tab w:val="left" w:pos="745"/>
              </w:tabs>
              <w:spacing w:after="0"/>
              <w:jc w:val="left"/>
            </w:pPr>
            <w:r>
              <w:rPr>
                <w:iCs/>
              </w:rPr>
              <w:t xml:space="preserve">     2.</w:t>
            </w:r>
            <w:r>
              <w:tab/>
              <w:t>The Robot starts the gap timer</w:t>
            </w:r>
          </w:p>
          <w:p w14:paraId="35EA1D9A" w14:textId="3DD2DEB1" w:rsidR="00332173" w:rsidRDefault="00332173" w:rsidP="00332173">
            <w:pPr>
              <w:tabs>
                <w:tab w:val="left" w:pos="745"/>
              </w:tabs>
              <w:spacing w:after="0"/>
              <w:jc w:val="left"/>
            </w:pPr>
            <w:r>
              <w:t xml:space="preserve">     3</w:t>
            </w:r>
            <w:r w:rsidR="00A65670">
              <w:t>a</w:t>
            </w:r>
            <w:r>
              <w:t>.</w:t>
            </w:r>
            <w:r>
              <w:tab/>
              <w:t xml:space="preserve">The Robot </w:t>
            </w:r>
            <w:r w:rsidR="007927A2" w:rsidRPr="007927A2">
              <w:rPr>
                <w:i/>
              </w:rPr>
              <w:t>R</w:t>
            </w:r>
            <w:r w:rsidRPr="007927A2">
              <w:rPr>
                <w:i/>
              </w:rPr>
              <w:t>edetects</w:t>
            </w:r>
            <w:r>
              <w:t xml:space="preserve"> the </w:t>
            </w:r>
            <w:proofErr w:type="spellStart"/>
            <w:r w:rsidRPr="007927A2">
              <w:rPr>
                <w:i/>
              </w:rPr>
              <w:t>GuideLine</w:t>
            </w:r>
            <w:proofErr w:type="spellEnd"/>
          </w:p>
          <w:p w14:paraId="20E084C8" w14:textId="1AAD6AC7" w:rsidR="00332173" w:rsidRPr="0021163C" w:rsidRDefault="00332173" w:rsidP="00332173">
            <w:pPr>
              <w:tabs>
                <w:tab w:val="left" w:pos="745"/>
              </w:tabs>
              <w:spacing w:after="0"/>
              <w:rPr>
                <w:iCs/>
              </w:rPr>
            </w:pPr>
            <w:r>
              <w:t xml:space="preserve">     4.</w:t>
            </w:r>
            <w:r>
              <w:tab/>
              <w:t>Go to standard sequence 9</w:t>
            </w:r>
            <w:r w:rsidR="007927A2">
              <w:t>a</w:t>
            </w:r>
            <w:r>
              <w:t>.</w:t>
            </w:r>
          </w:p>
        </w:tc>
      </w:tr>
      <w:tr w:rsidR="00332173" w14:paraId="2D9D3258" w14:textId="77777777" w:rsidTr="00A65670">
        <w:tc>
          <w:tcPr>
            <w:tcW w:w="2405" w:type="dxa"/>
            <w:vMerge/>
          </w:tcPr>
          <w:p w14:paraId="60ADBC97" w14:textId="77777777" w:rsidR="00332173" w:rsidRDefault="00332173" w:rsidP="0021163C">
            <w:pPr>
              <w:spacing w:after="0"/>
            </w:pPr>
          </w:p>
        </w:tc>
        <w:tc>
          <w:tcPr>
            <w:tcW w:w="7223" w:type="dxa"/>
          </w:tcPr>
          <w:p w14:paraId="5676DF8E" w14:textId="5FA19744" w:rsidR="00F80BB7" w:rsidRDefault="00F80BB7" w:rsidP="00F80BB7">
            <w:pPr>
              <w:tabs>
                <w:tab w:val="left" w:pos="745"/>
              </w:tabs>
            </w:pPr>
            <w:r>
              <w:t xml:space="preserve">This sequence describes the error case when </w:t>
            </w:r>
            <w:r w:rsidR="00D157BB">
              <w:t xml:space="preserve">the </w:t>
            </w:r>
            <w:proofErr w:type="spellStart"/>
            <w:r w:rsidR="00D157BB" w:rsidRPr="003B74A0">
              <w:rPr>
                <w:i/>
              </w:rPr>
              <w:t>GuideLine</w:t>
            </w:r>
            <w:proofErr w:type="spellEnd"/>
            <w:r w:rsidR="00D157BB">
              <w:t xml:space="preserve"> is </w:t>
            </w:r>
            <w:r w:rsidR="004F5D0E">
              <w:t xml:space="preserve">lost and </w:t>
            </w:r>
            <w:r w:rsidR="00D157BB">
              <w:t xml:space="preserve">not </w:t>
            </w:r>
            <w:r w:rsidR="00D157BB" w:rsidRPr="003B74A0">
              <w:rPr>
                <w:i/>
              </w:rPr>
              <w:t>Redetected</w:t>
            </w:r>
            <w:r w:rsidR="00D157BB">
              <w:t xml:space="preserve"> within 5s:</w:t>
            </w:r>
          </w:p>
          <w:p w14:paraId="7CCBF12C" w14:textId="154C2560" w:rsidR="00332173" w:rsidRDefault="00332173" w:rsidP="00332173">
            <w:pPr>
              <w:tabs>
                <w:tab w:val="left" w:pos="745"/>
              </w:tabs>
              <w:spacing w:after="0"/>
            </w:pPr>
            <w:r>
              <w:t>9b.3b.1</w:t>
            </w:r>
            <w:r>
              <w:tab/>
              <w:t xml:space="preserve">The </w:t>
            </w:r>
            <w:r w:rsidRPr="007927A2">
              <w:rPr>
                <w:i/>
              </w:rPr>
              <w:t>Robot</w:t>
            </w:r>
            <w:r>
              <w:t xml:space="preserve"> does not </w:t>
            </w:r>
            <w:r w:rsidRPr="00332173">
              <w:rPr>
                <w:i/>
              </w:rPr>
              <w:t>Redetect</w:t>
            </w:r>
            <w:r>
              <w:t xml:space="preserve"> the </w:t>
            </w:r>
            <w:proofErr w:type="spellStart"/>
            <w:r w:rsidRPr="007927A2">
              <w:rPr>
                <w:i/>
              </w:rPr>
              <w:t>GuideLine</w:t>
            </w:r>
            <w:proofErr w:type="spellEnd"/>
            <w:r>
              <w:t xml:space="preserve"> within 5s after the start</w:t>
            </w:r>
            <w:r w:rsidR="00A65670">
              <w:br/>
            </w:r>
            <w:r w:rsidR="00A65670">
              <w:tab/>
            </w:r>
            <w:r>
              <w:t>of</w:t>
            </w:r>
            <w:r w:rsidR="00A65670">
              <w:t xml:space="preserve"> </w:t>
            </w:r>
            <w:r>
              <w:t>the</w:t>
            </w:r>
            <w:r w:rsidR="00A65670">
              <w:t xml:space="preserve"> </w:t>
            </w:r>
            <w:r>
              <w:t>gap timer</w:t>
            </w:r>
          </w:p>
          <w:p w14:paraId="0428D5C2" w14:textId="0A4098B1" w:rsidR="00332173" w:rsidRDefault="00332173" w:rsidP="00332173">
            <w:pPr>
              <w:tabs>
                <w:tab w:val="left" w:pos="600"/>
                <w:tab w:val="left" w:pos="745"/>
              </w:tabs>
              <w:spacing w:after="0"/>
              <w:jc w:val="left"/>
            </w:pPr>
            <w:r>
              <w:t xml:space="preserve">        </w:t>
            </w:r>
            <w:r w:rsidR="007927A2">
              <w:t xml:space="preserve"> </w:t>
            </w:r>
            <w:r>
              <w:t xml:space="preserve"> 2</w:t>
            </w:r>
            <w:r w:rsidR="007927A2">
              <w:t>.</w:t>
            </w:r>
            <w:r>
              <w:tab/>
              <w:t xml:space="preserve">The use case </w:t>
            </w:r>
            <w:proofErr w:type="spellStart"/>
            <w:r w:rsidRPr="0021163C">
              <w:rPr>
                <w:i/>
              </w:rPr>
              <w:t>HandleError</w:t>
            </w:r>
            <w:proofErr w:type="spellEnd"/>
            <w:r>
              <w:t xml:space="preserve"> (2.3.1.5) is activated</w:t>
            </w:r>
          </w:p>
        </w:tc>
      </w:tr>
      <w:tr w:rsidR="00332173" w14:paraId="4666DEB8" w14:textId="77777777" w:rsidTr="00A65670">
        <w:tc>
          <w:tcPr>
            <w:tcW w:w="2405" w:type="dxa"/>
            <w:vMerge/>
          </w:tcPr>
          <w:p w14:paraId="73A90573" w14:textId="77777777" w:rsidR="00332173" w:rsidRDefault="00332173" w:rsidP="0021163C">
            <w:pPr>
              <w:spacing w:after="0"/>
            </w:pPr>
          </w:p>
        </w:tc>
        <w:tc>
          <w:tcPr>
            <w:tcW w:w="7223" w:type="dxa"/>
          </w:tcPr>
          <w:p w14:paraId="1C610319" w14:textId="1027C249" w:rsidR="00F80BB7" w:rsidRDefault="00F80BB7" w:rsidP="00F80BB7">
            <w:pPr>
              <w:tabs>
                <w:tab w:val="left" w:pos="745"/>
              </w:tabs>
            </w:pPr>
            <w:r>
              <w:t xml:space="preserve">This sequence describes the error case when </w:t>
            </w:r>
            <w:r w:rsidR="00D157BB">
              <w:t>t</w:t>
            </w:r>
            <w:r w:rsidR="00D157BB" w:rsidRPr="00D157BB">
              <w:t xml:space="preserve">he </w:t>
            </w:r>
            <w:proofErr w:type="spellStart"/>
            <w:r w:rsidR="00D157BB" w:rsidRPr="00D157BB">
              <w:rPr>
                <w:i/>
              </w:rPr>
              <w:t>FullLap</w:t>
            </w:r>
            <w:proofErr w:type="spellEnd"/>
            <w:r w:rsidR="00D157BB" w:rsidRPr="00D157BB">
              <w:t xml:space="preserve"> is not finished within 20s</w:t>
            </w:r>
            <w:r w:rsidR="004F5D0E">
              <w:t>:</w:t>
            </w:r>
          </w:p>
          <w:p w14:paraId="04218B76" w14:textId="23480127" w:rsidR="00332173" w:rsidRDefault="00332173" w:rsidP="00332173">
            <w:pPr>
              <w:tabs>
                <w:tab w:val="left" w:pos="745"/>
              </w:tabs>
              <w:spacing w:after="0"/>
              <w:rPr>
                <w:iCs/>
              </w:rPr>
            </w:pPr>
            <w:r>
              <w:t xml:space="preserve">10b.1. </w:t>
            </w:r>
            <w:r>
              <w:tab/>
              <w:t xml:space="preserve">The </w:t>
            </w:r>
            <w:r w:rsidRPr="0021163C">
              <w:rPr>
                <w:i/>
              </w:rPr>
              <w:t>Robot</w:t>
            </w:r>
            <w:r>
              <w:t xml:space="preserve"> does not recognize the </w:t>
            </w:r>
            <w:proofErr w:type="spellStart"/>
            <w:r w:rsidRPr="0021163C">
              <w:rPr>
                <w:i/>
                <w:iCs/>
              </w:rPr>
              <w:t>StartFinishLine</w:t>
            </w:r>
            <w:proofErr w:type="spellEnd"/>
            <w:r>
              <w:rPr>
                <w:iCs/>
              </w:rPr>
              <w:t xml:space="preserve"> within 20s after</w:t>
            </w:r>
            <w:r>
              <w:rPr>
                <w:iCs/>
              </w:rPr>
              <w:br/>
            </w:r>
            <w:r>
              <w:tab/>
            </w:r>
            <w:r>
              <w:rPr>
                <w:iCs/>
              </w:rPr>
              <w:t xml:space="preserve">the start of the </w:t>
            </w:r>
            <w:r w:rsidRPr="00FF5C98">
              <w:rPr>
                <w:iCs/>
              </w:rPr>
              <w:t>lap</w:t>
            </w:r>
            <w:r>
              <w:rPr>
                <w:iCs/>
              </w:rPr>
              <w:t xml:space="preserve"> timer</w:t>
            </w:r>
          </w:p>
          <w:p w14:paraId="36431419" w14:textId="15EFDFB3" w:rsidR="00332173" w:rsidRDefault="00332173" w:rsidP="00332173">
            <w:pPr>
              <w:tabs>
                <w:tab w:val="left" w:pos="745"/>
              </w:tabs>
              <w:spacing w:after="0"/>
            </w:pPr>
            <w:r>
              <w:rPr>
                <w:iCs/>
              </w:rPr>
              <w:t xml:space="preserve">       2.</w:t>
            </w:r>
            <w:r>
              <w:t xml:space="preserve"> </w:t>
            </w:r>
            <w:r>
              <w:tab/>
              <w:t xml:space="preserve">The use case </w:t>
            </w:r>
            <w:proofErr w:type="spellStart"/>
            <w:r w:rsidRPr="0021163C">
              <w:rPr>
                <w:i/>
              </w:rPr>
              <w:t>HandleError</w:t>
            </w:r>
            <w:proofErr w:type="spellEnd"/>
            <w:r>
              <w:t xml:space="preserve"> (2.3.1.5) is activated</w:t>
            </w:r>
          </w:p>
        </w:tc>
      </w:tr>
    </w:tbl>
    <w:p w14:paraId="29611861" w14:textId="77777777" w:rsidR="00DE2438" w:rsidRDefault="00DE243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84960" w14:paraId="2AD24944" w14:textId="77777777" w:rsidTr="00230B4D">
        <w:tc>
          <w:tcPr>
            <w:tcW w:w="2405" w:type="dxa"/>
          </w:tcPr>
          <w:p w14:paraId="35DF06C4" w14:textId="77777777" w:rsidR="00384960" w:rsidRDefault="00384960" w:rsidP="00230B4D">
            <w:r>
              <w:lastRenderedPageBreak/>
              <w:t>Reference number</w:t>
            </w:r>
          </w:p>
        </w:tc>
        <w:tc>
          <w:tcPr>
            <w:tcW w:w="7223" w:type="dxa"/>
          </w:tcPr>
          <w:p w14:paraId="48136338" w14:textId="4A9E0D5F" w:rsidR="00384960" w:rsidRDefault="00384960" w:rsidP="00230B4D">
            <w:r>
              <w:t>2.3.1.</w:t>
            </w:r>
            <w:r w:rsidR="00BC744E">
              <w:t>4</w:t>
            </w:r>
          </w:p>
        </w:tc>
      </w:tr>
      <w:tr w:rsidR="00384960" w14:paraId="6375F3DC" w14:textId="77777777" w:rsidTr="00230B4D">
        <w:tc>
          <w:tcPr>
            <w:tcW w:w="2405" w:type="dxa"/>
          </w:tcPr>
          <w:p w14:paraId="60517B16" w14:textId="77777777" w:rsidR="00384960" w:rsidRDefault="00384960" w:rsidP="00384960">
            <w:r>
              <w:t>Name</w:t>
            </w:r>
          </w:p>
        </w:tc>
        <w:tc>
          <w:tcPr>
            <w:tcW w:w="7223" w:type="dxa"/>
          </w:tcPr>
          <w:p w14:paraId="30EBDC7A" w14:textId="6E193D04" w:rsidR="00384960" w:rsidRDefault="00384960" w:rsidP="00384960">
            <w:proofErr w:type="spellStart"/>
            <w:r>
              <w:rPr>
                <w:i/>
                <w:iCs/>
              </w:rPr>
              <w:t>SetParameters</w:t>
            </w:r>
            <w:proofErr w:type="spellEnd"/>
          </w:p>
        </w:tc>
      </w:tr>
      <w:tr w:rsidR="00384960" w:rsidRPr="00354002" w14:paraId="14B4933C" w14:textId="77777777" w:rsidTr="00230B4D">
        <w:tc>
          <w:tcPr>
            <w:tcW w:w="2405" w:type="dxa"/>
          </w:tcPr>
          <w:p w14:paraId="3F1919F6" w14:textId="77777777" w:rsidR="00384960" w:rsidRDefault="00384960" w:rsidP="00384960">
            <w:r>
              <w:t>Short description</w:t>
            </w:r>
          </w:p>
        </w:tc>
        <w:tc>
          <w:tcPr>
            <w:tcW w:w="7223" w:type="dxa"/>
          </w:tcPr>
          <w:p w14:paraId="4105C071" w14:textId="50387187" w:rsidR="00384960" w:rsidRPr="00DC6D07" w:rsidRDefault="00384960" w:rsidP="00384960">
            <w:r w:rsidRPr="008D0925">
              <w:t xml:space="preserve">Allows </w:t>
            </w:r>
            <w:r w:rsidR="007F6131">
              <w:t xml:space="preserve">the </w:t>
            </w:r>
            <w:r w:rsidR="007F6131" w:rsidRPr="007F6131">
              <w:rPr>
                <w:i/>
              </w:rPr>
              <w:t>User</w:t>
            </w:r>
            <w:r w:rsidR="007F6131">
              <w:t xml:space="preserve"> to choose between different </w:t>
            </w:r>
            <w:proofErr w:type="spellStart"/>
            <w:r w:rsidR="007F6131" w:rsidRPr="007F6131">
              <w:rPr>
                <w:i/>
              </w:rPr>
              <w:t>ParameterSets</w:t>
            </w:r>
            <w:proofErr w:type="spellEnd"/>
          </w:p>
        </w:tc>
      </w:tr>
      <w:tr w:rsidR="00384960" w14:paraId="13B5441D" w14:textId="77777777" w:rsidTr="00230B4D">
        <w:tc>
          <w:tcPr>
            <w:tcW w:w="2405" w:type="dxa"/>
          </w:tcPr>
          <w:p w14:paraId="6E8112A7" w14:textId="77777777" w:rsidR="00384960" w:rsidRDefault="00384960" w:rsidP="00384960">
            <w:r>
              <w:t>Precondition</w:t>
            </w:r>
          </w:p>
        </w:tc>
        <w:tc>
          <w:tcPr>
            <w:tcW w:w="7223" w:type="dxa"/>
          </w:tcPr>
          <w:p w14:paraId="1361918A" w14:textId="77777777" w:rsidR="00DE2438" w:rsidRDefault="00DE2438" w:rsidP="00DE2438">
            <w:r>
              <w:t>All these conditions must be met:</w:t>
            </w:r>
          </w:p>
          <w:p w14:paraId="211904B8" w14:textId="77777777" w:rsidR="00DE2438" w:rsidRPr="00DE2438" w:rsidRDefault="00DE2438">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48595770" w14:textId="77777777" w:rsidR="00DE2438" w:rsidRDefault="00DE2438">
            <w:pPr>
              <w:pStyle w:val="Listenabsatz"/>
              <w:numPr>
                <w:ilvl w:val="0"/>
                <w:numId w:val="8"/>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68B570CC" w14:textId="3BC89B49" w:rsidR="00384960" w:rsidRPr="00DE2438" w:rsidRDefault="00DE2438">
            <w:pPr>
              <w:pStyle w:val="Listenabsatz"/>
              <w:numPr>
                <w:ilvl w:val="0"/>
                <w:numId w:val="8"/>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0B9D8C08" w14:textId="77777777" w:rsidTr="00230B4D">
        <w:tc>
          <w:tcPr>
            <w:tcW w:w="2405" w:type="dxa"/>
          </w:tcPr>
          <w:p w14:paraId="2C02C5A2" w14:textId="77777777" w:rsidR="00AB4D59" w:rsidRDefault="00AB4D59" w:rsidP="00AB4D59">
            <w:r>
              <w:t>Postcondition</w:t>
            </w:r>
          </w:p>
        </w:tc>
        <w:tc>
          <w:tcPr>
            <w:tcW w:w="7223" w:type="dxa"/>
          </w:tcPr>
          <w:p w14:paraId="3CACDB6E" w14:textId="77777777" w:rsidR="00DE2438" w:rsidRDefault="00DE2438" w:rsidP="00DE2438">
            <w:r>
              <w:t>All these conditions must be met:</w:t>
            </w:r>
          </w:p>
          <w:p w14:paraId="4E6AE4CD" w14:textId="77777777" w:rsidR="00DE2438" w:rsidRPr="00DE2438" w:rsidRDefault="00DE2438">
            <w:pPr>
              <w:pStyle w:val="Listenabsatz"/>
              <w:numPr>
                <w:ilvl w:val="0"/>
                <w:numId w:val="11"/>
              </w:numPr>
            </w:pPr>
            <w:r>
              <w:t xml:space="preserve">The </w:t>
            </w:r>
            <w:r>
              <w:rPr>
                <w:i/>
              </w:rPr>
              <w:t>Robot</w:t>
            </w:r>
            <w:r w:rsidRPr="004A6B19">
              <w:rPr>
                <w:i/>
              </w:rPr>
              <w:t xml:space="preserve"> </w:t>
            </w:r>
            <w:r>
              <w:t xml:space="preserve">is </w:t>
            </w:r>
            <w:proofErr w:type="spellStart"/>
            <w:r w:rsidRPr="004A6B19">
              <w:rPr>
                <w:i/>
              </w:rPr>
              <w:t>PoweredOn</w:t>
            </w:r>
            <w:proofErr w:type="spellEnd"/>
          </w:p>
          <w:p w14:paraId="60F28113" w14:textId="77777777" w:rsidR="00DE2438" w:rsidRDefault="00DE2438">
            <w:pPr>
              <w:pStyle w:val="Listenabsatz"/>
              <w:numPr>
                <w:ilvl w:val="0"/>
                <w:numId w:val="11"/>
              </w:numPr>
              <w:rPr>
                <w:i/>
              </w:rPr>
            </w:pPr>
            <w:r>
              <w:t xml:space="preserve">The </w:t>
            </w:r>
            <w:r w:rsidRPr="00DE2438">
              <w:rPr>
                <w:i/>
              </w:rPr>
              <w:t>Robot</w:t>
            </w:r>
            <w:r w:rsidRPr="00705B9A">
              <w:t xml:space="preserve"> </w:t>
            </w:r>
            <w:r>
              <w:t xml:space="preserve">is in </w:t>
            </w:r>
            <w:proofErr w:type="spellStart"/>
            <w:r w:rsidRPr="00DE2438">
              <w:rPr>
                <w:i/>
              </w:rPr>
              <w:t>FullStop</w:t>
            </w:r>
            <w:proofErr w:type="spellEnd"/>
          </w:p>
          <w:p w14:paraId="01649B11" w14:textId="2DD16EFD" w:rsidR="00AB4D59" w:rsidRPr="00DE2438" w:rsidRDefault="00DE2438">
            <w:pPr>
              <w:pStyle w:val="Listenabsatz"/>
              <w:numPr>
                <w:ilvl w:val="0"/>
                <w:numId w:val="11"/>
              </w:numPr>
              <w:rPr>
                <w:i/>
              </w:rPr>
            </w:pPr>
            <w:r>
              <w:t xml:space="preserve">The </w:t>
            </w:r>
            <w:r w:rsidR="00B27DB6" w:rsidRPr="00B27DB6">
              <w:rPr>
                <w:i/>
              </w:rPr>
              <w:t>State</w:t>
            </w:r>
            <w:r w:rsidR="00B27DB6" w:rsidRPr="00DE2438">
              <w:rPr>
                <w:i/>
              </w:rPr>
              <w:t xml:space="preserve"> </w:t>
            </w:r>
            <w:r w:rsidRPr="00DE2438">
              <w:rPr>
                <w:i/>
              </w:rPr>
              <w:t>Ready</w:t>
            </w:r>
            <w:r>
              <w:t xml:space="preserve"> is active</w:t>
            </w:r>
          </w:p>
        </w:tc>
      </w:tr>
      <w:tr w:rsidR="00AB4D59" w14:paraId="1DA2C1E1" w14:textId="77777777" w:rsidTr="00230B4D">
        <w:tc>
          <w:tcPr>
            <w:tcW w:w="2405" w:type="dxa"/>
          </w:tcPr>
          <w:p w14:paraId="3611D2DE" w14:textId="77777777" w:rsidR="00AB4D59" w:rsidRDefault="00AB4D59" w:rsidP="00AB4D59">
            <w:r>
              <w:t>Error case</w:t>
            </w:r>
          </w:p>
        </w:tc>
        <w:tc>
          <w:tcPr>
            <w:tcW w:w="7223" w:type="dxa"/>
          </w:tcPr>
          <w:p w14:paraId="64D36A52" w14:textId="2A68AB82" w:rsidR="00AB4D59" w:rsidRDefault="00AB4D59" w:rsidP="00AB4D59">
            <w:r>
              <w:t>none</w:t>
            </w:r>
          </w:p>
        </w:tc>
      </w:tr>
      <w:tr w:rsidR="00AB4D59" w:rsidRPr="00821B50" w14:paraId="66D55C30" w14:textId="77777777" w:rsidTr="00230B4D">
        <w:tc>
          <w:tcPr>
            <w:tcW w:w="2405" w:type="dxa"/>
          </w:tcPr>
          <w:p w14:paraId="07F49268" w14:textId="77777777" w:rsidR="00AB4D59" w:rsidRDefault="00AB4D59" w:rsidP="00AB4D59">
            <w:r>
              <w:t>Actors</w:t>
            </w:r>
          </w:p>
        </w:tc>
        <w:tc>
          <w:tcPr>
            <w:tcW w:w="7223" w:type="dxa"/>
          </w:tcPr>
          <w:p w14:paraId="4CA16610" w14:textId="50AB0C78" w:rsidR="00AB4D59" w:rsidRPr="00821B50" w:rsidRDefault="00AB4D59" w:rsidP="00AB4D59">
            <w:r>
              <w:rPr>
                <w:i/>
                <w:iCs/>
              </w:rPr>
              <w:t>User</w:t>
            </w:r>
          </w:p>
        </w:tc>
      </w:tr>
      <w:tr w:rsidR="00AB4D59" w14:paraId="517BFF33" w14:textId="77777777" w:rsidTr="00230B4D">
        <w:tc>
          <w:tcPr>
            <w:tcW w:w="2405" w:type="dxa"/>
          </w:tcPr>
          <w:p w14:paraId="223E7841" w14:textId="77777777" w:rsidR="00AB4D59" w:rsidRDefault="00AB4D59" w:rsidP="00AB4D59">
            <w:r>
              <w:t>Trigger</w:t>
            </w:r>
          </w:p>
        </w:tc>
        <w:tc>
          <w:tcPr>
            <w:tcW w:w="7223" w:type="dxa"/>
          </w:tcPr>
          <w:p w14:paraId="51980EC8" w14:textId="48DE14F5" w:rsidR="00AB4D59" w:rsidRDefault="00AB4D59" w:rsidP="00AB4D59">
            <w:r w:rsidRPr="00D26E95">
              <w:t xml:space="preserve">The </w:t>
            </w:r>
            <w:proofErr w:type="spellStart"/>
            <w:r w:rsidRPr="00AB4D59">
              <w:rPr>
                <w:i/>
                <w:iCs/>
              </w:rPr>
              <w:t>ParamButton</w:t>
            </w:r>
            <w:proofErr w:type="spellEnd"/>
            <w:r w:rsidRPr="00D26E95">
              <w:t xml:space="preserve"> </w:t>
            </w:r>
            <w:r>
              <w:t xml:space="preserve">is </w:t>
            </w:r>
            <w:r w:rsidR="00CC78EE">
              <w:t>released</w:t>
            </w:r>
          </w:p>
        </w:tc>
      </w:tr>
      <w:tr w:rsidR="00AB4D59" w14:paraId="373BEB85" w14:textId="77777777" w:rsidTr="00230B4D">
        <w:tc>
          <w:tcPr>
            <w:tcW w:w="2405" w:type="dxa"/>
          </w:tcPr>
          <w:p w14:paraId="1CFA1AA0" w14:textId="77777777" w:rsidR="00AB4D59" w:rsidRDefault="00AB4D59" w:rsidP="00AB4D59">
            <w:r>
              <w:t>Standard sequence</w:t>
            </w:r>
          </w:p>
        </w:tc>
        <w:tc>
          <w:tcPr>
            <w:tcW w:w="7223" w:type="dxa"/>
          </w:tcPr>
          <w:p w14:paraId="3EAAE60A" w14:textId="70879EEE" w:rsidR="001F0935" w:rsidRDefault="001F0935">
            <w:pPr>
              <w:pStyle w:val="Listenabsatz"/>
              <w:numPr>
                <w:ilvl w:val="0"/>
                <w:numId w:val="6"/>
              </w:numPr>
              <w:ind w:left="312" w:hanging="283"/>
            </w:pPr>
            <w:r w:rsidRPr="00D26E95">
              <w:t xml:space="preserve">The </w:t>
            </w:r>
            <w:proofErr w:type="spellStart"/>
            <w:r w:rsidRPr="00AB4D59">
              <w:rPr>
                <w:i/>
                <w:iCs/>
              </w:rPr>
              <w:t>ParamButton</w:t>
            </w:r>
            <w:proofErr w:type="spellEnd"/>
            <w:r w:rsidRPr="00D26E95">
              <w:t xml:space="preserve"> </w:t>
            </w:r>
            <w:r>
              <w:t xml:space="preserve">is </w:t>
            </w:r>
            <w:r w:rsidR="00CC78EE">
              <w:t>released</w:t>
            </w:r>
          </w:p>
          <w:p w14:paraId="11CC1176" w14:textId="759FA005" w:rsidR="001F0935" w:rsidRDefault="001F0935">
            <w:pPr>
              <w:pStyle w:val="Listenabsatz"/>
              <w:numPr>
                <w:ilvl w:val="0"/>
                <w:numId w:val="6"/>
              </w:numPr>
              <w:ind w:left="312" w:hanging="283"/>
            </w:pPr>
            <w:r>
              <w:t xml:space="preserve">The </w:t>
            </w:r>
            <w:r w:rsidR="00B27DB6" w:rsidRPr="00B27DB6">
              <w:rPr>
                <w:i/>
              </w:rPr>
              <w:t>State</w:t>
            </w:r>
            <w:r w:rsidR="00B27DB6" w:rsidRPr="001F0935">
              <w:rPr>
                <w:i/>
              </w:rPr>
              <w:t xml:space="preserve"> </w:t>
            </w:r>
            <w:r w:rsidRPr="001F0935">
              <w:rPr>
                <w:i/>
              </w:rPr>
              <w:t>Setup</w:t>
            </w:r>
            <w:r>
              <w:t xml:space="preserve"> is activated</w:t>
            </w:r>
          </w:p>
          <w:p w14:paraId="7C8D7893" w14:textId="0AA5B11F" w:rsidR="0021163C" w:rsidRDefault="002F0EEB">
            <w:pPr>
              <w:pStyle w:val="Listenabsatz"/>
              <w:numPr>
                <w:ilvl w:val="0"/>
                <w:numId w:val="6"/>
              </w:numPr>
              <w:ind w:left="312" w:hanging="283"/>
            </w:pPr>
            <w:r>
              <w:t xml:space="preserve">Cycle to the next </w:t>
            </w:r>
            <w:proofErr w:type="spellStart"/>
            <w:r w:rsidRPr="002F0EEB">
              <w:rPr>
                <w:i/>
              </w:rPr>
              <w:t>ParameterSe</w:t>
            </w:r>
            <w:r>
              <w:rPr>
                <w:i/>
              </w:rPr>
              <w:t>t</w:t>
            </w:r>
            <w:proofErr w:type="spellEnd"/>
          </w:p>
          <w:p w14:paraId="41FA98F4" w14:textId="4117B9C8" w:rsidR="002F0EEB" w:rsidRDefault="001F0935">
            <w:pPr>
              <w:pStyle w:val="Listenabsatz"/>
              <w:numPr>
                <w:ilvl w:val="0"/>
                <w:numId w:val="6"/>
              </w:numPr>
              <w:ind w:left="312" w:hanging="283"/>
            </w:pPr>
            <w:r>
              <w:t xml:space="preserve">The </w:t>
            </w:r>
            <w:proofErr w:type="spellStart"/>
            <w:r w:rsidRPr="002F0EEB">
              <w:rPr>
                <w:i/>
              </w:rPr>
              <w:t>OledDisplay</w:t>
            </w:r>
            <w:proofErr w:type="spellEnd"/>
            <w:r>
              <w:t xml:space="preserve"> s</w:t>
            </w:r>
            <w:r w:rsidR="00AB4D59" w:rsidRPr="00D26E95">
              <w:t>hows the</w:t>
            </w:r>
            <w:r w:rsidR="002F0EEB">
              <w:t xml:space="preserve"> number of the active</w:t>
            </w:r>
            <w:r w:rsidR="00AB4D59" w:rsidRPr="00D26E95">
              <w:t xml:space="preserve"> </w:t>
            </w:r>
            <w:proofErr w:type="spellStart"/>
            <w:r w:rsidR="007F6131" w:rsidRPr="007F6131">
              <w:rPr>
                <w:i/>
              </w:rPr>
              <w:t>ParameterSet</w:t>
            </w:r>
            <w:proofErr w:type="spellEnd"/>
          </w:p>
          <w:p w14:paraId="41DC3076" w14:textId="62F9BD84" w:rsidR="00AB4D59" w:rsidRDefault="001F0935">
            <w:pPr>
              <w:pStyle w:val="Listenabsatz"/>
              <w:numPr>
                <w:ilvl w:val="0"/>
                <w:numId w:val="6"/>
              </w:numPr>
              <w:ind w:left="312" w:hanging="283"/>
            </w:pPr>
            <w:r>
              <w:t xml:space="preserve">The </w:t>
            </w:r>
            <w:r w:rsidR="00B27DB6" w:rsidRPr="00B27DB6">
              <w:rPr>
                <w:i/>
              </w:rPr>
              <w:t>State</w:t>
            </w:r>
            <w:r w:rsidR="00B27DB6">
              <w:rPr>
                <w:i/>
              </w:rPr>
              <w:t xml:space="preserve"> </w:t>
            </w:r>
            <w:r>
              <w:rPr>
                <w:i/>
              </w:rPr>
              <w:t>Ready</w:t>
            </w:r>
            <w:r>
              <w:t xml:space="preserve"> is activated</w:t>
            </w:r>
          </w:p>
        </w:tc>
      </w:tr>
      <w:tr w:rsidR="00AB4D59" w14:paraId="795E5B72" w14:textId="77777777" w:rsidTr="00230B4D">
        <w:tc>
          <w:tcPr>
            <w:tcW w:w="2405" w:type="dxa"/>
          </w:tcPr>
          <w:p w14:paraId="10C72031" w14:textId="77777777" w:rsidR="00AB4D59" w:rsidRDefault="00AB4D59" w:rsidP="00AB4D59">
            <w:r>
              <w:t>Alternative sequences</w:t>
            </w:r>
          </w:p>
        </w:tc>
        <w:tc>
          <w:tcPr>
            <w:tcW w:w="7223" w:type="dxa"/>
          </w:tcPr>
          <w:p w14:paraId="422AA73B" w14:textId="5F677EEE" w:rsidR="00AB4D59" w:rsidRDefault="00AB4D59" w:rsidP="00AB4D59">
            <w:r>
              <w:t>none</w:t>
            </w:r>
          </w:p>
        </w:tc>
      </w:tr>
    </w:tbl>
    <w:p w14:paraId="66BB2DF5" w14:textId="3B25A085" w:rsidR="006A251C" w:rsidRDefault="006A251C" w:rsidP="00770B39">
      <w:pPr>
        <w:tabs>
          <w:tab w:val="clear" w:pos="8930"/>
        </w:tabs>
        <w:spacing w:after="160" w:line="259" w:lineRule="auto"/>
        <w:jc w:val="left"/>
      </w:pPr>
    </w:p>
    <w:p w14:paraId="2D8BD8B9" w14:textId="77777777" w:rsidR="006A251C" w:rsidRDefault="006A251C">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821B50" w14:paraId="603E6E6E" w14:textId="77777777" w:rsidTr="00230B4D">
        <w:tc>
          <w:tcPr>
            <w:tcW w:w="2405" w:type="dxa"/>
          </w:tcPr>
          <w:p w14:paraId="56BA3A4B" w14:textId="77777777" w:rsidR="00821B50" w:rsidRDefault="00821B50" w:rsidP="00230B4D">
            <w:r>
              <w:lastRenderedPageBreak/>
              <w:t>Reference number</w:t>
            </w:r>
          </w:p>
        </w:tc>
        <w:tc>
          <w:tcPr>
            <w:tcW w:w="7223" w:type="dxa"/>
          </w:tcPr>
          <w:p w14:paraId="415B2244" w14:textId="2472E460" w:rsidR="00821B50" w:rsidRDefault="00821B50" w:rsidP="00230B4D">
            <w:r>
              <w:t>2.3.1</w:t>
            </w:r>
            <w:r w:rsidR="00524F31">
              <w:t>.5</w:t>
            </w:r>
          </w:p>
        </w:tc>
      </w:tr>
      <w:tr w:rsidR="00524F31" w14:paraId="0BDC2515" w14:textId="77777777" w:rsidTr="00230B4D">
        <w:tc>
          <w:tcPr>
            <w:tcW w:w="2405" w:type="dxa"/>
          </w:tcPr>
          <w:p w14:paraId="561F6919" w14:textId="77777777" w:rsidR="00524F31" w:rsidRDefault="00524F31" w:rsidP="00524F31">
            <w:r>
              <w:t>Name</w:t>
            </w:r>
          </w:p>
        </w:tc>
        <w:tc>
          <w:tcPr>
            <w:tcW w:w="7223" w:type="dxa"/>
          </w:tcPr>
          <w:p w14:paraId="0E0FB695" w14:textId="190AFA72" w:rsidR="00524F31" w:rsidRDefault="00BC744E" w:rsidP="00524F31">
            <w:proofErr w:type="spellStart"/>
            <w:r>
              <w:rPr>
                <w:i/>
                <w:iCs/>
              </w:rPr>
              <w:t>HandleError</w:t>
            </w:r>
            <w:proofErr w:type="spellEnd"/>
          </w:p>
        </w:tc>
      </w:tr>
      <w:tr w:rsidR="00524F31" w:rsidRPr="00354002" w14:paraId="3A85DE35" w14:textId="77777777" w:rsidTr="00230B4D">
        <w:tc>
          <w:tcPr>
            <w:tcW w:w="2405" w:type="dxa"/>
          </w:tcPr>
          <w:p w14:paraId="17875DE3" w14:textId="77777777" w:rsidR="00524F31" w:rsidRDefault="00524F31" w:rsidP="00524F31">
            <w:r>
              <w:t>Short description</w:t>
            </w:r>
          </w:p>
        </w:tc>
        <w:tc>
          <w:tcPr>
            <w:tcW w:w="7223" w:type="dxa"/>
          </w:tcPr>
          <w:p w14:paraId="3F299D57" w14:textId="7C06B17F" w:rsidR="00524F31" w:rsidRPr="00DC6D07" w:rsidRDefault="00524F31" w:rsidP="00524F31">
            <w:r w:rsidRPr="008D0925">
              <w:t>Displays an error message</w:t>
            </w:r>
            <w:r w:rsidR="006A251C">
              <w:t xml:space="preserve"> </w:t>
            </w:r>
            <w:r w:rsidR="0062060C">
              <w:rPr>
                <w:iCs/>
              </w:rPr>
              <w:t xml:space="preserve">on the </w:t>
            </w:r>
            <w:proofErr w:type="spellStart"/>
            <w:r w:rsidR="0062060C" w:rsidRPr="00C11CAA">
              <w:rPr>
                <w:i/>
                <w:iCs/>
              </w:rPr>
              <w:t>OledDisplay</w:t>
            </w:r>
            <w:proofErr w:type="spellEnd"/>
            <w:r w:rsidR="0062060C">
              <w:t xml:space="preserve"> </w:t>
            </w:r>
            <w:r w:rsidR="006A251C">
              <w:t xml:space="preserve">until the </w:t>
            </w:r>
            <w:r w:rsidR="0062060C">
              <w:rPr>
                <w:i/>
                <w:iCs/>
              </w:rPr>
              <w:t>User</w:t>
            </w:r>
            <w:r w:rsidR="0062060C">
              <w:t xml:space="preserve"> </w:t>
            </w:r>
            <w:r w:rsidR="006A251C">
              <w:t>resets it</w:t>
            </w:r>
          </w:p>
        </w:tc>
      </w:tr>
      <w:tr w:rsidR="00524F31" w14:paraId="62D6634D" w14:textId="77777777" w:rsidTr="00230B4D">
        <w:tc>
          <w:tcPr>
            <w:tcW w:w="2405" w:type="dxa"/>
          </w:tcPr>
          <w:p w14:paraId="3CAA7BA9" w14:textId="77777777" w:rsidR="00524F31" w:rsidRDefault="00524F31" w:rsidP="00524F31">
            <w:r>
              <w:t>Precondition</w:t>
            </w:r>
          </w:p>
        </w:tc>
        <w:tc>
          <w:tcPr>
            <w:tcW w:w="7223" w:type="dxa"/>
          </w:tcPr>
          <w:p w14:paraId="797BFFC1" w14:textId="77777777" w:rsidR="00D905F4" w:rsidRDefault="00D905F4" w:rsidP="00D905F4">
            <w:r>
              <w:t>All these conditions must be met:</w:t>
            </w:r>
          </w:p>
          <w:p w14:paraId="250F8BCC" w14:textId="77777777" w:rsidR="00D905F4" w:rsidRPr="00DE2438" w:rsidRDefault="00D905F4">
            <w:pPr>
              <w:pStyle w:val="Listenabsatz"/>
              <w:numPr>
                <w:ilvl w:val="0"/>
                <w:numId w:val="8"/>
              </w:numPr>
            </w:pPr>
            <w:r>
              <w:t xml:space="preserve">The </w:t>
            </w:r>
            <w:r>
              <w:rPr>
                <w:i/>
              </w:rPr>
              <w:t>Robot</w:t>
            </w:r>
            <w:r w:rsidRPr="004A6B19">
              <w:rPr>
                <w:i/>
              </w:rPr>
              <w:t xml:space="preserve"> </w:t>
            </w:r>
            <w:r>
              <w:t xml:space="preserve">is </w:t>
            </w:r>
            <w:proofErr w:type="spellStart"/>
            <w:r w:rsidRPr="004A6B19">
              <w:rPr>
                <w:i/>
              </w:rPr>
              <w:t>PoweredOn</w:t>
            </w:r>
            <w:proofErr w:type="spellEnd"/>
          </w:p>
          <w:p w14:paraId="7356C527" w14:textId="08152D4C" w:rsidR="00524F31" w:rsidRPr="00D905F4" w:rsidRDefault="00D905F4">
            <w:pPr>
              <w:pStyle w:val="Listenabsatz"/>
              <w:numPr>
                <w:ilvl w:val="0"/>
                <w:numId w:val="8"/>
              </w:numPr>
              <w:rPr>
                <w:i/>
              </w:rPr>
            </w:pPr>
            <w:r>
              <w:t>An error occurred</w:t>
            </w:r>
          </w:p>
        </w:tc>
      </w:tr>
      <w:tr w:rsidR="00524F31" w14:paraId="6563F5D0" w14:textId="77777777" w:rsidTr="00230B4D">
        <w:tc>
          <w:tcPr>
            <w:tcW w:w="2405" w:type="dxa"/>
          </w:tcPr>
          <w:p w14:paraId="55AC5DCF" w14:textId="77777777" w:rsidR="00524F31" w:rsidRDefault="00524F31" w:rsidP="00524F31">
            <w:r>
              <w:t>Postcondition</w:t>
            </w:r>
          </w:p>
        </w:tc>
        <w:tc>
          <w:tcPr>
            <w:tcW w:w="7223" w:type="dxa"/>
          </w:tcPr>
          <w:p w14:paraId="2F5F6E9B" w14:textId="7B22FBC2" w:rsidR="00D905F4" w:rsidRDefault="0062060C" w:rsidP="0062060C">
            <w:r>
              <w:t>All these conditions must be met:</w:t>
            </w:r>
          </w:p>
          <w:p w14:paraId="0CB02ECF" w14:textId="77777777" w:rsidR="00D905F4" w:rsidRPr="00D905F4" w:rsidRDefault="00D905F4">
            <w:pPr>
              <w:pStyle w:val="Listenabsatz"/>
              <w:numPr>
                <w:ilvl w:val="0"/>
                <w:numId w:val="11"/>
              </w:numPr>
              <w:rPr>
                <w:i/>
              </w:rPr>
            </w:pPr>
            <w:r>
              <w:t xml:space="preserve">The </w:t>
            </w:r>
            <w:r>
              <w:rPr>
                <w:i/>
              </w:rPr>
              <w:t>Robot</w:t>
            </w:r>
            <w:r w:rsidRPr="004A6B19">
              <w:rPr>
                <w:i/>
              </w:rPr>
              <w:t xml:space="preserve"> </w:t>
            </w:r>
            <w:r>
              <w:t xml:space="preserve">is </w:t>
            </w:r>
            <w:proofErr w:type="spellStart"/>
            <w:r w:rsidRPr="004A6B19">
              <w:rPr>
                <w:i/>
              </w:rPr>
              <w:t>PoweredOn</w:t>
            </w:r>
            <w:proofErr w:type="spellEnd"/>
            <w:r>
              <w:t xml:space="preserve"> </w:t>
            </w:r>
          </w:p>
          <w:p w14:paraId="4583FCBE" w14:textId="49E5B727" w:rsidR="0062060C" w:rsidRDefault="0062060C">
            <w:pPr>
              <w:pStyle w:val="Listenabsatz"/>
              <w:numPr>
                <w:ilvl w:val="0"/>
                <w:numId w:val="11"/>
              </w:numPr>
              <w:rPr>
                <w:i/>
              </w:rPr>
            </w:pPr>
            <w:r>
              <w:t xml:space="preserve">The </w:t>
            </w:r>
            <w:r w:rsidRPr="0062060C">
              <w:rPr>
                <w:i/>
              </w:rPr>
              <w:t>Robot</w:t>
            </w:r>
            <w:r w:rsidRPr="00705B9A">
              <w:t xml:space="preserve"> </w:t>
            </w:r>
            <w:r>
              <w:t xml:space="preserve">is in </w:t>
            </w:r>
            <w:proofErr w:type="spellStart"/>
            <w:r w:rsidRPr="0062060C">
              <w:rPr>
                <w:i/>
              </w:rPr>
              <w:t>FullStop</w:t>
            </w:r>
            <w:proofErr w:type="spellEnd"/>
          </w:p>
          <w:p w14:paraId="5097AA10" w14:textId="482443A8" w:rsidR="00524F31" w:rsidRPr="0062060C" w:rsidRDefault="00002162">
            <w:pPr>
              <w:pStyle w:val="Listenabsatz"/>
              <w:numPr>
                <w:ilvl w:val="0"/>
                <w:numId w:val="11"/>
              </w:numPr>
              <w:rPr>
                <w:i/>
              </w:rPr>
            </w:pPr>
            <w:r>
              <w:t xml:space="preserve">The use case </w:t>
            </w:r>
            <w:proofErr w:type="spellStart"/>
            <w:r w:rsidR="00D25881" w:rsidRPr="00D25881">
              <w:rPr>
                <w:i/>
              </w:rPr>
              <w:t>CalibrateLineSensors</w:t>
            </w:r>
            <w:proofErr w:type="spellEnd"/>
            <w:r w:rsidR="00D25881">
              <w:t xml:space="preserve"> (2.3.1.1) </w:t>
            </w:r>
            <w:r>
              <w:t>is activated</w:t>
            </w:r>
          </w:p>
        </w:tc>
      </w:tr>
      <w:tr w:rsidR="00524F31" w14:paraId="19F73BD4" w14:textId="77777777" w:rsidTr="00230B4D">
        <w:tc>
          <w:tcPr>
            <w:tcW w:w="2405" w:type="dxa"/>
          </w:tcPr>
          <w:p w14:paraId="46DA09C6" w14:textId="77777777" w:rsidR="00524F31" w:rsidRDefault="00524F31" w:rsidP="00524F31">
            <w:r>
              <w:t>Error case</w:t>
            </w:r>
          </w:p>
        </w:tc>
        <w:tc>
          <w:tcPr>
            <w:tcW w:w="7223" w:type="dxa"/>
          </w:tcPr>
          <w:p w14:paraId="35B5C945" w14:textId="6C11DBA7" w:rsidR="00524F31" w:rsidRDefault="00524F31" w:rsidP="00524F31">
            <w:r>
              <w:t>none</w:t>
            </w:r>
          </w:p>
        </w:tc>
      </w:tr>
      <w:tr w:rsidR="00524F31" w14:paraId="4CE34926" w14:textId="77777777" w:rsidTr="00230B4D">
        <w:tc>
          <w:tcPr>
            <w:tcW w:w="2405" w:type="dxa"/>
          </w:tcPr>
          <w:p w14:paraId="3CBEECBD" w14:textId="77777777" w:rsidR="00524F31" w:rsidRDefault="00524F31" w:rsidP="00524F31">
            <w:r>
              <w:t>Actors</w:t>
            </w:r>
          </w:p>
        </w:tc>
        <w:tc>
          <w:tcPr>
            <w:tcW w:w="7223" w:type="dxa"/>
          </w:tcPr>
          <w:p w14:paraId="038CD565" w14:textId="57950235" w:rsidR="00524F31" w:rsidRPr="00821B50" w:rsidRDefault="00384960" w:rsidP="00524F31">
            <w:r>
              <w:rPr>
                <w:i/>
                <w:iCs/>
              </w:rPr>
              <w:t>User</w:t>
            </w:r>
          </w:p>
        </w:tc>
      </w:tr>
      <w:tr w:rsidR="00524F31" w14:paraId="6DB3181A" w14:textId="77777777" w:rsidTr="00230B4D">
        <w:tc>
          <w:tcPr>
            <w:tcW w:w="2405" w:type="dxa"/>
          </w:tcPr>
          <w:p w14:paraId="467A1F41" w14:textId="77777777" w:rsidR="00524F31" w:rsidRDefault="00524F31" w:rsidP="00524F31">
            <w:r>
              <w:t>Trigger</w:t>
            </w:r>
          </w:p>
        </w:tc>
        <w:tc>
          <w:tcPr>
            <w:tcW w:w="7223" w:type="dxa"/>
          </w:tcPr>
          <w:p w14:paraId="560DE265" w14:textId="088D20E1" w:rsidR="00524F31" w:rsidRDefault="006A251C" w:rsidP="00524F31">
            <w:r>
              <w:t xml:space="preserve">An error </w:t>
            </w:r>
            <w:r w:rsidR="006179A4">
              <w:t>occurs</w:t>
            </w:r>
          </w:p>
        </w:tc>
      </w:tr>
      <w:tr w:rsidR="00524F31" w14:paraId="1BA46063" w14:textId="77777777" w:rsidTr="00230B4D">
        <w:tc>
          <w:tcPr>
            <w:tcW w:w="2405" w:type="dxa"/>
          </w:tcPr>
          <w:p w14:paraId="0AB08E5E" w14:textId="77777777" w:rsidR="00524F31" w:rsidRDefault="00524F31" w:rsidP="00524F31">
            <w:r>
              <w:t>Standard sequence</w:t>
            </w:r>
          </w:p>
        </w:tc>
        <w:tc>
          <w:tcPr>
            <w:tcW w:w="7223" w:type="dxa"/>
          </w:tcPr>
          <w:p w14:paraId="17AE38CE" w14:textId="49440067" w:rsidR="006A251C" w:rsidRDefault="006A251C">
            <w:pPr>
              <w:pStyle w:val="Listenabsatz"/>
              <w:numPr>
                <w:ilvl w:val="0"/>
                <w:numId w:val="7"/>
              </w:numPr>
              <w:ind w:left="312" w:hanging="283"/>
            </w:pPr>
            <w:r>
              <w:t xml:space="preserve">An error </w:t>
            </w:r>
            <w:r w:rsidR="006179A4">
              <w:t>occurs</w:t>
            </w:r>
          </w:p>
          <w:p w14:paraId="756C8B33" w14:textId="48BFE2CE" w:rsidR="00DE2438" w:rsidRPr="00AB4D59" w:rsidRDefault="00DE2438">
            <w:pPr>
              <w:pStyle w:val="Listenabsatz"/>
              <w:numPr>
                <w:ilvl w:val="0"/>
                <w:numId w:val="7"/>
              </w:numPr>
              <w:ind w:left="312" w:hanging="283"/>
            </w:pPr>
            <w:r>
              <w:t xml:space="preserve">The </w:t>
            </w:r>
            <w:r w:rsidR="00B27DB6" w:rsidRPr="00B27DB6">
              <w:rPr>
                <w:i/>
              </w:rPr>
              <w:t>State</w:t>
            </w:r>
            <w:r w:rsidR="00B27DB6">
              <w:rPr>
                <w:i/>
              </w:rPr>
              <w:t xml:space="preserve"> </w:t>
            </w:r>
            <w:r>
              <w:rPr>
                <w:i/>
              </w:rPr>
              <w:t>Error</w:t>
            </w:r>
            <w:r>
              <w:t xml:space="preserve"> is activ</w:t>
            </w:r>
            <w:r w:rsidR="00C471B4">
              <w:t>at</w:t>
            </w:r>
            <w:r>
              <w:t>ed</w:t>
            </w:r>
          </w:p>
          <w:p w14:paraId="4CB88496" w14:textId="77777777" w:rsidR="00DE2438" w:rsidRPr="00DE2438" w:rsidRDefault="00DE2438">
            <w:pPr>
              <w:pStyle w:val="Listenabsatz"/>
              <w:numPr>
                <w:ilvl w:val="0"/>
                <w:numId w:val="7"/>
              </w:numPr>
              <w:ind w:left="312" w:hanging="283"/>
            </w:pPr>
            <w:r>
              <w:t xml:space="preserve">The </w:t>
            </w:r>
            <w:r w:rsidRPr="00C11CAA">
              <w:rPr>
                <w:i/>
              </w:rPr>
              <w:t>Robot</w:t>
            </w:r>
            <w:r>
              <w:t xml:space="preserve"> goes to a </w:t>
            </w:r>
            <w:proofErr w:type="spellStart"/>
            <w:r w:rsidRPr="00C11CAA">
              <w:rPr>
                <w:i/>
              </w:rPr>
              <w:t>FullStop</w:t>
            </w:r>
            <w:proofErr w:type="spellEnd"/>
          </w:p>
          <w:p w14:paraId="12137B1A" w14:textId="77211F3E" w:rsidR="006A251C" w:rsidRPr="006A251C" w:rsidRDefault="006A251C">
            <w:pPr>
              <w:pStyle w:val="Listenabsatz"/>
              <w:numPr>
                <w:ilvl w:val="0"/>
                <w:numId w:val="7"/>
              </w:numPr>
              <w:ind w:left="312" w:hanging="283"/>
            </w:pPr>
            <w:r>
              <w:t xml:space="preserve">The </w:t>
            </w:r>
            <w:proofErr w:type="spellStart"/>
            <w:r w:rsidRPr="006A251C">
              <w:rPr>
                <w:i/>
                <w:iCs/>
              </w:rPr>
              <w:t>AlarmSignal</w:t>
            </w:r>
            <w:proofErr w:type="spellEnd"/>
            <w:r>
              <w:t xml:space="preserve"> is played on the </w:t>
            </w:r>
            <w:r w:rsidRPr="006A251C">
              <w:rPr>
                <w:i/>
                <w:iCs/>
              </w:rPr>
              <w:t>Buzzer</w:t>
            </w:r>
          </w:p>
          <w:p w14:paraId="66FD48CE" w14:textId="42C8190E" w:rsidR="006A251C" w:rsidRPr="00BE585D" w:rsidRDefault="006A251C">
            <w:pPr>
              <w:pStyle w:val="Listenabsatz"/>
              <w:numPr>
                <w:ilvl w:val="0"/>
                <w:numId w:val="7"/>
              </w:numPr>
              <w:ind w:left="312" w:hanging="283"/>
            </w:pPr>
            <w:r w:rsidRPr="006A251C">
              <w:t xml:space="preserve">An error message is displayed on the </w:t>
            </w:r>
            <w:proofErr w:type="spellStart"/>
            <w:r>
              <w:rPr>
                <w:i/>
                <w:iCs/>
              </w:rPr>
              <w:t>OledDisplay</w:t>
            </w:r>
            <w:proofErr w:type="spellEnd"/>
          </w:p>
          <w:p w14:paraId="50ED1291" w14:textId="1F295797" w:rsidR="00BE585D" w:rsidRPr="00BE585D" w:rsidRDefault="00BE585D">
            <w:pPr>
              <w:pStyle w:val="Listenabsatz"/>
              <w:numPr>
                <w:ilvl w:val="0"/>
                <w:numId w:val="7"/>
              </w:numPr>
              <w:ind w:left="312" w:hanging="283"/>
            </w:pPr>
            <w:r>
              <w:rPr>
                <w:iCs/>
              </w:rPr>
              <w:t xml:space="preserve">The </w:t>
            </w:r>
            <w:r w:rsidRPr="00BE585D">
              <w:rPr>
                <w:i/>
                <w:iCs/>
              </w:rPr>
              <w:t>User</w:t>
            </w:r>
            <w:r>
              <w:rPr>
                <w:iCs/>
              </w:rPr>
              <w:t xml:space="preserve"> places the </w:t>
            </w:r>
            <w:r w:rsidRPr="00BE585D">
              <w:rPr>
                <w:i/>
                <w:iCs/>
              </w:rPr>
              <w:t>Robot</w:t>
            </w:r>
            <w:r>
              <w:rPr>
                <w:iCs/>
              </w:rPr>
              <w:t xml:space="preserve"> on the </w:t>
            </w:r>
            <w:proofErr w:type="spellStart"/>
            <w:r w:rsidRPr="00BE585D">
              <w:rPr>
                <w:i/>
                <w:iCs/>
              </w:rPr>
              <w:t>GuideLine</w:t>
            </w:r>
            <w:proofErr w:type="spellEnd"/>
          </w:p>
          <w:p w14:paraId="7C3AC71A" w14:textId="30E1AD88" w:rsidR="00BE585D" w:rsidRPr="007C38C1" w:rsidRDefault="00BE585D">
            <w:pPr>
              <w:pStyle w:val="Listenabsatz"/>
              <w:numPr>
                <w:ilvl w:val="0"/>
                <w:numId w:val="7"/>
              </w:numPr>
              <w:ind w:left="312" w:hanging="283"/>
            </w:pPr>
            <w:r>
              <w:t xml:space="preserve">The </w:t>
            </w:r>
            <w:r w:rsidRPr="00334086">
              <w:rPr>
                <w:i/>
              </w:rPr>
              <w:t>User</w:t>
            </w:r>
            <w:r>
              <w:t xml:space="preserve"> </w:t>
            </w:r>
            <w:r w:rsidR="007C38C1">
              <w:t>presses</w:t>
            </w:r>
            <w:r>
              <w:t xml:space="preserve"> the </w:t>
            </w:r>
            <w:proofErr w:type="spellStart"/>
            <w:r>
              <w:rPr>
                <w:i/>
                <w:iCs/>
              </w:rPr>
              <w:t>ResetButton</w:t>
            </w:r>
            <w:proofErr w:type="spellEnd"/>
          </w:p>
          <w:p w14:paraId="3252556F" w14:textId="0FFB7F40" w:rsidR="00524F31" w:rsidRDefault="00D25881" w:rsidP="00BB0459">
            <w:pPr>
              <w:tabs>
                <w:tab w:val="left" w:pos="600"/>
              </w:tabs>
              <w:spacing w:after="0"/>
            </w:pPr>
            <w:r>
              <w:t>(</w:t>
            </w:r>
            <w:r w:rsidR="007C38C1">
              <w:t>This triggers a</w:t>
            </w:r>
            <w:r>
              <w:t xml:space="preserve"> hard</w:t>
            </w:r>
            <w:r w:rsidR="007C38C1">
              <w:t xml:space="preserve"> reset</w:t>
            </w:r>
            <w:r w:rsidR="00BB0459">
              <w:t xml:space="preserve"> with the same effect as if t</w:t>
            </w:r>
            <w:r w:rsidR="00BB0459" w:rsidRPr="00257814">
              <w:rPr>
                <w:iCs/>
              </w:rPr>
              <w:t>he</w:t>
            </w:r>
            <w:r w:rsidR="00BB0459" w:rsidRPr="00257814">
              <w:rPr>
                <w:i/>
                <w:iCs/>
              </w:rPr>
              <w:t xml:space="preserve"> </w:t>
            </w:r>
            <w:proofErr w:type="spellStart"/>
            <w:r w:rsidR="00BB0459" w:rsidRPr="00257814">
              <w:rPr>
                <w:i/>
                <w:iCs/>
              </w:rPr>
              <w:t>PowerSwitch</w:t>
            </w:r>
            <w:proofErr w:type="spellEnd"/>
            <w:r w:rsidR="00BB0459">
              <w:t xml:space="preserve"> is switched from “OFF” to “ON”. </w:t>
            </w:r>
            <w:r>
              <w:t xml:space="preserve">The following steps are </w:t>
            </w:r>
            <w:r w:rsidR="00BB0459">
              <w:t>part</w:t>
            </w:r>
            <w:r>
              <w:t xml:space="preserve"> </w:t>
            </w:r>
            <w:r w:rsidR="00BB0459">
              <w:t>of</w:t>
            </w:r>
            <w:r>
              <w:t xml:space="preserve"> the </w:t>
            </w:r>
            <w:r w:rsidR="00BE585D">
              <w:t xml:space="preserve">use case </w:t>
            </w:r>
            <w:proofErr w:type="spellStart"/>
            <w:r w:rsidR="00BE585D" w:rsidRPr="00D25881">
              <w:rPr>
                <w:i/>
              </w:rPr>
              <w:t>CalibrateLineSensors</w:t>
            </w:r>
            <w:proofErr w:type="spellEnd"/>
            <w:r w:rsidR="00BE585D">
              <w:t xml:space="preserve"> (2.3.1.1)</w:t>
            </w:r>
            <w:r>
              <w:t>)</w:t>
            </w:r>
          </w:p>
        </w:tc>
      </w:tr>
      <w:tr w:rsidR="00524F31" w14:paraId="189B5624" w14:textId="77777777" w:rsidTr="00230B4D">
        <w:tc>
          <w:tcPr>
            <w:tcW w:w="2405" w:type="dxa"/>
          </w:tcPr>
          <w:p w14:paraId="0C12805F" w14:textId="77777777" w:rsidR="00524F31" w:rsidRDefault="00524F31" w:rsidP="00524F31">
            <w:r>
              <w:t>Alternative sequences</w:t>
            </w:r>
          </w:p>
        </w:tc>
        <w:tc>
          <w:tcPr>
            <w:tcW w:w="7223" w:type="dxa"/>
          </w:tcPr>
          <w:p w14:paraId="3CD37E26" w14:textId="25BA609D" w:rsidR="00524F31" w:rsidRDefault="00524F31" w:rsidP="00524F31">
            <w:r>
              <w:t>none</w:t>
            </w:r>
          </w:p>
        </w:tc>
      </w:tr>
    </w:tbl>
    <w:p w14:paraId="4EAA49DD" w14:textId="77777777" w:rsidR="00821B50" w:rsidRDefault="00821B50">
      <w:pPr>
        <w:tabs>
          <w:tab w:val="clear" w:pos="8930"/>
        </w:tabs>
        <w:spacing w:after="160" w:line="259" w:lineRule="auto"/>
        <w:jc w:val="left"/>
        <w:rPr>
          <w:rFonts w:asciiTheme="majorHAnsi" w:eastAsiaTheme="majorEastAsia" w:hAnsiTheme="majorHAnsi" w:cstheme="majorBidi"/>
          <w:b/>
          <w:color w:val="0076BD"/>
          <w:szCs w:val="24"/>
        </w:rPr>
      </w:pPr>
      <w:r>
        <w:br w:type="page"/>
      </w:r>
    </w:p>
    <w:p w14:paraId="3AF07F64" w14:textId="1A4470DB" w:rsidR="00313579" w:rsidRPr="00313579" w:rsidRDefault="00313579" w:rsidP="00313579">
      <w:pPr>
        <w:pStyle w:val="berschrift3"/>
      </w:pPr>
      <w:bookmarkStart w:id="51" w:name="_Toc163732034"/>
      <w:r>
        <w:lastRenderedPageBreak/>
        <w:t>Interface</w:t>
      </w:r>
      <w:bookmarkEnd w:id="51"/>
    </w:p>
    <w:tbl>
      <w:tblPr>
        <w:tblStyle w:val="Tabellenraster"/>
        <w:tblW w:w="0" w:type="auto"/>
        <w:tblLook w:val="04A0" w:firstRow="1" w:lastRow="0" w:firstColumn="1" w:lastColumn="0" w:noHBand="0" w:noVBand="1"/>
      </w:tblPr>
      <w:tblGrid>
        <w:gridCol w:w="2405"/>
        <w:gridCol w:w="7223"/>
      </w:tblGrid>
      <w:tr w:rsidR="00354002" w14:paraId="1FED9E4D" w14:textId="77777777" w:rsidTr="005768C9">
        <w:tc>
          <w:tcPr>
            <w:tcW w:w="2405" w:type="dxa"/>
          </w:tcPr>
          <w:p w14:paraId="5198988C" w14:textId="2F2E86E7" w:rsidR="00354002" w:rsidRDefault="00313579" w:rsidP="00DC6D07">
            <w:pPr>
              <w:spacing w:line="240" w:lineRule="auto"/>
            </w:pPr>
            <w:r>
              <w:t>Reference number</w:t>
            </w:r>
          </w:p>
        </w:tc>
        <w:tc>
          <w:tcPr>
            <w:tcW w:w="7223" w:type="dxa"/>
          </w:tcPr>
          <w:p w14:paraId="662120A1" w14:textId="39E63917" w:rsidR="00354002" w:rsidRDefault="00313579" w:rsidP="00DC6D07">
            <w:pPr>
              <w:spacing w:line="240" w:lineRule="auto"/>
            </w:pPr>
            <w:r>
              <w:t>2.3.2.1</w:t>
            </w:r>
          </w:p>
        </w:tc>
      </w:tr>
      <w:tr w:rsidR="00DC6D07" w14:paraId="3B12212F" w14:textId="77777777" w:rsidTr="005768C9">
        <w:tc>
          <w:tcPr>
            <w:tcW w:w="2405" w:type="dxa"/>
          </w:tcPr>
          <w:p w14:paraId="31925065" w14:textId="7182D211" w:rsidR="00DC6D07" w:rsidRDefault="00DC6D07" w:rsidP="00DC6D07">
            <w:pPr>
              <w:spacing w:line="240" w:lineRule="auto"/>
            </w:pPr>
            <w:r>
              <w:t>Name</w:t>
            </w:r>
          </w:p>
        </w:tc>
        <w:tc>
          <w:tcPr>
            <w:tcW w:w="7223" w:type="dxa"/>
          </w:tcPr>
          <w:p w14:paraId="5523020A" w14:textId="1E059E8C" w:rsidR="00DC6D07" w:rsidRDefault="00DC6D07" w:rsidP="00DC6D07">
            <w:pPr>
              <w:spacing w:line="240" w:lineRule="auto"/>
            </w:pPr>
            <w:proofErr w:type="spellStart"/>
            <w:r w:rsidRPr="008961D5">
              <w:rPr>
                <w:i/>
                <w:iCs/>
              </w:rPr>
              <w:t>InitializeMcu</w:t>
            </w:r>
            <w:proofErr w:type="spellEnd"/>
          </w:p>
        </w:tc>
      </w:tr>
      <w:tr w:rsidR="00DC6D07" w:rsidRPr="00354002" w14:paraId="686B7A23" w14:textId="77777777" w:rsidTr="005768C9">
        <w:tc>
          <w:tcPr>
            <w:tcW w:w="2405" w:type="dxa"/>
          </w:tcPr>
          <w:p w14:paraId="79DEB354" w14:textId="11A6087E" w:rsidR="00DC6D07" w:rsidRDefault="00DC6D07" w:rsidP="00DC6D07">
            <w:pPr>
              <w:spacing w:line="240" w:lineRule="auto"/>
            </w:pPr>
            <w:r>
              <w:t>Short description</w:t>
            </w:r>
          </w:p>
        </w:tc>
        <w:tc>
          <w:tcPr>
            <w:tcW w:w="7223" w:type="dxa"/>
          </w:tcPr>
          <w:p w14:paraId="6F92A908" w14:textId="3D040E84" w:rsidR="00DC6D07" w:rsidRPr="00DC6D07" w:rsidRDefault="001E60CD" w:rsidP="00DC6D07">
            <w:pPr>
              <w:spacing w:line="240" w:lineRule="auto"/>
            </w:pPr>
            <w:r w:rsidRPr="001E60CD">
              <w:t xml:space="preserve">Required system resources and variables are initialized. The </w:t>
            </w:r>
            <w:proofErr w:type="spellStart"/>
            <w:r w:rsidR="006B0FFA" w:rsidRPr="006B0FFA">
              <w:rPr>
                <w:i/>
                <w:iCs/>
              </w:rPr>
              <w:t>TeamName</w:t>
            </w:r>
            <w:proofErr w:type="spellEnd"/>
            <w:r w:rsidRPr="001E60CD">
              <w:t xml:space="preserve"> is shown on the </w:t>
            </w:r>
            <w:proofErr w:type="spellStart"/>
            <w:r w:rsidR="006B0FFA" w:rsidRPr="006B0FFA">
              <w:rPr>
                <w:i/>
                <w:iCs/>
              </w:rPr>
              <w:t>OledDisplay</w:t>
            </w:r>
            <w:proofErr w:type="spellEnd"/>
          </w:p>
        </w:tc>
      </w:tr>
      <w:tr w:rsidR="00DC6D07" w14:paraId="653A2D14" w14:textId="77777777" w:rsidTr="005768C9">
        <w:tc>
          <w:tcPr>
            <w:tcW w:w="2405" w:type="dxa"/>
          </w:tcPr>
          <w:p w14:paraId="7E396FA5" w14:textId="0BAD21BE" w:rsidR="00DC6D07" w:rsidRDefault="00DC6D07" w:rsidP="00DC6D07">
            <w:pPr>
              <w:spacing w:line="240" w:lineRule="auto"/>
            </w:pPr>
            <w:r>
              <w:t>Precondition</w:t>
            </w:r>
          </w:p>
        </w:tc>
        <w:tc>
          <w:tcPr>
            <w:tcW w:w="7223" w:type="dxa"/>
          </w:tcPr>
          <w:p w14:paraId="3C1DA649" w14:textId="5798EBB1" w:rsidR="001E60CD" w:rsidRDefault="001E60CD" w:rsidP="00DC6D07">
            <w:pPr>
              <w:spacing w:line="240" w:lineRule="auto"/>
            </w:pPr>
            <w:r w:rsidRPr="001E60CD">
              <w:t>All these conditions must be met:</w:t>
            </w:r>
          </w:p>
          <w:p w14:paraId="4FB7F61D" w14:textId="64D4B73F" w:rsidR="001E60CD" w:rsidRDefault="001E60CD">
            <w:pPr>
              <w:pStyle w:val="Listenabsatz"/>
              <w:numPr>
                <w:ilvl w:val="0"/>
                <w:numId w:val="13"/>
              </w:numPr>
              <w:spacing w:line="240" w:lineRule="auto"/>
            </w:pPr>
            <w:r w:rsidRPr="001E60CD">
              <w:t xml:space="preserve">The </w:t>
            </w:r>
            <w:r w:rsidR="00002162">
              <w:t>MCU</w:t>
            </w:r>
            <w:r w:rsidRPr="001E60CD">
              <w:t xml:space="preserve"> must be offline and have no power</w:t>
            </w:r>
          </w:p>
          <w:p w14:paraId="7C7D1276" w14:textId="6CB268D9" w:rsidR="00DC6D07" w:rsidRDefault="001E60CD">
            <w:pPr>
              <w:pStyle w:val="Listenabsatz"/>
              <w:numPr>
                <w:ilvl w:val="0"/>
                <w:numId w:val="13"/>
              </w:numPr>
              <w:spacing w:line="240" w:lineRule="auto"/>
            </w:pPr>
            <w:r w:rsidRPr="001E60CD">
              <w:t xml:space="preserve">The </w:t>
            </w:r>
            <w:proofErr w:type="spellStart"/>
            <w:r w:rsidRPr="001E60CD">
              <w:rPr>
                <w:i/>
                <w:iCs/>
              </w:rPr>
              <w:t>PowerSwitch</w:t>
            </w:r>
            <w:proofErr w:type="spellEnd"/>
            <w:r w:rsidRPr="001E60CD">
              <w:t xml:space="preserve"> is in the position “OFF</w:t>
            </w:r>
            <w:r>
              <w:t>”</w:t>
            </w:r>
          </w:p>
        </w:tc>
      </w:tr>
      <w:tr w:rsidR="00DC6D07" w14:paraId="0D50B267" w14:textId="77777777" w:rsidTr="005768C9">
        <w:tc>
          <w:tcPr>
            <w:tcW w:w="2405" w:type="dxa"/>
          </w:tcPr>
          <w:p w14:paraId="03E04DFB" w14:textId="13E41340" w:rsidR="00DC6D07" w:rsidRDefault="00DC6D07" w:rsidP="00DC6D07">
            <w:pPr>
              <w:spacing w:line="240" w:lineRule="auto"/>
            </w:pPr>
            <w:r>
              <w:t>Postcondition</w:t>
            </w:r>
          </w:p>
        </w:tc>
        <w:tc>
          <w:tcPr>
            <w:tcW w:w="7223" w:type="dxa"/>
          </w:tcPr>
          <w:p w14:paraId="4F1C575F" w14:textId="0DD9B36C" w:rsidR="00DC6D07" w:rsidRDefault="001E60CD" w:rsidP="00DC6D07">
            <w:pPr>
              <w:spacing w:line="240" w:lineRule="auto"/>
            </w:pPr>
            <w:r w:rsidRPr="001E60CD">
              <w:t xml:space="preserve">The </w:t>
            </w:r>
            <w:r w:rsidRPr="00002162">
              <w:rPr>
                <w:i/>
                <w:iCs/>
              </w:rPr>
              <w:t>State</w:t>
            </w:r>
            <w:r w:rsidRPr="001E60CD">
              <w:t xml:space="preserve"> </w:t>
            </w:r>
            <w:proofErr w:type="spellStart"/>
            <w:r w:rsidRPr="001E60CD">
              <w:rPr>
                <w:i/>
                <w:iCs/>
              </w:rPr>
              <w:t>Ini</w:t>
            </w:r>
            <w:r w:rsidR="00AE62CB">
              <w:rPr>
                <w:i/>
                <w:iCs/>
              </w:rPr>
              <w:t>ti</w:t>
            </w:r>
            <w:r w:rsidRPr="001E60CD">
              <w:rPr>
                <w:i/>
                <w:iCs/>
              </w:rPr>
              <w:t>alizationDone</w:t>
            </w:r>
            <w:proofErr w:type="spellEnd"/>
            <w:r>
              <w:t xml:space="preserve"> </w:t>
            </w:r>
            <w:r w:rsidRPr="001E60CD">
              <w:t>is active</w:t>
            </w:r>
          </w:p>
        </w:tc>
      </w:tr>
      <w:tr w:rsidR="00DC6D07" w14:paraId="36A96546" w14:textId="77777777" w:rsidTr="005768C9">
        <w:tc>
          <w:tcPr>
            <w:tcW w:w="2405" w:type="dxa"/>
          </w:tcPr>
          <w:p w14:paraId="6BD8D98E" w14:textId="7BE5D3C0" w:rsidR="00DC6D07" w:rsidRDefault="00DC6D07" w:rsidP="00DC6D07">
            <w:pPr>
              <w:spacing w:line="240" w:lineRule="auto"/>
            </w:pPr>
            <w:r>
              <w:t>Error case</w:t>
            </w:r>
          </w:p>
        </w:tc>
        <w:tc>
          <w:tcPr>
            <w:tcW w:w="7223" w:type="dxa"/>
          </w:tcPr>
          <w:p w14:paraId="791F0901" w14:textId="0FC40826" w:rsidR="00DC6D07" w:rsidRDefault="00DC6D07" w:rsidP="00DC6D07">
            <w:pPr>
              <w:spacing w:line="240" w:lineRule="auto"/>
            </w:pPr>
            <w:r>
              <w:t>none</w:t>
            </w:r>
          </w:p>
        </w:tc>
      </w:tr>
      <w:tr w:rsidR="00DC6D07" w14:paraId="1144B64B" w14:textId="77777777" w:rsidTr="005768C9">
        <w:tc>
          <w:tcPr>
            <w:tcW w:w="2405" w:type="dxa"/>
          </w:tcPr>
          <w:p w14:paraId="1B9EF64A" w14:textId="3CD34922" w:rsidR="00DC6D07" w:rsidRDefault="00DC6D07" w:rsidP="00DC6D07">
            <w:pPr>
              <w:spacing w:line="240" w:lineRule="auto"/>
            </w:pPr>
            <w:r>
              <w:t>Actors</w:t>
            </w:r>
          </w:p>
        </w:tc>
        <w:tc>
          <w:tcPr>
            <w:tcW w:w="7223" w:type="dxa"/>
          </w:tcPr>
          <w:p w14:paraId="3C5B2FC7" w14:textId="4F79AE0B" w:rsidR="00DC6D07" w:rsidRPr="00485E70" w:rsidRDefault="00DC6D07" w:rsidP="00DC6D07">
            <w:pPr>
              <w:spacing w:line="240" w:lineRule="auto"/>
              <w:rPr>
                <w:i/>
                <w:iCs/>
              </w:rPr>
            </w:pPr>
            <w:proofErr w:type="spellStart"/>
            <w:r>
              <w:rPr>
                <w:i/>
                <w:iCs/>
              </w:rPr>
              <w:t>PowerSwitch</w:t>
            </w:r>
            <w:proofErr w:type="spellEnd"/>
            <w:r>
              <w:rPr>
                <w:i/>
                <w:iCs/>
              </w:rPr>
              <w:t xml:space="preserve">, </w:t>
            </w:r>
            <w:proofErr w:type="spellStart"/>
            <w:r>
              <w:rPr>
                <w:i/>
                <w:iCs/>
              </w:rPr>
              <w:t>OledDisplay</w:t>
            </w:r>
            <w:proofErr w:type="spellEnd"/>
          </w:p>
        </w:tc>
      </w:tr>
      <w:tr w:rsidR="00DC6D07" w14:paraId="7DB08F56" w14:textId="77777777" w:rsidTr="005768C9">
        <w:tc>
          <w:tcPr>
            <w:tcW w:w="2405" w:type="dxa"/>
          </w:tcPr>
          <w:p w14:paraId="14121C49" w14:textId="23EEA88E" w:rsidR="00DC6D07" w:rsidRDefault="00DC6D07" w:rsidP="00DC6D07">
            <w:pPr>
              <w:spacing w:line="240" w:lineRule="auto"/>
            </w:pPr>
            <w:r>
              <w:t>Trigger</w:t>
            </w:r>
          </w:p>
        </w:tc>
        <w:tc>
          <w:tcPr>
            <w:tcW w:w="7223" w:type="dxa"/>
          </w:tcPr>
          <w:p w14:paraId="15D3E979" w14:textId="0A3F7130" w:rsidR="00DC6D07" w:rsidRPr="001E60CD" w:rsidRDefault="001E60CD" w:rsidP="00DC6D07">
            <w:pPr>
              <w:spacing w:line="240" w:lineRule="auto"/>
            </w:pPr>
            <w:r w:rsidRPr="001E60CD">
              <w:t xml:space="preserve">The </w:t>
            </w:r>
            <w:proofErr w:type="spellStart"/>
            <w:r w:rsidRPr="001E60CD">
              <w:rPr>
                <w:i/>
                <w:iCs/>
              </w:rPr>
              <w:t>PowerSwitch</w:t>
            </w:r>
            <w:proofErr w:type="spellEnd"/>
            <w:r w:rsidRPr="001E60CD">
              <w:t xml:space="preserve"> is switched from “OFF” to “ON”</w:t>
            </w:r>
          </w:p>
        </w:tc>
      </w:tr>
      <w:tr w:rsidR="00DC6D07" w14:paraId="5FF1A049" w14:textId="77777777" w:rsidTr="005768C9">
        <w:tc>
          <w:tcPr>
            <w:tcW w:w="2405" w:type="dxa"/>
          </w:tcPr>
          <w:p w14:paraId="7977C1E9" w14:textId="4297171E" w:rsidR="00DC6D07" w:rsidRDefault="00DC6D07" w:rsidP="00210405">
            <w:pPr>
              <w:spacing w:after="0" w:line="240" w:lineRule="auto"/>
            </w:pPr>
            <w:r>
              <w:t>Standard sequence</w:t>
            </w:r>
          </w:p>
        </w:tc>
        <w:tc>
          <w:tcPr>
            <w:tcW w:w="7223" w:type="dxa"/>
          </w:tcPr>
          <w:p w14:paraId="7F586FAF" w14:textId="7EC18B93" w:rsidR="000B1286" w:rsidRDefault="000B1286">
            <w:pPr>
              <w:pStyle w:val="Listenabsatz"/>
              <w:numPr>
                <w:ilvl w:val="0"/>
                <w:numId w:val="18"/>
              </w:numPr>
              <w:spacing w:after="0" w:line="240" w:lineRule="auto"/>
              <w:jc w:val="left"/>
            </w:pPr>
            <w:r w:rsidRPr="001E60CD">
              <w:t xml:space="preserve">The </w:t>
            </w:r>
            <w:proofErr w:type="spellStart"/>
            <w:r w:rsidRPr="001E60CD">
              <w:rPr>
                <w:i/>
                <w:iCs/>
              </w:rPr>
              <w:t>PowerSwitch</w:t>
            </w:r>
            <w:proofErr w:type="spellEnd"/>
            <w:r w:rsidRPr="001E60CD">
              <w:t xml:space="preserve"> is switched from “OFF” to “ON”</w:t>
            </w:r>
          </w:p>
          <w:p w14:paraId="01810CDC" w14:textId="6E7E538E" w:rsidR="001E60CD" w:rsidRDefault="00002162">
            <w:pPr>
              <w:pStyle w:val="Listenabsatz"/>
              <w:numPr>
                <w:ilvl w:val="0"/>
                <w:numId w:val="18"/>
              </w:numPr>
              <w:spacing w:after="0" w:line="240" w:lineRule="auto"/>
              <w:jc w:val="left"/>
            </w:pPr>
            <w:r>
              <w:t>A</w:t>
            </w:r>
            <w:r w:rsidR="00210405" w:rsidRPr="00210405">
              <w:t xml:space="preserve">ll system resources </w:t>
            </w:r>
            <w:r>
              <w:t>are initialized</w:t>
            </w:r>
          </w:p>
          <w:p w14:paraId="33CB8463" w14:textId="784C2EB9" w:rsidR="00210405" w:rsidRDefault="00002162">
            <w:pPr>
              <w:pStyle w:val="Listenabsatz"/>
              <w:numPr>
                <w:ilvl w:val="0"/>
                <w:numId w:val="18"/>
              </w:numPr>
              <w:spacing w:after="0" w:line="240" w:lineRule="auto"/>
              <w:jc w:val="left"/>
            </w:pPr>
            <w:r>
              <w:t>A</w:t>
            </w:r>
            <w:r w:rsidR="00210405" w:rsidRPr="00210405">
              <w:t>ll system variables</w:t>
            </w:r>
            <w:r>
              <w:t xml:space="preserve"> are initialized</w:t>
            </w:r>
          </w:p>
          <w:p w14:paraId="16E420FD" w14:textId="72E8CE1A" w:rsidR="00210405" w:rsidRDefault="00002162">
            <w:pPr>
              <w:pStyle w:val="Listenabsatz"/>
              <w:numPr>
                <w:ilvl w:val="0"/>
                <w:numId w:val="18"/>
              </w:numPr>
              <w:spacing w:after="0" w:line="240" w:lineRule="auto"/>
              <w:jc w:val="left"/>
            </w:pPr>
            <w:r>
              <w:t>T</w:t>
            </w:r>
            <w:r w:rsidR="00210405" w:rsidRPr="00210405">
              <w:t xml:space="preserve">he </w:t>
            </w:r>
            <w:proofErr w:type="spellStart"/>
            <w:r w:rsidR="001E7DE9" w:rsidRPr="001E7DE9">
              <w:rPr>
                <w:i/>
                <w:iCs/>
              </w:rPr>
              <w:t>TeamName</w:t>
            </w:r>
            <w:proofErr w:type="spellEnd"/>
            <w:r>
              <w:rPr>
                <w:i/>
                <w:iCs/>
              </w:rPr>
              <w:t xml:space="preserve"> </w:t>
            </w:r>
            <w:r w:rsidRPr="00002162">
              <w:t>is displayed</w:t>
            </w:r>
            <w:r w:rsidR="00684D24">
              <w:t xml:space="preserve"> on the </w:t>
            </w:r>
            <w:proofErr w:type="spellStart"/>
            <w:r w:rsidR="00684D24" w:rsidRPr="00684D24">
              <w:rPr>
                <w:i/>
              </w:rPr>
              <w:t>OledDisplay</w:t>
            </w:r>
            <w:proofErr w:type="spellEnd"/>
          </w:p>
          <w:p w14:paraId="0257089A" w14:textId="497C3708" w:rsidR="00210405" w:rsidRDefault="00210405">
            <w:pPr>
              <w:pStyle w:val="Listenabsatz"/>
              <w:numPr>
                <w:ilvl w:val="0"/>
                <w:numId w:val="18"/>
              </w:numPr>
              <w:spacing w:after="0" w:line="240" w:lineRule="auto"/>
              <w:jc w:val="left"/>
            </w:pPr>
            <w:r w:rsidRPr="00210405">
              <w:t xml:space="preserve">The </w:t>
            </w:r>
            <w:r w:rsidRPr="00002162">
              <w:rPr>
                <w:i/>
                <w:iCs/>
              </w:rPr>
              <w:t>State</w:t>
            </w:r>
            <w:r w:rsidRPr="00210405">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210405">
              <w:t>is activated</w:t>
            </w:r>
          </w:p>
        </w:tc>
      </w:tr>
      <w:tr w:rsidR="00DC6D07" w14:paraId="1631380D" w14:textId="77777777" w:rsidTr="005768C9">
        <w:tc>
          <w:tcPr>
            <w:tcW w:w="2405" w:type="dxa"/>
          </w:tcPr>
          <w:p w14:paraId="539EEE08" w14:textId="3E44DD2B" w:rsidR="00DC6D07" w:rsidRDefault="00DC6D07" w:rsidP="00DC6D07">
            <w:pPr>
              <w:spacing w:line="240" w:lineRule="auto"/>
            </w:pPr>
            <w:r>
              <w:t>Alternative sequences</w:t>
            </w:r>
          </w:p>
        </w:tc>
        <w:tc>
          <w:tcPr>
            <w:tcW w:w="7223" w:type="dxa"/>
          </w:tcPr>
          <w:p w14:paraId="131E8DC3" w14:textId="6CF8DEFA" w:rsidR="00DC6D07" w:rsidRDefault="00DC6D07" w:rsidP="00DC6D07">
            <w:pPr>
              <w:spacing w:line="240" w:lineRule="auto"/>
            </w:pPr>
            <w:r>
              <w:t>none</w:t>
            </w:r>
          </w:p>
        </w:tc>
      </w:tr>
    </w:tbl>
    <w:p w14:paraId="25E4B24A" w14:textId="77777777" w:rsidR="00354002" w:rsidRDefault="00354002" w:rsidP="00543022"/>
    <w:tbl>
      <w:tblPr>
        <w:tblStyle w:val="Tabellenraster"/>
        <w:tblW w:w="0" w:type="auto"/>
        <w:tblLook w:val="04A0" w:firstRow="1" w:lastRow="0" w:firstColumn="1" w:lastColumn="0" w:noHBand="0" w:noVBand="1"/>
      </w:tblPr>
      <w:tblGrid>
        <w:gridCol w:w="2405"/>
        <w:gridCol w:w="7223"/>
      </w:tblGrid>
      <w:tr w:rsidR="00303C48" w14:paraId="4A164F6B" w14:textId="77777777" w:rsidTr="004D77E0">
        <w:tc>
          <w:tcPr>
            <w:tcW w:w="2405" w:type="dxa"/>
          </w:tcPr>
          <w:p w14:paraId="5BFCAB1B" w14:textId="77777777" w:rsidR="00303C48" w:rsidRDefault="00303C48" w:rsidP="004D77E0">
            <w:r>
              <w:t>Reference number</w:t>
            </w:r>
          </w:p>
        </w:tc>
        <w:tc>
          <w:tcPr>
            <w:tcW w:w="7223" w:type="dxa"/>
          </w:tcPr>
          <w:p w14:paraId="073CFF2F" w14:textId="77777777" w:rsidR="00303C48" w:rsidRDefault="00303C48" w:rsidP="004D77E0">
            <w:r>
              <w:t>2.3.2.2</w:t>
            </w:r>
          </w:p>
        </w:tc>
      </w:tr>
      <w:tr w:rsidR="001E60CD" w14:paraId="29E67A49" w14:textId="77777777" w:rsidTr="004D77E0">
        <w:tc>
          <w:tcPr>
            <w:tcW w:w="2405" w:type="dxa"/>
          </w:tcPr>
          <w:p w14:paraId="54F18F31" w14:textId="3B216055" w:rsidR="001E60CD" w:rsidRDefault="001E60CD" w:rsidP="001E60CD">
            <w:r>
              <w:t>Name</w:t>
            </w:r>
          </w:p>
        </w:tc>
        <w:tc>
          <w:tcPr>
            <w:tcW w:w="7223" w:type="dxa"/>
          </w:tcPr>
          <w:p w14:paraId="520F240A" w14:textId="6D6DE950" w:rsidR="001E60CD" w:rsidRDefault="001E60CD" w:rsidP="001E60CD">
            <w:proofErr w:type="spellStart"/>
            <w:r>
              <w:rPr>
                <w:i/>
                <w:iCs/>
              </w:rPr>
              <w:t>CalibrateLineSensors</w:t>
            </w:r>
            <w:proofErr w:type="spellEnd"/>
          </w:p>
        </w:tc>
      </w:tr>
      <w:tr w:rsidR="001E60CD" w:rsidRPr="00354002" w14:paraId="47E879A3" w14:textId="77777777" w:rsidTr="004D77E0">
        <w:tc>
          <w:tcPr>
            <w:tcW w:w="2405" w:type="dxa"/>
          </w:tcPr>
          <w:p w14:paraId="09EE1685" w14:textId="0B865071" w:rsidR="001E60CD" w:rsidRDefault="001E60CD" w:rsidP="001E60CD">
            <w:r>
              <w:t>Short description</w:t>
            </w:r>
          </w:p>
        </w:tc>
        <w:tc>
          <w:tcPr>
            <w:tcW w:w="7223" w:type="dxa"/>
          </w:tcPr>
          <w:p w14:paraId="0DE2912F" w14:textId="2BAD67C7" w:rsidR="001E60CD" w:rsidRPr="00DC6D07" w:rsidRDefault="001E60CD" w:rsidP="001E60CD">
            <w:r w:rsidRPr="001E60CD">
              <w:t xml:space="preserve">The </w:t>
            </w:r>
            <w:r w:rsidRPr="001E60CD">
              <w:rPr>
                <w:i/>
                <w:iCs/>
              </w:rPr>
              <w:t>LineSensors</w:t>
            </w:r>
            <w:r w:rsidRPr="001E60CD">
              <w:t xml:space="preserve"> are calibrated to the current light condition</w:t>
            </w:r>
            <w:r w:rsidR="00E45255">
              <w:t>s</w:t>
            </w:r>
          </w:p>
        </w:tc>
      </w:tr>
      <w:tr w:rsidR="001E60CD" w14:paraId="7EFF6378" w14:textId="77777777" w:rsidTr="004D77E0">
        <w:tc>
          <w:tcPr>
            <w:tcW w:w="2405" w:type="dxa"/>
          </w:tcPr>
          <w:p w14:paraId="3C8F3995" w14:textId="15CBE4F1" w:rsidR="001E60CD" w:rsidRDefault="001E60CD" w:rsidP="001E60CD">
            <w:r>
              <w:t>Precondition</w:t>
            </w:r>
          </w:p>
        </w:tc>
        <w:tc>
          <w:tcPr>
            <w:tcW w:w="7223" w:type="dxa"/>
          </w:tcPr>
          <w:p w14:paraId="5DA0DB06" w14:textId="3ACF17FD" w:rsidR="001E60CD" w:rsidRDefault="00210405" w:rsidP="00210405">
            <w:pPr>
              <w:spacing w:line="240" w:lineRule="auto"/>
            </w:pPr>
            <w:r>
              <w:t xml:space="preserve">The </w:t>
            </w:r>
            <w:r w:rsidRPr="00210405">
              <w:rPr>
                <w:i/>
                <w:iCs/>
              </w:rPr>
              <w:t>State</w:t>
            </w:r>
            <w:r>
              <w:t xml:space="preserve"> </w:t>
            </w:r>
            <w:r w:rsidRPr="00210405">
              <w:rPr>
                <w:i/>
                <w:iCs/>
              </w:rPr>
              <w:t>Error</w:t>
            </w:r>
            <w:r>
              <w:t xml:space="preserve"> is not active</w:t>
            </w:r>
          </w:p>
        </w:tc>
      </w:tr>
      <w:tr w:rsidR="001E60CD" w14:paraId="286915ED" w14:textId="77777777" w:rsidTr="004D77E0">
        <w:tc>
          <w:tcPr>
            <w:tcW w:w="2405" w:type="dxa"/>
          </w:tcPr>
          <w:p w14:paraId="2698012F" w14:textId="13600ED8" w:rsidR="001E60CD" w:rsidRDefault="001E60CD" w:rsidP="001E60CD">
            <w:r>
              <w:t>Postcondition</w:t>
            </w:r>
          </w:p>
        </w:tc>
        <w:tc>
          <w:tcPr>
            <w:tcW w:w="7223" w:type="dxa"/>
          </w:tcPr>
          <w:p w14:paraId="30723507" w14:textId="245B5CBE" w:rsidR="001E60CD" w:rsidRPr="00210405" w:rsidRDefault="00210405" w:rsidP="001E60CD">
            <w:r>
              <w:t xml:space="preserve">The </w:t>
            </w:r>
            <w:r w:rsidRPr="00210405">
              <w:rPr>
                <w:i/>
                <w:iCs/>
              </w:rPr>
              <w:t xml:space="preserve">State </w:t>
            </w:r>
            <w:proofErr w:type="spellStart"/>
            <w:r w:rsidR="00E73EA1">
              <w:rPr>
                <w:i/>
                <w:iCs/>
              </w:rPr>
              <w:t>ReadyTo</w:t>
            </w:r>
            <w:r w:rsidR="00AD508A">
              <w:rPr>
                <w:i/>
                <w:iCs/>
              </w:rPr>
              <w:t>Driv</w:t>
            </w:r>
            <w:r w:rsidR="00E73EA1">
              <w:rPr>
                <w:i/>
                <w:iCs/>
              </w:rPr>
              <w:t>e</w:t>
            </w:r>
            <w:proofErr w:type="spellEnd"/>
            <w:r>
              <w:rPr>
                <w:i/>
                <w:iCs/>
              </w:rPr>
              <w:t xml:space="preserve"> </w:t>
            </w:r>
            <w:r>
              <w:t>is active</w:t>
            </w:r>
          </w:p>
        </w:tc>
      </w:tr>
      <w:tr w:rsidR="001E60CD" w14:paraId="54509145" w14:textId="77777777" w:rsidTr="004D77E0">
        <w:tc>
          <w:tcPr>
            <w:tcW w:w="2405" w:type="dxa"/>
          </w:tcPr>
          <w:p w14:paraId="627AEA68" w14:textId="3ECA7895" w:rsidR="001E60CD" w:rsidRDefault="001E60CD" w:rsidP="001E60CD">
            <w:r>
              <w:t>Error case</w:t>
            </w:r>
          </w:p>
        </w:tc>
        <w:tc>
          <w:tcPr>
            <w:tcW w:w="7223" w:type="dxa"/>
          </w:tcPr>
          <w:p w14:paraId="207F724C" w14:textId="7C54CE00" w:rsidR="001E60CD" w:rsidRDefault="001E60CD" w:rsidP="001E60CD">
            <w:r>
              <w:t>none</w:t>
            </w:r>
          </w:p>
        </w:tc>
      </w:tr>
      <w:tr w:rsidR="001E60CD" w14:paraId="161E9CD5" w14:textId="77777777" w:rsidTr="004D77E0">
        <w:tc>
          <w:tcPr>
            <w:tcW w:w="2405" w:type="dxa"/>
          </w:tcPr>
          <w:p w14:paraId="31E1DEBB" w14:textId="47293547" w:rsidR="001E60CD" w:rsidRDefault="001E60CD" w:rsidP="001E60CD">
            <w:r>
              <w:t>Actors</w:t>
            </w:r>
          </w:p>
        </w:tc>
        <w:tc>
          <w:tcPr>
            <w:tcW w:w="7223" w:type="dxa"/>
          </w:tcPr>
          <w:p w14:paraId="412A7D88" w14:textId="5F370310" w:rsidR="001E60CD" w:rsidRPr="00485E70" w:rsidRDefault="001E60CD" w:rsidP="001E60CD">
            <w:pPr>
              <w:rPr>
                <w:i/>
                <w:iCs/>
              </w:rPr>
            </w:pPr>
            <w:r>
              <w:rPr>
                <w:i/>
                <w:iCs/>
              </w:rPr>
              <w:t xml:space="preserve">LineSensors, </w:t>
            </w:r>
            <w:proofErr w:type="spellStart"/>
            <w:r w:rsidR="00302A0B" w:rsidRPr="00302A0B">
              <w:rPr>
                <w:i/>
              </w:rPr>
              <w:t>CalibrateButton</w:t>
            </w:r>
            <w:proofErr w:type="spellEnd"/>
          </w:p>
        </w:tc>
      </w:tr>
      <w:tr w:rsidR="001E60CD" w14:paraId="4281A4C2" w14:textId="77777777" w:rsidTr="004D77E0">
        <w:tc>
          <w:tcPr>
            <w:tcW w:w="2405" w:type="dxa"/>
          </w:tcPr>
          <w:p w14:paraId="2F73435D" w14:textId="21E273CA" w:rsidR="001E60CD" w:rsidRDefault="001E60CD" w:rsidP="001E60CD">
            <w:r>
              <w:t>Trigger</w:t>
            </w:r>
          </w:p>
        </w:tc>
        <w:tc>
          <w:tcPr>
            <w:tcW w:w="7223" w:type="dxa"/>
          </w:tcPr>
          <w:p w14:paraId="43DBC278" w14:textId="4DF5002D" w:rsidR="001E60CD" w:rsidRDefault="00210405" w:rsidP="001E60CD">
            <w:pPr>
              <w:rPr>
                <w:i/>
                <w:iCs/>
              </w:rPr>
            </w:pPr>
            <w:r w:rsidRPr="009E20E9">
              <w:t>There are two different triggers.</w:t>
            </w:r>
            <w:r w:rsidR="009E20E9">
              <w:t xml:space="preserve"> </w:t>
            </w:r>
            <w:r w:rsidR="009E20E9" w:rsidRPr="009E20E9">
              <w:t>Both triggers execute the same standard sequence</w:t>
            </w:r>
            <w:r w:rsidR="009E20E9">
              <w:t>.</w:t>
            </w:r>
          </w:p>
          <w:p w14:paraId="74130ACC" w14:textId="77777777" w:rsidR="00210405" w:rsidRDefault="009E20E9" w:rsidP="001E60CD">
            <w:r w:rsidRPr="009E20E9">
              <w:t>The first trigger is</w:t>
            </w:r>
            <w:r>
              <w:t>:</w:t>
            </w:r>
          </w:p>
          <w:p w14:paraId="59945212" w14:textId="73005525" w:rsidR="009E20E9" w:rsidRDefault="009E20E9">
            <w:pPr>
              <w:pStyle w:val="Listenabsatz"/>
              <w:numPr>
                <w:ilvl w:val="0"/>
                <w:numId w:val="14"/>
              </w:numPr>
            </w:pPr>
            <w:r w:rsidRPr="009E20E9">
              <w:t xml:space="preserve">The </w:t>
            </w:r>
            <w:r w:rsidRPr="009E20E9">
              <w:rPr>
                <w:i/>
                <w:iCs/>
              </w:rPr>
              <w:t>State</w:t>
            </w:r>
            <w:r w:rsidRPr="009E20E9">
              <w:t xml:space="preserve"> </w:t>
            </w:r>
            <w:proofErr w:type="spellStart"/>
            <w:r w:rsidR="00AE62CB" w:rsidRPr="001E60CD">
              <w:rPr>
                <w:i/>
                <w:iCs/>
              </w:rPr>
              <w:t>Ini</w:t>
            </w:r>
            <w:r w:rsidR="00AE62CB">
              <w:rPr>
                <w:i/>
                <w:iCs/>
              </w:rPr>
              <w:t>ti</w:t>
            </w:r>
            <w:r w:rsidR="00AE62CB" w:rsidRPr="001E60CD">
              <w:rPr>
                <w:i/>
                <w:iCs/>
              </w:rPr>
              <w:t>alizationDone</w:t>
            </w:r>
            <w:proofErr w:type="spellEnd"/>
            <w:r w:rsidR="00AE62CB">
              <w:t xml:space="preserve"> </w:t>
            </w:r>
            <w:r w:rsidRPr="009E20E9">
              <w:t>is activ</w:t>
            </w:r>
            <w:r w:rsidR="00E45255">
              <w:t>ated</w:t>
            </w:r>
          </w:p>
          <w:p w14:paraId="29B8ADA9" w14:textId="77777777" w:rsidR="009E20E9" w:rsidRDefault="009E20E9" w:rsidP="009E20E9">
            <w:r w:rsidRPr="009E20E9">
              <w:t>The second trigger is</w:t>
            </w:r>
            <w:r>
              <w:t>:</w:t>
            </w:r>
          </w:p>
          <w:p w14:paraId="73EC1229" w14:textId="6A9BA537" w:rsidR="009E20E9" w:rsidRDefault="009E20E9">
            <w:pPr>
              <w:pStyle w:val="Listenabsatz"/>
              <w:numPr>
                <w:ilvl w:val="0"/>
                <w:numId w:val="15"/>
              </w:numPr>
            </w:pPr>
            <w:r w:rsidRPr="009E20E9">
              <w:t xml:space="preserve">The </w:t>
            </w:r>
            <w:proofErr w:type="spellStart"/>
            <w:r w:rsidR="00302A0B" w:rsidRPr="00302A0B">
              <w:rPr>
                <w:i/>
              </w:rPr>
              <w:t>CalibrateButton</w:t>
            </w:r>
            <w:proofErr w:type="spellEnd"/>
            <w:r w:rsidR="00302A0B" w:rsidRPr="009E20E9">
              <w:t xml:space="preserve"> </w:t>
            </w:r>
            <w:r w:rsidRPr="009E20E9">
              <w:t xml:space="preserve">is </w:t>
            </w:r>
            <w:r w:rsidR="00CC78EE">
              <w:t>released</w:t>
            </w:r>
          </w:p>
        </w:tc>
      </w:tr>
      <w:tr w:rsidR="001E60CD" w14:paraId="183F5D01" w14:textId="77777777" w:rsidTr="004D77E0">
        <w:tc>
          <w:tcPr>
            <w:tcW w:w="2405" w:type="dxa"/>
          </w:tcPr>
          <w:p w14:paraId="029A75AE" w14:textId="64A32814" w:rsidR="001E60CD" w:rsidRDefault="001E60CD" w:rsidP="001E60CD">
            <w:r>
              <w:t>Standard sequence</w:t>
            </w:r>
          </w:p>
        </w:tc>
        <w:tc>
          <w:tcPr>
            <w:tcW w:w="7223" w:type="dxa"/>
          </w:tcPr>
          <w:p w14:paraId="27E1925B" w14:textId="238F6A29" w:rsidR="000B1286" w:rsidRPr="000B1286" w:rsidRDefault="000B1286" w:rsidP="000B1286">
            <w:pPr>
              <w:pStyle w:val="Listenabsatz"/>
              <w:numPr>
                <w:ilvl w:val="0"/>
                <w:numId w:val="17"/>
              </w:numPr>
            </w:pPr>
            <w:r w:rsidRPr="009E20E9">
              <w:t xml:space="preserve">The </w:t>
            </w:r>
            <w:r w:rsidRPr="009E20E9">
              <w:rPr>
                <w:i/>
                <w:iCs/>
              </w:rPr>
              <w:t>State</w:t>
            </w:r>
            <w:r w:rsidRPr="009E20E9">
              <w:t xml:space="preserve"> </w:t>
            </w:r>
            <w:proofErr w:type="spellStart"/>
            <w:r w:rsidRPr="001E60CD">
              <w:rPr>
                <w:i/>
                <w:iCs/>
              </w:rPr>
              <w:t>Ini</w:t>
            </w:r>
            <w:r>
              <w:rPr>
                <w:i/>
                <w:iCs/>
              </w:rPr>
              <w:t>ti</w:t>
            </w:r>
            <w:r w:rsidRPr="001E60CD">
              <w:rPr>
                <w:i/>
                <w:iCs/>
              </w:rPr>
              <w:t>alizationDone</w:t>
            </w:r>
            <w:proofErr w:type="spellEnd"/>
            <w:r>
              <w:t xml:space="preserve"> </w:t>
            </w:r>
            <w:r w:rsidRPr="009E20E9">
              <w:t>is activ</w:t>
            </w:r>
            <w:r>
              <w:t>ated</w:t>
            </w:r>
          </w:p>
          <w:p w14:paraId="7341427D" w14:textId="1B79BA02" w:rsidR="001E60CD" w:rsidRPr="004E3D60" w:rsidRDefault="00E45255" w:rsidP="000B1286">
            <w:pPr>
              <w:pStyle w:val="Listenabsatz"/>
              <w:numPr>
                <w:ilvl w:val="0"/>
                <w:numId w:val="17"/>
              </w:numPr>
              <w:spacing w:after="0"/>
              <w:rPr>
                <w:i/>
                <w:iCs/>
              </w:rPr>
            </w:pPr>
            <w:r>
              <w:t>T</w:t>
            </w:r>
            <w:r w:rsidR="001E60CD" w:rsidRPr="003051F2">
              <w:t xml:space="preserve">he </w:t>
            </w:r>
            <w:r w:rsidR="001E60CD" w:rsidRPr="004E3D60">
              <w:rPr>
                <w:i/>
                <w:iCs/>
              </w:rPr>
              <w:t>LineSensors</w:t>
            </w:r>
            <w:r w:rsidRPr="00E45255">
              <w:t xml:space="preserve"> are calibrated</w:t>
            </w:r>
          </w:p>
          <w:p w14:paraId="7AA14775" w14:textId="3313CDAE" w:rsidR="009E20E9" w:rsidRDefault="009E20E9" w:rsidP="000B1286">
            <w:pPr>
              <w:pStyle w:val="Listenabsatz"/>
              <w:numPr>
                <w:ilvl w:val="0"/>
                <w:numId w:val="17"/>
              </w:numPr>
              <w:spacing w:after="0"/>
            </w:pPr>
            <w:r w:rsidRPr="00210405">
              <w:t xml:space="preserve">The </w:t>
            </w:r>
            <w:r w:rsidRPr="004E3D60">
              <w:rPr>
                <w:i/>
                <w:iCs/>
              </w:rPr>
              <w:t>State</w:t>
            </w:r>
            <w:r w:rsidRPr="00210405">
              <w:t xml:space="preserve"> </w:t>
            </w:r>
            <w:proofErr w:type="spellStart"/>
            <w:r w:rsidR="00E73EA1">
              <w:rPr>
                <w:i/>
                <w:iCs/>
              </w:rPr>
              <w:t>ReadyToDrive</w:t>
            </w:r>
            <w:proofErr w:type="spellEnd"/>
            <w:r w:rsidR="00E73EA1">
              <w:rPr>
                <w:i/>
                <w:iCs/>
              </w:rPr>
              <w:t xml:space="preserve"> </w:t>
            </w:r>
            <w:r w:rsidRPr="00210405">
              <w:t>is activated</w:t>
            </w:r>
          </w:p>
        </w:tc>
      </w:tr>
      <w:tr w:rsidR="001E60CD" w14:paraId="1A661BB7" w14:textId="77777777" w:rsidTr="004D77E0">
        <w:tc>
          <w:tcPr>
            <w:tcW w:w="2405" w:type="dxa"/>
          </w:tcPr>
          <w:p w14:paraId="51DF9F64" w14:textId="2B64CF0C" w:rsidR="001E60CD" w:rsidRDefault="001E60CD" w:rsidP="001E60CD">
            <w:r>
              <w:t>Alternative sequences</w:t>
            </w:r>
          </w:p>
        </w:tc>
        <w:tc>
          <w:tcPr>
            <w:tcW w:w="7223" w:type="dxa"/>
          </w:tcPr>
          <w:p w14:paraId="7BC8EDB0" w14:textId="77777777" w:rsidR="000B1286" w:rsidRPr="000B1286" w:rsidRDefault="000B1286" w:rsidP="000B1286">
            <w:pPr>
              <w:pStyle w:val="Listenabsatz"/>
              <w:numPr>
                <w:ilvl w:val="0"/>
                <w:numId w:val="31"/>
              </w:numPr>
              <w:spacing w:after="0"/>
              <w:rPr>
                <w:i/>
                <w:iCs/>
              </w:rPr>
            </w:pPr>
            <w:r w:rsidRPr="009E20E9">
              <w:t xml:space="preserve">The </w:t>
            </w:r>
            <w:proofErr w:type="spellStart"/>
            <w:r w:rsidRPr="00302A0B">
              <w:rPr>
                <w:i/>
              </w:rPr>
              <w:t>CalibrateButton</w:t>
            </w:r>
            <w:proofErr w:type="spellEnd"/>
            <w:r w:rsidRPr="009E20E9">
              <w:t xml:space="preserve"> is </w:t>
            </w:r>
            <w:r>
              <w:t xml:space="preserve">released </w:t>
            </w:r>
          </w:p>
          <w:p w14:paraId="65F8907D" w14:textId="56B513E4" w:rsidR="000B1286" w:rsidRPr="004E3D60" w:rsidRDefault="000B1286" w:rsidP="000B1286">
            <w:pPr>
              <w:pStyle w:val="Listenabsatz"/>
              <w:numPr>
                <w:ilvl w:val="0"/>
                <w:numId w:val="31"/>
              </w:numPr>
              <w:spacing w:after="0"/>
              <w:rPr>
                <w:i/>
                <w:iCs/>
              </w:rPr>
            </w:pPr>
            <w:r>
              <w:t>T</w:t>
            </w:r>
            <w:r w:rsidRPr="003051F2">
              <w:t xml:space="preserve">he </w:t>
            </w:r>
            <w:r w:rsidRPr="004E3D60">
              <w:rPr>
                <w:i/>
                <w:iCs/>
              </w:rPr>
              <w:t>LineSensors</w:t>
            </w:r>
            <w:r w:rsidRPr="00E45255">
              <w:t xml:space="preserve"> are calibrated</w:t>
            </w:r>
          </w:p>
          <w:p w14:paraId="0AF2A9BB" w14:textId="6F8835FD" w:rsidR="001E60CD" w:rsidRDefault="000B1286" w:rsidP="000B1286">
            <w:pPr>
              <w:pStyle w:val="Listenabsatz"/>
              <w:numPr>
                <w:ilvl w:val="0"/>
                <w:numId w:val="31"/>
              </w:numPr>
            </w:pPr>
            <w:r w:rsidRPr="00210405">
              <w:t xml:space="preserve">The </w:t>
            </w:r>
            <w:r w:rsidRPr="000B1286">
              <w:rPr>
                <w:i/>
                <w:iCs/>
              </w:rPr>
              <w:t>State</w:t>
            </w:r>
            <w:r w:rsidRPr="00210405">
              <w:t xml:space="preserve"> </w:t>
            </w:r>
            <w:proofErr w:type="spellStart"/>
            <w:r w:rsidRPr="000B1286">
              <w:rPr>
                <w:i/>
                <w:iCs/>
              </w:rPr>
              <w:t>ReadyToDrive</w:t>
            </w:r>
            <w:proofErr w:type="spellEnd"/>
            <w:r w:rsidRPr="000B1286">
              <w:rPr>
                <w:i/>
                <w:iCs/>
              </w:rPr>
              <w:t xml:space="preserve"> </w:t>
            </w:r>
            <w:r w:rsidRPr="00210405">
              <w:t>is activated</w:t>
            </w:r>
          </w:p>
        </w:tc>
      </w:tr>
    </w:tbl>
    <w:p w14:paraId="17D4DBB0" w14:textId="77777777" w:rsidR="00303C48" w:rsidRDefault="00303C48" w:rsidP="00543022"/>
    <w:p w14:paraId="43B4E737" w14:textId="5D098D58" w:rsidR="00303C48" w:rsidRPr="00E96612"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2F362D2A" w14:textId="77777777" w:rsidTr="004D77E0">
        <w:tc>
          <w:tcPr>
            <w:tcW w:w="2405" w:type="dxa"/>
          </w:tcPr>
          <w:p w14:paraId="0E1705F8" w14:textId="77777777" w:rsidR="00303C48" w:rsidRDefault="00303C48" w:rsidP="004D77E0">
            <w:r>
              <w:lastRenderedPageBreak/>
              <w:t>Reference number</w:t>
            </w:r>
          </w:p>
        </w:tc>
        <w:tc>
          <w:tcPr>
            <w:tcW w:w="7223" w:type="dxa"/>
          </w:tcPr>
          <w:p w14:paraId="244CBE88" w14:textId="1F58B117" w:rsidR="00303C48" w:rsidRDefault="00303C48" w:rsidP="004D77E0">
            <w:r>
              <w:t>2.3.2.3</w:t>
            </w:r>
          </w:p>
        </w:tc>
      </w:tr>
      <w:tr w:rsidR="00303C48" w14:paraId="6C3EC37D" w14:textId="77777777" w:rsidTr="004D77E0">
        <w:tc>
          <w:tcPr>
            <w:tcW w:w="2405" w:type="dxa"/>
          </w:tcPr>
          <w:p w14:paraId="4C6F8238" w14:textId="0527A428" w:rsidR="00303C48" w:rsidRDefault="00303C48" w:rsidP="00303C48">
            <w:r>
              <w:t>Name</w:t>
            </w:r>
          </w:p>
        </w:tc>
        <w:tc>
          <w:tcPr>
            <w:tcW w:w="7223" w:type="dxa"/>
          </w:tcPr>
          <w:p w14:paraId="6CE36FA3" w14:textId="61E7FE5F" w:rsidR="00303C48" w:rsidRDefault="00303C48" w:rsidP="00303C48">
            <w:proofErr w:type="spellStart"/>
            <w:r>
              <w:rPr>
                <w:i/>
                <w:iCs/>
              </w:rPr>
              <w:t>GetReadyForLap</w:t>
            </w:r>
            <w:proofErr w:type="spellEnd"/>
          </w:p>
        </w:tc>
      </w:tr>
      <w:tr w:rsidR="00303C48" w:rsidRPr="00354002" w14:paraId="1D274DE0" w14:textId="77777777" w:rsidTr="004D77E0">
        <w:tc>
          <w:tcPr>
            <w:tcW w:w="2405" w:type="dxa"/>
          </w:tcPr>
          <w:p w14:paraId="3EDE753E" w14:textId="262B9D75" w:rsidR="00303C48" w:rsidRDefault="00303C48" w:rsidP="00303C48">
            <w:r>
              <w:t>Short description</w:t>
            </w:r>
          </w:p>
        </w:tc>
        <w:tc>
          <w:tcPr>
            <w:tcW w:w="7223" w:type="dxa"/>
          </w:tcPr>
          <w:p w14:paraId="7744957A" w14:textId="1CEB6F6C" w:rsidR="00303C48" w:rsidRPr="00DC6D07" w:rsidRDefault="00303C48" w:rsidP="00303C48">
            <w:r w:rsidRPr="00427267">
              <w:t xml:space="preserve">The </w:t>
            </w:r>
            <w:r w:rsidR="00E45255">
              <w:t>MCU</w:t>
            </w:r>
            <w:r w:rsidRPr="00427267">
              <w:t xml:space="preserve"> starts with a </w:t>
            </w:r>
            <w:proofErr w:type="spellStart"/>
            <w:r w:rsidR="001E7DE9" w:rsidRPr="001E7DE9">
              <w:rPr>
                <w:i/>
                <w:iCs/>
              </w:rPr>
              <w:t>CountDown</w:t>
            </w:r>
            <w:proofErr w:type="spellEnd"/>
            <w:r w:rsidR="001E7DE9">
              <w:t xml:space="preserve"> </w:t>
            </w:r>
            <w:r w:rsidRPr="00427267">
              <w:t xml:space="preserve">from 3 to 0 and </w:t>
            </w:r>
            <w:r w:rsidR="00E45255">
              <w:t xml:space="preserve">the Robot </w:t>
            </w:r>
            <w:r w:rsidRPr="00427267">
              <w:t>starts moving.</w:t>
            </w:r>
          </w:p>
        </w:tc>
      </w:tr>
      <w:tr w:rsidR="00303C48" w14:paraId="0F62342E" w14:textId="77777777" w:rsidTr="004D77E0">
        <w:tc>
          <w:tcPr>
            <w:tcW w:w="2405" w:type="dxa"/>
          </w:tcPr>
          <w:p w14:paraId="07E35B3A" w14:textId="1D358522" w:rsidR="00303C48" w:rsidRDefault="00303C48" w:rsidP="00303C48">
            <w:r>
              <w:t>Precondition</w:t>
            </w:r>
          </w:p>
        </w:tc>
        <w:tc>
          <w:tcPr>
            <w:tcW w:w="7223" w:type="dxa"/>
          </w:tcPr>
          <w:p w14:paraId="382F732C" w14:textId="66D6657A" w:rsidR="00303C48" w:rsidRDefault="00AD508A" w:rsidP="00303C48">
            <w:r>
              <w:t xml:space="preserve">The </w:t>
            </w:r>
            <w:r w:rsidRPr="00210405">
              <w:rPr>
                <w:i/>
                <w:iCs/>
              </w:rPr>
              <w:t>State</w:t>
            </w:r>
            <w:r>
              <w:t xml:space="preserve"> </w:t>
            </w:r>
            <w:proofErr w:type="spellStart"/>
            <w:r w:rsidR="00E73EA1">
              <w:rPr>
                <w:i/>
                <w:iCs/>
              </w:rPr>
              <w:t>ReadyToDrive</w:t>
            </w:r>
            <w:proofErr w:type="spellEnd"/>
            <w:r w:rsidR="00E73EA1">
              <w:rPr>
                <w:i/>
                <w:iCs/>
              </w:rPr>
              <w:t xml:space="preserve"> </w:t>
            </w:r>
            <w:r>
              <w:rPr>
                <w:i/>
                <w:iCs/>
              </w:rPr>
              <w:t xml:space="preserve">is </w:t>
            </w:r>
            <w:r>
              <w:t>active</w:t>
            </w:r>
          </w:p>
        </w:tc>
      </w:tr>
      <w:tr w:rsidR="00303C48" w14:paraId="4CEAC326" w14:textId="77777777" w:rsidTr="004D77E0">
        <w:tc>
          <w:tcPr>
            <w:tcW w:w="2405" w:type="dxa"/>
          </w:tcPr>
          <w:p w14:paraId="45789058" w14:textId="33085372" w:rsidR="00303C48" w:rsidRDefault="00303C48" w:rsidP="00303C48">
            <w:r>
              <w:t>Postcondition</w:t>
            </w:r>
          </w:p>
        </w:tc>
        <w:tc>
          <w:tcPr>
            <w:tcW w:w="7223" w:type="dxa"/>
          </w:tcPr>
          <w:p w14:paraId="3D464C52" w14:textId="111C109F" w:rsidR="00303C48" w:rsidRDefault="00E45255" w:rsidP="00E45255">
            <w:pPr>
              <w:spacing w:after="0"/>
            </w:pPr>
            <w:r>
              <w:t xml:space="preserve">The State </w:t>
            </w:r>
            <w:proofErr w:type="spellStart"/>
            <w:r w:rsidR="007A287A">
              <w:rPr>
                <w:i/>
                <w:iCs/>
              </w:rPr>
              <w:t>DriveToStart</w:t>
            </w:r>
            <w:proofErr w:type="spellEnd"/>
            <w:r w:rsidRPr="00E45255">
              <w:t xml:space="preserve"> is </w:t>
            </w:r>
            <w:r w:rsidR="00684D24">
              <w:t xml:space="preserve">not </w:t>
            </w:r>
            <w:r w:rsidRPr="00E45255">
              <w:t>active</w:t>
            </w:r>
          </w:p>
        </w:tc>
      </w:tr>
      <w:tr w:rsidR="00303C48" w14:paraId="552E7B46" w14:textId="77777777" w:rsidTr="004D77E0">
        <w:tc>
          <w:tcPr>
            <w:tcW w:w="2405" w:type="dxa"/>
          </w:tcPr>
          <w:p w14:paraId="654D6F14" w14:textId="5680A1E0" w:rsidR="00303C48" w:rsidRDefault="00303C48" w:rsidP="00303C48">
            <w:r>
              <w:t>Error case</w:t>
            </w:r>
          </w:p>
        </w:tc>
        <w:tc>
          <w:tcPr>
            <w:tcW w:w="7223" w:type="dxa"/>
          </w:tcPr>
          <w:p w14:paraId="66AB5025" w14:textId="0E6993BB" w:rsidR="00303C48" w:rsidRDefault="005A793B" w:rsidP="00684D24">
            <w:r w:rsidRPr="003F3092">
              <w:t xml:space="preserve">The </w:t>
            </w:r>
            <w:proofErr w:type="spellStart"/>
            <w:r w:rsidR="00684D24">
              <w:rPr>
                <w:i/>
                <w:iCs/>
              </w:rPr>
              <w:t>DriveToStart</w:t>
            </w:r>
            <w:proofErr w:type="spellEnd"/>
            <w:r w:rsidR="00684D24" w:rsidRPr="00E45255">
              <w:t xml:space="preserve"> </w:t>
            </w:r>
            <w:r w:rsidR="00684D24">
              <w:t xml:space="preserve">is active for more than </w:t>
            </w:r>
            <w:r w:rsidR="001957B2">
              <w:t>10</w:t>
            </w:r>
            <w:r w:rsidR="00684D24">
              <w:t>s</w:t>
            </w:r>
          </w:p>
        </w:tc>
      </w:tr>
      <w:tr w:rsidR="00303C48" w14:paraId="5DE6D64D" w14:textId="77777777" w:rsidTr="004D77E0">
        <w:tc>
          <w:tcPr>
            <w:tcW w:w="2405" w:type="dxa"/>
          </w:tcPr>
          <w:p w14:paraId="733C127B" w14:textId="05860C0D" w:rsidR="00303C48" w:rsidRDefault="00303C48" w:rsidP="00303C48">
            <w:r>
              <w:t>Actors</w:t>
            </w:r>
          </w:p>
        </w:tc>
        <w:tc>
          <w:tcPr>
            <w:tcW w:w="7223" w:type="dxa"/>
          </w:tcPr>
          <w:p w14:paraId="629DE1A8" w14:textId="240FEC10" w:rsidR="00303C48" w:rsidRPr="00485E70" w:rsidRDefault="00303C48" w:rsidP="00303C48">
            <w:pPr>
              <w:rPr>
                <w:i/>
                <w:iCs/>
              </w:rPr>
            </w:pPr>
            <w:proofErr w:type="spellStart"/>
            <w:r w:rsidRPr="00485E70">
              <w:rPr>
                <w:i/>
                <w:iCs/>
              </w:rPr>
              <w:t>O</w:t>
            </w:r>
            <w:r w:rsidR="000D7800">
              <w:rPr>
                <w:i/>
                <w:iCs/>
              </w:rPr>
              <w:t>led</w:t>
            </w:r>
            <w:r w:rsidRPr="00485E70">
              <w:rPr>
                <w:i/>
                <w:iCs/>
              </w:rPr>
              <w:t>Display</w:t>
            </w:r>
            <w:proofErr w:type="spellEnd"/>
            <w:r w:rsidRPr="00485E70">
              <w:rPr>
                <w:i/>
                <w:iCs/>
              </w:rPr>
              <w:t xml:space="preserve">, </w:t>
            </w:r>
            <w:proofErr w:type="spellStart"/>
            <w:r w:rsidR="009C1FC7">
              <w:rPr>
                <w:i/>
                <w:iCs/>
              </w:rPr>
              <w:t>Drive</w:t>
            </w:r>
            <w:r w:rsidRPr="00485E70">
              <w:rPr>
                <w:i/>
                <w:iCs/>
              </w:rPr>
              <w:t>Motors</w:t>
            </w:r>
            <w:proofErr w:type="spellEnd"/>
            <w:r w:rsidR="005A793B">
              <w:rPr>
                <w:i/>
                <w:iCs/>
              </w:rPr>
              <w:t>, LineSensors</w:t>
            </w:r>
          </w:p>
        </w:tc>
      </w:tr>
      <w:tr w:rsidR="00303C48" w14:paraId="04D758EA" w14:textId="77777777" w:rsidTr="004D77E0">
        <w:tc>
          <w:tcPr>
            <w:tcW w:w="2405" w:type="dxa"/>
          </w:tcPr>
          <w:p w14:paraId="7BB833DE" w14:textId="2F0CE63A" w:rsidR="00303C48" w:rsidRDefault="00303C48" w:rsidP="00303C48">
            <w:r>
              <w:t>Trigger</w:t>
            </w:r>
          </w:p>
        </w:tc>
        <w:tc>
          <w:tcPr>
            <w:tcW w:w="7223" w:type="dxa"/>
          </w:tcPr>
          <w:p w14:paraId="64AABB11" w14:textId="7D26E784" w:rsidR="000715AA" w:rsidRDefault="000715AA" w:rsidP="00B81B9C">
            <w:r w:rsidRPr="009E20E9">
              <w:t xml:space="preserve">The </w:t>
            </w:r>
            <w:proofErr w:type="spellStart"/>
            <w:r w:rsidR="00854760">
              <w:rPr>
                <w:i/>
                <w:iCs/>
              </w:rPr>
              <w:t>StartButton</w:t>
            </w:r>
            <w:proofErr w:type="spellEnd"/>
            <w:r w:rsidRPr="009E20E9">
              <w:t xml:space="preserve"> is </w:t>
            </w:r>
            <w:r w:rsidR="00CC78EE">
              <w:t>released</w:t>
            </w:r>
          </w:p>
        </w:tc>
      </w:tr>
      <w:tr w:rsidR="00303C48" w14:paraId="16994F3A" w14:textId="77777777" w:rsidTr="004D77E0">
        <w:tc>
          <w:tcPr>
            <w:tcW w:w="2405" w:type="dxa"/>
          </w:tcPr>
          <w:p w14:paraId="547AC566" w14:textId="2A86C3E4" w:rsidR="00303C48" w:rsidRDefault="00E52491" w:rsidP="00303C48">
            <w:r>
              <w:t>Standard sequence</w:t>
            </w:r>
          </w:p>
        </w:tc>
        <w:tc>
          <w:tcPr>
            <w:tcW w:w="7223" w:type="dxa"/>
          </w:tcPr>
          <w:p w14:paraId="26B9B58B" w14:textId="3D76618C" w:rsidR="001A5B7A" w:rsidRPr="001A5B7A" w:rsidRDefault="001A5B7A">
            <w:pPr>
              <w:pStyle w:val="Listenabsatz"/>
              <w:numPr>
                <w:ilvl w:val="0"/>
                <w:numId w:val="16"/>
              </w:numPr>
              <w:spacing w:after="0"/>
              <w:rPr>
                <w:i/>
                <w:iCs/>
              </w:rPr>
            </w:pPr>
            <w:r w:rsidRPr="009E20E9">
              <w:t xml:space="preserve">The </w:t>
            </w:r>
            <w:proofErr w:type="spellStart"/>
            <w:r>
              <w:rPr>
                <w:i/>
                <w:iCs/>
              </w:rPr>
              <w:t>StartButton</w:t>
            </w:r>
            <w:proofErr w:type="spellEnd"/>
            <w:r w:rsidRPr="009E20E9">
              <w:t xml:space="preserve"> is </w:t>
            </w:r>
            <w:r>
              <w:t>released</w:t>
            </w:r>
          </w:p>
          <w:p w14:paraId="30E5B81D" w14:textId="6AD92051" w:rsidR="000715AA" w:rsidRPr="004E3D60" w:rsidRDefault="00095B08">
            <w:pPr>
              <w:pStyle w:val="Listenabsatz"/>
              <w:numPr>
                <w:ilvl w:val="0"/>
                <w:numId w:val="16"/>
              </w:numPr>
              <w:spacing w:after="0"/>
              <w:rPr>
                <w:i/>
                <w:iCs/>
              </w:rPr>
            </w:pPr>
            <w:r>
              <w:t>The</w:t>
            </w:r>
            <w:r w:rsidR="00A97ABA" w:rsidRPr="00A97ABA">
              <w:t xml:space="preserve"> </w:t>
            </w:r>
            <w:proofErr w:type="spellStart"/>
            <w:r w:rsidR="003E3DF2" w:rsidRPr="003E3DF2">
              <w:rPr>
                <w:i/>
                <w:iCs/>
              </w:rPr>
              <w:t>CountDown</w:t>
            </w:r>
            <w:proofErr w:type="spellEnd"/>
            <w:r w:rsidR="003E3DF2" w:rsidRPr="003E3DF2">
              <w:rPr>
                <w:i/>
                <w:iCs/>
              </w:rPr>
              <w:t xml:space="preserve"> </w:t>
            </w:r>
            <w:r w:rsidR="00A97ABA" w:rsidRPr="00A97ABA">
              <w:t xml:space="preserve">is </w:t>
            </w:r>
            <w:r>
              <w:t>displayed</w:t>
            </w:r>
          </w:p>
          <w:p w14:paraId="08F015C6" w14:textId="35875EF2" w:rsidR="000715AA" w:rsidRDefault="000715AA">
            <w:pPr>
              <w:pStyle w:val="Listenabsatz"/>
              <w:numPr>
                <w:ilvl w:val="0"/>
                <w:numId w:val="16"/>
              </w:numPr>
              <w:spacing w:after="0"/>
            </w:pPr>
            <w:r w:rsidRPr="000715AA">
              <w:t xml:space="preserve">As soon as 0 is displayed, the </w:t>
            </w:r>
            <w:proofErr w:type="spellStart"/>
            <w:r w:rsidR="00095B08">
              <w:rPr>
                <w:i/>
                <w:iCs/>
              </w:rPr>
              <w:t>Drive</w:t>
            </w:r>
            <w:r w:rsidR="00095B08" w:rsidRPr="00485E70">
              <w:rPr>
                <w:i/>
                <w:iCs/>
              </w:rPr>
              <w:t>Motors</w:t>
            </w:r>
            <w:proofErr w:type="spellEnd"/>
            <w:r w:rsidR="00095B08" w:rsidRPr="000715AA">
              <w:t xml:space="preserve"> </w:t>
            </w:r>
            <w:r w:rsidRPr="000715AA">
              <w:t>are supplied with power</w:t>
            </w:r>
          </w:p>
          <w:p w14:paraId="32B1606A" w14:textId="5EDDEE69" w:rsidR="000C3613" w:rsidRDefault="000C3613">
            <w:pPr>
              <w:pStyle w:val="Listenabsatz"/>
              <w:numPr>
                <w:ilvl w:val="0"/>
                <w:numId w:val="16"/>
              </w:numPr>
              <w:spacing w:after="0"/>
            </w:pPr>
            <w:r>
              <w:t xml:space="preserve">The State </w:t>
            </w:r>
            <w:proofErr w:type="spellStart"/>
            <w:r w:rsidR="007A287A">
              <w:rPr>
                <w:i/>
                <w:iCs/>
              </w:rPr>
              <w:t>DriveToStart</w:t>
            </w:r>
            <w:proofErr w:type="spellEnd"/>
            <w:r>
              <w:rPr>
                <w:i/>
                <w:iCs/>
              </w:rPr>
              <w:t xml:space="preserve"> </w:t>
            </w:r>
            <w:r w:rsidRPr="004F4CE4">
              <w:rPr>
                <w:iCs/>
              </w:rPr>
              <w:t>is</w:t>
            </w:r>
            <w:r>
              <w:rPr>
                <w:i/>
                <w:iCs/>
              </w:rPr>
              <w:t xml:space="preserve"> </w:t>
            </w:r>
            <w:r w:rsidRPr="00210405">
              <w:t>activated</w:t>
            </w:r>
          </w:p>
          <w:p w14:paraId="5CDF7B48" w14:textId="22DE2AFE" w:rsidR="003857CF" w:rsidRPr="00684D24" w:rsidRDefault="000C3613">
            <w:pPr>
              <w:pStyle w:val="Listenabsatz"/>
              <w:numPr>
                <w:ilvl w:val="0"/>
                <w:numId w:val="16"/>
              </w:numPr>
            </w:pPr>
            <w:r w:rsidRPr="00A14406">
              <w:t xml:space="preserve">The </w:t>
            </w:r>
            <w:r w:rsidR="004F4CE4" w:rsidRPr="004F4CE4">
              <w:rPr>
                <w:i/>
              </w:rPr>
              <w:t>Robot</w:t>
            </w:r>
            <w:r w:rsidRPr="00A14406">
              <w:t xml:space="preserve"> follows the </w:t>
            </w:r>
            <w:proofErr w:type="spellStart"/>
            <w:r w:rsidRPr="003A4407">
              <w:rPr>
                <w:i/>
                <w:iCs/>
              </w:rPr>
              <w:t>GuideLine</w:t>
            </w:r>
            <w:proofErr w:type="spellEnd"/>
          </w:p>
          <w:p w14:paraId="684C9621" w14:textId="77777777" w:rsidR="00684D24" w:rsidRPr="00684D24" w:rsidRDefault="00684D24">
            <w:pPr>
              <w:pStyle w:val="Listenabsatz"/>
              <w:numPr>
                <w:ilvl w:val="0"/>
                <w:numId w:val="16"/>
              </w:numPr>
            </w:pPr>
            <w:r>
              <w:rPr>
                <w:iCs/>
              </w:rPr>
              <w:t xml:space="preserve">The </w:t>
            </w:r>
            <w:proofErr w:type="spellStart"/>
            <w:r w:rsidRPr="00684D24">
              <w:rPr>
                <w:i/>
                <w:iCs/>
              </w:rPr>
              <w:t>StartFinishLine</w:t>
            </w:r>
            <w:proofErr w:type="spellEnd"/>
            <w:r>
              <w:rPr>
                <w:iCs/>
              </w:rPr>
              <w:t xml:space="preserve"> is recognized</w:t>
            </w:r>
          </w:p>
          <w:p w14:paraId="04F3C355" w14:textId="2F1DE41B" w:rsidR="00684D24" w:rsidRDefault="00684D24">
            <w:pPr>
              <w:pStyle w:val="Listenabsatz"/>
              <w:numPr>
                <w:ilvl w:val="0"/>
                <w:numId w:val="16"/>
              </w:numPr>
            </w:pPr>
            <w:r>
              <w:t xml:space="preserve">The </w:t>
            </w:r>
            <w:r w:rsidRPr="00684D24">
              <w:rPr>
                <w:i/>
              </w:rPr>
              <w:t>State</w:t>
            </w:r>
            <w:r>
              <w:t xml:space="preserve"> </w:t>
            </w:r>
            <w:proofErr w:type="spellStart"/>
            <w:r w:rsidRPr="00684D24">
              <w:rPr>
                <w:i/>
              </w:rPr>
              <w:t>DriveToFinish</w:t>
            </w:r>
            <w:proofErr w:type="spellEnd"/>
            <w:r>
              <w:t xml:space="preserve"> is activated</w:t>
            </w:r>
          </w:p>
        </w:tc>
      </w:tr>
      <w:tr w:rsidR="00303C48" w14:paraId="75389DAA" w14:textId="77777777" w:rsidTr="004D77E0">
        <w:tc>
          <w:tcPr>
            <w:tcW w:w="2405" w:type="dxa"/>
          </w:tcPr>
          <w:p w14:paraId="12811228" w14:textId="13348A99" w:rsidR="00303C48" w:rsidRDefault="00303C48" w:rsidP="00303C48">
            <w:r>
              <w:t>Alternative sequences</w:t>
            </w:r>
          </w:p>
        </w:tc>
        <w:tc>
          <w:tcPr>
            <w:tcW w:w="7223" w:type="dxa"/>
          </w:tcPr>
          <w:p w14:paraId="70C3A50B" w14:textId="77777777" w:rsidR="00303C48" w:rsidRDefault="005B435F" w:rsidP="005B435F">
            <w:pPr>
              <w:pStyle w:val="Listenabsatz"/>
              <w:numPr>
                <w:ilvl w:val="0"/>
                <w:numId w:val="30"/>
              </w:numPr>
            </w:pPr>
            <w:r>
              <w:t xml:space="preserve">The State </w:t>
            </w:r>
            <w:proofErr w:type="spellStart"/>
            <w:r>
              <w:t>DriveToStart</w:t>
            </w:r>
            <w:proofErr w:type="spellEnd"/>
            <w:r>
              <w:t xml:space="preserve"> is active for more than 10 s</w:t>
            </w:r>
          </w:p>
          <w:p w14:paraId="7CA230D7" w14:textId="7784C5F4" w:rsidR="005B435F" w:rsidRDefault="005B435F" w:rsidP="005B435F">
            <w:pPr>
              <w:pStyle w:val="Listenabsatz"/>
              <w:numPr>
                <w:ilvl w:val="0"/>
                <w:numId w:val="30"/>
              </w:numPr>
            </w:pPr>
            <w:r w:rsidRPr="005B435F">
              <w:t xml:space="preserve">The use case </w:t>
            </w:r>
            <w:proofErr w:type="spellStart"/>
            <w:r w:rsidRPr="005B435F">
              <w:t>HandleError</w:t>
            </w:r>
            <w:proofErr w:type="spellEnd"/>
            <w:r w:rsidRPr="005B435F">
              <w:t xml:space="preserve"> (2.3.2.8) is entered</w:t>
            </w:r>
          </w:p>
        </w:tc>
      </w:tr>
    </w:tbl>
    <w:p w14:paraId="65B9B3C8" w14:textId="3A94F3EB" w:rsidR="00360614" w:rsidRDefault="00360614" w:rsidP="00770B39">
      <w:pPr>
        <w:tabs>
          <w:tab w:val="clear" w:pos="8930"/>
        </w:tabs>
        <w:spacing w:after="160" w:line="259" w:lineRule="auto"/>
        <w:jc w:val="left"/>
      </w:pPr>
    </w:p>
    <w:p w14:paraId="7F5E59DB" w14:textId="77777777" w:rsidR="00360614" w:rsidRDefault="00360614">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76118F6E" w14:textId="77777777" w:rsidTr="004D77E0">
        <w:tc>
          <w:tcPr>
            <w:tcW w:w="2405" w:type="dxa"/>
          </w:tcPr>
          <w:p w14:paraId="6C725132" w14:textId="77777777" w:rsidR="00303C48" w:rsidRDefault="00303C48" w:rsidP="004D77E0">
            <w:r>
              <w:lastRenderedPageBreak/>
              <w:t>Reference number</w:t>
            </w:r>
          </w:p>
        </w:tc>
        <w:tc>
          <w:tcPr>
            <w:tcW w:w="7223" w:type="dxa"/>
          </w:tcPr>
          <w:p w14:paraId="78A1E66B" w14:textId="6D6F9E50" w:rsidR="00303C48" w:rsidRDefault="00303C48" w:rsidP="004D77E0">
            <w:r>
              <w:t>2.3.2.4</w:t>
            </w:r>
          </w:p>
        </w:tc>
      </w:tr>
      <w:tr w:rsidR="00303C48" w14:paraId="69165C0C" w14:textId="77777777" w:rsidTr="004D77E0">
        <w:tc>
          <w:tcPr>
            <w:tcW w:w="2405" w:type="dxa"/>
          </w:tcPr>
          <w:p w14:paraId="1AB852D8" w14:textId="303ADCDE" w:rsidR="00303C48" w:rsidRDefault="00303C48" w:rsidP="00303C48">
            <w:r>
              <w:t>Name</w:t>
            </w:r>
          </w:p>
        </w:tc>
        <w:tc>
          <w:tcPr>
            <w:tcW w:w="7223" w:type="dxa"/>
          </w:tcPr>
          <w:p w14:paraId="2C4EE0E4" w14:textId="47790BCB" w:rsidR="00303C48" w:rsidRDefault="00303C48" w:rsidP="00303C48">
            <w:proofErr w:type="spellStart"/>
            <w:r>
              <w:rPr>
                <w:i/>
                <w:iCs/>
              </w:rPr>
              <w:t>DriveLap</w:t>
            </w:r>
            <w:proofErr w:type="spellEnd"/>
          </w:p>
        </w:tc>
      </w:tr>
      <w:tr w:rsidR="00303C48" w:rsidRPr="00354002" w14:paraId="63EBC39F" w14:textId="77777777" w:rsidTr="004D77E0">
        <w:tc>
          <w:tcPr>
            <w:tcW w:w="2405" w:type="dxa"/>
          </w:tcPr>
          <w:p w14:paraId="19D634AB" w14:textId="15508B08" w:rsidR="00303C48" w:rsidRDefault="00303C48" w:rsidP="00303C48">
            <w:r>
              <w:t>Short description</w:t>
            </w:r>
          </w:p>
        </w:tc>
        <w:tc>
          <w:tcPr>
            <w:tcW w:w="7223" w:type="dxa"/>
          </w:tcPr>
          <w:p w14:paraId="49AF44B6" w14:textId="07D59C96" w:rsidR="00303C48" w:rsidRPr="00DC6D07" w:rsidRDefault="00A14406" w:rsidP="00303C48">
            <w:r w:rsidRPr="00A14406">
              <w:t xml:space="preserve">The </w:t>
            </w:r>
            <w:r w:rsidR="000B6887" w:rsidRPr="000B6887">
              <w:rPr>
                <w:i/>
                <w:iCs/>
              </w:rPr>
              <w:t>R</w:t>
            </w:r>
            <w:r w:rsidRPr="000B6887">
              <w:rPr>
                <w:i/>
                <w:iCs/>
              </w:rPr>
              <w:t>obot</w:t>
            </w:r>
            <w:r w:rsidRPr="00A14406">
              <w:t xml:space="preserve"> follows the </w:t>
            </w:r>
            <w:proofErr w:type="spellStart"/>
            <w:r w:rsidR="00661AA7" w:rsidRPr="00C36A87">
              <w:rPr>
                <w:i/>
                <w:iCs/>
              </w:rPr>
              <w:t>GuideLine</w:t>
            </w:r>
            <w:proofErr w:type="spellEnd"/>
          </w:p>
        </w:tc>
      </w:tr>
      <w:tr w:rsidR="00A14406" w14:paraId="67527B2E" w14:textId="77777777" w:rsidTr="004D77E0">
        <w:tc>
          <w:tcPr>
            <w:tcW w:w="2405" w:type="dxa"/>
          </w:tcPr>
          <w:p w14:paraId="66BC8BDE" w14:textId="76ADA7BA" w:rsidR="00A14406" w:rsidRDefault="00A14406" w:rsidP="00A14406">
            <w:r>
              <w:t>Precondition</w:t>
            </w:r>
          </w:p>
        </w:tc>
        <w:tc>
          <w:tcPr>
            <w:tcW w:w="7223" w:type="dxa"/>
          </w:tcPr>
          <w:p w14:paraId="6A4EAD12" w14:textId="3C465030" w:rsidR="00C471B4" w:rsidRDefault="00C471B4" w:rsidP="00684D24">
            <w:r>
              <w:t xml:space="preserve">The </w:t>
            </w:r>
            <w:r w:rsidRPr="00684D24">
              <w:rPr>
                <w:i/>
                <w:iCs/>
              </w:rPr>
              <w:t>State</w:t>
            </w:r>
            <w:r>
              <w:t xml:space="preserve"> </w:t>
            </w:r>
            <w:proofErr w:type="spellStart"/>
            <w:r w:rsidRPr="00684D24">
              <w:rPr>
                <w:i/>
                <w:iCs/>
              </w:rPr>
              <w:t>DriveToFinish</w:t>
            </w:r>
            <w:proofErr w:type="spellEnd"/>
            <w:r w:rsidRPr="00684D24">
              <w:rPr>
                <w:i/>
                <w:iCs/>
              </w:rPr>
              <w:t xml:space="preserve"> </w:t>
            </w:r>
            <w:r w:rsidRPr="004F4CE4">
              <w:rPr>
                <w:iCs/>
              </w:rPr>
              <w:t>is</w:t>
            </w:r>
            <w:r w:rsidRPr="00684D24">
              <w:rPr>
                <w:i/>
                <w:iCs/>
              </w:rPr>
              <w:t xml:space="preserve"> </w:t>
            </w:r>
            <w:r>
              <w:t>active</w:t>
            </w:r>
          </w:p>
        </w:tc>
      </w:tr>
      <w:tr w:rsidR="00A14406" w14:paraId="14AF2981" w14:textId="77777777" w:rsidTr="004D77E0">
        <w:tc>
          <w:tcPr>
            <w:tcW w:w="2405" w:type="dxa"/>
          </w:tcPr>
          <w:p w14:paraId="624C8646" w14:textId="1FC313BF" w:rsidR="00A14406" w:rsidRDefault="00A14406" w:rsidP="00A14406">
            <w:r>
              <w:t>Postcondition</w:t>
            </w:r>
          </w:p>
        </w:tc>
        <w:tc>
          <w:tcPr>
            <w:tcW w:w="7223" w:type="dxa"/>
          </w:tcPr>
          <w:p w14:paraId="2CC82138" w14:textId="3E15C523" w:rsidR="00A14406" w:rsidRDefault="004E3D60" w:rsidP="00A14406">
            <w:r>
              <w:t xml:space="preserve">The </w:t>
            </w:r>
            <w:r w:rsidRPr="00210405">
              <w:rPr>
                <w:i/>
                <w:iCs/>
              </w:rPr>
              <w:t xml:space="preserve">State </w:t>
            </w:r>
            <w:proofErr w:type="spellStart"/>
            <w:r w:rsidR="007A287A">
              <w:rPr>
                <w:i/>
                <w:iCs/>
              </w:rPr>
              <w:t>DriveToFinish</w:t>
            </w:r>
            <w:proofErr w:type="spellEnd"/>
            <w:r w:rsidR="006B0FFA">
              <w:rPr>
                <w:i/>
                <w:iCs/>
              </w:rPr>
              <w:t xml:space="preserve"> </w:t>
            </w:r>
            <w:r>
              <w:t xml:space="preserve">is </w:t>
            </w:r>
            <w:r w:rsidR="006B0FFA">
              <w:t xml:space="preserve">not </w:t>
            </w:r>
            <w:r>
              <w:t>active</w:t>
            </w:r>
          </w:p>
        </w:tc>
      </w:tr>
      <w:tr w:rsidR="00A14406" w14:paraId="15392BAB" w14:textId="77777777" w:rsidTr="004D77E0">
        <w:tc>
          <w:tcPr>
            <w:tcW w:w="2405" w:type="dxa"/>
          </w:tcPr>
          <w:p w14:paraId="1ED7EA45" w14:textId="15840B7B" w:rsidR="00A14406" w:rsidRDefault="00A14406" w:rsidP="00A14406">
            <w:r>
              <w:t>Error case</w:t>
            </w:r>
          </w:p>
        </w:tc>
        <w:tc>
          <w:tcPr>
            <w:tcW w:w="7223" w:type="dxa"/>
          </w:tcPr>
          <w:p w14:paraId="5C431994" w14:textId="2EA58D8B" w:rsidR="00A14406" w:rsidRDefault="00AE28EB" w:rsidP="00A14406">
            <w:r>
              <w:t xml:space="preserve">The </w:t>
            </w:r>
            <w:proofErr w:type="spellStart"/>
            <w:r w:rsidRPr="00661AA7">
              <w:rPr>
                <w:i/>
                <w:iCs/>
              </w:rPr>
              <w:t>FullLap</w:t>
            </w:r>
            <w:proofErr w:type="spellEnd"/>
            <w:r>
              <w:t xml:space="preserve"> is not finished within 20s</w:t>
            </w:r>
          </w:p>
        </w:tc>
      </w:tr>
      <w:tr w:rsidR="00A14406" w14:paraId="4D4FDB62" w14:textId="77777777" w:rsidTr="004D77E0">
        <w:tc>
          <w:tcPr>
            <w:tcW w:w="2405" w:type="dxa"/>
          </w:tcPr>
          <w:p w14:paraId="4D4CFDFC" w14:textId="5E6C30C6" w:rsidR="00A14406" w:rsidRDefault="00A14406" w:rsidP="00A14406">
            <w:r>
              <w:t>Actors</w:t>
            </w:r>
          </w:p>
        </w:tc>
        <w:tc>
          <w:tcPr>
            <w:tcW w:w="7223" w:type="dxa"/>
          </w:tcPr>
          <w:p w14:paraId="1DB89599" w14:textId="60E12A91" w:rsidR="00A14406" w:rsidRPr="00485E70" w:rsidRDefault="00A14406" w:rsidP="00A14406">
            <w:pPr>
              <w:rPr>
                <w:i/>
                <w:iCs/>
              </w:rPr>
            </w:pPr>
            <w:proofErr w:type="spellStart"/>
            <w:r w:rsidRPr="00485E70">
              <w:rPr>
                <w:i/>
                <w:iCs/>
              </w:rPr>
              <w:t>O</w:t>
            </w:r>
            <w:r w:rsidR="00A73D1A">
              <w:rPr>
                <w:i/>
                <w:iCs/>
              </w:rPr>
              <w:t>led</w:t>
            </w:r>
            <w:r w:rsidRPr="00485E70">
              <w:rPr>
                <w:i/>
                <w:iCs/>
              </w:rPr>
              <w:t>Display</w:t>
            </w:r>
            <w:proofErr w:type="spellEnd"/>
            <w:r w:rsidRPr="00485E70">
              <w:rPr>
                <w:i/>
                <w:iCs/>
              </w:rPr>
              <w:t xml:space="preserve">, </w:t>
            </w:r>
            <w:proofErr w:type="spellStart"/>
            <w:r w:rsidR="00095B08">
              <w:rPr>
                <w:i/>
                <w:iCs/>
              </w:rPr>
              <w:t>Drive</w:t>
            </w:r>
            <w:r w:rsidR="00095B08" w:rsidRPr="00485E70">
              <w:rPr>
                <w:i/>
                <w:iCs/>
              </w:rPr>
              <w:t>Motors</w:t>
            </w:r>
            <w:proofErr w:type="spellEnd"/>
            <w:r w:rsidR="00FB4E9A">
              <w:rPr>
                <w:i/>
                <w:iCs/>
              </w:rPr>
              <w:t>, LineSensors</w:t>
            </w:r>
          </w:p>
        </w:tc>
      </w:tr>
      <w:tr w:rsidR="00A14406" w14:paraId="2976A26E" w14:textId="77777777" w:rsidTr="004D77E0">
        <w:tc>
          <w:tcPr>
            <w:tcW w:w="2405" w:type="dxa"/>
          </w:tcPr>
          <w:p w14:paraId="0BA01F6A" w14:textId="4E6F1171" w:rsidR="00A14406" w:rsidRDefault="00A14406" w:rsidP="00A14406">
            <w:r>
              <w:t>Trigger</w:t>
            </w:r>
          </w:p>
        </w:tc>
        <w:tc>
          <w:tcPr>
            <w:tcW w:w="7223" w:type="dxa"/>
          </w:tcPr>
          <w:p w14:paraId="3495AE24" w14:textId="3056A6B8" w:rsidR="0011088B" w:rsidRDefault="0011088B" w:rsidP="0011088B">
            <w:r>
              <w:t>There are two independent triggers:</w:t>
            </w:r>
          </w:p>
          <w:p w14:paraId="022A1C5D" w14:textId="5869ACB0" w:rsidR="0011088B" w:rsidRDefault="00684D24">
            <w:pPr>
              <w:pStyle w:val="Listenabsatz"/>
              <w:numPr>
                <w:ilvl w:val="0"/>
                <w:numId w:val="9"/>
              </w:numPr>
            </w:pPr>
            <w:r>
              <w:t xml:space="preserve">The </w:t>
            </w:r>
            <w:r w:rsidRPr="004F4CE4">
              <w:rPr>
                <w:i/>
              </w:rPr>
              <w:t>State</w:t>
            </w:r>
            <w:r>
              <w:t xml:space="preserve"> </w:t>
            </w:r>
            <w:proofErr w:type="spellStart"/>
            <w:r w:rsidRPr="004F4CE4">
              <w:rPr>
                <w:i/>
              </w:rPr>
              <w:t>DriveToFinish</w:t>
            </w:r>
            <w:proofErr w:type="spellEnd"/>
            <w:r>
              <w:t xml:space="preserve"> </w:t>
            </w:r>
            <w:r w:rsidR="00B13DBD" w:rsidRPr="00B74740">
              <w:t>changes from not active to active</w:t>
            </w:r>
          </w:p>
          <w:p w14:paraId="18E1CCB3" w14:textId="56AB9706" w:rsidR="006B0FFA" w:rsidRDefault="0011088B">
            <w:pPr>
              <w:pStyle w:val="Listenabsatz"/>
              <w:numPr>
                <w:ilvl w:val="0"/>
                <w:numId w:val="9"/>
              </w:numPr>
            </w:pPr>
            <w:r>
              <w:t xml:space="preserve">The use case </w:t>
            </w:r>
            <w:proofErr w:type="spellStart"/>
            <w:r w:rsidRPr="0011088B">
              <w:rPr>
                <w:i/>
                <w:iCs/>
              </w:rPr>
              <w:t>DriveOverGap</w:t>
            </w:r>
            <w:proofErr w:type="spellEnd"/>
            <w:r>
              <w:t xml:space="preserve"> (2.3.2.5) is finished</w:t>
            </w:r>
          </w:p>
        </w:tc>
      </w:tr>
      <w:tr w:rsidR="00A14406" w14:paraId="4D79DFEB" w14:textId="77777777" w:rsidTr="004D77E0">
        <w:tc>
          <w:tcPr>
            <w:tcW w:w="2405" w:type="dxa"/>
          </w:tcPr>
          <w:p w14:paraId="474220AA" w14:textId="525A1AA8" w:rsidR="00A14406" w:rsidRDefault="00A14406" w:rsidP="002B6864">
            <w:pPr>
              <w:spacing w:after="0"/>
            </w:pPr>
            <w:r>
              <w:t>Standard sequence</w:t>
            </w:r>
          </w:p>
        </w:tc>
        <w:tc>
          <w:tcPr>
            <w:tcW w:w="7223" w:type="dxa"/>
          </w:tcPr>
          <w:p w14:paraId="7A489A8F" w14:textId="77975452" w:rsidR="00481378" w:rsidRDefault="00053B06" w:rsidP="002B6864">
            <w:pPr>
              <w:tabs>
                <w:tab w:val="left" w:pos="600"/>
              </w:tabs>
              <w:spacing w:after="0"/>
            </w:pPr>
            <w:r>
              <w:t>1a</w:t>
            </w:r>
            <w:r w:rsidR="002B6864">
              <w:t>.</w:t>
            </w:r>
            <w:r w:rsidR="00F32875">
              <w:tab/>
            </w:r>
            <w:r w:rsidR="00B13DBD">
              <w:t xml:space="preserve">The State </w:t>
            </w:r>
            <w:proofErr w:type="spellStart"/>
            <w:r w:rsidR="00B13DBD">
              <w:t>DriveToFinish</w:t>
            </w:r>
            <w:proofErr w:type="spellEnd"/>
            <w:r w:rsidR="00B13DBD">
              <w:t xml:space="preserve"> </w:t>
            </w:r>
            <w:r w:rsidR="00B13DBD" w:rsidRPr="00B74740">
              <w:t>changes from not active to active</w:t>
            </w:r>
          </w:p>
          <w:p w14:paraId="300B3C2D" w14:textId="3818BA25" w:rsidR="002B6864" w:rsidRDefault="00053B06" w:rsidP="002B6864">
            <w:pPr>
              <w:tabs>
                <w:tab w:val="clear" w:pos="8930"/>
                <w:tab w:val="left" w:pos="600"/>
              </w:tabs>
              <w:spacing w:after="0" w:line="259" w:lineRule="auto"/>
              <w:jc w:val="left"/>
            </w:pPr>
            <w:r>
              <w:t>2.</w:t>
            </w:r>
            <w:r w:rsidR="00F32875">
              <w:tab/>
            </w:r>
            <w:r w:rsidR="0011088B">
              <w:t xml:space="preserve">The </w:t>
            </w:r>
            <w:r w:rsidR="0011088B" w:rsidRPr="00053B06">
              <w:rPr>
                <w:i/>
                <w:iCs/>
              </w:rPr>
              <w:t>Buzzer</w:t>
            </w:r>
            <w:r w:rsidR="0011088B">
              <w:t xml:space="preserve"> e</w:t>
            </w:r>
            <w:r w:rsidR="0011088B" w:rsidRPr="00E73EA1">
              <w:t xml:space="preserve">mits the </w:t>
            </w:r>
            <w:proofErr w:type="spellStart"/>
            <w:r w:rsidR="0011088B" w:rsidRPr="00053B06">
              <w:rPr>
                <w:i/>
                <w:iCs/>
              </w:rPr>
              <w:t>ShortBeep</w:t>
            </w:r>
            <w:proofErr w:type="spellEnd"/>
          </w:p>
          <w:p w14:paraId="0D3D3981" w14:textId="3F74ABD6" w:rsidR="000B6887" w:rsidRPr="00C36A87" w:rsidRDefault="002B6864" w:rsidP="002B6864">
            <w:pPr>
              <w:tabs>
                <w:tab w:val="clear" w:pos="8930"/>
                <w:tab w:val="left" w:pos="600"/>
              </w:tabs>
              <w:spacing w:after="0" w:line="259" w:lineRule="auto"/>
              <w:jc w:val="left"/>
            </w:pPr>
            <w:r>
              <w:t>3</w:t>
            </w:r>
            <w:r w:rsidR="00C471B4">
              <w:t>a</w:t>
            </w:r>
            <w:r w:rsidR="00053B06">
              <w:t>.</w:t>
            </w:r>
            <w:r w:rsidR="00F32875">
              <w:tab/>
            </w:r>
            <w:r w:rsidR="004E3D60" w:rsidRPr="00A14406">
              <w:t xml:space="preserve">The </w:t>
            </w:r>
            <w:r w:rsidR="000B6887" w:rsidRPr="00053B06">
              <w:rPr>
                <w:i/>
                <w:iCs/>
              </w:rPr>
              <w:t>R</w:t>
            </w:r>
            <w:r w:rsidR="004E3D60" w:rsidRPr="00053B06">
              <w:rPr>
                <w:i/>
                <w:iCs/>
              </w:rPr>
              <w:t>obot</w:t>
            </w:r>
            <w:r w:rsidR="004E3D60" w:rsidRPr="00A14406">
              <w:t xml:space="preserve"> follows the </w:t>
            </w:r>
            <w:proofErr w:type="spellStart"/>
            <w:r w:rsidR="003A4407" w:rsidRPr="00053B06">
              <w:rPr>
                <w:i/>
                <w:iCs/>
              </w:rPr>
              <w:t>G</w:t>
            </w:r>
            <w:r w:rsidR="004E3D60" w:rsidRPr="00053B06">
              <w:rPr>
                <w:i/>
                <w:iCs/>
              </w:rPr>
              <w:t>uide</w:t>
            </w:r>
            <w:r w:rsidR="003A4407" w:rsidRPr="00053B06">
              <w:rPr>
                <w:i/>
                <w:iCs/>
              </w:rPr>
              <w:t>L</w:t>
            </w:r>
            <w:r w:rsidR="004E3D60" w:rsidRPr="00053B06">
              <w:rPr>
                <w:i/>
                <w:iCs/>
              </w:rPr>
              <w:t>ine</w:t>
            </w:r>
            <w:proofErr w:type="spellEnd"/>
          </w:p>
          <w:p w14:paraId="00D3BED7" w14:textId="2E5DF13E" w:rsidR="00C36A87" w:rsidRDefault="002B6864" w:rsidP="002B6864">
            <w:pPr>
              <w:tabs>
                <w:tab w:val="clear" w:pos="8930"/>
                <w:tab w:val="left" w:pos="600"/>
              </w:tabs>
              <w:spacing w:after="0" w:line="259" w:lineRule="auto"/>
              <w:jc w:val="left"/>
            </w:pPr>
            <w:r>
              <w:t>4</w:t>
            </w:r>
            <w:r w:rsidR="00C471B4">
              <w:t>a</w:t>
            </w:r>
            <w:r w:rsidR="00053B06">
              <w:t>.</w:t>
            </w:r>
            <w:r w:rsidR="00F32875">
              <w:tab/>
            </w:r>
            <w:r w:rsidR="00C36A87">
              <w:t xml:space="preserve">The </w:t>
            </w:r>
            <w:proofErr w:type="spellStart"/>
            <w:r w:rsidR="00C36A87" w:rsidRPr="00053B06">
              <w:rPr>
                <w:i/>
                <w:iCs/>
              </w:rPr>
              <w:t>StartFinishLine</w:t>
            </w:r>
            <w:proofErr w:type="spellEnd"/>
            <w:r w:rsidR="00C36A87" w:rsidRPr="00053B06">
              <w:rPr>
                <w:i/>
                <w:iCs/>
              </w:rPr>
              <w:t xml:space="preserve"> </w:t>
            </w:r>
            <w:r w:rsidR="00684D24">
              <w:t>is</w:t>
            </w:r>
            <w:r w:rsidR="00C36A87">
              <w:t xml:space="preserve"> again</w:t>
            </w:r>
          </w:p>
          <w:p w14:paraId="5DF45C03" w14:textId="4C35D994" w:rsidR="000C50D5" w:rsidRDefault="002B6864" w:rsidP="002B6864">
            <w:pPr>
              <w:tabs>
                <w:tab w:val="clear" w:pos="8930"/>
                <w:tab w:val="left" w:pos="600"/>
              </w:tabs>
              <w:spacing w:after="0" w:line="259" w:lineRule="auto"/>
              <w:jc w:val="left"/>
            </w:pPr>
            <w:r>
              <w:t>5</w:t>
            </w:r>
            <w:r w:rsidR="00053B06">
              <w:t>.</w:t>
            </w:r>
            <w:r w:rsidR="00F32875">
              <w:tab/>
            </w:r>
            <w:r w:rsidR="000C50D5">
              <w:t xml:space="preserve">The </w:t>
            </w:r>
            <w:r w:rsidR="000C50D5" w:rsidRPr="00053B06">
              <w:rPr>
                <w:i/>
                <w:iCs/>
              </w:rPr>
              <w:t>Buzzer</w:t>
            </w:r>
            <w:r w:rsidR="000C50D5">
              <w:t xml:space="preserve"> e</w:t>
            </w:r>
            <w:r w:rsidR="000C50D5" w:rsidRPr="00E73EA1">
              <w:t xml:space="preserve">mits the </w:t>
            </w:r>
            <w:proofErr w:type="spellStart"/>
            <w:r w:rsidR="000C50D5" w:rsidRPr="00053B06">
              <w:rPr>
                <w:i/>
                <w:iCs/>
              </w:rPr>
              <w:t>ShortBeep</w:t>
            </w:r>
            <w:proofErr w:type="spellEnd"/>
          </w:p>
          <w:p w14:paraId="4EEBF745" w14:textId="29B168FB" w:rsidR="00C36A87" w:rsidRDefault="002B6864" w:rsidP="002B6864">
            <w:pPr>
              <w:tabs>
                <w:tab w:val="clear" w:pos="8930"/>
                <w:tab w:val="left" w:pos="600"/>
              </w:tabs>
              <w:spacing w:after="0" w:line="259" w:lineRule="auto"/>
              <w:jc w:val="left"/>
            </w:pPr>
            <w:r>
              <w:t>6</w:t>
            </w:r>
            <w:r w:rsidR="00053B06">
              <w:t>.</w:t>
            </w:r>
            <w:r w:rsidR="00F32875">
              <w:tab/>
            </w:r>
            <w:r w:rsidR="00C36A87">
              <w:t xml:space="preserve">The </w:t>
            </w:r>
            <w:r w:rsidR="00C36A87" w:rsidRPr="00053B06">
              <w:rPr>
                <w:i/>
                <w:iCs/>
              </w:rPr>
              <w:t>State</w:t>
            </w:r>
            <w:r w:rsidR="00C36A87">
              <w:t xml:space="preserve"> </w:t>
            </w:r>
            <w:proofErr w:type="spellStart"/>
            <w:r w:rsidR="00C36A87" w:rsidRPr="00053B06">
              <w:rPr>
                <w:i/>
                <w:iCs/>
              </w:rPr>
              <w:t>DisplayTime</w:t>
            </w:r>
            <w:proofErr w:type="spellEnd"/>
            <w:r w:rsidR="00C36A87" w:rsidRPr="00053B06">
              <w:rPr>
                <w:i/>
                <w:iCs/>
              </w:rPr>
              <w:t xml:space="preserve"> is </w:t>
            </w:r>
            <w:r w:rsidR="00C36A87" w:rsidRPr="00A80218">
              <w:t>activated</w:t>
            </w:r>
          </w:p>
        </w:tc>
      </w:tr>
      <w:tr w:rsidR="00A14406" w14:paraId="5A61F6B0" w14:textId="77777777" w:rsidTr="004D77E0">
        <w:tc>
          <w:tcPr>
            <w:tcW w:w="2405" w:type="dxa"/>
          </w:tcPr>
          <w:p w14:paraId="579009A5" w14:textId="36F558CF" w:rsidR="00A14406" w:rsidRDefault="00A14406" w:rsidP="002B6864">
            <w:pPr>
              <w:spacing w:after="0"/>
            </w:pPr>
            <w:r>
              <w:t>Alternative sequences</w:t>
            </w:r>
          </w:p>
        </w:tc>
        <w:tc>
          <w:tcPr>
            <w:tcW w:w="7223" w:type="dxa"/>
          </w:tcPr>
          <w:p w14:paraId="702196EA" w14:textId="3B0BDFD5" w:rsidR="0011088B" w:rsidRDefault="00053B06" w:rsidP="002B6864">
            <w:pPr>
              <w:tabs>
                <w:tab w:val="left" w:pos="600"/>
              </w:tabs>
              <w:spacing w:after="0"/>
            </w:pPr>
            <w:r>
              <w:t>1b.</w:t>
            </w:r>
            <w:r w:rsidR="007A287A">
              <w:t>1.</w:t>
            </w:r>
            <w:r w:rsidR="002B6864">
              <w:t xml:space="preserve"> </w:t>
            </w:r>
            <w:r w:rsidR="002B6864">
              <w:tab/>
            </w:r>
            <w:r w:rsidR="0011088B">
              <w:t xml:space="preserve">The use case </w:t>
            </w:r>
            <w:proofErr w:type="spellStart"/>
            <w:r w:rsidR="0011088B" w:rsidRPr="00053B06">
              <w:rPr>
                <w:i/>
                <w:iCs/>
              </w:rPr>
              <w:t>DriveOverGap</w:t>
            </w:r>
            <w:proofErr w:type="spellEnd"/>
            <w:r w:rsidR="0011088B">
              <w:t xml:space="preserve"> (2.3.2.5) is finished</w:t>
            </w:r>
          </w:p>
          <w:p w14:paraId="1ED83A08" w14:textId="40B79B1C" w:rsidR="002B6864" w:rsidRDefault="002B6864" w:rsidP="002B6864">
            <w:pPr>
              <w:tabs>
                <w:tab w:val="clear" w:pos="8930"/>
                <w:tab w:val="left" w:pos="600"/>
              </w:tabs>
              <w:spacing w:after="0" w:line="259" w:lineRule="auto"/>
              <w:jc w:val="left"/>
            </w:pPr>
            <w:r>
              <w:t xml:space="preserve">     2. </w:t>
            </w:r>
            <w:r>
              <w:tab/>
              <w:t xml:space="preserve">The </w:t>
            </w:r>
            <w:r w:rsidRPr="00053B06">
              <w:rPr>
                <w:i/>
                <w:iCs/>
              </w:rPr>
              <w:t>State</w:t>
            </w:r>
            <w:r>
              <w:t xml:space="preserve"> </w:t>
            </w:r>
            <w:proofErr w:type="spellStart"/>
            <w:r>
              <w:rPr>
                <w:i/>
                <w:iCs/>
              </w:rPr>
              <w:t>DriveToFinish</w:t>
            </w:r>
            <w:proofErr w:type="spellEnd"/>
            <w:r w:rsidRPr="00053B06">
              <w:rPr>
                <w:i/>
                <w:iCs/>
              </w:rPr>
              <w:t xml:space="preserve"> is </w:t>
            </w:r>
            <w:r w:rsidRPr="00210405">
              <w:t>activated</w:t>
            </w:r>
            <w:r w:rsidRPr="00A14406">
              <w:t xml:space="preserve"> </w:t>
            </w:r>
          </w:p>
          <w:p w14:paraId="4BCEDF86" w14:textId="2777AA7B" w:rsidR="00772EFC" w:rsidRDefault="00481378" w:rsidP="002B6864">
            <w:pPr>
              <w:tabs>
                <w:tab w:val="left" w:pos="600"/>
              </w:tabs>
              <w:spacing w:after="0"/>
            </w:pPr>
            <w:r>
              <w:t xml:space="preserve">    </w:t>
            </w:r>
            <w:r w:rsidR="002B6864">
              <w:t xml:space="preserve"> 3</w:t>
            </w:r>
            <w:r w:rsidR="00053B06">
              <w:t>.</w:t>
            </w:r>
            <w:r w:rsidR="002B6864">
              <w:t xml:space="preserve"> </w:t>
            </w:r>
            <w:r w:rsidR="002B6864">
              <w:tab/>
            </w:r>
            <w:r w:rsidR="00091C71">
              <w:t>Go to standard sequence 3</w:t>
            </w:r>
            <w:r w:rsidR="004F4CE4">
              <w:t>a</w:t>
            </w:r>
            <w:r w:rsidR="00091C71">
              <w:t>.</w:t>
            </w:r>
          </w:p>
        </w:tc>
      </w:tr>
      <w:tr w:rsidR="00091C71" w14:paraId="26E2EA6B" w14:textId="77777777" w:rsidTr="004D77E0">
        <w:tc>
          <w:tcPr>
            <w:tcW w:w="2405" w:type="dxa"/>
          </w:tcPr>
          <w:p w14:paraId="76FAC991" w14:textId="77777777" w:rsidR="00091C71" w:rsidRDefault="00091C71" w:rsidP="002B6864">
            <w:pPr>
              <w:spacing w:after="0"/>
            </w:pPr>
          </w:p>
        </w:tc>
        <w:tc>
          <w:tcPr>
            <w:tcW w:w="7223" w:type="dxa"/>
          </w:tcPr>
          <w:p w14:paraId="518E3E8C" w14:textId="4567FA26" w:rsidR="00091C71" w:rsidRDefault="002B6864" w:rsidP="002B6864">
            <w:pPr>
              <w:tabs>
                <w:tab w:val="left" w:pos="600"/>
              </w:tabs>
              <w:spacing w:after="0"/>
              <w:rPr>
                <w:iCs/>
              </w:rPr>
            </w:pPr>
            <w:r>
              <w:rPr>
                <w:iCs/>
              </w:rPr>
              <w:t>3</w:t>
            </w:r>
            <w:r w:rsidR="00091C71">
              <w:rPr>
                <w:iCs/>
              </w:rPr>
              <w:t>b.1.</w:t>
            </w:r>
            <w:r>
              <w:t xml:space="preserve"> </w:t>
            </w:r>
            <w:r>
              <w:tab/>
            </w:r>
            <w:r w:rsidR="00091C71">
              <w:rPr>
                <w:iCs/>
              </w:rPr>
              <w:t>The Robot encounters a gap</w:t>
            </w:r>
          </w:p>
          <w:p w14:paraId="0E13C115" w14:textId="565BD0AD" w:rsidR="00091C71" w:rsidRDefault="00091C71" w:rsidP="002B6864">
            <w:pPr>
              <w:tabs>
                <w:tab w:val="left" w:pos="600"/>
              </w:tabs>
              <w:spacing w:after="0"/>
              <w:rPr>
                <w:iCs/>
              </w:rPr>
            </w:pPr>
            <w:r>
              <w:rPr>
                <w:iCs/>
              </w:rPr>
              <w:t xml:space="preserve">     2.</w:t>
            </w:r>
            <w:r w:rsidR="002B6864">
              <w:t xml:space="preserve"> </w:t>
            </w:r>
            <w:r w:rsidR="002B6864">
              <w:tab/>
            </w:r>
            <w:r>
              <w:rPr>
                <w:iCs/>
              </w:rPr>
              <w:t xml:space="preserve">The use case </w:t>
            </w:r>
            <w:proofErr w:type="spellStart"/>
            <w:r w:rsidRPr="00053B06">
              <w:rPr>
                <w:i/>
                <w:iCs/>
              </w:rPr>
              <w:t>DriveOverGap</w:t>
            </w:r>
            <w:proofErr w:type="spellEnd"/>
            <w:r>
              <w:t xml:space="preserve"> (2.3.2.5) is entered</w:t>
            </w:r>
          </w:p>
        </w:tc>
      </w:tr>
      <w:tr w:rsidR="00C471B4" w14:paraId="7397A4D8" w14:textId="77777777" w:rsidTr="004D77E0">
        <w:tc>
          <w:tcPr>
            <w:tcW w:w="2405" w:type="dxa"/>
          </w:tcPr>
          <w:p w14:paraId="67EFD5B3" w14:textId="77777777" w:rsidR="00C471B4" w:rsidRDefault="00C471B4" w:rsidP="002B6864">
            <w:pPr>
              <w:spacing w:after="0"/>
            </w:pPr>
          </w:p>
        </w:tc>
        <w:tc>
          <w:tcPr>
            <w:tcW w:w="7223" w:type="dxa"/>
          </w:tcPr>
          <w:p w14:paraId="4B62B702" w14:textId="79A255A5" w:rsidR="00C471B4" w:rsidRDefault="002B6864" w:rsidP="002B6864">
            <w:pPr>
              <w:tabs>
                <w:tab w:val="left" w:pos="600"/>
              </w:tabs>
              <w:spacing w:after="0"/>
              <w:rPr>
                <w:iCs/>
              </w:rPr>
            </w:pPr>
            <w:r>
              <w:rPr>
                <w:iCs/>
              </w:rPr>
              <w:t>4</w:t>
            </w:r>
            <w:r w:rsidR="00C471B4">
              <w:rPr>
                <w:iCs/>
              </w:rPr>
              <w:t>b.1.</w:t>
            </w:r>
            <w:r>
              <w:t xml:space="preserve"> </w:t>
            </w:r>
            <w:r>
              <w:tab/>
            </w:r>
            <w:r w:rsidR="00C471B4">
              <w:rPr>
                <w:iCs/>
              </w:rPr>
              <w:t xml:space="preserve">The </w:t>
            </w:r>
            <w:proofErr w:type="spellStart"/>
            <w:r w:rsidR="00C471B4" w:rsidRPr="007A287A">
              <w:rPr>
                <w:i/>
                <w:iCs/>
              </w:rPr>
              <w:t>StartFinishLine</w:t>
            </w:r>
            <w:proofErr w:type="spellEnd"/>
            <w:r w:rsidR="00C471B4">
              <w:rPr>
                <w:iCs/>
              </w:rPr>
              <w:t xml:space="preserve"> is not detected after 20s</w:t>
            </w:r>
          </w:p>
          <w:p w14:paraId="76E613EF" w14:textId="7979EAB0" w:rsidR="00C471B4" w:rsidRDefault="00C471B4" w:rsidP="002B6864">
            <w:pPr>
              <w:tabs>
                <w:tab w:val="left" w:pos="600"/>
              </w:tabs>
              <w:spacing w:after="0"/>
              <w:rPr>
                <w:iCs/>
              </w:rPr>
            </w:pPr>
            <w:r>
              <w:t xml:space="preserve">     2.</w:t>
            </w:r>
            <w:r w:rsidR="002B6864">
              <w:t xml:space="preserve"> </w:t>
            </w:r>
            <w:r w:rsidR="002B6864">
              <w:tab/>
            </w:r>
            <w:r>
              <w:rPr>
                <w:iCs/>
              </w:rPr>
              <w:t xml:space="preserve">The use case </w:t>
            </w:r>
            <w:proofErr w:type="spellStart"/>
            <w:r w:rsidRPr="00C471B4">
              <w:rPr>
                <w:i/>
                <w:iCs/>
              </w:rPr>
              <w:t>HandleError</w:t>
            </w:r>
            <w:proofErr w:type="spellEnd"/>
            <w:r>
              <w:t xml:space="preserve"> (2.3.2.8) is entered</w:t>
            </w:r>
          </w:p>
        </w:tc>
      </w:tr>
    </w:tbl>
    <w:p w14:paraId="65A69CC6" w14:textId="38E34E0D" w:rsidR="00344CD4" w:rsidRDefault="005B7789" w:rsidP="00303C48">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AE28EB" w14:paraId="6AF86181" w14:textId="77777777" w:rsidTr="008A7529">
        <w:tc>
          <w:tcPr>
            <w:tcW w:w="2405" w:type="dxa"/>
          </w:tcPr>
          <w:p w14:paraId="18AFECA7" w14:textId="77777777" w:rsidR="00AE28EB" w:rsidRDefault="00AE28EB" w:rsidP="008A7529">
            <w:r>
              <w:lastRenderedPageBreak/>
              <w:t>Reference number</w:t>
            </w:r>
          </w:p>
        </w:tc>
        <w:tc>
          <w:tcPr>
            <w:tcW w:w="7223" w:type="dxa"/>
          </w:tcPr>
          <w:p w14:paraId="301684FB" w14:textId="30D91B35" w:rsidR="00AE28EB" w:rsidRDefault="00AE28EB" w:rsidP="008A7529">
            <w:r>
              <w:t>2.3.2.5</w:t>
            </w:r>
          </w:p>
        </w:tc>
      </w:tr>
      <w:tr w:rsidR="00AE28EB" w14:paraId="5BBD18D6" w14:textId="77777777" w:rsidTr="008A7529">
        <w:tc>
          <w:tcPr>
            <w:tcW w:w="2405" w:type="dxa"/>
          </w:tcPr>
          <w:p w14:paraId="55C18746" w14:textId="77777777" w:rsidR="00AE28EB" w:rsidRDefault="00AE28EB" w:rsidP="008A7529">
            <w:r>
              <w:t>Name</w:t>
            </w:r>
          </w:p>
        </w:tc>
        <w:tc>
          <w:tcPr>
            <w:tcW w:w="7223" w:type="dxa"/>
          </w:tcPr>
          <w:p w14:paraId="7C6F7A8B" w14:textId="4193BCF9" w:rsidR="00AE28EB" w:rsidRDefault="00AE28EB" w:rsidP="008A7529">
            <w:proofErr w:type="spellStart"/>
            <w:r>
              <w:rPr>
                <w:i/>
                <w:iCs/>
              </w:rPr>
              <w:t>DriveOverGap</w:t>
            </w:r>
            <w:proofErr w:type="spellEnd"/>
          </w:p>
        </w:tc>
      </w:tr>
      <w:tr w:rsidR="00AE28EB" w:rsidRPr="00DC6D07" w14:paraId="2B0AB35E" w14:textId="77777777" w:rsidTr="008A7529">
        <w:tc>
          <w:tcPr>
            <w:tcW w:w="2405" w:type="dxa"/>
          </w:tcPr>
          <w:p w14:paraId="006EAAC7" w14:textId="77777777" w:rsidR="00AE28EB" w:rsidRDefault="00AE28EB" w:rsidP="008A7529">
            <w:r>
              <w:t>Short description</w:t>
            </w:r>
          </w:p>
        </w:tc>
        <w:tc>
          <w:tcPr>
            <w:tcW w:w="7223" w:type="dxa"/>
          </w:tcPr>
          <w:p w14:paraId="309A5063" w14:textId="3577E954" w:rsidR="00AE28EB" w:rsidRPr="00DC6D07" w:rsidRDefault="009E06FC" w:rsidP="008A7529">
            <w:r w:rsidRPr="009E06FC">
              <w:t xml:space="preserve">Allows the </w:t>
            </w:r>
            <w:r w:rsidR="004F4CE4" w:rsidRPr="004F4CE4">
              <w:rPr>
                <w:i/>
              </w:rPr>
              <w:t>Robot</w:t>
            </w:r>
            <w:r w:rsidRPr="009E06FC">
              <w:t xml:space="preserve"> to drive over an interruption in the </w:t>
            </w:r>
            <w:proofErr w:type="spellStart"/>
            <w:r w:rsidRPr="009E06FC">
              <w:rPr>
                <w:i/>
                <w:iCs/>
              </w:rPr>
              <w:t>GuideLine</w:t>
            </w:r>
            <w:proofErr w:type="spellEnd"/>
          </w:p>
        </w:tc>
      </w:tr>
      <w:tr w:rsidR="00C36A87" w14:paraId="4DC26738" w14:textId="77777777" w:rsidTr="008A7529">
        <w:tc>
          <w:tcPr>
            <w:tcW w:w="2405" w:type="dxa"/>
          </w:tcPr>
          <w:p w14:paraId="548FF47A" w14:textId="77777777" w:rsidR="00C36A87" w:rsidRDefault="00C36A87" w:rsidP="00C36A87">
            <w:r>
              <w:t>Precondition</w:t>
            </w:r>
          </w:p>
        </w:tc>
        <w:tc>
          <w:tcPr>
            <w:tcW w:w="7223" w:type="dxa"/>
          </w:tcPr>
          <w:p w14:paraId="31A2CDEA" w14:textId="0E22AB2D" w:rsidR="00C36A87" w:rsidRDefault="00C36A87" w:rsidP="00091C71">
            <w:pPr>
              <w:spacing w:line="240" w:lineRule="auto"/>
            </w:pPr>
            <w:r>
              <w:t xml:space="preserve">The </w:t>
            </w:r>
            <w:r w:rsidRPr="00091C71">
              <w:rPr>
                <w:i/>
                <w:iCs/>
              </w:rPr>
              <w:t>State</w:t>
            </w:r>
            <w:r>
              <w:t xml:space="preserve"> </w:t>
            </w:r>
            <w:proofErr w:type="spellStart"/>
            <w:r w:rsidR="007A287A" w:rsidRPr="00091C71">
              <w:rPr>
                <w:i/>
                <w:iCs/>
              </w:rPr>
              <w:t>DriveToFinish</w:t>
            </w:r>
            <w:proofErr w:type="spellEnd"/>
            <w:r>
              <w:t xml:space="preserve"> is active</w:t>
            </w:r>
          </w:p>
        </w:tc>
      </w:tr>
      <w:tr w:rsidR="00C36A87" w14:paraId="453FCFF7" w14:textId="77777777" w:rsidTr="008A7529">
        <w:tc>
          <w:tcPr>
            <w:tcW w:w="2405" w:type="dxa"/>
          </w:tcPr>
          <w:p w14:paraId="35FEA7AF" w14:textId="77777777" w:rsidR="00C36A87" w:rsidRDefault="00C36A87" w:rsidP="00C36A87">
            <w:r>
              <w:t>Postcondition</w:t>
            </w:r>
          </w:p>
        </w:tc>
        <w:tc>
          <w:tcPr>
            <w:tcW w:w="7223" w:type="dxa"/>
          </w:tcPr>
          <w:p w14:paraId="0573C456" w14:textId="1D3440E7" w:rsidR="00C36A87" w:rsidRDefault="00C36A87" w:rsidP="00C36A87">
            <w:r>
              <w:t xml:space="preserve">The </w:t>
            </w:r>
            <w:r w:rsidRPr="00210405">
              <w:rPr>
                <w:i/>
                <w:iCs/>
              </w:rPr>
              <w:t>State</w:t>
            </w:r>
            <w:r>
              <w:t xml:space="preserve"> </w:t>
            </w:r>
            <w:proofErr w:type="spellStart"/>
            <w:r w:rsidR="007A287A">
              <w:rPr>
                <w:i/>
                <w:iCs/>
              </w:rPr>
              <w:t>DriveToFinish</w:t>
            </w:r>
            <w:proofErr w:type="spellEnd"/>
            <w:r>
              <w:rPr>
                <w:i/>
                <w:iCs/>
              </w:rPr>
              <w:t xml:space="preserve"> </w:t>
            </w:r>
            <w:r>
              <w:t>is active</w:t>
            </w:r>
          </w:p>
        </w:tc>
      </w:tr>
      <w:tr w:rsidR="00C36A87" w14:paraId="2351DF64" w14:textId="77777777" w:rsidTr="008A7529">
        <w:tc>
          <w:tcPr>
            <w:tcW w:w="2405" w:type="dxa"/>
          </w:tcPr>
          <w:p w14:paraId="3C19FD77" w14:textId="77777777" w:rsidR="00C36A87" w:rsidRDefault="00C36A87" w:rsidP="00C36A87">
            <w:r>
              <w:t>Error case</w:t>
            </w:r>
          </w:p>
        </w:tc>
        <w:tc>
          <w:tcPr>
            <w:tcW w:w="7223" w:type="dxa"/>
          </w:tcPr>
          <w:p w14:paraId="4C1D83B0" w14:textId="328BD901" w:rsidR="00C36A87" w:rsidRDefault="00C36A87" w:rsidP="00C36A87">
            <w:proofErr w:type="spellStart"/>
            <w:r w:rsidRPr="00AE28EB">
              <w:rPr>
                <w:i/>
                <w:iCs/>
              </w:rPr>
              <w:t>GuideLine</w:t>
            </w:r>
            <w:proofErr w:type="spellEnd"/>
            <w:r>
              <w:t xml:space="preserve"> is not recognized within 5s</w:t>
            </w:r>
          </w:p>
        </w:tc>
      </w:tr>
      <w:tr w:rsidR="00C36A87" w14:paraId="5D07DF06" w14:textId="77777777" w:rsidTr="008A7529">
        <w:tc>
          <w:tcPr>
            <w:tcW w:w="2405" w:type="dxa"/>
          </w:tcPr>
          <w:p w14:paraId="16F3BAC0" w14:textId="77777777" w:rsidR="00C36A87" w:rsidRDefault="00C36A87" w:rsidP="00C36A87">
            <w:r>
              <w:t>Actors</w:t>
            </w:r>
          </w:p>
        </w:tc>
        <w:tc>
          <w:tcPr>
            <w:tcW w:w="7223" w:type="dxa"/>
          </w:tcPr>
          <w:p w14:paraId="1F500CCD" w14:textId="582316B3" w:rsidR="00C36A87" w:rsidRDefault="00C36A87" w:rsidP="00C36A87">
            <w:proofErr w:type="spellStart"/>
            <w:r>
              <w:rPr>
                <w:i/>
                <w:iCs/>
              </w:rPr>
              <w:t>DriveMotors</w:t>
            </w:r>
            <w:proofErr w:type="spellEnd"/>
            <w:r>
              <w:rPr>
                <w:i/>
                <w:iCs/>
              </w:rPr>
              <w:t>, LineSensors</w:t>
            </w:r>
          </w:p>
        </w:tc>
      </w:tr>
      <w:tr w:rsidR="00C36A87" w14:paraId="64A379CC" w14:textId="77777777" w:rsidTr="008A7529">
        <w:tc>
          <w:tcPr>
            <w:tcW w:w="2405" w:type="dxa"/>
          </w:tcPr>
          <w:p w14:paraId="1203DF1F" w14:textId="77777777" w:rsidR="00C36A87" w:rsidRDefault="00C36A87" w:rsidP="00C36A87">
            <w:r>
              <w:t>Trigger</w:t>
            </w:r>
          </w:p>
        </w:tc>
        <w:tc>
          <w:tcPr>
            <w:tcW w:w="7223" w:type="dxa"/>
          </w:tcPr>
          <w:p w14:paraId="399357FE" w14:textId="0792E1C9" w:rsidR="00C36A87" w:rsidRPr="00CE2B62" w:rsidRDefault="00C36A87" w:rsidP="00C36A87">
            <w:pPr>
              <w:rPr>
                <w:i/>
                <w:iCs/>
              </w:rPr>
            </w:pPr>
            <w:r>
              <w:t xml:space="preserve">The </w:t>
            </w:r>
            <w:proofErr w:type="spellStart"/>
            <w:r w:rsidRPr="00C36A87">
              <w:rPr>
                <w:i/>
                <w:iCs/>
              </w:rPr>
              <w:t>GuideLine</w:t>
            </w:r>
            <w:proofErr w:type="spellEnd"/>
            <w:r>
              <w:t xml:space="preserve"> is lost</w:t>
            </w:r>
          </w:p>
        </w:tc>
      </w:tr>
      <w:tr w:rsidR="00C36A87" w14:paraId="1D70D9C3" w14:textId="77777777" w:rsidTr="008A7529">
        <w:tc>
          <w:tcPr>
            <w:tcW w:w="2405" w:type="dxa"/>
          </w:tcPr>
          <w:p w14:paraId="6E846EBC" w14:textId="77777777" w:rsidR="00C36A87" w:rsidRDefault="00C36A87" w:rsidP="00AA11A7">
            <w:pPr>
              <w:spacing w:after="0"/>
            </w:pPr>
            <w:r>
              <w:t>Standard sequence</w:t>
            </w:r>
          </w:p>
        </w:tc>
        <w:tc>
          <w:tcPr>
            <w:tcW w:w="7223" w:type="dxa"/>
          </w:tcPr>
          <w:p w14:paraId="2B59DCE5" w14:textId="7C0353BF" w:rsidR="00C471B4" w:rsidRDefault="00C471B4" w:rsidP="00AA11A7">
            <w:pPr>
              <w:tabs>
                <w:tab w:val="left" w:pos="600"/>
              </w:tabs>
              <w:spacing w:after="0"/>
            </w:pPr>
            <w:r>
              <w:t>1.</w:t>
            </w:r>
            <w:r w:rsidR="002B6864">
              <w:t xml:space="preserve"> </w:t>
            </w:r>
            <w:r w:rsidR="002B6864">
              <w:tab/>
            </w:r>
            <w:r>
              <w:t xml:space="preserve">The </w:t>
            </w:r>
            <w:r w:rsidRPr="00C471B4">
              <w:rPr>
                <w:i/>
              </w:rPr>
              <w:t>State</w:t>
            </w:r>
            <w:r>
              <w:t xml:space="preserve"> </w:t>
            </w:r>
            <w:proofErr w:type="spellStart"/>
            <w:r w:rsidRPr="004F4CE4">
              <w:rPr>
                <w:i/>
              </w:rPr>
              <w:t>StateDriveOverGap</w:t>
            </w:r>
            <w:proofErr w:type="spellEnd"/>
            <w:r>
              <w:t xml:space="preserve"> is activated</w:t>
            </w:r>
          </w:p>
          <w:p w14:paraId="20564F64" w14:textId="38E4A7D3" w:rsidR="00C36A87" w:rsidRDefault="00C471B4" w:rsidP="00AA11A7">
            <w:pPr>
              <w:tabs>
                <w:tab w:val="left" w:pos="600"/>
              </w:tabs>
              <w:spacing w:after="0"/>
              <w:rPr>
                <w:i/>
                <w:iCs/>
              </w:rPr>
            </w:pPr>
            <w:r>
              <w:t>2</w:t>
            </w:r>
            <w:r w:rsidR="00091C71">
              <w:t>.</w:t>
            </w:r>
            <w:r w:rsidR="002B6864">
              <w:t xml:space="preserve"> </w:t>
            </w:r>
            <w:r w:rsidR="002B6864">
              <w:tab/>
            </w:r>
            <w:r w:rsidR="00C36A87" w:rsidRPr="00033A74">
              <w:t xml:space="preserve">The </w:t>
            </w:r>
            <w:r w:rsidR="00C36A87" w:rsidRPr="00091C71">
              <w:rPr>
                <w:i/>
                <w:iCs/>
              </w:rPr>
              <w:t xml:space="preserve">Robot </w:t>
            </w:r>
            <w:r w:rsidR="00C36A87" w:rsidRPr="00C36A87">
              <w:t>searches for the</w:t>
            </w:r>
            <w:r w:rsidR="00C36A87" w:rsidRPr="00091C71">
              <w:rPr>
                <w:i/>
                <w:iCs/>
              </w:rPr>
              <w:t xml:space="preserve"> </w:t>
            </w:r>
            <w:proofErr w:type="spellStart"/>
            <w:r w:rsidR="00C36A87" w:rsidRPr="00091C71">
              <w:rPr>
                <w:i/>
                <w:iCs/>
              </w:rPr>
              <w:t>GuideLine</w:t>
            </w:r>
            <w:proofErr w:type="spellEnd"/>
          </w:p>
          <w:p w14:paraId="619373B5" w14:textId="7B12E8FA" w:rsidR="00C471B4" w:rsidRDefault="00091C71" w:rsidP="00AA11A7">
            <w:pPr>
              <w:tabs>
                <w:tab w:val="left" w:pos="600"/>
              </w:tabs>
              <w:spacing w:after="0"/>
            </w:pPr>
            <w:r>
              <w:t>3</w:t>
            </w:r>
            <w:r w:rsidR="004F4CE4">
              <w:t>a</w:t>
            </w:r>
            <w:r>
              <w:t>.</w:t>
            </w:r>
            <w:r w:rsidR="002B6864">
              <w:t xml:space="preserve"> </w:t>
            </w:r>
            <w:r w:rsidR="002B6864">
              <w:tab/>
            </w:r>
            <w:r w:rsidR="00C36A87" w:rsidRPr="004E3D60">
              <w:t xml:space="preserve">The </w:t>
            </w:r>
            <w:proofErr w:type="spellStart"/>
            <w:r w:rsidR="00C36A87" w:rsidRPr="00091C71">
              <w:rPr>
                <w:i/>
                <w:iCs/>
              </w:rPr>
              <w:t>GuideLine</w:t>
            </w:r>
            <w:proofErr w:type="spellEnd"/>
            <w:r w:rsidR="00C36A87" w:rsidRPr="00E73EA1">
              <w:t xml:space="preserve"> </w:t>
            </w:r>
            <w:r w:rsidR="002B6864">
              <w:t>is</w:t>
            </w:r>
            <w:r w:rsidR="00C36A87">
              <w:t xml:space="preserve"> </w:t>
            </w:r>
            <w:r w:rsidR="00C36A87" w:rsidRPr="00181CF7">
              <w:t>recognized</w:t>
            </w:r>
          </w:p>
          <w:p w14:paraId="15A95D66" w14:textId="2DE88AD4" w:rsidR="00C36A87" w:rsidRDefault="002B6864" w:rsidP="00AA11A7">
            <w:pPr>
              <w:tabs>
                <w:tab w:val="left" w:pos="600"/>
              </w:tabs>
              <w:spacing w:after="0"/>
            </w:pPr>
            <w:r>
              <w:t>4</w:t>
            </w:r>
            <w:r w:rsidR="00091C71">
              <w:t>.</w:t>
            </w:r>
            <w:r>
              <w:t xml:space="preserve"> </w:t>
            </w:r>
            <w:r>
              <w:tab/>
            </w:r>
            <w:r w:rsidR="00C36A87">
              <w:t xml:space="preserve">The use case </w:t>
            </w:r>
            <w:proofErr w:type="spellStart"/>
            <w:r w:rsidR="00C36A87" w:rsidRPr="00091C71">
              <w:rPr>
                <w:i/>
                <w:iCs/>
              </w:rPr>
              <w:t>DriveLap</w:t>
            </w:r>
            <w:proofErr w:type="spellEnd"/>
            <w:r w:rsidR="00C36A87">
              <w:t xml:space="preserve"> (2.3.2.4) is activated</w:t>
            </w:r>
          </w:p>
        </w:tc>
      </w:tr>
      <w:tr w:rsidR="00C36A87" w14:paraId="2D47EE01" w14:textId="77777777" w:rsidTr="008A7529">
        <w:tc>
          <w:tcPr>
            <w:tcW w:w="2405" w:type="dxa"/>
          </w:tcPr>
          <w:p w14:paraId="0D5EE12A" w14:textId="77777777" w:rsidR="00C36A87" w:rsidRDefault="00C36A87" w:rsidP="00AA11A7">
            <w:pPr>
              <w:spacing w:after="0"/>
            </w:pPr>
            <w:r>
              <w:t>Alternative sequences</w:t>
            </w:r>
          </w:p>
        </w:tc>
        <w:tc>
          <w:tcPr>
            <w:tcW w:w="7223" w:type="dxa"/>
          </w:tcPr>
          <w:p w14:paraId="2070CF0B" w14:textId="33A51A17" w:rsidR="00C36A87" w:rsidRDefault="002B6864" w:rsidP="00AA11A7">
            <w:pPr>
              <w:tabs>
                <w:tab w:val="left" w:pos="600"/>
              </w:tabs>
              <w:spacing w:after="0"/>
            </w:pPr>
            <w:r>
              <w:t xml:space="preserve">3b.1. </w:t>
            </w:r>
            <w:r>
              <w:tab/>
            </w:r>
            <w:r w:rsidRPr="004E3D60">
              <w:t xml:space="preserve">The </w:t>
            </w:r>
            <w:proofErr w:type="spellStart"/>
            <w:r w:rsidRPr="00091C71">
              <w:rPr>
                <w:i/>
                <w:iCs/>
              </w:rPr>
              <w:t>GuideLine</w:t>
            </w:r>
            <w:proofErr w:type="spellEnd"/>
            <w:r w:rsidRPr="00E73EA1">
              <w:t xml:space="preserve"> </w:t>
            </w:r>
            <w:r>
              <w:t>is not recognized within 5s</w:t>
            </w:r>
          </w:p>
          <w:p w14:paraId="0BF0BB23" w14:textId="6CBFBCD0" w:rsidR="002B6864" w:rsidRDefault="002B6864" w:rsidP="00AA11A7">
            <w:pPr>
              <w:tabs>
                <w:tab w:val="left" w:pos="600"/>
              </w:tabs>
              <w:spacing w:after="0"/>
            </w:pPr>
            <w:r>
              <w:t xml:space="preserve">     2. </w:t>
            </w:r>
            <w:r>
              <w:tab/>
            </w:r>
            <w:r>
              <w:rPr>
                <w:iCs/>
              </w:rPr>
              <w:t xml:space="preserve">The use case </w:t>
            </w:r>
            <w:proofErr w:type="spellStart"/>
            <w:r w:rsidRPr="00C471B4">
              <w:rPr>
                <w:i/>
                <w:iCs/>
              </w:rPr>
              <w:t>HandleError</w:t>
            </w:r>
            <w:proofErr w:type="spellEnd"/>
            <w:r>
              <w:t xml:space="preserve"> (2.3.2.8) is entered</w:t>
            </w:r>
          </w:p>
        </w:tc>
      </w:tr>
    </w:tbl>
    <w:p w14:paraId="5E0504D4" w14:textId="4E5F8B3E" w:rsidR="007838D7" w:rsidRDefault="007838D7" w:rsidP="00770B39">
      <w:pPr>
        <w:tabs>
          <w:tab w:val="clear" w:pos="8930"/>
        </w:tabs>
        <w:spacing w:after="160" w:line="259" w:lineRule="auto"/>
        <w:jc w:val="left"/>
      </w:pPr>
    </w:p>
    <w:p w14:paraId="779947AC" w14:textId="04182D57"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477EE2FD" w14:textId="77777777" w:rsidTr="004D77E0">
        <w:tc>
          <w:tcPr>
            <w:tcW w:w="2405" w:type="dxa"/>
          </w:tcPr>
          <w:p w14:paraId="4AFA6CCD" w14:textId="77777777" w:rsidR="00303C48" w:rsidRDefault="00303C48" w:rsidP="004D77E0">
            <w:r>
              <w:lastRenderedPageBreak/>
              <w:t>Reference number</w:t>
            </w:r>
          </w:p>
        </w:tc>
        <w:tc>
          <w:tcPr>
            <w:tcW w:w="7223" w:type="dxa"/>
          </w:tcPr>
          <w:p w14:paraId="042CD89E" w14:textId="765DA78D" w:rsidR="00303C48" w:rsidRDefault="00303C48" w:rsidP="004D77E0">
            <w:r>
              <w:t>2.3.2.</w:t>
            </w:r>
            <w:r w:rsidR="00046BB1">
              <w:t>6</w:t>
            </w:r>
          </w:p>
        </w:tc>
      </w:tr>
      <w:tr w:rsidR="00303C48" w14:paraId="52F4C359" w14:textId="77777777" w:rsidTr="004D77E0">
        <w:tc>
          <w:tcPr>
            <w:tcW w:w="2405" w:type="dxa"/>
          </w:tcPr>
          <w:p w14:paraId="69D6E996" w14:textId="746E9AEA" w:rsidR="00303C48" w:rsidRDefault="00303C48" w:rsidP="00303C48">
            <w:r>
              <w:t>Name</w:t>
            </w:r>
          </w:p>
        </w:tc>
        <w:tc>
          <w:tcPr>
            <w:tcW w:w="7223" w:type="dxa"/>
          </w:tcPr>
          <w:p w14:paraId="74CC0BFC" w14:textId="550CD6E8" w:rsidR="00303C48" w:rsidRDefault="00814932" w:rsidP="00303C48">
            <w:proofErr w:type="spellStart"/>
            <w:r>
              <w:rPr>
                <w:i/>
                <w:iCs/>
              </w:rPr>
              <w:t>MeasureTime</w:t>
            </w:r>
            <w:proofErr w:type="spellEnd"/>
          </w:p>
        </w:tc>
      </w:tr>
      <w:tr w:rsidR="00303C48" w:rsidRPr="00354002" w14:paraId="3A03F4DD" w14:textId="77777777" w:rsidTr="004D77E0">
        <w:tc>
          <w:tcPr>
            <w:tcW w:w="2405" w:type="dxa"/>
          </w:tcPr>
          <w:p w14:paraId="12F71077" w14:textId="6B5B1328" w:rsidR="00303C48" w:rsidRDefault="00303C48" w:rsidP="00303C48">
            <w:r>
              <w:t>Short description</w:t>
            </w:r>
          </w:p>
        </w:tc>
        <w:tc>
          <w:tcPr>
            <w:tcW w:w="7223" w:type="dxa"/>
          </w:tcPr>
          <w:p w14:paraId="2B3F649F" w14:textId="0503A59B" w:rsidR="00303C48" w:rsidRPr="00DC6D07" w:rsidRDefault="00303C48" w:rsidP="00303C48">
            <w:r w:rsidRPr="00705B9A">
              <w:t xml:space="preserve">Measures the time of a </w:t>
            </w:r>
            <w:proofErr w:type="spellStart"/>
            <w:r w:rsidR="004F4CE4" w:rsidRPr="004F4CE4">
              <w:rPr>
                <w:i/>
              </w:rPr>
              <w:t>FullL</w:t>
            </w:r>
            <w:r w:rsidRPr="004F4CE4">
              <w:rPr>
                <w:i/>
              </w:rPr>
              <w:t>ap</w:t>
            </w:r>
            <w:proofErr w:type="spellEnd"/>
            <w:r w:rsidR="0011088B">
              <w:t>. This use case runs parallel to other use cases.</w:t>
            </w:r>
          </w:p>
        </w:tc>
      </w:tr>
      <w:tr w:rsidR="00303C48" w14:paraId="72C25123" w14:textId="77777777" w:rsidTr="004D77E0">
        <w:tc>
          <w:tcPr>
            <w:tcW w:w="2405" w:type="dxa"/>
          </w:tcPr>
          <w:p w14:paraId="44D5989A" w14:textId="19F41925" w:rsidR="00303C48" w:rsidRDefault="00303C48" w:rsidP="00303C48">
            <w:r>
              <w:t>Precondition</w:t>
            </w:r>
          </w:p>
        </w:tc>
        <w:tc>
          <w:tcPr>
            <w:tcW w:w="7223" w:type="dxa"/>
          </w:tcPr>
          <w:p w14:paraId="514C2F60" w14:textId="5BA49707" w:rsidR="00303C48" w:rsidRDefault="0084093A" w:rsidP="00AA11A7">
            <w:r>
              <w:t xml:space="preserve">The </w:t>
            </w:r>
            <w:r w:rsidRPr="00AA11A7">
              <w:rPr>
                <w:i/>
                <w:iCs/>
              </w:rPr>
              <w:t>State</w:t>
            </w:r>
            <w:r>
              <w:t xml:space="preserve"> </w:t>
            </w:r>
            <w:proofErr w:type="spellStart"/>
            <w:r w:rsidR="007A287A" w:rsidRPr="00AA11A7">
              <w:rPr>
                <w:i/>
                <w:iCs/>
              </w:rPr>
              <w:t>DriveToStart</w:t>
            </w:r>
            <w:proofErr w:type="spellEnd"/>
            <w:r w:rsidRPr="0011088B">
              <w:t xml:space="preserve"> is </w:t>
            </w:r>
            <w:r>
              <w:t>active</w:t>
            </w:r>
          </w:p>
        </w:tc>
      </w:tr>
      <w:tr w:rsidR="00303C48" w14:paraId="68C195E5" w14:textId="77777777" w:rsidTr="004D77E0">
        <w:tc>
          <w:tcPr>
            <w:tcW w:w="2405" w:type="dxa"/>
          </w:tcPr>
          <w:p w14:paraId="23AF8EB2" w14:textId="48BA9BA2" w:rsidR="00303C48" w:rsidRDefault="00303C48" w:rsidP="00303C48">
            <w:r>
              <w:t>Postcondition</w:t>
            </w:r>
          </w:p>
        </w:tc>
        <w:tc>
          <w:tcPr>
            <w:tcW w:w="7223" w:type="dxa"/>
          </w:tcPr>
          <w:p w14:paraId="21021A8F" w14:textId="41EF08FE" w:rsidR="00303C48" w:rsidRDefault="0011088B" w:rsidP="00303C48">
            <w:r>
              <w:t xml:space="preserve">The </w:t>
            </w:r>
            <w:r w:rsidRPr="00210405">
              <w:rPr>
                <w:i/>
                <w:iCs/>
              </w:rPr>
              <w:t>State</w:t>
            </w:r>
            <w:r>
              <w:t xml:space="preserve"> </w:t>
            </w:r>
            <w:proofErr w:type="spellStart"/>
            <w:r w:rsidR="007A287A">
              <w:rPr>
                <w:i/>
                <w:iCs/>
              </w:rPr>
              <w:t>DriveToFinish</w:t>
            </w:r>
            <w:proofErr w:type="spellEnd"/>
            <w:r w:rsidRPr="0011088B">
              <w:t xml:space="preserve"> is not </w:t>
            </w:r>
            <w:r>
              <w:t>active</w:t>
            </w:r>
          </w:p>
        </w:tc>
      </w:tr>
      <w:tr w:rsidR="00303C48" w14:paraId="28CF9B6C" w14:textId="77777777" w:rsidTr="004D77E0">
        <w:tc>
          <w:tcPr>
            <w:tcW w:w="2405" w:type="dxa"/>
          </w:tcPr>
          <w:p w14:paraId="65A06A00" w14:textId="0E781412" w:rsidR="00303C48" w:rsidRDefault="00303C48" w:rsidP="00303C48">
            <w:r>
              <w:t>Error case</w:t>
            </w:r>
          </w:p>
        </w:tc>
        <w:tc>
          <w:tcPr>
            <w:tcW w:w="7223" w:type="dxa"/>
          </w:tcPr>
          <w:p w14:paraId="560F6CD9" w14:textId="0A471418" w:rsidR="00303C48" w:rsidRDefault="0084093A" w:rsidP="00303C48">
            <w:r>
              <w:t>none</w:t>
            </w:r>
          </w:p>
        </w:tc>
      </w:tr>
      <w:tr w:rsidR="00303C48" w14:paraId="7FD0C2FC" w14:textId="77777777" w:rsidTr="004D77E0">
        <w:tc>
          <w:tcPr>
            <w:tcW w:w="2405" w:type="dxa"/>
          </w:tcPr>
          <w:p w14:paraId="3F8A48DD" w14:textId="127C5A3C" w:rsidR="00303C48" w:rsidRDefault="00303C48" w:rsidP="00303C48">
            <w:r>
              <w:t>Actors</w:t>
            </w:r>
          </w:p>
        </w:tc>
        <w:tc>
          <w:tcPr>
            <w:tcW w:w="7223" w:type="dxa"/>
          </w:tcPr>
          <w:p w14:paraId="371A1CD4" w14:textId="49A60409" w:rsidR="00303C48" w:rsidRDefault="00AA11A7" w:rsidP="00303C48">
            <w:r>
              <w:rPr>
                <w:i/>
                <w:iCs/>
              </w:rPr>
              <w:t>LineSensors</w:t>
            </w:r>
          </w:p>
        </w:tc>
      </w:tr>
      <w:tr w:rsidR="00303C48" w14:paraId="0FF34476" w14:textId="77777777" w:rsidTr="004D77E0">
        <w:tc>
          <w:tcPr>
            <w:tcW w:w="2405" w:type="dxa"/>
          </w:tcPr>
          <w:p w14:paraId="06D532D0" w14:textId="5B08E00A" w:rsidR="00303C48" w:rsidRDefault="00303C48" w:rsidP="00303C48">
            <w:r>
              <w:t>Trigger</w:t>
            </w:r>
          </w:p>
        </w:tc>
        <w:tc>
          <w:tcPr>
            <w:tcW w:w="7223" w:type="dxa"/>
          </w:tcPr>
          <w:p w14:paraId="3C0B1361" w14:textId="53643166" w:rsidR="00303C48" w:rsidRDefault="0084093A" w:rsidP="00303C48">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667146" w:rsidRPr="00181CF7">
              <w:t>recognized</w:t>
            </w:r>
          </w:p>
        </w:tc>
      </w:tr>
      <w:tr w:rsidR="00303C48" w14:paraId="3EEDCEC9" w14:textId="77777777" w:rsidTr="004D77E0">
        <w:tc>
          <w:tcPr>
            <w:tcW w:w="2405" w:type="dxa"/>
          </w:tcPr>
          <w:p w14:paraId="02961CA4" w14:textId="0B3FA107" w:rsidR="00303C48" w:rsidRDefault="00E52491" w:rsidP="00303C48">
            <w:r>
              <w:t>Standard sequence</w:t>
            </w:r>
          </w:p>
        </w:tc>
        <w:tc>
          <w:tcPr>
            <w:tcW w:w="7223" w:type="dxa"/>
          </w:tcPr>
          <w:p w14:paraId="54F9ADAF" w14:textId="0988E539" w:rsidR="00503855" w:rsidRDefault="00503855">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t xml:space="preserve">is </w:t>
            </w:r>
            <w:r w:rsidRPr="00181CF7">
              <w:t>recognized</w:t>
            </w:r>
          </w:p>
          <w:p w14:paraId="4BA61078" w14:textId="648171DA" w:rsidR="0084093A" w:rsidRDefault="0084093A">
            <w:pPr>
              <w:pStyle w:val="Listenabsatz"/>
              <w:numPr>
                <w:ilvl w:val="0"/>
                <w:numId w:val="19"/>
              </w:numPr>
            </w:pPr>
            <w:r w:rsidRPr="0084093A">
              <w:t>The timer is started</w:t>
            </w:r>
          </w:p>
          <w:p w14:paraId="7F1D3FBA" w14:textId="2D10864E" w:rsidR="0084093A" w:rsidRDefault="0084093A">
            <w:pPr>
              <w:pStyle w:val="Listenabsatz"/>
              <w:numPr>
                <w:ilvl w:val="0"/>
                <w:numId w:val="19"/>
              </w:numPr>
            </w:pPr>
            <w:r w:rsidRPr="004E3D60">
              <w:t xml:space="preserve">The </w:t>
            </w:r>
            <w:proofErr w:type="spellStart"/>
            <w:r w:rsidRPr="00E73EA1">
              <w:rPr>
                <w:i/>
                <w:iCs/>
              </w:rPr>
              <w:t>StartFin</w:t>
            </w:r>
            <w:r>
              <w:rPr>
                <w:i/>
                <w:iCs/>
              </w:rPr>
              <w:t>ish</w:t>
            </w:r>
            <w:r w:rsidRPr="00E73EA1">
              <w:rPr>
                <w:i/>
                <w:iCs/>
              </w:rPr>
              <w:t>Line</w:t>
            </w:r>
            <w:proofErr w:type="spellEnd"/>
            <w:r w:rsidRPr="00E73EA1">
              <w:t xml:space="preserve"> </w:t>
            </w:r>
            <w:r w:rsidR="00B74740">
              <w:t>is</w:t>
            </w:r>
            <w:r>
              <w:t xml:space="preserve"> </w:t>
            </w:r>
            <w:r w:rsidR="00936E65" w:rsidRPr="00181CF7">
              <w:t>recognized</w:t>
            </w:r>
          </w:p>
          <w:p w14:paraId="53D574C7" w14:textId="01CCB030" w:rsidR="00303C48" w:rsidRDefault="0084093A">
            <w:pPr>
              <w:pStyle w:val="Listenabsatz"/>
              <w:numPr>
                <w:ilvl w:val="0"/>
                <w:numId w:val="19"/>
              </w:numPr>
            </w:pPr>
            <w:r w:rsidRPr="0084093A">
              <w:t>The timer is stopped</w:t>
            </w:r>
          </w:p>
        </w:tc>
      </w:tr>
      <w:tr w:rsidR="00303C48" w14:paraId="0286350D" w14:textId="77777777" w:rsidTr="004D77E0">
        <w:tc>
          <w:tcPr>
            <w:tcW w:w="2405" w:type="dxa"/>
          </w:tcPr>
          <w:p w14:paraId="4422D35B" w14:textId="3F93BD8C" w:rsidR="00303C48" w:rsidRDefault="00303C48" w:rsidP="00303C48">
            <w:r>
              <w:t>Alternative sequences</w:t>
            </w:r>
          </w:p>
        </w:tc>
        <w:tc>
          <w:tcPr>
            <w:tcW w:w="7223" w:type="dxa"/>
          </w:tcPr>
          <w:p w14:paraId="071317D7" w14:textId="79FF69E4" w:rsidR="00303C48" w:rsidRDefault="00303C48" w:rsidP="00303C48">
            <w:r>
              <w:t>none</w:t>
            </w:r>
          </w:p>
        </w:tc>
      </w:tr>
    </w:tbl>
    <w:p w14:paraId="28AE8A3F" w14:textId="4B9E3BA1" w:rsidR="00A97ABA" w:rsidRDefault="00A97ABA" w:rsidP="00770B39">
      <w:pPr>
        <w:tabs>
          <w:tab w:val="clear" w:pos="8930"/>
        </w:tabs>
        <w:spacing w:after="160" w:line="259" w:lineRule="auto"/>
        <w:jc w:val="left"/>
      </w:pPr>
    </w:p>
    <w:p w14:paraId="481E4086" w14:textId="2E900C7E" w:rsidR="00303C48" w:rsidRDefault="00303C48"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335E4C0C" w14:textId="77777777" w:rsidTr="004D77E0">
        <w:tc>
          <w:tcPr>
            <w:tcW w:w="2405" w:type="dxa"/>
          </w:tcPr>
          <w:p w14:paraId="76A6088C" w14:textId="77777777" w:rsidR="00303C48" w:rsidRDefault="00303C48" w:rsidP="004D77E0">
            <w:r>
              <w:t>Reference number</w:t>
            </w:r>
          </w:p>
        </w:tc>
        <w:tc>
          <w:tcPr>
            <w:tcW w:w="7223" w:type="dxa"/>
          </w:tcPr>
          <w:p w14:paraId="5AA2D1FA" w14:textId="30A18CEF" w:rsidR="00303C48" w:rsidRDefault="00303C48" w:rsidP="004D77E0">
            <w:r>
              <w:t>2.3.2.</w:t>
            </w:r>
            <w:r w:rsidR="00046BB1">
              <w:t>7</w:t>
            </w:r>
          </w:p>
        </w:tc>
      </w:tr>
      <w:tr w:rsidR="00303C48" w14:paraId="2EB79ED5" w14:textId="77777777" w:rsidTr="004D77E0">
        <w:tc>
          <w:tcPr>
            <w:tcW w:w="2405" w:type="dxa"/>
          </w:tcPr>
          <w:p w14:paraId="4398353C" w14:textId="4EB7BFF8" w:rsidR="00303C48" w:rsidRDefault="00303C48" w:rsidP="00303C48">
            <w:r>
              <w:t>Name</w:t>
            </w:r>
          </w:p>
        </w:tc>
        <w:tc>
          <w:tcPr>
            <w:tcW w:w="7223" w:type="dxa"/>
          </w:tcPr>
          <w:p w14:paraId="413F2693" w14:textId="63180DD6" w:rsidR="00303C48" w:rsidRDefault="00303C48" w:rsidP="00303C48">
            <w:proofErr w:type="spellStart"/>
            <w:r>
              <w:rPr>
                <w:i/>
                <w:iCs/>
              </w:rPr>
              <w:t>DisplayLapTime</w:t>
            </w:r>
            <w:proofErr w:type="spellEnd"/>
          </w:p>
        </w:tc>
      </w:tr>
      <w:tr w:rsidR="00303C48" w:rsidRPr="00354002" w14:paraId="467D7B68" w14:textId="77777777" w:rsidTr="004D77E0">
        <w:tc>
          <w:tcPr>
            <w:tcW w:w="2405" w:type="dxa"/>
          </w:tcPr>
          <w:p w14:paraId="55552B84" w14:textId="68FCAC59" w:rsidR="00303C48" w:rsidRDefault="00303C48" w:rsidP="00303C48">
            <w:r>
              <w:t>Short description</w:t>
            </w:r>
          </w:p>
        </w:tc>
        <w:tc>
          <w:tcPr>
            <w:tcW w:w="7223" w:type="dxa"/>
          </w:tcPr>
          <w:p w14:paraId="3F735480" w14:textId="5E7A0C22" w:rsidR="00303C48" w:rsidRPr="00E85B5D" w:rsidRDefault="00303C48" w:rsidP="00303C48">
            <w:r w:rsidRPr="00E85B5D">
              <w:t xml:space="preserve">Displays the completed </w:t>
            </w:r>
            <w:proofErr w:type="spellStart"/>
            <w:r w:rsidR="004F4CE4" w:rsidRPr="004F4CE4">
              <w:rPr>
                <w:i/>
              </w:rPr>
              <w:t>LapT</w:t>
            </w:r>
            <w:r w:rsidRPr="004F4CE4">
              <w:rPr>
                <w:i/>
              </w:rPr>
              <w:t>ime</w:t>
            </w:r>
            <w:proofErr w:type="spellEnd"/>
          </w:p>
        </w:tc>
      </w:tr>
      <w:tr w:rsidR="00303C48" w14:paraId="229B237A" w14:textId="77777777" w:rsidTr="004D77E0">
        <w:tc>
          <w:tcPr>
            <w:tcW w:w="2405" w:type="dxa"/>
          </w:tcPr>
          <w:p w14:paraId="56F41481" w14:textId="59ADED37" w:rsidR="00303C48" w:rsidRDefault="00303C48" w:rsidP="00303C48">
            <w:r>
              <w:t>Precondition</w:t>
            </w:r>
          </w:p>
        </w:tc>
        <w:tc>
          <w:tcPr>
            <w:tcW w:w="7223" w:type="dxa"/>
          </w:tcPr>
          <w:p w14:paraId="6CC37CE4" w14:textId="42C45E7B" w:rsidR="00303C48" w:rsidRDefault="00667146" w:rsidP="00303C48">
            <w:r>
              <w:t xml:space="preserve">The </w:t>
            </w:r>
            <w:r w:rsidRPr="00210405">
              <w:rPr>
                <w:i/>
                <w:iCs/>
              </w:rPr>
              <w:t>State</w:t>
            </w:r>
            <w:r>
              <w:t xml:space="preserve"> </w:t>
            </w:r>
            <w:proofErr w:type="spellStart"/>
            <w:r w:rsidR="007A287A">
              <w:rPr>
                <w:i/>
                <w:iCs/>
              </w:rPr>
              <w:t>DriveToFinish</w:t>
            </w:r>
            <w:proofErr w:type="spellEnd"/>
            <w:r w:rsidR="00772EFC">
              <w:rPr>
                <w:i/>
                <w:iCs/>
              </w:rPr>
              <w:t xml:space="preserve"> </w:t>
            </w:r>
            <w:r>
              <w:rPr>
                <w:i/>
                <w:iCs/>
              </w:rPr>
              <w:t xml:space="preserve">is </w:t>
            </w:r>
            <w:r>
              <w:t>active</w:t>
            </w:r>
          </w:p>
        </w:tc>
      </w:tr>
      <w:tr w:rsidR="00303C48" w14:paraId="018A9D9F" w14:textId="77777777" w:rsidTr="004D77E0">
        <w:tc>
          <w:tcPr>
            <w:tcW w:w="2405" w:type="dxa"/>
          </w:tcPr>
          <w:p w14:paraId="34ACC17C" w14:textId="5D944656" w:rsidR="00303C48" w:rsidRDefault="00303C48" w:rsidP="00303C48">
            <w:r>
              <w:t>Postcondition</w:t>
            </w:r>
          </w:p>
        </w:tc>
        <w:tc>
          <w:tcPr>
            <w:tcW w:w="7223" w:type="dxa"/>
          </w:tcPr>
          <w:p w14:paraId="6287746E" w14:textId="37EA4AED" w:rsidR="00303C48" w:rsidRDefault="00E85B5D" w:rsidP="00303C48">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303C48" w14:paraId="357E90FE" w14:textId="77777777" w:rsidTr="004D77E0">
        <w:tc>
          <w:tcPr>
            <w:tcW w:w="2405" w:type="dxa"/>
          </w:tcPr>
          <w:p w14:paraId="3DCD8154" w14:textId="6BB437C8" w:rsidR="00303C48" w:rsidRDefault="00303C48" w:rsidP="00303C48">
            <w:r>
              <w:t>Error case</w:t>
            </w:r>
          </w:p>
        </w:tc>
        <w:tc>
          <w:tcPr>
            <w:tcW w:w="7223" w:type="dxa"/>
          </w:tcPr>
          <w:p w14:paraId="0FE73F93" w14:textId="32B207EC" w:rsidR="00303C48" w:rsidRDefault="00237B18" w:rsidP="00303C48">
            <w:r>
              <w:t>none</w:t>
            </w:r>
          </w:p>
        </w:tc>
      </w:tr>
      <w:tr w:rsidR="00303C48" w14:paraId="422B361E" w14:textId="77777777" w:rsidTr="004D77E0">
        <w:tc>
          <w:tcPr>
            <w:tcW w:w="2405" w:type="dxa"/>
          </w:tcPr>
          <w:p w14:paraId="538D28A7" w14:textId="0CA17304" w:rsidR="00303C48" w:rsidRDefault="00303C48" w:rsidP="00303C48">
            <w:r>
              <w:t>Actors</w:t>
            </w:r>
          </w:p>
        </w:tc>
        <w:tc>
          <w:tcPr>
            <w:tcW w:w="7223" w:type="dxa"/>
          </w:tcPr>
          <w:p w14:paraId="695D7A56" w14:textId="72FF49D6" w:rsidR="00303C48" w:rsidRDefault="00303C48" w:rsidP="00303C48">
            <w:proofErr w:type="spellStart"/>
            <w:r w:rsidRPr="008D0925">
              <w:rPr>
                <w:i/>
                <w:iCs/>
              </w:rPr>
              <w:t>O</w:t>
            </w:r>
            <w:r w:rsidR="008D3EDE">
              <w:rPr>
                <w:i/>
                <w:iCs/>
              </w:rPr>
              <w:t>ledD</w:t>
            </w:r>
            <w:r w:rsidRPr="008D0925">
              <w:rPr>
                <w:i/>
                <w:iCs/>
              </w:rPr>
              <w:t>isplay</w:t>
            </w:r>
            <w:proofErr w:type="spellEnd"/>
            <w:r w:rsidR="00814932">
              <w:rPr>
                <w:i/>
                <w:iCs/>
              </w:rPr>
              <w:t xml:space="preserve">, </w:t>
            </w:r>
            <w:proofErr w:type="spellStart"/>
            <w:r w:rsidR="00814932">
              <w:rPr>
                <w:i/>
                <w:iCs/>
              </w:rPr>
              <w:t>DriveMotors</w:t>
            </w:r>
            <w:proofErr w:type="spellEnd"/>
          </w:p>
        </w:tc>
      </w:tr>
      <w:tr w:rsidR="00303C48" w14:paraId="656B28A6" w14:textId="77777777" w:rsidTr="004D77E0">
        <w:tc>
          <w:tcPr>
            <w:tcW w:w="2405" w:type="dxa"/>
          </w:tcPr>
          <w:p w14:paraId="0EC806ED" w14:textId="1FC6FA2A" w:rsidR="00303C48" w:rsidRDefault="00303C48" w:rsidP="00303C48">
            <w:r>
              <w:t>Trigger</w:t>
            </w:r>
          </w:p>
        </w:tc>
        <w:tc>
          <w:tcPr>
            <w:tcW w:w="7223" w:type="dxa"/>
          </w:tcPr>
          <w:p w14:paraId="2ABE6666" w14:textId="6B45F428" w:rsidR="00303C48" w:rsidRDefault="00B74740" w:rsidP="00303C48">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tc>
      </w:tr>
      <w:tr w:rsidR="00303C48" w14:paraId="2D6CA1C5" w14:textId="77777777" w:rsidTr="004D77E0">
        <w:tc>
          <w:tcPr>
            <w:tcW w:w="2405" w:type="dxa"/>
          </w:tcPr>
          <w:p w14:paraId="5B036116" w14:textId="69C5DECF" w:rsidR="00303C48" w:rsidRDefault="00E52491" w:rsidP="00303C48">
            <w:r>
              <w:t>Standard sequence</w:t>
            </w:r>
          </w:p>
        </w:tc>
        <w:tc>
          <w:tcPr>
            <w:tcW w:w="7223" w:type="dxa"/>
          </w:tcPr>
          <w:p w14:paraId="33EF7194" w14:textId="03E513A2" w:rsidR="00FD06B4" w:rsidRDefault="00FD06B4">
            <w:pPr>
              <w:pStyle w:val="Listenabsatz"/>
              <w:numPr>
                <w:ilvl w:val="0"/>
                <w:numId w:val="20"/>
              </w:numPr>
            </w:pPr>
            <w:r>
              <w:t xml:space="preserve">The </w:t>
            </w:r>
            <w:r w:rsidRPr="0011088B">
              <w:rPr>
                <w:i/>
                <w:iCs/>
              </w:rPr>
              <w:t>State</w:t>
            </w:r>
            <w:r>
              <w:t xml:space="preserve"> </w:t>
            </w:r>
            <w:proofErr w:type="spellStart"/>
            <w:r w:rsidRPr="000B6887">
              <w:rPr>
                <w:i/>
                <w:iCs/>
              </w:rPr>
              <w:t>DisplayTime</w:t>
            </w:r>
            <w:proofErr w:type="spellEnd"/>
            <w:r w:rsidRPr="00B74740">
              <w:t xml:space="preserve"> changes from not active to active</w:t>
            </w:r>
          </w:p>
          <w:p w14:paraId="39B6C720" w14:textId="41B0BA7F" w:rsidR="00303C48" w:rsidRPr="00CB07F6" w:rsidRDefault="00CB07F6">
            <w:pPr>
              <w:pStyle w:val="Listenabsatz"/>
              <w:numPr>
                <w:ilvl w:val="0"/>
                <w:numId w:val="20"/>
              </w:numPr>
            </w:pPr>
            <w:r w:rsidRPr="00CB07F6">
              <w:t xml:space="preserve">Stops the power supply to the </w:t>
            </w:r>
            <w:proofErr w:type="spellStart"/>
            <w:r w:rsidR="00667146" w:rsidRPr="00B74740">
              <w:rPr>
                <w:i/>
                <w:iCs/>
              </w:rPr>
              <w:t>Drive</w:t>
            </w:r>
            <w:r w:rsidRPr="00B74740">
              <w:rPr>
                <w:i/>
                <w:iCs/>
              </w:rPr>
              <w:t>Motors</w:t>
            </w:r>
            <w:proofErr w:type="spellEnd"/>
          </w:p>
          <w:p w14:paraId="01CDA02C" w14:textId="77777777" w:rsidR="00CB07F6" w:rsidRPr="00B74740" w:rsidRDefault="00CB07F6">
            <w:pPr>
              <w:pStyle w:val="Listenabsatz"/>
              <w:numPr>
                <w:ilvl w:val="0"/>
                <w:numId w:val="20"/>
              </w:numPr>
            </w:pPr>
            <w:r w:rsidRPr="00CB07F6">
              <w:t xml:space="preserve">Shows the completed lap time on the </w:t>
            </w:r>
            <w:proofErr w:type="spellStart"/>
            <w:r w:rsidRPr="00CB07F6">
              <w:rPr>
                <w:i/>
                <w:iCs/>
              </w:rPr>
              <w:t>OledDisplay</w:t>
            </w:r>
            <w:proofErr w:type="spellEnd"/>
          </w:p>
          <w:p w14:paraId="5AF30A96" w14:textId="18AE3F5B" w:rsidR="00B74740" w:rsidRPr="00CB07F6" w:rsidRDefault="00B74740">
            <w:pPr>
              <w:pStyle w:val="Listenabsatz"/>
              <w:numPr>
                <w:ilvl w:val="0"/>
                <w:numId w:val="20"/>
              </w:numPr>
            </w:pPr>
            <w:r>
              <w:t xml:space="preserve">The </w:t>
            </w:r>
            <w:proofErr w:type="spellStart"/>
            <w:r w:rsidR="00AA11A7" w:rsidRPr="00AA11A7">
              <w:rPr>
                <w:i/>
              </w:rPr>
              <w:t>Start</w:t>
            </w:r>
            <w:r w:rsidRPr="00B74740">
              <w:rPr>
                <w:i/>
                <w:iCs/>
              </w:rPr>
              <w:t>Button</w:t>
            </w:r>
            <w:proofErr w:type="spellEnd"/>
            <w:r>
              <w:t xml:space="preserve"> is </w:t>
            </w:r>
            <w:r w:rsidR="00CC78EE">
              <w:t>released</w:t>
            </w:r>
          </w:p>
          <w:p w14:paraId="2BB081B4" w14:textId="5AE9A47A" w:rsidR="00CB07F6" w:rsidRDefault="00CB07F6">
            <w:pPr>
              <w:pStyle w:val="Listenabsatz"/>
              <w:numPr>
                <w:ilvl w:val="0"/>
                <w:numId w:val="20"/>
              </w:numPr>
            </w:pPr>
            <w:r w:rsidRPr="00210405">
              <w:t xml:space="preserve">The </w:t>
            </w:r>
            <w:r w:rsidRPr="004E3D60">
              <w:rPr>
                <w:i/>
                <w:iCs/>
              </w:rPr>
              <w:t>State</w:t>
            </w:r>
            <w:r w:rsidRPr="00210405">
              <w:t xml:space="preserve"> </w:t>
            </w:r>
            <w:proofErr w:type="spellStart"/>
            <w:r>
              <w:rPr>
                <w:i/>
                <w:iCs/>
              </w:rPr>
              <w:t>ReadyToDrive</w:t>
            </w:r>
            <w:proofErr w:type="spellEnd"/>
            <w:r>
              <w:rPr>
                <w:i/>
                <w:iCs/>
              </w:rPr>
              <w:t xml:space="preserve"> </w:t>
            </w:r>
            <w:r w:rsidRPr="00210405">
              <w:t>is activated</w:t>
            </w:r>
          </w:p>
        </w:tc>
      </w:tr>
      <w:tr w:rsidR="00303C48" w14:paraId="2B134D9F" w14:textId="77777777" w:rsidTr="004D77E0">
        <w:tc>
          <w:tcPr>
            <w:tcW w:w="2405" w:type="dxa"/>
          </w:tcPr>
          <w:p w14:paraId="3B86D211" w14:textId="2BD075D4" w:rsidR="00303C48" w:rsidRDefault="00303C48" w:rsidP="00303C48">
            <w:r>
              <w:t>Alternative sequences</w:t>
            </w:r>
          </w:p>
        </w:tc>
        <w:tc>
          <w:tcPr>
            <w:tcW w:w="7223" w:type="dxa"/>
          </w:tcPr>
          <w:p w14:paraId="3E35A54D" w14:textId="31E6C61A" w:rsidR="00303C48" w:rsidRDefault="00303C48" w:rsidP="00303C48">
            <w:r>
              <w:t>none</w:t>
            </w:r>
          </w:p>
        </w:tc>
      </w:tr>
    </w:tbl>
    <w:p w14:paraId="29373BF8" w14:textId="5964F80E" w:rsidR="007838D7" w:rsidRDefault="007838D7" w:rsidP="00770B39">
      <w:pPr>
        <w:tabs>
          <w:tab w:val="clear" w:pos="8930"/>
        </w:tabs>
        <w:spacing w:after="160" w:line="259" w:lineRule="auto"/>
        <w:jc w:val="left"/>
      </w:pPr>
    </w:p>
    <w:p w14:paraId="04B9725C" w14:textId="6D1C5E6B" w:rsidR="00303C48" w:rsidRDefault="007838D7" w:rsidP="00770B39">
      <w:pPr>
        <w:tabs>
          <w:tab w:val="clear" w:pos="8930"/>
        </w:tabs>
        <w:spacing w:after="160" w:line="259" w:lineRule="auto"/>
        <w:jc w:val="left"/>
      </w:pPr>
      <w:r>
        <w:br w:type="page"/>
      </w:r>
    </w:p>
    <w:tbl>
      <w:tblPr>
        <w:tblStyle w:val="Tabellenraster"/>
        <w:tblW w:w="0" w:type="auto"/>
        <w:tblLook w:val="04A0" w:firstRow="1" w:lastRow="0" w:firstColumn="1" w:lastColumn="0" w:noHBand="0" w:noVBand="1"/>
      </w:tblPr>
      <w:tblGrid>
        <w:gridCol w:w="2405"/>
        <w:gridCol w:w="7223"/>
      </w:tblGrid>
      <w:tr w:rsidR="00303C48" w14:paraId="3E0E51BC" w14:textId="77777777" w:rsidTr="004D77E0">
        <w:tc>
          <w:tcPr>
            <w:tcW w:w="2405" w:type="dxa"/>
          </w:tcPr>
          <w:p w14:paraId="4968422F" w14:textId="77777777" w:rsidR="00303C48" w:rsidRDefault="00303C48" w:rsidP="004D77E0">
            <w:r>
              <w:lastRenderedPageBreak/>
              <w:t>Reference number</w:t>
            </w:r>
          </w:p>
        </w:tc>
        <w:tc>
          <w:tcPr>
            <w:tcW w:w="7223" w:type="dxa"/>
          </w:tcPr>
          <w:p w14:paraId="3FBFD9AB" w14:textId="1B4EBB6E" w:rsidR="00303C48" w:rsidRDefault="00303C48" w:rsidP="004D77E0">
            <w:r>
              <w:t>2.3.2.</w:t>
            </w:r>
            <w:r w:rsidR="00046BB1">
              <w:t>8</w:t>
            </w:r>
          </w:p>
        </w:tc>
      </w:tr>
      <w:tr w:rsidR="00303C48" w14:paraId="50EE8DE8" w14:textId="77777777" w:rsidTr="004D77E0">
        <w:tc>
          <w:tcPr>
            <w:tcW w:w="2405" w:type="dxa"/>
          </w:tcPr>
          <w:p w14:paraId="46626041" w14:textId="44A7CFCD" w:rsidR="00303C48" w:rsidRDefault="00303C48" w:rsidP="00303C48">
            <w:r>
              <w:t>Name</w:t>
            </w:r>
          </w:p>
        </w:tc>
        <w:tc>
          <w:tcPr>
            <w:tcW w:w="7223" w:type="dxa"/>
          </w:tcPr>
          <w:p w14:paraId="471377FA" w14:textId="30C1C943" w:rsidR="00303C48" w:rsidRDefault="00303C48" w:rsidP="00303C48">
            <w:proofErr w:type="spellStart"/>
            <w:r>
              <w:rPr>
                <w:i/>
                <w:iCs/>
              </w:rPr>
              <w:t>Handl</w:t>
            </w:r>
            <w:r w:rsidR="00053700">
              <w:rPr>
                <w:i/>
                <w:iCs/>
              </w:rPr>
              <w:t>eError</w:t>
            </w:r>
            <w:proofErr w:type="spellEnd"/>
          </w:p>
        </w:tc>
      </w:tr>
      <w:tr w:rsidR="00303C48" w:rsidRPr="00354002" w14:paraId="332E640F" w14:textId="77777777" w:rsidTr="004D77E0">
        <w:tc>
          <w:tcPr>
            <w:tcW w:w="2405" w:type="dxa"/>
          </w:tcPr>
          <w:p w14:paraId="6AC6E02F" w14:textId="0FF61C1A" w:rsidR="00303C48" w:rsidRDefault="00303C48" w:rsidP="00303C48">
            <w:r>
              <w:t>Short description</w:t>
            </w:r>
          </w:p>
        </w:tc>
        <w:tc>
          <w:tcPr>
            <w:tcW w:w="7223" w:type="dxa"/>
          </w:tcPr>
          <w:p w14:paraId="6A936248" w14:textId="77CE1CA4" w:rsidR="00303C48" w:rsidRPr="00E418CC" w:rsidRDefault="00303C48" w:rsidP="00303C48">
            <w:r w:rsidRPr="008D0925">
              <w:t>Displays an error message</w:t>
            </w:r>
            <w:r w:rsidR="00E418CC">
              <w:t xml:space="preserve"> on the </w:t>
            </w:r>
            <w:proofErr w:type="spellStart"/>
            <w:r w:rsidR="00E418CC" w:rsidRPr="00046BB1">
              <w:rPr>
                <w:i/>
                <w:iCs/>
              </w:rPr>
              <w:t>OledDisplay</w:t>
            </w:r>
            <w:proofErr w:type="spellEnd"/>
          </w:p>
        </w:tc>
      </w:tr>
      <w:tr w:rsidR="00303C48" w14:paraId="0F1FD097" w14:textId="77777777" w:rsidTr="004D77E0">
        <w:tc>
          <w:tcPr>
            <w:tcW w:w="2405" w:type="dxa"/>
          </w:tcPr>
          <w:p w14:paraId="15C16F9D" w14:textId="62B512F2" w:rsidR="00303C48" w:rsidRDefault="00303C48" w:rsidP="00303C48">
            <w:r>
              <w:t>Precondition</w:t>
            </w:r>
          </w:p>
        </w:tc>
        <w:tc>
          <w:tcPr>
            <w:tcW w:w="7223" w:type="dxa"/>
          </w:tcPr>
          <w:p w14:paraId="38E39D8C" w14:textId="6C844992" w:rsidR="00303C48" w:rsidRDefault="00046BB1" w:rsidP="00303C48">
            <w:r>
              <w:t>An error occurred</w:t>
            </w:r>
          </w:p>
        </w:tc>
      </w:tr>
      <w:tr w:rsidR="00303C48" w14:paraId="645E949C" w14:textId="77777777" w:rsidTr="004D77E0">
        <w:tc>
          <w:tcPr>
            <w:tcW w:w="2405" w:type="dxa"/>
          </w:tcPr>
          <w:p w14:paraId="5291E455" w14:textId="47E9F62B" w:rsidR="00303C48" w:rsidRDefault="00303C48" w:rsidP="00303C48">
            <w:r>
              <w:t>Postcondition</w:t>
            </w:r>
          </w:p>
        </w:tc>
        <w:tc>
          <w:tcPr>
            <w:tcW w:w="7223" w:type="dxa"/>
          </w:tcPr>
          <w:p w14:paraId="41F1628D" w14:textId="7622EF50" w:rsidR="00303C48" w:rsidRDefault="00E418CC" w:rsidP="00303C48">
            <w:r>
              <w:t xml:space="preserve">The </w:t>
            </w:r>
            <w:r w:rsidRPr="00344CD4">
              <w:rPr>
                <w:i/>
                <w:iCs/>
              </w:rPr>
              <w:t>State</w:t>
            </w:r>
            <w:r>
              <w:t xml:space="preserve"> </w:t>
            </w:r>
            <w:r w:rsidR="00D25DF0">
              <w:rPr>
                <w:i/>
                <w:iCs/>
              </w:rPr>
              <w:t>Error</w:t>
            </w:r>
            <w:r>
              <w:rPr>
                <w:i/>
                <w:iCs/>
              </w:rPr>
              <w:t xml:space="preserve"> </w:t>
            </w:r>
            <w:r w:rsidRPr="00046BB1">
              <w:t>is</w:t>
            </w:r>
            <w:r w:rsidRPr="00344CD4">
              <w:rPr>
                <w:i/>
                <w:iCs/>
              </w:rPr>
              <w:t xml:space="preserve"> </w:t>
            </w:r>
            <w:r w:rsidR="00D25DF0">
              <w:rPr>
                <w:iCs/>
              </w:rPr>
              <w:t xml:space="preserve">not </w:t>
            </w:r>
            <w:r>
              <w:t>active</w:t>
            </w:r>
          </w:p>
        </w:tc>
      </w:tr>
      <w:tr w:rsidR="00303C48" w14:paraId="38E0C3B2" w14:textId="77777777" w:rsidTr="004D77E0">
        <w:tc>
          <w:tcPr>
            <w:tcW w:w="2405" w:type="dxa"/>
          </w:tcPr>
          <w:p w14:paraId="1B781943" w14:textId="78F6265E" w:rsidR="00303C48" w:rsidRDefault="00303C48" w:rsidP="00303C48">
            <w:r>
              <w:t>Error case</w:t>
            </w:r>
          </w:p>
        </w:tc>
        <w:tc>
          <w:tcPr>
            <w:tcW w:w="7223" w:type="dxa"/>
          </w:tcPr>
          <w:p w14:paraId="696DEB17" w14:textId="0436FD16" w:rsidR="00303C48" w:rsidRDefault="00303C48" w:rsidP="00303C48">
            <w:r>
              <w:t>none</w:t>
            </w:r>
          </w:p>
        </w:tc>
      </w:tr>
      <w:tr w:rsidR="00303C48" w14:paraId="210015E2" w14:textId="77777777" w:rsidTr="004D77E0">
        <w:tc>
          <w:tcPr>
            <w:tcW w:w="2405" w:type="dxa"/>
          </w:tcPr>
          <w:p w14:paraId="21C0648C" w14:textId="7C75E17A" w:rsidR="00303C48" w:rsidRDefault="00303C48" w:rsidP="00303C48">
            <w:r>
              <w:t>Actors</w:t>
            </w:r>
          </w:p>
        </w:tc>
        <w:tc>
          <w:tcPr>
            <w:tcW w:w="7223" w:type="dxa"/>
          </w:tcPr>
          <w:p w14:paraId="6CDE2360" w14:textId="3B01918C" w:rsidR="00303C48" w:rsidRDefault="00303C48" w:rsidP="00303C48">
            <w:proofErr w:type="spellStart"/>
            <w:r w:rsidRPr="008D0925">
              <w:rPr>
                <w:i/>
                <w:iCs/>
              </w:rPr>
              <w:t>O</w:t>
            </w:r>
            <w:r w:rsidR="00667146">
              <w:rPr>
                <w:i/>
                <w:iCs/>
              </w:rPr>
              <w:t>led</w:t>
            </w:r>
            <w:r w:rsidRPr="008D0925">
              <w:rPr>
                <w:i/>
                <w:iCs/>
              </w:rPr>
              <w:t>Display</w:t>
            </w:r>
            <w:proofErr w:type="spellEnd"/>
            <w:r w:rsidRPr="008D0925">
              <w:rPr>
                <w:i/>
                <w:iCs/>
              </w:rPr>
              <w:t xml:space="preserve">, </w:t>
            </w:r>
            <w:r>
              <w:rPr>
                <w:i/>
                <w:iCs/>
              </w:rPr>
              <w:t xml:space="preserve">Buzzer, </w:t>
            </w:r>
            <w:proofErr w:type="spellStart"/>
            <w:r w:rsidR="00667146">
              <w:rPr>
                <w:i/>
                <w:iCs/>
              </w:rPr>
              <w:t>Drive</w:t>
            </w:r>
            <w:r>
              <w:rPr>
                <w:i/>
                <w:iCs/>
              </w:rPr>
              <w:t>Motors</w:t>
            </w:r>
            <w:proofErr w:type="spellEnd"/>
            <w:r w:rsidR="00814932">
              <w:rPr>
                <w:i/>
                <w:iCs/>
              </w:rPr>
              <w:t xml:space="preserve">, </w:t>
            </w:r>
            <w:proofErr w:type="spellStart"/>
            <w:r w:rsidR="00302A0B">
              <w:rPr>
                <w:i/>
                <w:iCs/>
              </w:rPr>
              <w:t>ResetButton</w:t>
            </w:r>
            <w:proofErr w:type="spellEnd"/>
          </w:p>
        </w:tc>
      </w:tr>
      <w:tr w:rsidR="00303C48" w14:paraId="339E3C87" w14:textId="77777777" w:rsidTr="004D77E0">
        <w:tc>
          <w:tcPr>
            <w:tcW w:w="2405" w:type="dxa"/>
          </w:tcPr>
          <w:p w14:paraId="1B544A42" w14:textId="6FF11C90" w:rsidR="00303C48" w:rsidRDefault="00303C48" w:rsidP="00303C48">
            <w:r>
              <w:t>Trigger</w:t>
            </w:r>
          </w:p>
        </w:tc>
        <w:tc>
          <w:tcPr>
            <w:tcW w:w="7223" w:type="dxa"/>
          </w:tcPr>
          <w:p w14:paraId="0BB18093" w14:textId="49F81336" w:rsidR="00303C48" w:rsidRDefault="00E418CC" w:rsidP="00303C48">
            <w:r w:rsidRPr="00E418CC">
              <w:t>An error occurs</w:t>
            </w:r>
          </w:p>
        </w:tc>
      </w:tr>
      <w:tr w:rsidR="00303C48" w14:paraId="52460E74" w14:textId="77777777" w:rsidTr="004D77E0">
        <w:tc>
          <w:tcPr>
            <w:tcW w:w="2405" w:type="dxa"/>
          </w:tcPr>
          <w:p w14:paraId="5884D890" w14:textId="46196017" w:rsidR="00303C48" w:rsidRDefault="00E52491" w:rsidP="00303C48">
            <w:r>
              <w:t>Standard sequence</w:t>
            </w:r>
          </w:p>
        </w:tc>
        <w:tc>
          <w:tcPr>
            <w:tcW w:w="7223" w:type="dxa"/>
          </w:tcPr>
          <w:p w14:paraId="390CE98E" w14:textId="3F68C514" w:rsidR="00153EEC" w:rsidRDefault="00153EEC">
            <w:pPr>
              <w:pStyle w:val="Listenabsatz"/>
              <w:numPr>
                <w:ilvl w:val="0"/>
                <w:numId w:val="21"/>
              </w:numPr>
            </w:pPr>
            <w:r w:rsidRPr="00E418CC">
              <w:t>An error occurs</w:t>
            </w:r>
          </w:p>
          <w:p w14:paraId="51A519DE" w14:textId="644EAB42" w:rsidR="00303C48" w:rsidRPr="00E418CC" w:rsidRDefault="00E418CC">
            <w:pPr>
              <w:pStyle w:val="Listenabsatz"/>
              <w:numPr>
                <w:ilvl w:val="0"/>
                <w:numId w:val="21"/>
              </w:numPr>
            </w:pPr>
            <w:r>
              <w:t xml:space="preserve">The </w:t>
            </w:r>
            <w:r w:rsidRPr="00AA11A7">
              <w:rPr>
                <w:i/>
              </w:rPr>
              <w:t>State</w:t>
            </w:r>
            <w:r>
              <w:t xml:space="preserve"> </w:t>
            </w:r>
            <w:r w:rsidRPr="00210405">
              <w:rPr>
                <w:i/>
                <w:iCs/>
              </w:rPr>
              <w:t>Error</w:t>
            </w:r>
            <w:r>
              <w:rPr>
                <w:i/>
                <w:iCs/>
              </w:rPr>
              <w:t xml:space="preserve"> is </w:t>
            </w:r>
            <w:r w:rsidR="00C471B4">
              <w:rPr>
                <w:i/>
                <w:iCs/>
              </w:rPr>
              <w:t>activated</w:t>
            </w:r>
          </w:p>
          <w:p w14:paraId="54835EEF" w14:textId="6D3ED85E" w:rsidR="00E418CC" w:rsidRPr="00CB07F6" w:rsidRDefault="00E418CC">
            <w:pPr>
              <w:pStyle w:val="Listenabsatz"/>
              <w:numPr>
                <w:ilvl w:val="0"/>
                <w:numId w:val="21"/>
              </w:numPr>
            </w:pPr>
            <w:r w:rsidRPr="00CB07F6">
              <w:t xml:space="preserve">Stops the power supply to the </w:t>
            </w:r>
            <w:proofErr w:type="spellStart"/>
            <w:r w:rsidR="00071ADB">
              <w:t>Drive</w:t>
            </w:r>
            <w:r w:rsidRPr="00CB07F6">
              <w:rPr>
                <w:i/>
                <w:iCs/>
              </w:rPr>
              <w:t>Motors</w:t>
            </w:r>
            <w:proofErr w:type="spellEnd"/>
          </w:p>
          <w:p w14:paraId="3B50655B" w14:textId="00301573" w:rsidR="00E418CC" w:rsidRDefault="00E418CC">
            <w:pPr>
              <w:pStyle w:val="Listenabsatz"/>
              <w:numPr>
                <w:ilvl w:val="0"/>
                <w:numId w:val="21"/>
              </w:numPr>
            </w:pPr>
            <w:r>
              <w:t xml:space="preserve">The </w:t>
            </w:r>
            <w:proofErr w:type="spellStart"/>
            <w:r w:rsidRPr="00E418CC">
              <w:rPr>
                <w:i/>
                <w:iCs/>
              </w:rPr>
              <w:t>AlarmSignal</w:t>
            </w:r>
            <w:proofErr w:type="spellEnd"/>
            <w:r>
              <w:t xml:space="preserve"> is played on the </w:t>
            </w:r>
            <w:r w:rsidRPr="00E418CC">
              <w:rPr>
                <w:i/>
                <w:iCs/>
              </w:rPr>
              <w:t>Buzzer</w:t>
            </w:r>
          </w:p>
          <w:p w14:paraId="164D1D44" w14:textId="4EF72814" w:rsidR="00E418CC" w:rsidRDefault="00E418CC">
            <w:pPr>
              <w:pStyle w:val="Listenabsatz"/>
              <w:numPr>
                <w:ilvl w:val="0"/>
                <w:numId w:val="21"/>
              </w:numPr>
            </w:pPr>
            <w:r>
              <w:t xml:space="preserve">An error message is displayed on the </w:t>
            </w:r>
            <w:proofErr w:type="spellStart"/>
            <w:r w:rsidRPr="00E418CC">
              <w:rPr>
                <w:i/>
                <w:iCs/>
              </w:rPr>
              <w:t>OledDisplay</w:t>
            </w:r>
            <w:proofErr w:type="spellEnd"/>
          </w:p>
          <w:p w14:paraId="27687EF0" w14:textId="62A1AA7D" w:rsidR="00E418CC" w:rsidRDefault="00E418CC">
            <w:pPr>
              <w:pStyle w:val="Listenabsatz"/>
              <w:numPr>
                <w:ilvl w:val="0"/>
                <w:numId w:val="21"/>
              </w:numPr>
            </w:pPr>
            <w:r>
              <w:t xml:space="preserve">The </w:t>
            </w:r>
            <w:proofErr w:type="spellStart"/>
            <w:r w:rsidR="00302A0B">
              <w:rPr>
                <w:i/>
              </w:rPr>
              <w:t>ResetButton</w:t>
            </w:r>
            <w:proofErr w:type="spellEnd"/>
            <w:r>
              <w:t xml:space="preserve"> is </w:t>
            </w:r>
            <w:r w:rsidR="00CC78EE">
              <w:t>released</w:t>
            </w:r>
          </w:p>
          <w:p w14:paraId="7B74FE20" w14:textId="003E2694" w:rsidR="00E418CC" w:rsidRDefault="00E418CC">
            <w:pPr>
              <w:pStyle w:val="Listenabsatz"/>
              <w:numPr>
                <w:ilvl w:val="0"/>
                <w:numId w:val="21"/>
              </w:numPr>
            </w:pPr>
            <w:r>
              <w:t xml:space="preserve">The </w:t>
            </w:r>
            <w:r w:rsidR="00AA11A7" w:rsidRPr="00AA11A7">
              <w:t>use case</w:t>
            </w:r>
            <w:r>
              <w:t xml:space="preserve"> </w:t>
            </w:r>
            <w:proofErr w:type="spellStart"/>
            <w:r w:rsidR="00AA11A7">
              <w:rPr>
                <w:i/>
                <w:iCs/>
              </w:rPr>
              <w:t>InitializeMcu</w:t>
            </w:r>
            <w:proofErr w:type="spellEnd"/>
            <w:r w:rsidR="00AA11A7" w:rsidRPr="00AA11A7">
              <w:rPr>
                <w:iCs/>
              </w:rPr>
              <w:t xml:space="preserve"> (2.3.2.1)</w:t>
            </w:r>
            <w:r>
              <w:rPr>
                <w:i/>
                <w:iCs/>
              </w:rPr>
              <w:t xml:space="preserve"> </w:t>
            </w:r>
            <w:r>
              <w:t>is activ</w:t>
            </w:r>
            <w:r w:rsidR="00302A0B">
              <w:t>at</w:t>
            </w:r>
            <w:r>
              <w:t>ed</w:t>
            </w:r>
          </w:p>
        </w:tc>
      </w:tr>
      <w:tr w:rsidR="00303C48" w14:paraId="1957EF66" w14:textId="77777777" w:rsidTr="004D77E0">
        <w:tc>
          <w:tcPr>
            <w:tcW w:w="2405" w:type="dxa"/>
          </w:tcPr>
          <w:p w14:paraId="64A569A8" w14:textId="40A3E63A" w:rsidR="00303C48" w:rsidRDefault="00303C48" w:rsidP="00303C48">
            <w:r>
              <w:t>Alternative sequences</w:t>
            </w:r>
          </w:p>
        </w:tc>
        <w:tc>
          <w:tcPr>
            <w:tcW w:w="7223" w:type="dxa"/>
          </w:tcPr>
          <w:p w14:paraId="38D332FD" w14:textId="7E7E2583" w:rsidR="00303C48" w:rsidRDefault="00303C48" w:rsidP="00303C48">
            <w:r>
              <w:t>none</w:t>
            </w:r>
          </w:p>
        </w:tc>
      </w:tr>
    </w:tbl>
    <w:p w14:paraId="6A617CB4" w14:textId="189F139A" w:rsidR="00D25DF0" w:rsidRDefault="00D25DF0" w:rsidP="00770B39">
      <w:pPr>
        <w:tabs>
          <w:tab w:val="clear" w:pos="8930"/>
        </w:tabs>
        <w:spacing w:after="160" w:line="259" w:lineRule="auto"/>
        <w:jc w:val="left"/>
      </w:pPr>
    </w:p>
    <w:tbl>
      <w:tblPr>
        <w:tblStyle w:val="Tabellenraster"/>
        <w:tblW w:w="0" w:type="auto"/>
        <w:tblLook w:val="04A0" w:firstRow="1" w:lastRow="0" w:firstColumn="1" w:lastColumn="0" w:noHBand="0" w:noVBand="1"/>
      </w:tblPr>
      <w:tblGrid>
        <w:gridCol w:w="2405"/>
        <w:gridCol w:w="7223"/>
      </w:tblGrid>
      <w:tr w:rsidR="00303C48" w14:paraId="5EF95C37" w14:textId="77777777" w:rsidTr="004D77E0">
        <w:tc>
          <w:tcPr>
            <w:tcW w:w="2405" w:type="dxa"/>
          </w:tcPr>
          <w:p w14:paraId="32977E9A" w14:textId="632BD881" w:rsidR="00303C48" w:rsidRDefault="00D25DF0" w:rsidP="004D77E0">
            <w:r>
              <w:br w:type="page"/>
            </w:r>
            <w:r w:rsidR="00303C48">
              <w:t>Reference number</w:t>
            </w:r>
          </w:p>
        </w:tc>
        <w:tc>
          <w:tcPr>
            <w:tcW w:w="7223" w:type="dxa"/>
          </w:tcPr>
          <w:p w14:paraId="78E0B129" w14:textId="13755160" w:rsidR="00303C48" w:rsidRDefault="00303C48" w:rsidP="004D77E0">
            <w:r>
              <w:t>2.3.2.</w:t>
            </w:r>
            <w:r w:rsidR="00046BB1">
              <w:t>9</w:t>
            </w:r>
          </w:p>
        </w:tc>
      </w:tr>
      <w:tr w:rsidR="00303C48" w14:paraId="7405ECC5" w14:textId="77777777" w:rsidTr="004D77E0">
        <w:tc>
          <w:tcPr>
            <w:tcW w:w="2405" w:type="dxa"/>
          </w:tcPr>
          <w:p w14:paraId="1F53A098" w14:textId="391644FA" w:rsidR="00303C48" w:rsidRDefault="00303C48" w:rsidP="00303C48">
            <w:r>
              <w:t>Name</w:t>
            </w:r>
          </w:p>
        </w:tc>
        <w:tc>
          <w:tcPr>
            <w:tcW w:w="7223" w:type="dxa"/>
          </w:tcPr>
          <w:p w14:paraId="6644AF4C" w14:textId="7216A369" w:rsidR="00303C48" w:rsidRDefault="00303C48" w:rsidP="00303C48">
            <w:proofErr w:type="spellStart"/>
            <w:r>
              <w:rPr>
                <w:i/>
                <w:iCs/>
              </w:rPr>
              <w:t>SetParameters</w:t>
            </w:r>
            <w:proofErr w:type="spellEnd"/>
          </w:p>
        </w:tc>
      </w:tr>
      <w:tr w:rsidR="00303C48" w:rsidRPr="00354002" w14:paraId="369B927E" w14:textId="77777777" w:rsidTr="004D77E0">
        <w:tc>
          <w:tcPr>
            <w:tcW w:w="2405" w:type="dxa"/>
          </w:tcPr>
          <w:p w14:paraId="22592C91" w14:textId="1D284AC2" w:rsidR="00303C48" w:rsidRDefault="00303C48" w:rsidP="00303C48">
            <w:r>
              <w:t>Short description</w:t>
            </w:r>
          </w:p>
        </w:tc>
        <w:tc>
          <w:tcPr>
            <w:tcW w:w="7223" w:type="dxa"/>
          </w:tcPr>
          <w:p w14:paraId="520F78D6" w14:textId="060D75F0" w:rsidR="00303C48" w:rsidRPr="00DC6D07" w:rsidRDefault="00D25DF0" w:rsidP="00303C48">
            <w:r w:rsidRPr="008D0925">
              <w:t xml:space="preserve">Allows </w:t>
            </w:r>
            <w:r>
              <w:t xml:space="preserve">to choose between different </w:t>
            </w:r>
            <w:proofErr w:type="spellStart"/>
            <w:r w:rsidRPr="007F6131">
              <w:rPr>
                <w:i/>
              </w:rPr>
              <w:t>ParameterSets</w:t>
            </w:r>
            <w:proofErr w:type="spellEnd"/>
          </w:p>
        </w:tc>
      </w:tr>
      <w:tr w:rsidR="00303C48" w14:paraId="66248DDC" w14:textId="77777777" w:rsidTr="004D77E0">
        <w:tc>
          <w:tcPr>
            <w:tcW w:w="2405" w:type="dxa"/>
          </w:tcPr>
          <w:p w14:paraId="094FC312" w14:textId="679083CA" w:rsidR="00303C48" w:rsidRDefault="00303C48" w:rsidP="00303C48">
            <w:r>
              <w:t>Precondition</w:t>
            </w:r>
          </w:p>
        </w:tc>
        <w:tc>
          <w:tcPr>
            <w:tcW w:w="7223" w:type="dxa"/>
          </w:tcPr>
          <w:p w14:paraId="53FB2E1A" w14:textId="7810198A" w:rsidR="00303C48" w:rsidRDefault="00AE28EB" w:rsidP="00303C48">
            <w:r>
              <w:t xml:space="preserve">The </w:t>
            </w:r>
            <w:r w:rsidRPr="00210405">
              <w:rPr>
                <w:i/>
                <w:iCs/>
              </w:rPr>
              <w:t>State</w:t>
            </w:r>
            <w:r>
              <w:t xml:space="preserve"> </w:t>
            </w:r>
            <w:r w:rsidRPr="00210405">
              <w:rPr>
                <w:i/>
                <w:iCs/>
              </w:rPr>
              <w:t>Error</w:t>
            </w:r>
            <w:r>
              <w:t xml:space="preserve"> is not active</w:t>
            </w:r>
          </w:p>
        </w:tc>
      </w:tr>
      <w:tr w:rsidR="00AE28EB" w14:paraId="21765089" w14:textId="77777777" w:rsidTr="004D77E0">
        <w:tc>
          <w:tcPr>
            <w:tcW w:w="2405" w:type="dxa"/>
          </w:tcPr>
          <w:p w14:paraId="236318C6" w14:textId="552FF731" w:rsidR="00AE28EB" w:rsidRDefault="00AE28EB" w:rsidP="00AE28EB">
            <w:r>
              <w:t>Postcondition</w:t>
            </w:r>
          </w:p>
        </w:tc>
        <w:tc>
          <w:tcPr>
            <w:tcW w:w="7223" w:type="dxa"/>
          </w:tcPr>
          <w:p w14:paraId="2BBA3454" w14:textId="59B110D9" w:rsidR="00AE28EB" w:rsidRDefault="00AE28EB" w:rsidP="00AE28EB">
            <w:r>
              <w:t xml:space="preserve">The </w:t>
            </w:r>
            <w:r w:rsidRPr="00344CD4">
              <w:rPr>
                <w:i/>
                <w:iCs/>
              </w:rPr>
              <w:t>State</w:t>
            </w:r>
            <w:r>
              <w:t xml:space="preserve"> </w:t>
            </w:r>
            <w:proofErr w:type="spellStart"/>
            <w:r>
              <w:rPr>
                <w:i/>
                <w:iCs/>
              </w:rPr>
              <w:t>ReadyToDrive</w:t>
            </w:r>
            <w:proofErr w:type="spellEnd"/>
            <w:r>
              <w:rPr>
                <w:i/>
                <w:iCs/>
              </w:rPr>
              <w:t xml:space="preserve"> </w:t>
            </w:r>
            <w:r w:rsidRPr="00344CD4">
              <w:rPr>
                <w:i/>
                <w:iCs/>
              </w:rPr>
              <w:t xml:space="preserve">is </w:t>
            </w:r>
            <w:r>
              <w:t>active</w:t>
            </w:r>
          </w:p>
        </w:tc>
      </w:tr>
      <w:tr w:rsidR="00AE28EB" w14:paraId="1230FF0A" w14:textId="77777777" w:rsidTr="004D77E0">
        <w:tc>
          <w:tcPr>
            <w:tcW w:w="2405" w:type="dxa"/>
          </w:tcPr>
          <w:p w14:paraId="52FC5F53" w14:textId="5935F050" w:rsidR="00AE28EB" w:rsidRDefault="00AE28EB" w:rsidP="00AE28EB">
            <w:r>
              <w:t>Error case</w:t>
            </w:r>
          </w:p>
        </w:tc>
        <w:tc>
          <w:tcPr>
            <w:tcW w:w="7223" w:type="dxa"/>
          </w:tcPr>
          <w:p w14:paraId="36E1DEE6" w14:textId="39D80306" w:rsidR="00AE28EB" w:rsidRDefault="00AE28EB" w:rsidP="00AE28EB">
            <w:r>
              <w:t>none</w:t>
            </w:r>
          </w:p>
        </w:tc>
      </w:tr>
      <w:tr w:rsidR="00AE28EB" w14:paraId="670FED54" w14:textId="77777777" w:rsidTr="004D77E0">
        <w:tc>
          <w:tcPr>
            <w:tcW w:w="2405" w:type="dxa"/>
          </w:tcPr>
          <w:p w14:paraId="7CB4E22B" w14:textId="0CD029A3" w:rsidR="00AE28EB" w:rsidRDefault="00AE28EB" w:rsidP="00AE28EB">
            <w:r>
              <w:t>Actors</w:t>
            </w:r>
          </w:p>
        </w:tc>
        <w:tc>
          <w:tcPr>
            <w:tcW w:w="7223" w:type="dxa"/>
          </w:tcPr>
          <w:p w14:paraId="42558D06" w14:textId="4F7AE493" w:rsidR="00AE28EB" w:rsidRDefault="00AE28EB" w:rsidP="00AE28EB">
            <w:r w:rsidRPr="008D0925">
              <w:rPr>
                <w:i/>
                <w:iCs/>
              </w:rPr>
              <w:t xml:space="preserve">OLED-Display, </w:t>
            </w:r>
            <w:proofErr w:type="spellStart"/>
            <w:r>
              <w:rPr>
                <w:i/>
                <w:iCs/>
              </w:rPr>
              <w:t>ParamButton</w:t>
            </w:r>
            <w:proofErr w:type="spellEnd"/>
          </w:p>
        </w:tc>
      </w:tr>
      <w:tr w:rsidR="00AE28EB" w14:paraId="4CA72111" w14:textId="77777777" w:rsidTr="004D77E0">
        <w:tc>
          <w:tcPr>
            <w:tcW w:w="2405" w:type="dxa"/>
          </w:tcPr>
          <w:p w14:paraId="69109AA9" w14:textId="63E746F3" w:rsidR="00AE28EB" w:rsidRDefault="00AE28EB" w:rsidP="00AE28EB">
            <w:r>
              <w:t>Trigger</w:t>
            </w:r>
          </w:p>
        </w:tc>
        <w:tc>
          <w:tcPr>
            <w:tcW w:w="7223" w:type="dxa"/>
          </w:tcPr>
          <w:p w14:paraId="3D0A3BDB" w14:textId="088E168D" w:rsidR="00AE28EB" w:rsidRDefault="00AE28EB" w:rsidP="00AE28EB">
            <w:r w:rsidRPr="00D26E95">
              <w:t xml:space="preserve">The </w:t>
            </w:r>
            <w:proofErr w:type="spellStart"/>
            <w:r w:rsidRPr="00AE28EB">
              <w:rPr>
                <w:i/>
                <w:iCs/>
              </w:rPr>
              <w:t>ParamButton</w:t>
            </w:r>
            <w:proofErr w:type="spellEnd"/>
            <w:r w:rsidRPr="00D26E95">
              <w:t xml:space="preserve"> button has been </w:t>
            </w:r>
            <w:r w:rsidR="00CC78EE">
              <w:t>released</w:t>
            </w:r>
          </w:p>
        </w:tc>
      </w:tr>
      <w:tr w:rsidR="00AE28EB" w14:paraId="11AA51A4" w14:textId="77777777" w:rsidTr="004D77E0">
        <w:tc>
          <w:tcPr>
            <w:tcW w:w="2405" w:type="dxa"/>
          </w:tcPr>
          <w:p w14:paraId="42AC6137" w14:textId="41030C9D" w:rsidR="00AE28EB" w:rsidRDefault="00AE28EB" w:rsidP="00AE28EB">
            <w:r>
              <w:t>Standard sequence</w:t>
            </w:r>
          </w:p>
        </w:tc>
        <w:tc>
          <w:tcPr>
            <w:tcW w:w="7223" w:type="dxa"/>
          </w:tcPr>
          <w:p w14:paraId="38FC0723" w14:textId="77777777" w:rsidR="00D25DF0" w:rsidRDefault="00D25DF0">
            <w:pPr>
              <w:pStyle w:val="Listenabsatz"/>
              <w:numPr>
                <w:ilvl w:val="0"/>
                <w:numId w:val="22"/>
              </w:numPr>
            </w:pPr>
            <w:r w:rsidRPr="00D26E95">
              <w:t xml:space="preserve">The </w:t>
            </w:r>
            <w:proofErr w:type="spellStart"/>
            <w:r w:rsidRPr="00AB4D59">
              <w:rPr>
                <w:i/>
                <w:iCs/>
              </w:rPr>
              <w:t>ParamButton</w:t>
            </w:r>
            <w:proofErr w:type="spellEnd"/>
            <w:r w:rsidRPr="00D26E95">
              <w:t xml:space="preserve"> </w:t>
            </w:r>
            <w:r>
              <w:t>is released</w:t>
            </w:r>
          </w:p>
          <w:p w14:paraId="37AAA1C2" w14:textId="77777777" w:rsidR="00D25DF0" w:rsidRDefault="00D25DF0">
            <w:pPr>
              <w:pStyle w:val="Listenabsatz"/>
              <w:numPr>
                <w:ilvl w:val="0"/>
                <w:numId w:val="22"/>
              </w:numPr>
            </w:pPr>
            <w:r>
              <w:t xml:space="preserve">The </w:t>
            </w:r>
            <w:r w:rsidRPr="00B27DB6">
              <w:rPr>
                <w:i/>
              </w:rPr>
              <w:t>State</w:t>
            </w:r>
            <w:r w:rsidRPr="001F0935">
              <w:rPr>
                <w:i/>
              </w:rPr>
              <w:t xml:space="preserve"> Setup</w:t>
            </w:r>
            <w:r>
              <w:t xml:space="preserve"> is activated</w:t>
            </w:r>
          </w:p>
          <w:p w14:paraId="280C535D" w14:textId="77777777" w:rsidR="00D25DF0" w:rsidRDefault="00D25DF0">
            <w:pPr>
              <w:pStyle w:val="Listenabsatz"/>
              <w:numPr>
                <w:ilvl w:val="0"/>
                <w:numId w:val="22"/>
              </w:numPr>
            </w:pPr>
            <w:r>
              <w:t xml:space="preserve">Cycle to the next </w:t>
            </w:r>
            <w:proofErr w:type="spellStart"/>
            <w:r w:rsidRPr="002F0EEB">
              <w:rPr>
                <w:i/>
              </w:rPr>
              <w:t>ParameterSe</w:t>
            </w:r>
            <w:r>
              <w:rPr>
                <w:i/>
              </w:rPr>
              <w:t>t</w:t>
            </w:r>
            <w:proofErr w:type="spellEnd"/>
          </w:p>
          <w:p w14:paraId="7BE6DFFD" w14:textId="7D771C54" w:rsidR="00D25DF0" w:rsidRDefault="00D25DF0">
            <w:pPr>
              <w:pStyle w:val="Listenabsatz"/>
              <w:numPr>
                <w:ilvl w:val="0"/>
                <w:numId w:val="22"/>
              </w:numPr>
            </w:pPr>
            <w:r>
              <w:t xml:space="preserve">The </w:t>
            </w:r>
            <w:proofErr w:type="spellStart"/>
            <w:r w:rsidRPr="002F0EEB">
              <w:rPr>
                <w:i/>
              </w:rPr>
              <w:t>OledDisplay</w:t>
            </w:r>
            <w:proofErr w:type="spellEnd"/>
            <w:r>
              <w:t xml:space="preserve"> s</w:t>
            </w:r>
            <w:r w:rsidRPr="00D26E95">
              <w:t>hows the</w:t>
            </w:r>
            <w:r>
              <w:t xml:space="preserve"> number of the active</w:t>
            </w:r>
            <w:r w:rsidRPr="00D26E95">
              <w:t xml:space="preserve"> </w:t>
            </w:r>
            <w:proofErr w:type="spellStart"/>
            <w:r w:rsidRPr="007F6131">
              <w:rPr>
                <w:i/>
              </w:rPr>
              <w:t>ParameterSet</w:t>
            </w:r>
            <w:proofErr w:type="spellEnd"/>
          </w:p>
          <w:p w14:paraId="6A1A653A" w14:textId="29A07ACC" w:rsidR="00AE28EB" w:rsidRDefault="00071ADB">
            <w:pPr>
              <w:pStyle w:val="Listenabsatz"/>
              <w:numPr>
                <w:ilvl w:val="0"/>
                <w:numId w:val="22"/>
              </w:numPr>
            </w:pPr>
            <w:r>
              <w:t xml:space="preserve">The </w:t>
            </w:r>
            <w:r w:rsidRPr="00B27DB6">
              <w:rPr>
                <w:i/>
              </w:rPr>
              <w:t>State</w:t>
            </w:r>
            <w:r>
              <w:rPr>
                <w:i/>
              </w:rPr>
              <w:t xml:space="preserve"> </w:t>
            </w:r>
            <w:proofErr w:type="spellStart"/>
            <w:r>
              <w:rPr>
                <w:i/>
                <w:iCs/>
              </w:rPr>
              <w:t>ReadyToDrive</w:t>
            </w:r>
            <w:proofErr w:type="spellEnd"/>
            <w:r>
              <w:rPr>
                <w:i/>
                <w:iCs/>
              </w:rPr>
              <w:t xml:space="preserve"> </w:t>
            </w:r>
            <w:r>
              <w:t>is activated</w:t>
            </w:r>
          </w:p>
        </w:tc>
      </w:tr>
      <w:tr w:rsidR="00AE28EB" w14:paraId="36CC49F4" w14:textId="77777777" w:rsidTr="004D77E0">
        <w:tc>
          <w:tcPr>
            <w:tcW w:w="2405" w:type="dxa"/>
          </w:tcPr>
          <w:p w14:paraId="4E0AC5D0" w14:textId="458E05B8" w:rsidR="00AE28EB" w:rsidRDefault="00AE28EB" w:rsidP="00AE28EB">
            <w:r>
              <w:t>Alternative sequences</w:t>
            </w:r>
          </w:p>
        </w:tc>
        <w:tc>
          <w:tcPr>
            <w:tcW w:w="7223" w:type="dxa"/>
          </w:tcPr>
          <w:p w14:paraId="0E53901C" w14:textId="2BA961E2" w:rsidR="00AE28EB" w:rsidRDefault="00AE28EB" w:rsidP="00AE28EB">
            <w:r>
              <w:t>none</w:t>
            </w:r>
          </w:p>
        </w:tc>
      </w:tr>
    </w:tbl>
    <w:p w14:paraId="6A6EAAB3" w14:textId="6FAEDECA" w:rsidR="00303C48" w:rsidRDefault="00303C48" w:rsidP="00770B39">
      <w:pPr>
        <w:tabs>
          <w:tab w:val="clear" w:pos="8930"/>
        </w:tabs>
        <w:spacing w:after="160" w:line="259" w:lineRule="auto"/>
        <w:jc w:val="left"/>
      </w:pPr>
    </w:p>
    <w:p w14:paraId="212A5295" w14:textId="43627571" w:rsidR="00303C48" w:rsidRPr="00E96612" w:rsidRDefault="00303C48" w:rsidP="00770B39">
      <w:pPr>
        <w:tabs>
          <w:tab w:val="clear" w:pos="8930"/>
        </w:tabs>
        <w:spacing w:after="160" w:line="259" w:lineRule="auto"/>
        <w:jc w:val="left"/>
      </w:pPr>
      <w:r>
        <w:br w:type="page"/>
      </w:r>
    </w:p>
    <w:p w14:paraId="2032DED1" w14:textId="77777777" w:rsidR="00E96612" w:rsidRDefault="00E96612" w:rsidP="00E96612">
      <w:pPr>
        <w:pStyle w:val="berschrift1"/>
      </w:pPr>
      <w:bookmarkStart w:id="52" w:name="_Toc163732035"/>
      <w:r>
        <w:lastRenderedPageBreak/>
        <w:t>Requirements</w:t>
      </w:r>
      <w:bookmarkEnd w:id="52"/>
      <w:r>
        <w:t xml:space="preserve"> </w:t>
      </w:r>
    </w:p>
    <w:p w14:paraId="5A9AC5A0" w14:textId="77777777" w:rsidR="00E96612" w:rsidRDefault="00E96612" w:rsidP="00E96612">
      <w:pPr>
        <w:pStyle w:val="berschrift2"/>
      </w:pPr>
      <w:r>
        <w:t xml:space="preserve"> </w:t>
      </w:r>
      <w:bookmarkStart w:id="53" w:name="_Toc163732036"/>
      <w:r>
        <w:t>Functional Requirements</w:t>
      </w:r>
      <w:bookmarkEnd w:id="53"/>
      <w:r>
        <w:t xml:space="preserve"> </w:t>
      </w:r>
    </w:p>
    <w:p w14:paraId="07763E6A" w14:textId="16E56ACE" w:rsidR="00585B60" w:rsidRPr="00585B60" w:rsidRDefault="00AE311A" w:rsidP="00585B60">
      <w:pPr>
        <w:pStyle w:val="berschrift3"/>
        <w:tabs>
          <w:tab w:val="clear" w:pos="567"/>
          <w:tab w:val="left" w:pos="851"/>
        </w:tabs>
      </w:pPr>
      <w:bookmarkStart w:id="54" w:name="_Toc163732037"/>
      <w:r>
        <w:t>Before start</w:t>
      </w:r>
      <w:bookmarkEnd w:id="54"/>
    </w:p>
    <w:p w14:paraId="35918831" w14:textId="77777777" w:rsidR="00F62A0D" w:rsidRDefault="00F62A0D" w:rsidP="00F62A0D">
      <w:pPr>
        <w:tabs>
          <w:tab w:val="left" w:pos="851"/>
        </w:tabs>
      </w:pPr>
      <w:r>
        <w:t>3.1.1.1</w:t>
      </w:r>
      <w:r>
        <w:tab/>
        <w:t xml:space="preserve">If the </w:t>
      </w:r>
      <w:r>
        <w:rPr>
          <w:i/>
        </w:rPr>
        <w:t>Robot</w:t>
      </w:r>
      <w:r>
        <w:t xml:space="preserve"> is </w:t>
      </w:r>
      <w:proofErr w:type="spellStart"/>
      <w:r>
        <w:rPr>
          <w:i/>
        </w:rPr>
        <w:t>PoweredOn</w:t>
      </w:r>
      <w:proofErr w:type="spellEnd"/>
      <w:r>
        <w:t xml:space="preserve"> the </w:t>
      </w:r>
      <w:r>
        <w:rPr>
          <w:i/>
        </w:rPr>
        <w:t>Robot</w:t>
      </w:r>
      <w:r>
        <w:t xml:space="preserve"> shall do ALL of the following steps</w:t>
      </w:r>
    </w:p>
    <w:p w14:paraId="2B2299CB" w14:textId="77777777" w:rsidR="00F62A0D" w:rsidRDefault="00F62A0D" w:rsidP="00F62A0D">
      <w:pPr>
        <w:pStyle w:val="Listenabsatz"/>
        <w:numPr>
          <w:ilvl w:val="0"/>
          <w:numId w:val="34"/>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2s</w:t>
      </w:r>
    </w:p>
    <w:p w14:paraId="6972B9FD" w14:textId="77777777" w:rsidR="00F62A0D" w:rsidRDefault="00F62A0D" w:rsidP="00F62A0D">
      <w:pPr>
        <w:pStyle w:val="Listenabsatz"/>
        <w:numPr>
          <w:ilvl w:val="0"/>
          <w:numId w:val="34"/>
        </w:numPr>
        <w:tabs>
          <w:tab w:val="left" w:pos="851"/>
        </w:tabs>
        <w:suppressAutoHyphens/>
      </w:pPr>
      <w:r>
        <w:t xml:space="preserve">calibrate the </w:t>
      </w:r>
      <w:r>
        <w:rPr>
          <w:i/>
        </w:rPr>
        <w:t>LineSensors</w:t>
      </w:r>
    </w:p>
    <w:p w14:paraId="7156166B" w14:textId="77777777" w:rsidR="00F62A0D" w:rsidRDefault="00F62A0D" w:rsidP="00F62A0D">
      <w:pPr>
        <w:tabs>
          <w:tab w:val="left" w:pos="851"/>
        </w:tabs>
      </w:pPr>
      <w:r>
        <w:t>3.1.1.2</w:t>
      </w:r>
      <w:r>
        <w:tab/>
        <w:t xml:space="preserve">Upon releasing the </w:t>
      </w:r>
      <w:proofErr w:type="spellStart"/>
      <w:r>
        <w:rPr>
          <w:i/>
        </w:rPr>
        <w:t>StartButton</w:t>
      </w:r>
      <w:proofErr w:type="spellEnd"/>
      <w:r>
        <w:t xml:space="preserve"> the </w:t>
      </w:r>
      <w:r>
        <w:rPr>
          <w:i/>
        </w:rPr>
        <w:t>Robot</w:t>
      </w:r>
      <w:r>
        <w:t xml:space="preserve"> shall do ALL of the following steps in the given order</w:t>
      </w:r>
    </w:p>
    <w:p w14:paraId="0EA6FC36" w14:textId="77777777" w:rsidR="00F62A0D" w:rsidRDefault="00F62A0D" w:rsidP="00F62A0D">
      <w:pPr>
        <w:numPr>
          <w:ilvl w:val="0"/>
          <w:numId w:val="37"/>
        </w:numPr>
        <w:tabs>
          <w:tab w:val="left" w:pos="851"/>
        </w:tabs>
        <w:suppressAutoHyphens/>
      </w:pPr>
      <w:proofErr w:type="spellStart"/>
      <w:r>
        <w:rPr>
          <w:i/>
        </w:rPr>
        <w:t>CountDown</w:t>
      </w:r>
      <w:proofErr w:type="spellEnd"/>
    </w:p>
    <w:p w14:paraId="3726687A" w14:textId="77777777" w:rsidR="00F62A0D" w:rsidRDefault="00F62A0D" w:rsidP="00F62A0D">
      <w:pPr>
        <w:numPr>
          <w:ilvl w:val="0"/>
          <w:numId w:val="37"/>
        </w:numPr>
        <w:tabs>
          <w:tab w:val="left" w:pos="851"/>
        </w:tabs>
        <w:suppressAutoHyphens/>
      </w:pPr>
      <w:r>
        <w:rPr>
          <w:i/>
        </w:rPr>
        <w:t>start the time measurement for timeout</w:t>
      </w:r>
    </w:p>
    <w:p w14:paraId="5782E763" w14:textId="77777777" w:rsidR="00F62A0D" w:rsidRDefault="00F62A0D" w:rsidP="00F62A0D">
      <w:pPr>
        <w:numPr>
          <w:ilvl w:val="0"/>
          <w:numId w:val="37"/>
        </w:numPr>
        <w:tabs>
          <w:tab w:val="left" w:pos="851"/>
        </w:tabs>
        <w:suppressAutoHyphens/>
      </w:pPr>
      <w:r>
        <w:rPr>
          <w:i/>
        </w:rPr>
        <w:t xml:space="preserve">start following the </w:t>
      </w:r>
      <w:proofErr w:type="spellStart"/>
      <w:r>
        <w:rPr>
          <w:i/>
        </w:rPr>
        <w:t>GuideLine</w:t>
      </w:r>
      <w:proofErr w:type="spellEnd"/>
    </w:p>
    <w:p w14:paraId="53F39D5A" w14:textId="77777777" w:rsidR="00F62A0D" w:rsidRDefault="00F62A0D" w:rsidP="00F62A0D">
      <w:pPr>
        <w:tabs>
          <w:tab w:val="left" w:pos="851"/>
        </w:tabs>
      </w:pPr>
      <w:r>
        <w:t>3.1.1.3</w:t>
      </w:r>
      <w:r>
        <w:tab/>
        <w:t xml:space="preserve">If the </w:t>
      </w:r>
      <w:r>
        <w:rPr>
          <w:i/>
        </w:rPr>
        <w:t>Robot</w:t>
      </w:r>
      <w:r>
        <w:t xml:space="preserve"> does not detect the </w:t>
      </w:r>
      <w:proofErr w:type="spellStart"/>
      <w:r>
        <w:rPr>
          <w:i/>
        </w:rPr>
        <w:t>StartFinishLine</w:t>
      </w:r>
      <w:proofErr w:type="spellEnd"/>
      <w:r>
        <w:t xml:space="preserve"> in 10s or less the </w:t>
      </w:r>
      <w:r>
        <w:rPr>
          <w:i/>
        </w:rPr>
        <w:t>Robot</w:t>
      </w:r>
      <w:r>
        <w:t xml:space="preserve"> shall go into the </w:t>
      </w:r>
      <w:r>
        <w:rPr>
          <w:i/>
        </w:rPr>
        <w:t>Error</w:t>
      </w:r>
      <w:r>
        <w:t xml:space="preserve"> </w:t>
      </w:r>
      <w:r>
        <w:tab/>
      </w:r>
      <w:r>
        <w:rPr>
          <w:i/>
        </w:rPr>
        <w:t>State</w:t>
      </w:r>
    </w:p>
    <w:p w14:paraId="43E85E1C" w14:textId="77777777" w:rsidR="00F62A0D" w:rsidRDefault="00F62A0D" w:rsidP="00F62A0D">
      <w:pPr>
        <w:tabs>
          <w:tab w:val="left" w:pos="851"/>
        </w:tabs>
      </w:pPr>
      <w:r>
        <w:rPr>
          <w:i/>
        </w:rPr>
        <w:t>3.1.1.4</w:t>
      </w:r>
      <w:r>
        <w:rPr>
          <w:i/>
        </w:rPr>
        <w:tab/>
        <w:t xml:space="preserve">The Robot shall enter the </w:t>
      </w:r>
      <w:proofErr w:type="spellStart"/>
      <w:r>
        <w:rPr>
          <w:i/>
        </w:rPr>
        <w:t>DriveToFinish</w:t>
      </w:r>
      <w:proofErr w:type="spellEnd"/>
      <w:r>
        <w:rPr>
          <w:i/>
        </w:rPr>
        <w:t xml:space="preserve"> state in standard sequence if ALL of the following </w:t>
      </w:r>
      <w:r>
        <w:rPr>
          <w:i/>
        </w:rPr>
        <w:tab/>
        <w:t>conditions are met</w:t>
      </w:r>
    </w:p>
    <w:p w14:paraId="446F3EE6" w14:textId="77777777" w:rsidR="00F62A0D" w:rsidRDefault="00F62A0D" w:rsidP="00F62A0D">
      <w:pPr>
        <w:numPr>
          <w:ilvl w:val="0"/>
          <w:numId w:val="35"/>
        </w:numPr>
        <w:tabs>
          <w:tab w:val="left" w:pos="851"/>
        </w:tabs>
        <w:suppressAutoHyphens/>
      </w:pPr>
      <w:r>
        <w:rPr>
          <w:i/>
        </w:rPr>
        <w:t xml:space="preserve">is in </w:t>
      </w:r>
      <w:proofErr w:type="spellStart"/>
      <w:r>
        <w:rPr>
          <w:i/>
        </w:rPr>
        <w:t>DriveToStart</w:t>
      </w:r>
      <w:proofErr w:type="spellEnd"/>
      <w:r>
        <w:rPr>
          <w:i/>
        </w:rPr>
        <w:t xml:space="preserve"> state</w:t>
      </w:r>
    </w:p>
    <w:p w14:paraId="7ACCD884" w14:textId="77777777" w:rsidR="00F62A0D" w:rsidRDefault="00F62A0D" w:rsidP="00F62A0D">
      <w:pPr>
        <w:numPr>
          <w:ilvl w:val="0"/>
          <w:numId w:val="35"/>
        </w:numPr>
        <w:tabs>
          <w:tab w:val="left" w:pos="851"/>
        </w:tabs>
        <w:suppressAutoHyphens/>
      </w:pPr>
      <w:r>
        <w:rPr>
          <w:i/>
        </w:rPr>
        <w:t xml:space="preserve">detects the </w:t>
      </w:r>
      <w:proofErr w:type="spellStart"/>
      <w:r>
        <w:rPr>
          <w:i/>
        </w:rPr>
        <w:t>StartFinishLine</w:t>
      </w:r>
      <w:proofErr w:type="spellEnd"/>
    </w:p>
    <w:p w14:paraId="1F9B2D6D" w14:textId="77777777" w:rsidR="00F62A0D" w:rsidRDefault="00F62A0D" w:rsidP="00F62A0D">
      <w:pPr>
        <w:tabs>
          <w:tab w:val="left" w:pos="851"/>
        </w:tabs>
        <w:ind w:left="851" w:hanging="851"/>
      </w:pPr>
      <w:r>
        <w:t>3.1.1.6</w:t>
      </w:r>
      <w:r>
        <w:tab/>
        <w:t xml:space="preserve">If the </w:t>
      </w:r>
      <w:r>
        <w:rPr>
          <w:i/>
        </w:rPr>
        <w:t>Robot</w:t>
      </w:r>
      <w:r>
        <w:t xml:space="preserve"> enters the </w:t>
      </w:r>
      <w:proofErr w:type="spellStart"/>
      <w:r>
        <w:t>DriveToFinish</w:t>
      </w:r>
      <w:proofErr w:type="spellEnd"/>
      <w:r>
        <w:t xml:space="preserve"> state via standard sequence the Robot shall do ALL of the following steps</w:t>
      </w:r>
    </w:p>
    <w:p w14:paraId="1F2A709D" w14:textId="77777777" w:rsidR="00F62A0D" w:rsidRDefault="00F62A0D" w:rsidP="00F62A0D">
      <w:pPr>
        <w:pStyle w:val="Listenabsatz"/>
        <w:numPr>
          <w:ilvl w:val="0"/>
          <w:numId w:val="32"/>
        </w:numPr>
        <w:tabs>
          <w:tab w:val="left" w:pos="851"/>
        </w:tabs>
        <w:suppressAutoHyphens/>
      </w:pPr>
      <w:r>
        <w:t xml:space="preserve">emit a </w:t>
      </w:r>
      <w:proofErr w:type="spellStart"/>
      <w:r>
        <w:rPr>
          <w:i/>
        </w:rPr>
        <w:t>ShortBeep</w:t>
      </w:r>
      <w:proofErr w:type="spellEnd"/>
      <w:r>
        <w:t xml:space="preserve"> via </w:t>
      </w:r>
      <w:r>
        <w:rPr>
          <w:i/>
        </w:rPr>
        <w:t>Buzzer</w:t>
      </w:r>
    </w:p>
    <w:p w14:paraId="3A2EEB7C" w14:textId="77777777" w:rsidR="00F62A0D" w:rsidRDefault="00F62A0D" w:rsidP="00F62A0D">
      <w:pPr>
        <w:pStyle w:val="Listenabsatz"/>
        <w:numPr>
          <w:ilvl w:val="0"/>
          <w:numId w:val="32"/>
        </w:numPr>
        <w:tabs>
          <w:tab w:val="left" w:pos="851"/>
        </w:tabs>
        <w:suppressAutoHyphens/>
      </w:pPr>
      <w:r>
        <w:t xml:space="preserve">start the time measurement for the </w:t>
      </w:r>
      <w:proofErr w:type="spellStart"/>
      <w:r>
        <w:rPr>
          <w:i/>
        </w:rPr>
        <w:t>FullLap</w:t>
      </w:r>
      <w:proofErr w:type="spellEnd"/>
    </w:p>
    <w:p w14:paraId="350CD395" w14:textId="77777777" w:rsidR="00F62A0D" w:rsidRDefault="00F62A0D" w:rsidP="00F62A0D">
      <w:pPr>
        <w:pStyle w:val="Listenabsatz"/>
        <w:tabs>
          <w:tab w:val="left" w:pos="851"/>
        </w:tabs>
        <w:rPr>
          <w:i/>
        </w:rPr>
      </w:pPr>
    </w:p>
    <w:p w14:paraId="481DC54F" w14:textId="77777777" w:rsidR="00F62A0D" w:rsidRDefault="00F62A0D" w:rsidP="00F62A0D">
      <w:pPr>
        <w:tabs>
          <w:tab w:val="left" w:pos="851"/>
        </w:tabs>
      </w:pPr>
    </w:p>
    <w:p w14:paraId="39273ACC" w14:textId="77777777" w:rsidR="00F62A0D" w:rsidRDefault="00F62A0D" w:rsidP="00F62A0D">
      <w:pPr>
        <w:pStyle w:val="berschrift3"/>
        <w:tabs>
          <w:tab w:val="clear" w:pos="567"/>
          <w:tab w:val="left" w:pos="851"/>
        </w:tabs>
      </w:pPr>
      <w:bookmarkStart w:id="55" w:name="_Toc163732038"/>
      <w:r>
        <w:t>During run</w:t>
      </w:r>
      <w:bookmarkEnd w:id="55"/>
    </w:p>
    <w:p w14:paraId="31076872" w14:textId="77777777" w:rsidR="00F62A0D" w:rsidRDefault="00F62A0D" w:rsidP="00F62A0D">
      <w:pPr>
        <w:tabs>
          <w:tab w:val="left" w:pos="851"/>
        </w:tabs>
      </w:pPr>
      <w:r>
        <w:t>3.1.2.1</w:t>
      </w:r>
      <w:r>
        <w:tab/>
        <w:t xml:space="preserve">If the </w:t>
      </w:r>
      <w:r>
        <w:rPr>
          <w:i/>
        </w:rPr>
        <w:t>Robot</w:t>
      </w:r>
      <w:r>
        <w:t xml:space="preserve"> does not complete a </w:t>
      </w:r>
      <w:proofErr w:type="spellStart"/>
      <w:r>
        <w:rPr>
          <w:i/>
        </w:rPr>
        <w:t>FullLap</w:t>
      </w:r>
      <w:proofErr w:type="spellEnd"/>
      <w:r>
        <w:t xml:space="preserve"> in less than 20s the </w:t>
      </w:r>
      <w:r>
        <w:rPr>
          <w:i/>
        </w:rPr>
        <w:t>Robot</w:t>
      </w:r>
      <w:r>
        <w:t xml:space="preserve"> shall go into the </w:t>
      </w:r>
      <w:r>
        <w:rPr>
          <w:i/>
        </w:rPr>
        <w:t>Error</w:t>
      </w:r>
      <w:r>
        <w:t xml:space="preserve"> </w:t>
      </w:r>
      <w:r>
        <w:rPr>
          <w:i/>
        </w:rPr>
        <w:t>State</w:t>
      </w:r>
    </w:p>
    <w:p w14:paraId="043EAA12" w14:textId="77777777" w:rsidR="00F62A0D" w:rsidRDefault="00F62A0D" w:rsidP="00F62A0D">
      <w:pPr>
        <w:tabs>
          <w:tab w:val="left" w:pos="851"/>
        </w:tabs>
      </w:pPr>
      <w:r>
        <w:t>3.1.2.2</w:t>
      </w:r>
      <w:r>
        <w:tab/>
        <w:t xml:space="preserve">If the </w:t>
      </w:r>
      <w:r>
        <w:rPr>
          <w:i/>
        </w:rPr>
        <w:t>Robot</w:t>
      </w:r>
      <w:r>
        <w:t xml:space="preserve"> leaves the </w:t>
      </w:r>
      <w:proofErr w:type="spellStart"/>
      <w:r>
        <w:rPr>
          <w:i/>
        </w:rPr>
        <w:t>GuideLine</w:t>
      </w:r>
      <w:proofErr w:type="spellEnd"/>
      <w:r>
        <w:t xml:space="preserve">, the </w:t>
      </w:r>
      <w:r>
        <w:rPr>
          <w:i/>
        </w:rPr>
        <w:t>Robot</w:t>
      </w:r>
      <w:r>
        <w:t xml:space="preserve"> shall </w:t>
      </w:r>
      <w:r>
        <w:rPr>
          <w:i/>
        </w:rPr>
        <w:t>Redetect</w:t>
      </w:r>
      <w:r>
        <w:t xml:space="preserve"> the </w:t>
      </w:r>
      <w:proofErr w:type="spellStart"/>
      <w:r>
        <w:rPr>
          <w:i/>
        </w:rPr>
        <w:t>GuideLine</w:t>
      </w:r>
      <w:proofErr w:type="spellEnd"/>
      <w:r>
        <w:t xml:space="preserve"> in 5s or less</w:t>
      </w:r>
    </w:p>
    <w:p w14:paraId="730F210B" w14:textId="77777777" w:rsidR="00F62A0D" w:rsidRDefault="00F62A0D" w:rsidP="00F62A0D">
      <w:pPr>
        <w:tabs>
          <w:tab w:val="left" w:pos="851"/>
        </w:tabs>
      </w:pPr>
      <w:r>
        <w:t>3.1.2.3</w:t>
      </w:r>
      <w:r>
        <w:tab/>
        <w:t xml:space="preserve">If the </w:t>
      </w:r>
      <w:r>
        <w:rPr>
          <w:i/>
        </w:rPr>
        <w:t>Robot</w:t>
      </w:r>
      <w:r>
        <w:t xml:space="preserve"> does not </w:t>
      </w:r>
      <w:r>
        <w:rPr>
          <w:i/>
        </w:rPr>
        <w:t>Redetect</w:t>
      </w:r>
      <w:r>
        <w:t xml:space="preserve"> the </w:t>
      </w:r>
      <w:proofErr w:type="spellStart"/>
      <w:r>
        <w:rPr>
          <w:i/>
        </w:rPr>
        <w:t>GuideLine</w:t>
      </w:r>
      <w:proofErr w:type="spellEnd"/>
      <w:r>
        <w:t xml:space="preserve"> in less than 5s the </w:t>
      </w:r>
      <w:r>
        <w:rPr>
          <w:i/>
        </w:rPr>
        <w:t>Robot</w:t>
      </w:r>
      <w:r>
        <w:t xml:space="preserve"> shall go into </w:t>
      </w:r>
      <w:r>
        <w:rPr>
          <w:i/>
        </w:rPr>
        <w:t>Error</w:t>
      </w:r>
      <w:r>
        <w:t xml:space="preserve"> </w:t>
      </w:r>
      <w:r>
        <w:rPr>
          <w:i/>
        </w:rPr>
        <w:t>State</w:t>
      </w:r>
    </w:p>
    <w:p w14:paraId="26739F27" w14:textId="77777777" w:rsidR="00F62A0D" w:rsidRDefault="00F62A0D" w:rsidP="00F62A0D">
      <w:pPr>
        <w:tabs>
          <w:tab w:val="left" w:pos="851"/>
        </w:tabs>
      </w:pPr>
      <w:r>
        <w:rPr>
          <w:i/>
        </w:rPr>
        <w:t xml:space="preserve">3.1.2.4 </w:t>
      </w:r>
      <w:r>
        <w:rPr>
          <w:i/>
        </w:rPr>
        <w:tab/>
        <w:t xml:space="preserve">If the Robot Redetects the </w:t>
      </w:r>
      <w:proofErr w:type="spellStart"/>
      <w:r>
        <w:rPr>
          <w:i/>
        </w:rPr>
        <w:t>GuideLine</w:t>
      </w:r>
      <w:proofErr w:type="spellEnd"/>
      <w:r>
        <w:rPr>
          <w:i/>
        </w:rPr>
        <w:t xml:space="preserve"> the Robot shall follow the </w:t>
      </w:r>
      <w:proofErr w:type="spellStart"/>
      <w:r>
        <w:rPr>
          <w:i/>
        </w:rPr>
        <w:t>GuideLine</w:t>
      </w:r>
      <w:proofErr w:type="spellEnd"/>
    </w:p>
    <w:p w14:paraId="3CAD7442" w14:textId="77777777" w:rsidR="00F62A0D" w:rsidRDefault="00F62A0D" w:rsidP="00F62A0D">
      <w:pPr>
        <w:tabs>
          <w:tab w:val="left" w:pos="851"/>
        </w:tabs>
      </w:pPr>
    </w:p>
    <w:p w14:paraId="6551E0B1" w14:textId="77777777" w:rsidR="00F62A0D" w:rsidRDefault="00F62A0D" w:rsidP="00F62A0D">
      <w:pPr>
        <w:pStyle w:val="berschrift3"/>
        <w:tabs>
          <w:tab w:val="clear" w:pos="567"/>
          <w:tab w:val="left" w:pos="851"/>
        </w:tabs>
      </w:pPr>
      <w:bookmarkStart w:id="56" w:name="_Toc163732039"/>
      <w:r>
        <w:t>After run</w:t>
      </w:r>
      <w:bookmarkEnd w:id="56"/>
    </w:p>
    <w:p w14:paraId="1125C28A" w14:textId="77777777" w:rsidR="00F62A0D" w:rsidRDefault="00F62A0D" w:rsidP="00F62A0D">
      <w:pPr>
        <w:tabs>
          <w:tab w:val="clear" w:pos="8930"/>
          <w:tab w:val="left" w:pos="851"/>
        </w:tabs>
      </w:pPr>
      <w:r>
        <w:t>3.1.3.1</w:t>
      </w:r>
      <w:r>
        <w:tab/>
        <w:t xml:space="preserve">The Robot shall enter the </w:t>
      </w:r>
      <w:proofErr w:type="spellStart"/>
      <w:r>
        <w:t>DisplayLapTime</w:t>
      </w:r>
      <w:proofErr w:type="spellEnd"/>
      <w:r>
        <w:t xml:space="preserve"> state when ALL of the following conditions are met</w:t>
      </w:r>
    </w:p>
    <w:p w14:paraId="70A4F29C" w14:textId="77777777" w:rsidR="00F62A0D" w:rsidRDefault="00F62A0D" w:rsidP="00F62A0D">
      <w:pPr>
        <w:numPr>
          <w:ilvl w:val="0"/>
          <w:numId w:val="36"/>
        </w:numPr>
        <w:tabs>
          <w:tab w:val="clear" w:pos="8930"/>
          <w:tab w:val="left" w:pos="851"/>
        </w:tabs>
        <w:suppressAutoHyphens/>
      </w:pPr>
      <w:r>
        <w:t xml:space="preserve">is in state </w:t>
      </w:r>
      <w:proofErr w:type="spellStart"/>
      <w:r>
        <w:t>DriveToFinish</w:t>
      </w:r>
      <w:proofErr w:type="spellEnd"/>
    </w:p>
    <w:p w14:paraId="02FC39A5" w14:textId="77777777" w:rsidR="00F62A0D" w:rsidRDefault="00F62A0D" w:rsidP="00F62A0D">
      <w:pPr>
        <w:numPr>
          <w:ilvl w:val="0"/>
          <w:numId w:val="36"/>
        </w:numPr>
        <w:tabs>
          <w:tab w:val="clear" w:pos="8930"/>
          <w:tab w:val="left" w:pos="851"/>
        </w:tabs>
        <w:suppressAutoHyphens/>
      </w:pPr>
      <w:r>
        <w:t xml:space="preserve">detects the </w:t>
      </w:r>
      <w:proofErr w:type="spellStart"/>
      <w:r>
        <w:t>StatrtFinishLine</w:t>
      </w:r>
      <w:proofErr w:type="spellEnd"/>
    </w:p>
    <w:p w14:paraId="213C22DE" w14:textId="77777777" w:rsidR="00F62A0D" w:rsidRDefault="00F62A0D" w:rsidP="00F62A0D">
      <w:pPr>
        <w:tabs>
          <w:tab w:val="left" w:pos="851"/>
        </w:tabs>
        <w:ind w:left="851" w:hanging="851"/>
      </w:pPr>
      <w:r>
        <w:t>3.1.3.2</w:t>
      </w:r>
      <w:r>
        <w:tab/>
        <w:t xml:space="preserve">If the </w:t>
      </w:r>
      <w:r>
        <w:rPr>
          <w:i/>
        </w:rPr>
        <w:t>Robot</w:t>
      </w:r>
      <w:r>
        <w:t xml:space="preserve"> </w:t>
      </w:r>
      <w:r>
        <w:rPr>
          <w:i/>
        </w:rPr>
        <w:t xml:space="preserve">enter the </w:t>
      </w:r>
      <w:proofErr w:type="spellStart"/>
      <w:r>
        <w:rPr>
          <w:i/>
        </w:rPr>
        <w:t>DisplayLapTime</w:t>
      </w:r>
      <w:proofErr w:type="spellEnd"/>
      <w:r>
        <w:rPr>
          <w:i/>
        </w:rPr>
        <w:t xml:space="preserve"> state</w:t>
      </w:r>
      <w:r>
        <w:t xml:space="preserve"> the </w:t>
      </w:r>
      <w:r>
        <w:rPr>
          <w:i/>
        </w:rPr>
        <w:t>Robot</w:t>
      </w:r>
      <w:r>
        <w:t xml:space="preserve"> shall do ALL of the following steps in the given order</w:t>
      </w:r>
    </w:p>
    <w:p w14:paraId="1B1273C6" w14:textId="77777777" w:rsidR="00F62A0D" w:rsidRDefault="00F62A0D" w:rsidP="00F62A0D">
      <w:pPr>
        <w:pStyle w:val="Listenabsatz"/>
        <w:numPr>
          <w:ilvl w:val="0"/>
          <w:numId w:val="33"/>
        </w:numPr>
        <w:tabs>
          <w:tab w:val="left" w:pos="851"/>
        </w:tabs>
        <w:suppressAutoHyphens/>
      </w:pPr>
      <w:r>
        <w:t xml:space="preserve">end the time measurement for the </w:t>
      </w:r>
      <w:proofErr w:type="spellStart"/>
      <w:r>
        <w:rPr>
          <w:i/>
        </w:rPr>
        <w:t>FullLap</w:t>
      </w:r>
      <w:proofErr w:type="spellEnd"/>
    </w:p>
    <w:p w14:paraId="2DF0243C" w14:textId="77777777" w:rsidR="00F62A0D" w:rsidRDefault="00F62A0D" w:rsidP="00F62A0D">
      <w:pPr>
        <w:pStyle w:val="Listenabsatz"/>
        <w:numPr>
          <w:ilvl w:val="0"/>
          <w:numId w:val="33"/>
        </w:numPr>
        <w:tabs>
          <w:tab w:val="left" w:pos="851"/>
        </w:tabs>
        <w:suppressAutoHyphens/>
      </w:pPr>
      <w:r>
        <w:t xml:space="preserve">go to </w:t>
      </w:r>
      <w:proofErr w:type="spellStart"/>
      <w:r>
        <w:rPr>
          <w:i/>
        </w:rPr>
        <w:t>FullStop</w:t>
      </w:r>
      <w:proofErr w:type="spellEnd"/>
    </w:p>
    <w:p w14:paraId="70AAD933" w14:textId="77777777" w:rsidR="00F62A0D" w:rsidRDefault="00F62A0D" w:rsidP="00F62A0D">
      <w:pPr>
        <w:pStyle w:val="Listenabsatz"/>
        <w:numPr>
          <w:ilvl w:val="0"/>
          <w:numId w:val="33"/>
        </w:numPr>
        <w:tabs>
          <w:tab w:val="left" w:pos="851"/>
        </w:tabs>
        <w:suppressAutoHyphens/>
      </w:pPr>
      <w:r>
        <w:t xml:space="preserve">emit a </w:t>
      </w:r>
      <w:proofErr w:type="spellStart"/>
      <w:r>
        <w:rPr>
          <w:i/>
        </w:rPr>
        <w:t>ShortBeep</w:t>
      </w:r>
      <w:proofErr w:type="spellEnd"/>
      <w:r>
        <w:t xml:space="preserve"> via </w:t>
      </w:r>
      <w:r>
        <w:rPr>
          <w:i/>
        </w:rPr>
        <w:t>Buzzer</w:t>
      </w:r>
    </w:p>
    <w:p w14:paraId="655B7DB3" w14:textId="77777777" w:rsidR="00F62A0D" w:rsidRDefault="00F62A0D" w:rsidP="00F62A0D">
      <w:pPr>
        <w:pStyle w:val="Listenabsatz"/>
        <w:numPr>
          <w:ilvl w:val="0"/>
          <w:numId w:val="33"/>
        </w:numPr>
        <w:tabs>
          <w:tab w:val="left" w:pos="851"/>
        </w:tabs>
        <w:suppressAutoHyphens/>
      </w:pPr>
      <w:r>
        <w:t xml:space="preserve">display the measured time for the </w:t>
      </w:r>
      <w:proofErr w:type="spellStart"/>
      <w:r>
        <w:rPr>
          <w:i/>
        </w:rPr>
        <w:t>FullLap</w:t>
      </w:r>
      <w:proofErr w:type="spellEnd"/>
      <w:r>
        <w:t xml:space="preserve"> on the </w:t>
      </w:r>
      <w:proofErr w:type="spellStart"/>
      <w:r>
        <w:rPr>
          <w:i/>
        </w:rPr>
        <w:t>OledDisplay</w:t>
      </w:r>
      <w:proofErr w:type="spellEnd"/>
      <w:r>
        <w:br w:type="page"/>
      </w:r>
    </w:p>
    <w:p w14:paraId="408505D6" w14:textId="77777777" w:rsidR="00F62A0D" w:rsidRDefault="00F62A0D" w:rsidP="00F62A0D">
      <w:pPr>
        <w:pStyle w:val="berschrift3"/>
        <w:tabs>
          <w:tab w:val="clear" w:pos="567"/>
          <w:tab w:val="left" w:pos="851"/>
        </w:tabs>
        <w:spacing w:before="0"/>
      </w:pPr>
      <w:bookmarkStart w:id="57" w:name="_Toc163732040"/>
      <w:r>
        <w:lastRenderedPageBreak/>
        <w:t>Others</w:t>
      </w:r>
      <w:bookmarkEnd w:id="57"/>
    </w:p>
    <w:p w14:paraId="4A3DB949" w14:textId="77777777" w:rsidR="00F62A0D" w:rsidRDefault="00F62A0D" w:rsidP="00F62A0D">
      <w:pPr>
        <w:tabs>
          <w:tab w:val="left" w:pos="851"/>
        </w:tabs>
      </w:pPr>
      <w:r>
        <w:t>3.1.4.1</w:t>
      </w:r>
      <w:r>
        <w:tab/>
        <w:t xml:space="preserve">If the </w:t>
      </w:r>
      <w:r>
        <w:rPr>
          <w:i/>
        </w:rPr>
        <w:t>Robot</w:t>
      </w:r>
      <w:r>
        <w:t xml:space="preserve"> goes into the </w:t>
      </w:r>
      <w:r>
        <w:rPr>
          <w:i/>
        </w:rPr>
        <w:t>Error</w:t>
      </w:r>
      <w:r>
        <w:t xml:space="preserve"> </w:t>
      </w:r>
      <w:r>
        <w:rPr>
          <w:i/>
        </w:rPr>
        <w:t>State</w:t>
      </w:r>
      <w:r>
        <w:t xml:space="preserve"> the </w:t>
      </w:r>
      <w:r>
        <w:rPr>
          <w:i/>
        </w:rPr>
        <w:t>Robot</w:t>
      </w:r>
      <w:r>
        <w:t xml:space="preserve"> shall do the following steps in order</w:t>
      </w:r>
    </w:p>
    <w:p w14:paraId="3CF9F77E" w14:textId="77777777" w:rsidR="00F62A0D" w:rsidRDefault="00F62A0D" w:rsidP="00F62A0D">
      <w:pPr>
        <w:pStyle w:val="Listenabsatz"/>
        <w:numPr>
          <w:ilvl w:val="0"/>
          <w:numId w:val="38"/>
        </w:numPr>
        <w:tabs>
          <w:tab w:val="left" w:pos="851"/>
        </w:tabs>
        <w:suppressAutoHyphens/>
      </w:pPr>
      <w:r>
        <w:t xml:space="preserve">Go to </w:t>
      </w:r>
      <w:proofErr w:type="spellStart"/>
      <w:r>
        <w:rPr>
          <w:i/>
        </w:rPr>
        <w:t>FullStop</w:t>
      </w:r>
      <w:proofErr w:type="spellEnd"/>
    </w:p>
    <w:p w14:paraId="5C986BAC" w14:textId="77777777" w:rsidR="00F62A0D" w:rsidRDefault="00F62A0D" w:rsidP="00F62A0D">
      <w:pPr>
        <w:pStyle w:val="Listenabsatz"/>
        <w:numPr>
          <w:ilvl w:val="0"/>
          <w:numId w:val="38"/>
        </w:numPr>
        <w:tabs>
          <w:tab w:val="left" w:pos="851"/>
        </w:tabs>
        <w:suppressAutoHyphens/>
      </w:pPr>
      <w:r>
        <w:t xml:space="preserve">emit an </w:t>
      </w:r>
      <w:proofErr w:type="spellStart"/>
      <w:r>
        <w:rPr>
          <w:i/>
        </w:rPr>
        <w:t>AlarmSignal</w:t>
      </w:r>
      <w:proofErr w:type="spellEnd"/>
      <w:r>
        <w:t xml:space="preserve"> via </w:t>
      </w:r>
      <w:r>
        <w:rPr>
          <w:i/>
        </w:rPr>
        <w:t>Buzzer</w:t>
      </w:r>
    </w:p>
    <w:p w14:paraId="5E678996" w14:textId="77777777" w:rsidR="00F62A0D" w:rsidRDefault="00F62A0D" w:rsidP="00F62A0D">
      <w:pPr>
        <w:pStyle w:val="Listenabsatz"/>
        <w:numPr>
          <w:ilvl w:val="0"/>
          <w:numId w:val="38"/>
        </w:numPr>
        <w:tabs>
          <w:tab w:val="left" w:pos="851"/>
        </w:tabs>
        <w:suppressAutoHyphens/>
      </w:pPr>
      <w:r>
        <w:t xml:space="preserve">display the error reason on the </w:t>
      </w:r>
      <w:proofErr w:type="spellStart"/>
      <w:r>
        <w:rPr>
          <w:i/>
        </w:rPr>
        <w:t>OledDisplay</w:t>
      </w:r>
      <w:proofErr w:type="spellEnd"/>
    </w:p>
    <w:p w14:paraId="4516331B" w14:textId="77777777" w:rsidR="00F62A0D" w:rsidRDefault="00F62A0D" w:rsidP="00F62A0D">
      <w:pPr>
        <w:tabs>
          <w:tab w:val="left" w:pos="851"/>
        </w:tabs>
      </w:pPr>
      <w:r>
        <w:t>3..1.4.2</w:t>
      </w:r>
      <w:r>
        <w:tab/>
        <w:t xml:space="preserve">Upon releasing the </w:t>
      </w:r>
      <w:proofErr w:type="spellStart"/>
      <w:r>
        <w:rPr>
          <w:i/>
        </w:rPr>
        <w:t>ResetButton</w:t>
      </w:r>
      <w:proofErr w:type="spellEnd"/>
      <w:r>
        <w:t xml:space="preserve"> the </w:t>
      </w:r>
      <w:r>
        <w:rPr>
          <w:i/>
        </w:rPr>
        <w:t>Robot</w:t>
      </w:r>
      <w:r>
        <w:t xml:space="preserve"> shall enter the </w:t>
      </w:r>
      <w:proofErr w:type="spellStart"/>
      <w:r>
        <w:t>PoweredOn</w:t>
      </w:r>
      <w:proofErr w:type="spellEnd"/>
      <w:r>
        <w:t xml:space="preserve"> state</w:t>
      </w:r>
    </w:p>
    <w:p w14:paraId="7FB3770F" w14:textId="77777777" w:rsidR="00F62A0D" w:rsidRDefault="00F62A0D" w:rsidP="00F62A0D">
      <w:pPr>
        <w:tabs>
          <w:tab w:val="left" w:pos="851"/>
        </w:tabs>
      </w:pPr>
      <w:r>
        <w:t>3.1.4.3</w:t>
      </w:r>
      <w:r>
        <w:tab/>
        <w:t xml:space="preserve">Upon releasing the </w:t>
      </w:r>
      <w:proofErr w:type="spellStart"/>
      <w:r>
        <w:rPr>
          <w:i/>
        </w:rPr>
        <w:t>CalibrateButton</w:t>
      </w:r>
      <w:proofErr w:type="spellEnd"/>
      <w:r>
        <w:t xml:space="preserve"> the </w:t>
      </w:r>
      <w:r>
        <w:rPr>
          <w:i/>
        </w:rPr>
        <w:t>Robot</w:t>
      </w:r>
      <w:r>
        <w:t xml:space="preserve"> shall do ALL of the following steps</w:t>
      </w:r>
    </w:p>
    <w:p w14:paraId="22EB7C01" w14:textId="77777777" w:rsidR="00F62A0D" w:rsidRDefault="00F62A0D" w:rsidP="00F62A0D">
      <w:pPr>
        <w:pStyle w:val="Listenabsatz"/>
        <w:numPr>
          <w:ilvl w:val="0"/>
          <w:numId w:val="39"/>
        </w:numPr>
        <w:tabs>
          <w:tab w:val="left" w:pos="851"/>
        </w:tabs>
        <w:suppressAutoHyphens/>
        <w:rPr>
          <w:i/>
        </w:rPr>
      </w:pPr>
      <w:r>
        <w:t xml:space="preserve">calibrate the </w:t>
      </w:r>
      <w:r>
        <w:rPr>
          <w:i/>
        </w:rPr>
        <w:t xml:space="preserve">LineSensors </w:t>
      </w:r>
    </w:p>
    <w:p w14:paraId="3F00E816" w14:textId="77777777" w:rsidR="00F62A0D" w:rsidRDefault="00F62A0D" w:rsidP="00F62A0D">
      <w:pPr>
        <w:pStyle w:val="Listenabsatz"/>
        <w:numPr>
          <w:ilvl w:val="0"/>
          <w:numId w:val="39"/>
        </w:numPr>
        <w:tabs>
          <w:tab w:val="left" w:pos="851"/>
        </w:tabs>
        <w:suppressAutoHyphens/>
      </w:pPr>
      <w:r>
        <w:t xml:space="preserve">display the </w:t>
      </w:r>
      <w:proofErr w:type="spellStart"/>
      <w:r>
        <w:rPr>
          <w:i/>
        </w:rPr>
        <w:t>TeamName</w:t>
      </w:r>
      <w:proofErr w:type="spellEnd"/>
      <w:r>
        <w:t xml:space="preserve"> on the </w:t>
      </w:r>
      <w:proofErr w:type="spellStart"/>
      <w:r>
        <w:rPr>
          <w:i/>
        </w:rPr>
        <w:t>OledDisplay</w:t>
      </w:r>
      <w:proofErr w:type="spellEnd"/>
      <w:r>
        <w:t xml:space="preserve"> for at least 2s</w:t>
      </w:r>
    </w:p>
    <w:p w14:paraId="20D476E6" w14:textId="77777777" w:rsidR="00F62A0D" w:rsidRDefault="00F62A0D" w:rsidP="00F62A0D">
      <w:pPr>
        <w:tabs>
          <w:tab w:val="left" w:pos="851"/>
        </w:tabs>
      </w:pPr>
      <w:r>
        <w:t>3.1.4.4</w:t>
      </w:r>
      <w:r>
        <w:tab/>
        <w:t xml:space="preserve">Upon releasing the </w:t>
      </w:r>
      <w:proofErr w:type="spellStart"/>
      <w:r>
        <w:rPr>
          <w:i/>
        </w:rPr>
        <w:t>ParamButton</w:t>
      </w:r>
      <w:proofErr w:type="spellEnd"/>
      <w:r>
        <w:t xml:space="preserve"> the Robot shall do ALL of the following</w:t>
      </w:r>
    </w:p>
    <w:p w14:paraId="11E22668" w14:textId="77777777" w:rsidR="00F62A0D" w:rsidRDefault="00F62A0D" w:rsidP="00F62A0D">
      <w:pPr>
        <w:pStyle w:val="Listenabsatz"/>
        <w:numPr>
          <w:ilvl w:val="0"/>
          <w:numId w:val="40"/>
        </w:numPr>
        <w:suppressAutoHyphens/>
      </w:pPr>
      <w:r>
        <w:t xml:space="preserve">activate the next </w:t>
      </w:r>
      <w:proofErr w:type="spellStart"/>
      <w:r>
        <w:t>ParameterSet</w:t>
      </w:r>
      <w:proofErr w:type="spellEnd"/>
    </w:p>
    <w:p w14:paraId="2BE816E2" w14:textId="77777777" w:rsidR="00F62A0D" w:rsidRDefault="00F62A0D" w:rsidP="00F62A0D">
      <w:pPr>
        <w:pStyle w:val="Listenabsatz"/>
        <w:numPr>
          <w:ilvl w:val="0"/>
          <w:numId w:val="40"/>
        </w:numPr>
        <w:suppressAutoHyphens/>
      </w:pPr>
      <w:r>
        <w:t xml:space="preserve">display the active </w:t>
      </w:r>
      <w:proofErr w:type="spellStart"/>
      <w:r>
        <w:t>ParameterSet</w:t>
      </w:r>
      <w:proofErr w:type="spellEnd"/>
      <w:r>
        <w:t xml:space="preserve"> on the </w:t>
      </w:r>
      <w:proofErr w:type="spellStart"/>
      <w:r>
        <w:t>OledDisplay</w:t>
      </w:r>
      <w:proofErr w:type="spellEnd"/>
    </w:p>
    <w:p w14:paraId="01C2B14D" w14:textId="77777777" w:rsidR="00F62A0D" w:rsidRDefault="00F62A0D" w:rsidP="00F62A0D">
      <w:pPr>
        <w:pStyle w:val="Listenabsatz"/>
        <w:numPr>
          <w:ilvl w:val="0"/>
          <w:numId w:val="40"/>
        </w:numPr>
        <w:suppressAutoHyphens/>
      </w:pPr>
      <w:r>
        <w:t xml:space="preserve">enter the </w:t>
      </w:r>
      <w:proofErr w:type="spellStart"/>
      <w:r>
        <w:t>ReadyToDriveState</w:t>
      </w:r>
      <w:proofErr w:type="spellEnd"/>
    </w:p>
    <w:p w14:paraId="2518783E" w14:textId="77777777" w:rsidR="00F62A0D" w:rsidRDefault="00F62A0D" w:rsidP="00F62A0D">
      <w:pPr>
        <w:tabs>
          <w:tab w:val="left" w:pos="851"/>
        </w:tabs>
      </w:pPr>
    </w:p>
    <w:p w14:paraId="36C9AEE1" w14:textId="77777777" w:rsidR="00F62A0D" w:rsidRDefault="00F62A0D" w:rsidP="00F62A0D">
      <w:pPr>
        <w:pStyle w:val="berschrift2"/>
      </w:pPr>
      <w:r>
        <w:t xml:space="preserve"> </w:t>
      </w:r>
      <w:bookmarkStart w:id="58" w:name="_Toc163732041"/>
      <w:r>
        <w:t>Non-Functional Requirements</w:t>
      </w:r>
      <w:bookmarkEnd w:id="58"/>
      <w:r>
        <w:t xml:space="preserve"> </w:t>
      </w:r>
    </w:p>
    <w:p w14:paraId="7246BBBC" w14:textId="77777777" w:rsidR="00F62A0D" w:rsidRDefault="00F62A0D" w:rsidP="00F62A0D">
      <w:pPr>
        <w:tabs>
          <w:tab w:val="left" w:pos="851"/>
        </w:tabs>
      </w:pPr>
      <w:r>
        <w:t>3.2.1</w:t>
      </w:r>
      <w:r>
        <w:tab/>
        <w:t>The software shall be hardware independent</w:t>
      </w:r>
    </w:p>
    <w:p w14:paraId="1E9D1EE0" w14:textId="77777777" w:rsidR="00F62A0D" w:rsidRDefault="00F62A0D" w:rsidP="00F62A0D">
      <w:pPr>
        <w:tabs>
          <w:tab w:val="left" w:pos="851"/>
        </w:tabs>
      </w:pPr>
      <w:r>
        <w:t>3.2.2</w:t>
      </w:r>
      <w:r>
        <w:tab/>
        <w:t>The programmer shall write the software in the programming language C</w:t>
      </w:r>
    </w:p>
    <w:p w14:paraId="0CB6295B" w14:textId="77777777" w:rsidR="00F62A0D" w:rsidRDefault="00F62A0D" w:rsidP="00F62A0D">
      <w:pPr>
        <w:tabs>
          <w:tab w:val="left" w:pos="851"/>
        </w:tabs>
      </w:pPr>
      <w:r>
        <w:t>3.2.3</w:t>
      </w:r>
      <w:r>
        <w:tab/>
        <w:t xml:space="preserve">The </w:t>
      </w:r>
      <w:r>
        <w:rPr>
          <w:i/>
        </w:rPr>
        <w:t>Robot</w:t>
      </w:r>
      <w:r>
        <w:t xml:space="preserve"> shall run during daytime- or </w:t>
      </w:r>
      <w:proofErr w:type="spellStart"/>
      <w:r>
        <w:t>officelight</w:t>
      </w:r>
      <w:proofErr w:type="spellEnd"/>
      <w:r>
        <w:t xml:space="preserve"> conditions</w:t>
      </w:r>
    </w:p>
    <w:p w14:paraId="435D4174" w14:textId="77777777" w:rsidR="00F62A0D" w:rsidRDefault="00F62A0D" w:rsidP="00F62A0D">
      <w:pPr>
        <w:tabs>
          <w:tab w:val="left" w:pos="851"/>
        </w:tabs>
        <w:rPr>
          <w:i/>
        </w:rPr>
      </w:pPr>
      <w:r>
        <w:t>3.2.4</w:t>
      </w:r>
      <w:r>
        <w:tab/>
        <w:t xml:space="preserve">The </w:t>
      </w:r>
      <w:r>
        <w:rPr>
          <w:i/>
        </w:rPr>
        <w:t>Robot</w:t>
      </w:r>
      <w:r>
        <w:t xml:space="preserve"> shall start the competition on the </w:t>
      </w:r>
      <w:proofErr w:type="spellStart"/>
      <w:r>
        <w:rPr>
          <w:i/>
        </w:rPr>
        <w:t>GuideLine</w:t>
      </w:r>
      <w:proofErr w:type="spellEnd"/>
    </w:p>
    <w:p w14:paraId="6BA4DE39" w14:textId="77777777" w:rsidR="00F62A0D" w:rsidRDefault="00F62A0D" w:rsidP="00F62A0D">
      <w:pPr>
        <w:tabs>
          <w:tab w:val="left" w:pos="851"/>
        </w:tabs>
      </w:pPr>
      <w:r>
        <w:t>3.2.5</w:t>
      </w:r>
      <w:r>
        <w:tab/>
        <w:t xml:space="preserve">The </w:t>
      </w:r>
      <w:r>
        <w:rPr>
          <w:i/>
        </w:rPr>
        <w:t>Robot</w:t>
      </w:r>
      <w:r>
        <w:t xml:space="preserve"> shall be powered on when it is positioned on the </w:t>
      </w:r>
      <w:proofErr w:type="spellStart"/>
      <w:r>
        <w:rPr>
          <w:i/>
        </w:rPr>
        <w:t>GuideLine</w:t>
      </w:r>
      <w:proofErr w:type="spellEnd"/>
    </w:p>
    <w:p w14:paraId="2EEE1DCE" w14:textId="77777777" w:rsidR="00F62A0D" w:rsidRDefault="00F62A0D" w:rsidP="00F62A0D">
      <w:pPr>
        <w:tabs>
          <w:tab w:val="left" w:pos="851"/>
        </w:tabs>
      </w:pPr>
      <w:r>
        <w:t>3.2.6</w:t>
      </w:r>
      <w:r>
        <w:tab/>
        <w:t>The software shall at most use 80% of the available flash memory</w:t>
      </w:r>
    </w:p>
    <w:p w14:paraId="7FFA2D4A" w14:textId="77777777" w:rsidR="00F62A0D" w:rsidRDefault="00F62A0D" w:rsidP="00F62A0D">
      <w:pPr>
        <w:tabs>
          <w:tab w:val="left" w:pos="851"/>
        </w:tabs>
        <w:rPr>
          <w:lang w:eastAsia="de-DE"/>
        </w:rPr>
      </w:pPr>
      <w:r>
        <w:t>3.2.7</w:t>
      </w:r>
      <w:r>
        <w:tab/>
        <w:t xml:space="preserve">The dimensions of the </w:t>
      </w:r>
      <w:proofErr w:type="spellStart"/>
      <w:r>
        <w:rPr>
          <w:i/>
        </w:rPr>
        <w:t>GuideLine</w:t>
      </w:r>
      <w:proofErr w:type="spellEnd"/>
      <w:r>
        <w:t xml:space="preserve"> AND the </w:t>
      </w:r>
      <w:proofErr w:type="spellStart"/>
      <w:r>
        <w:rPr>
          <w:i/>
        </w:rPr>
        <w:t>StartFinishLine</w:t>
      </w:r>
      <w:proofErr w:type="spellEnd"/>
      <w:r>
        <w:t xml:space="preserve"> are defined in the </w:t>
      </w:r>
      <w:proofErr w:type="spellStart"/>
      <w:r>
        <w:rPr>
          <w:lang w:eastAsia="de-DE"/>
        </w:rPr>
        <w:t>SpecificationSheet</w:t>
      </w:r>
      <w:proofErr w:type="spellEnd"/>
      <w:r>
        <w:rPr>
          <w:vertAlign w:val="superscript"/>
          <w:lang w:eastAsia="de-DE"/>
        </w:rPr>
        <w:t>[1]</w:t>
      </w:r>
    </w:p>
    <w:p w14:paraId="3BA87EB2" w14:textId="77777777" w:rsidR="00F62A0D" w:rsidRDefault="00F62A0D" w:rsidP="00F62A0D">
      <w:pPr>
        <w:tabs>
          <w:tab w:val="left" w:pos="851"/>
        </w:tabs>
        <w:ind w:left="851" w:hanging="851"/>
      </w:pPr>
      <w:r>
        <w:rPr>
          <w:lang w:eastAsia="de-DE"/>
        </w:rPr>
        <w:t>3.2.8</w:t>
      </w:r>
      <w:r>
        <w:tab/>
      </w:r>
      <w:r>
        <w:rPr>
          <w:lang w:eastAsia="de-DE"/>
        </w:rPr>
        <w:t xml:space="preserve">The </w:t>
      </w:r>
      <w:r>
        <w:rPr>
          <w:i/>
          <w:lang w:eastAsia="de-DE"/>
        </w:rPr>
        <w:t>Robot</w:t>
      </w:r>
      <w:r>
        <w:rPr>
          <w:lang w:eastAsia="de-DE"/>
        </w:rPr>
        <w:t xml:space="preserve"> shall be placed on the </w:t>
      </w:r>
      <w:proofErr w:type="spellStart"/>
      <w:r>
        <w:rPr>
          <w:i/>
          <w:lang w:eastAsia="de-DE"/>
        </w:rPr>
        <w:t>GuideLine</w:t>
      </w:r>
      <w:proofErr w:type="spellEnd"/>
      <w:r>
        <w:rPr>
          <w:lang w:eastAsia="de-DE"/>
        </w:rPr>
        <w:t xml:space="preserve"> of the </w:t>
      </w:r>
      <w:proofErr w:type="spellStart"/>
      <w:r>
        <w:rPr>
          <w:i/>
          <w:lang w:eastAsia="de-DE"/>
        </w:rPr>
        <w:t>PlayField</w:t>
      </w:r>
      <w:proofErr w:type="spellEnd"/>
      <w:r>
        <w:rPr>
          <w:lang w:eastAsia="de-DE"/>
        </w:rPr>
        <w:t xml:space="preserve"> with a minimum distance of 1cm in from the </w:t>
      </w:r>
      <w:proofErr w:type="spellStart"/>
      <w:r>
        <w:rPr>
          <w:i/>
          <w:lang w:eastAsia="de-DE"/>
        </w:rPr>
        <w:t>StartFinishLine</w:t>
      </w:r>
      <w:proofErr w:type="spellEnd"/>
    </w:p>
    <w:p w14:paraId="519B769B" w14:textId="77777777" w:rsidR="00691604" w:rsidRPr="00691604" w:rsidRDefault="00691604" w:rsidP="00F62A0D">
      <w:pPr>
        <w:tabs>
          <w:tab w:val="clear" w:pos="8930"/>
        </w:tabs>
        <w:spacing w:after="160" w:line="259" w:lineRule="auto"/>
        <w:jc w:val="left"/>
      </w:pPr>
    </w:p>
    <w:sectPr w:rsidR="00691604" w:rsidRPr="00691604" w:rsidSect="00127772">
      <w:headerReference w:type="default" r:id="rId13"/>
      <w:footerReference w:type="default" r:id="rId14"/>
      <w:pgSz w:w="11906" w:h="16838" w:code="9"/>
      <w:pgMar w:top="2835" w:right="1134" w:bottom="1134" w:left="1134"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B6938" w14:textId="77777777" w:rsidR="00A14718" w:rsidRDefault="00A14718" w:rsidP="00093C94">
      <w:pPr>
        <w:spacing w:after="0" w:line="240" w:lineRule="auto"/>
      </w:pPr>
      <w:r>
        <w:separator/>
      </w:r>
    </w:p>
  </w:endnote>
  <w:endnote w:type="continuationSeparator" w:id="0">
    <w:p w14:paraId="48ED9DB8" w14:textId="77777777" w:rsidR="00A14718" w:rsidRDefault="00A14718" w:rsidP="00093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17EA2" w14:textId="77777777" w:rsidR="00335283" w:rsidRDefault="003F13E9">
    <w:pPr>
      <w:pStyle w:val="Fuzeile"/>
    </w:pPr>
    <w:r>
      <w:rPr>
        <w:noProof/>
        <w:lang w:val="de-DE" w:eastAsia="de-DE"/>
      </w:rPr>
      <mc:AlternateContent>
        <mc:Choice Requires="wps">
          <w:drawing>
            <wp:anchor distT="45720" distB="45720" distL="114300" distR="114300" simplePos="0" relativeHeight="251675648" behindDoc="0" locked="0" layoutInCell="1" allowOverlap="1" wp14:anchorId="6B909605" wp14:editId="24D828F7">
              <wp:simplePos x="0" y="0"/>
              <wp:positionH relativeFrom="rightMargin">
                <wp:posOffset>-719728</wp:posOffset>
              </wp:positionH>
              <wp:positionV relativeFrom="paragraph">
                <wp:posOffset>68126</wp:posOffset>
              </wp:positionV>
              <wp:extent cx="615043" cy="1404620"/>
              <wp:effectExtent l="0" t="0" r="1397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09605" id="_x0000_t202" coordsize="21600,21600" o:spt="202" path="m,l,21600r21600,l21600,xe">
              <v:stroke joinstyle="miter"/>
              <v:path gradientshapeok="t" o:connecttype="rect"/>
            </v:shapetype>
            <v:shape id="_x0000_s1029" type="#_x0000_t202" style="position:absolute;left:0;text-align:left;margin-left:-56.65pt;margin-top:5.35pt;width:48.45pt;height:110.6pt;z-index:251675648;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" filled="f" stroked="f">
              <v:textbox style="mso-fit-shape-to-text:t" inset="0,0,0,0">
                <w:txbxContent>
                  <w:p w14:paraId="582208EF" w14:textId="77777777" w:rsidR="003F13E9" w:rsidRDefault="003F13E9" w:rsidP="003F13E9">
                    <w:pPr>
                      <w:pStyle w:val="Fuzeile"/>
                    </w:pPr>
                    <w:proofErr w:type="spellStart"/>
                    <w:r w:rsidRPr="00737E0A">
                      <w:t>Seite</w:t>
                    </w:r>
                    <w:proofErr w:type="spellEnd"/>
                    <w:r>
                      <w:t>:</w:t>
                    </w:r>
                  </w:p>
                  <w:p w14:paraId="2CBD8ED8" w14:textId="77777777" w:rsidR="003F13E9" w:rsidRDefault="003F13E9"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6B492F">
                      <w:rPr>
                        <w:noProof/>
                      </w:rPr>
                      <w:t>2</w:t>
                    </w:r>
                    <w:r w:rsidRPr="00737E0A">
                      <w:fldChar w:fldCharType="end"/>
                    </w:r>
                    <w:r w:rsidRPr="00737E0A">
                      <w:t xml:space="preserve"> von </w:t>
                    </w:r>
                    <w:r w:rsidR="00147483">
                      <w:rPr>
                        <w:noProof/>
                      </w:rPr>
                      <w:fldChar w:fldCharType="begin"/>
                    </w:r>
                    <w:r w:rsidR="00147483">
                      <w:rPr>
                        <w:noProof/>
                      </w:rPr>
                      <w:instrText xml:space="preserve"> NUMPAGES  </w:instrText>
                    </w:r>
                    <w:r w:rsidR="00147483">
                      <w:rPr>
                        <w:noProof/>
                      </w:rPr>
                      <w:fldChar w:fldCharType="separate"/>
                    </w:r>
                    <w:r w:rsidR="00B52428">
                      <w:rPr>
                        <w:noProof/>
                      </w:rPr>
                      <w:t>2</w:t>
                    </w:r>
                    <w:r w:rsidR="00147483">
                      <w:rPr>
                        <w:noProof/>
                      </w:rPr>
                      <w:fldChar w:fldCharType="end"/>
                    </w:r>
                  </w:p>
                </w:txbxContent>
              </v:textbox>
              <w10:wrap anchorx="margin"/>
            </v:shape>
          </w:pict>
        </mc:Fallback>
      </mc:AlternateContent>
    </w:r>
    <w:r w:rsidR="00335283">
      <w:rPr>
        <w:sz w:val="10"/>
      </w:rPr>
      <w:t>F002DVC1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B91F65" w14:paraId="6D39B965" w14:textId="77777777" w:rsidTr="00D477C2">
      <w:tc>
        <w:tcPr>
          <w:tcW w:w="4390" w:type="dxa"/>
        </w:tcPr>
        <w:p w14:paraId="2573EAF7" w14:textId="77777777" w:rsidR="00B91F65" w:rsidRPr="00DC6D07" w:rsidRDefault="00B91F65" w:rsidP="00D477C2">
          <w:pPr>
            <w:pStyle w:val="Fuzeile"/>
            <w:rPr>
              <w:lang w:val="de-DE"/>
            </w:rPr>
          </w:pPr>
          <w:proofErr w:type="spellStart"/>
          <w:r w:rsidRPr="00DC6D07">
            <w:rPr>
              <w:lang w:val="de-DE"/>
            </w:rPr>
            <w:t>Dok</w:t>
          </w:r>
          <w:proofErr w:type="spellEnd"/>
          <w:r w:rsidRPr="00DC6D07">
            <w:rPr>
              <w:lang w:val="de-DE"/>
            </w:rPr>
            <w:t>.-Nummer:</w:t>
          </w:r>
        </w:p>
        <w:p w14:paraId="6B09BE99" w14:textId="46E975BE" w:rsidR="00B91F65" w:rsidRPr="00DC6D07" w:rsidRDefault="00B91F65" w:rsidP="00796BA2">
          <w:pPr>
            <w:pStyle w:val="Fuzeile"/>
            <w:rPr>
              <w:lang w:val="de-DE"/>
            </w:rPr>
          </w:pPr>
          <w:r>
            <w:rPr>
              <w:noProof/>
            </w:rPr>
            <w:fldChar w:fldCharType="begin"/>
          </w:r>
          <w:r w:rsidRPr="00DC6D07">
            <w:rPr>
              <w:lang w:val="de-DE"/>
            </w:rPr>
            <w:instrText xml:space="preserve"> REF NT_DokumentenNummer \h </w:instrText>
          </w:r>
          <w:r>
            <w:rPr>
              <w:noProof/>
            </w:rPr>
          </w:r>
          <w:r>
            <w:rPr>
              <w:noProof/>
            </w:rPr>
            <w:fldChar w:fldCharType="separate"/>
          </w:r>
          <w:r w:rsidR="0067643C" w:rsidRPr="005B435F">
            <w:rPr>
              <w:noProof/>
            </w:rPr>
            <w:t>Pflichtenheft_A6.docx</w:t>
          </w:r>
          <w:r>
            <w:rPr>
              <w:noProof/>
            </w:rPr>
            <w:fldChar w:fldCharType="end"/>
          </w:r>
        </w:p>
      </w:tc>
      <w:tc>
        <w:tcPr>
          <w:tcW w:w="1134" w:type="dxa"/>
        </w:tcPr>
        <w:p w14:paraId="6FE1EE9D" w14:textId="77777777" w:rsidR="00B91F65" w:rsidRDefault="00B91F65" w:rsidP="00D477C2">
          <w:pPr>
            <w:pStyle w:val="Fuzeile"/>
          </w:pPr>
          <w:r>
            <w:t>DV:</w:t>
          </w:r>
        </w:p>
        <w:p w14:paraId="498BE0C4" w14:textId="3319565E" w:rsidR="00B91F65" w:rsidRDefault="00B91F65" w:rsidP="00D477C2">
          <w:pPr>
            <w:pStyle w:val="Fuzeile"/>
          </w:pPr>
          <w:r>
            <w:fldChar w:fldCharType="begin"/>
          </w:r>
          <w:r>
            <w:instrText xml:space="preserve"> REF NT_DokumentenVersion \h </w:instrText>
          </w:r>
          <w:r>
            <w:fldChar w:fldCharType="separate"/>
          </w:r>
          <w:r w:rsidR="0067643C" w:rsidRPr="005B435F">
            <w:t>A</w:t>
          </w:r>
          <w:r>
            <w:fldChar w:fldCharType="end"/>
          </w:r>
        </w:p>
      </w:tc>
      <w:tc>
        <w:tcPr>
          <w:tcW w:w="1417" w:type="dxa"/>
        </w:tcPr>
        <w:p w14:paraId="163A900E" w14:textId="77777777" w:rsidR="00B91F65" w:rsidRDefault="00B91F65" w:rsidP="00D477C2">
          <w:pPr>
            <w:pStyle w:val="Fuzeile"/>
          </w:pPr>
          <w:proofErr w:type="spellStart"/>
          <w:r>
            <w:t>Freigabe</w:t>
          </w:r>
          <w:proofErr w:type="spellEnd"/>
          <w:r>
            <w:t xml:space="preserve">: </w:t>
          </w:r>
        </w:p>
        <w:p w14:paraId="5FB51C2F" w14:textId="77777777" w:rsidR="00B91F65" w:rsidRDefault="00B91F65" w:rsidP="00D477C2">
          <w:pPr>
            <w:pStyle w:val="Fuzeile"/>
          </w:pPr>
          <w:proofErr w:type="spellStart"/>
          <w:r w:rsidRPr="003C2A42">
            <w:t>siehe</w:t>
          </w:r>
          <w:proofErr w:type="spellEnd"/>
          <w:r>
            <w:t xml:space="preserve"> </w:t>
          </w:r>
          <w:proofErr w:type="spellStart"/>
          <w:r>
            <w:t>Seite</w:t>
          </w:r>
          <w:proofErr w:type="spellEnd"/>
          <w:r>
            <w:t xml:space="preserve"> 2</w:t>
          </w:r>
        </w:p>
      </w:tc>
      <w:tc>
        <w:tcPr>
          <w:tcW w:w="1559" w:type="dxa"/>
        </w:tcPr>
        <w:p w14:paraId="420732A2" w14:textId="77777777" w:rsidR="00B91F65" w:rsidRDefault="00B91F65" w:rsidP="00D477C2">
          <w:pPr>
            <w:pStyle w:val="Fuzeile"/>
          </w:pPr>
          <w:r w:rsidRPr="00737E0A">
            <w:t>Stand:</w:t>
          </w:r>
        </w:p>
        <w:p w14:paraId="292E387C" w14:textId="088FC1C6" w:rsidR="00B91F65" w:rsidRDefault="00B91F65" w:rsidP="00D477C2">
          <w:pPr>
            <w:pStyle w:val="Fuzeile"/>
          </w:pPr>
          <w:r>
            <w:fldChar w:fldCharType="begin"/>
          </w:r>
          <w:r>
            <w:instrText xml:space="preserve"> SAVEDATE  \@ "yyyy-MM-dd HH:mm"  \* MERGEFORMAT </w:instrText>
          </w:r>
          <w:r>
            <w:fldChar w:fldCharType="separate"/>
          </w:r>
          <w:r w:rsidR="0067643C">
            <w:rPr>
              <w:noProof/>
            </w:rPr>
            <w:t>2024-05-14 19:32</w:t>
          </w:r>
          <w:r>
            <w:fldChar w:fldCharType="end"/>
          </w:r>
        </w:p>
      </w:tc>
    </w:tr>
  </w:tbl>
  <w:p w14:paraId="5A8A5B6A" w14:textId="77777777" w:rsidR="00335283" w:rsidRDefault="00335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34DE3" w14:textId="77777777" w:rsidR="006B492F" w:rsidRDefault="006B492F">
    <w:pPr>
      <w:pStyle w:val="Fuzeile"/>
    </w:pPr>
    <w:r>
      <w:rPr>
        <w:noProof/>
        <w:lang w:val="de-DE" w:eastAsia="de-DE"/>
      </w:rPr>
      <mc:AlternateContent>
        <mc:Choice Requires="wps">
          <w:drawing>
            <wp:anchor distT="45720" distB="45720" distL="114300" distR="114300" simplePos="0" relativeHeight="251679744" behindDoc="0" locked="0" layoutInCell="1" allowOverlap="1" wp14:anchorId="2FF4EF20" wp14:editId="6286601C">
              <wp:simplePos x="0" y="0"/>
              <wp:positionH relativeFrom="rightMargin">
                <wp:posOffset>-319405</wp:posOffset>
              </wp:positionH>
              <wp:positionV relativeFrom="paragraph">
                <wp:posOffset>67945</wp:posOffset>
              </wp:positionV>
              <wp:extent cx="615043" cy="1404620"/>
              <wp:effectExtent l="0" t="0" r="1397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43" cy="1404620"/>
                      </a:xfrm>
                      <a:prstGeom prst="rect">
                        <a:avLst/>
                      </a:prstGeom>
                      <a:noFill/>
                      <a:ln w="9525">
                        <a:noFill/>
                        <a:miter lim="800000"/>
                        <a:headEnd/>
                        <a:tailEnd/>
                      </a:ln>
                    </wps:spPr>
                    <wps:txbx>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F4EF20" id="_x0000_t202" coordsize="21600,21600" o:spt="202" path="m,l,21600r21600,l21600,xe">
              <v:stroke joinstyle="miter"/>
              <v:path gradientshapeok="t" o:connecttype="rect"/>
            </v:shapetype>
            <v:shape id="_x0000_s1031" type="#_x0000_t202" style="position:absolute;left:0;text-align:left;margin-left:-25.15pt;margin-top:5.35pt;width:48.45pt;height:110.6pt;z-index:25167974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" filled="f" stroked="f">
              <v:textbox style="mso-fit-shape-to-text:t" inset="0,0,0,0">
                <w:txbxContent>
                  <w:p w14:paraId="4A4B13F1" w14:textId="77777777" w:rsidR="006B492F" w:rsidRDefault="00E266EC" w:rsidP="003F13E9">
                    <w:pPr>
                      <w:pStyle w:val="Fuzeile"/>
                    </w:pPr>
                    <w:r>
                      <w:t>page</w:t>
                    </w:r>
                    <w:r w:rsidR="006B492F">
                      <w:t>:</w:t>
                    </w:r>
                  </w:p>
                  <w:p w14:paraId="3D48EA61" w14:textId="77777777" w:rsidR="006B492F" w:rsidRDefault="006B492F" w:rsidP="003F13E9">
                    <w:pPr>
                      <w:pStyle w:val="Fuzeile"/>
                    </w:pPr>
                    <w:r w:rsidRPr="00737E0A">
                      <w:fldChar w:fldCharType="begin"/>
                    </w:r>
                    <w:r w:rsidRPr="00737E0A">
                      <w:instrText xml:space="preserve"> </w:instrText>
                    </w:r>
                    <w:r>
                      <w:instrText>PAGE</w:instrText>
                    </w:r>
                    <w:r w:rsidRPr="00737E0A">
                      <w:instrText xml:space="preserve"> </w:instrText>
                    </w:r>
                    <w:r w:rsidRPr="00737E0A">
                      <w:fldChar w:fldCharType="separate"/>
                    </w:r>
                    <w:r w:rsidR="00E266EC">
                      <w:rPr>
                        <w:noProof/>
                      </w:rPr>
                      <w:t>2</w:t>
                    </w:r>
                    <w:r w:rsidRPr="00737E0A">
                      <w:fldChar w:fldCharType="end"/>
                    </w:r>
                    <w:r w:rsidRPr="00737E0A">
                      <w:t xml:space="preserve"> </w:t>
                    </w:r>
                    <w:r w:rsidR="00E266EC">
                      <w:t>from</w:t>
                    </w:r>
                    <w:r w:rsidRPr="00737E0A">
                      <w:t xml:space="preserve"> </w:t>
                    </w:r>
                    <w:r>
                      <w:rPr>
                        <w:noProof/>
                      </w:rPr>
                      <w:fldChar w:fldCharType="begin"/>
                    </w:r>
                    <w:r>
                      <w:rPr>
                        <w:noProof/>
                      </w:rPr>
                      <w:instrText xml:space="preserve"> NUMPAGES  </w:instrText>
                    </w:r>
                    <w:r>
                      <w:rPr>
                        <w:noProof/>
                      </w:rPr>
                      <w:fldChar w:fldCharType="separate"/>
                    </w:r>
                    <w:r w:rsidR="00E266EC">
                      <w:rPr>
                        <w:noProof/>
                      </w:rPr>
                      <w:t>8</w:t>
                    </w:r>
                    <w:r>
                      <w:rPr>
                        <w:noProof/>
                      </w:rPr>
                      <w:fldChar w:fldCharType="end"/>
                    </w:r>
                  </w:p>
                </w:txbxContent>
              </v:textbox>
              <w10:wrap anchorx="margin"/>
            </v:shape>
          </w:pict>
        </mc:Fallback>
      </mc:AlternateContent>
    </w:r>
    <w:r>
      <w:rPr>
        <w:sz w:val="10"/>
      </w:rPr>
      <w:t>F</w:t>
    </w:r>
    <w:r w:rsidR="00E84480">
      <w:rPr>
        <w:sz w:val="10"/>
      </w:rPr>
      <w:t>200</w:t>
    </w:r>
    <w:r>
      <w:rPr>
        <w:sz w:val="10"/>
      </w:rPr>
      <w:t>DV</w:t>
    </w:r>
    <w:r w:rsidR="00E84480">
      <w:rPr>
        <w:sz w:val="10"/>
      </w:rPr>
      <w:t>A2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1134"/>
      <w:gridCol w:w="1417"/>
      <w:gridCol w:w="1559"/>
    </w:tblGrid>
    <w:tr w:rsidR="006B492F" w14:paraId="5DF59F39" w14:textId="77777777" w:rsidTr="00D477C2">
      <w:tc>
        <w:tcPr>
          <w:tcW w:w="4390" w:type="dxa"/>
        </w:tcPr>
        <w:p w14:paraId="71FFE4CA" w14:textId="77777777" w:rsidR="006B492F" w:rsidRPr="00DC6D07" w:rsidRDefault="006B492F" w:rsidP="00D477C2">
          <w:pPr>
            <w:pStyle w:val="Fuzeile"/>
            <w:rPr>
              <w:lang w:val="de-DE"/>
            </w:rPr>
          </w:pPr>
          <w:r w:rsidRPr="00DC6D07">
            <w:rPr>
              <w:lang w:val="de-DE"/>
            </w:rPr>
            <w:t>Do</w:t>
          </w:r>
          <w:r w:rsidR="00E266EC" w:rsidRPr="00DC6D07">
            <w:rPr>
              <w:lang w:val="de-DE"/>
            </w:rPr>
            <w:t>c.-</w:t>
          </w:r>
          <w:proofErr w:type="spellStart"/>
          <w:r w:rsidR="00E266EC" w:rsidRPr="00DC6D07">
            <w:rPr>
              <w:lang w:val="de-DE"/>
            </w:rPr>
            <w:t>Nu</w:t>
          </w:r>
          <w:r w:rsidRPr="00DC6D07">
            <w:rPr>
              <w:lang w:val="de-DE"/>
            </w:rPr>
            <w:t>m</w:t>
          </w:r>
          <w:r w:rsidR="00E266EC" w:rsidRPr="00DC6D07">
            <w:rPr>
              <w:lang w:val="de-DE"/>
            </w:rPr>
            <w:t>b</w:t>
          </w:r>
          <w:r w:rsidRPr="00DC6D07">
            <w:rPr>
              <w:lang w:val="de-DE"/>
            </w:rPr>
            <w:t>er</w:t>
          </w:r>
          <w:proofErr w:type="spellEnd"/>
          <w:r w:rsidRPr="00DC6D07">
            <w:rPr>
              <w:lang w:val="de-DE"/>
            </w:rPr>
            <w:t>:</w:t>
          </w:r>
        </w:p>
        <w:p w14:paraId="00F905BC" w14:textId="06C41D10" w:rsidR="006B492F" w:rsidRPr="00DC6D07" w:rsidRDefault="006B492F" w:rsidP="00796BA2">
          <w:pPr>
            <w:pStyle w:val="Fuzeile"/>
            <w:rPr>
              <w:lang w:val="de-DE"/>
            </w:rPr>
          </w:pPr>
          <w:r>
            <w:rPr>
              <w:noProof/>
            </w:rPr>
            <w:fldChar w:fldCharType="begin"/>
          </w:r>
          <w:r w:rsidRPr="00DC6D07">
            <w:rPr>
              <w:lang w:val="de-DE"/>
            </w:rPr>
            <w:instrText xml:space="preserve"> REF NT_DokumentenNummer \h </w:instrText>
          </w:r>
          <w:r w:rsidR="00A6505A" w:rsidRPr="00DC6D07">
            <w:rPr>
              <w:noProof/>
              <w:lang w:val="de-DE"/>
            </w:rPr>
            <w:instrText xml:space="preserve"> \* MERGEFORMAT </w:instrText>
          </w:r>
          <w:r>
            <w:rPr>
              <w:noProof/>
            </w:rPr>
          </w:r>
          <w:r>
            <w:rPr>
              <w:noProof/>
            </w:rPr>
            <w:fldChar w:fldCharType="separate"/>
          </w:r>
          <w:r w:rsidR="0067643C" w:rsidRPr="0067643C">
            <w:rPr>
              <w:noProof/>
              <w:lang w:val="de-DE"/>
            </w:rPr>
            <w:t>Pflichtenheft_A6.docx</w:t>
          </w:r>
          <w:r>
            <w:rPr>
              <w:noProof/>
            </w:rPr>
            <w:fldChar w:fldCharType="end"/>
          </w:r>
        </w:p>
      </w:tc>
      <w:tc>
        <w:tcPr>
          <w:tcW w:w="1134" w:type="dxa"/>
        </w:tcPr>
        <w:p w14:paraId="6C5DA395" w14:textId="77777777" w:rsidR="006B492F" w:rsidRDefault="006B492F" w:rsidP="00D477C2">
          <w:pPr>
            <w:pStyle w:val="Fuzeile"/>
          </w:pPr>
          <w:r>
            <w:t>DV:</w:t>
          </w:r>
        </w:p>
        <w:p w14:paraId="5F59845D" w14:textId="2C568BFD" w:rsidR="006B492F" w:rsidRDefault="00A6505A" w:rsidP="00D477C2">
          <w:pPr>
            <w:pStyle w:val="Fuzeile"/>
          </w:pPr>
          <w:r>
            <w:t>A</w:t>
          </w:r>
          <w:r w:rsidR="00F27FC0">
            <w:t>6</w:t>
          </w:r>
        </w:p>
      </w:tc>
      <w:tc>
        <w:tcPr>
          <w:tcW w:w="1417" w:type="dxa"/>
        </w:tcPr>
        <w:p w14:paraId="0837C51F" w14:textId="77777777" w:rsidR="006B492F" w:rsidRDefault="00E266EC" w:rsidP="00D477C2">
          <w:pPr>
            <w:pStyle w:val="Fuzeile"/>
          </w:pPr>
          <w:r>
            <w:t>Release</w:t>
          </w:r>
          <w:r w:rsidR="006B492F">
            <w:t xml:space="preserve">: </w:t>
          </w:r>
        </w:p>
        <w:p w14:paraId="5E91E7DD" w14:textId="77777777" w:rsidR="006B492F" w:rsidRDefault="00E266EC" w:rsidP="00E266EC">
          <w:pPr>
            <w:pStyle w:val="Fuzeile"/>
          </w:pPr>
          <w:r>
            <w:t>see</w:t>
          </w:r>
          <w:r w:rsidR="006B492F">
            <w:t xml:space="preserve"> </w:t>
          </w:r>
          <w:r>
            <w:t>page</w:t>
          </w:r>
          <w:r w:rsidR="006B492F">
            <w:t xml:space="preserve"> 2</w:t>
          </w:r>
        </w:p>
      </w:tc>
      <w:tc>
        <w:tcPr>
          <w:tcW w:w="1559" w:type="dxa"/>
        </w:tcPr>
        <w:p w14:paraId="1E78EC91" w14:textId="77777777" w:rsidR="006B492F" w:rsidRDefault="00E266EC" w:rsidP="00D477C2">
          <w:pPr>
            <w:pStyle w:val="Fuzeile"/>
          </w:pPr>
          <w:r>
            <w:t>stand</w:t>
          </w:r>
          <w:r w:rsidR="006B492F" w:rsidRPr="00737E0A">
            <w:t>:</w:t>
          </w:r>
        </w:p>
        <w:p w14:paraId="20184401" w14:textId="394679C0" w:rsidR="006B492F" w:rsidRDefault="006B492F" w:rsidP="00D477C2">
          <w:pPr>
            <w:pStyle w:val="Fuzeile"/>
          </w:pPr>
          <w:r>
            <w:fldChar w:fldCharType="begin"/>
          </w:r>
          <w:r>
            <w:instrText xml:space="preserve"> SAVEDATE  \@ "yyyy-MM-dd HH:mm"  \* MERGEFORMAT </w:instrText>
          </w:r>
          <w:r>
            <w:fldChar w:fldCharType="separate"/>
          </w:r>
          <w:r w:rsidR="0067643C">
            <w:rPr>
              <w:noProof/>
            </w:rPr>
            <w:t>2024-05-14 19:32</w:t>
          </w:r>
          <w:r>
            <w:fldChar w:fldCharType="end"/>
          </w:r>
        </w:p>
      </w:tc>
    </w:tr>
  </w:tbl>
  <w:p w14:paraId="32EA24C6" w14:textId="77777777" w:rsidR="006B492F" w:rsidRDefault="006B49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C840C" w14:textId="77777777" w:rsidR="00A14718" w:rsidRDefault="00A14718" w:rsidP="00093C94">
      <w:pPr>
        <w:spacing w:after="0" w:line="240" w:lineRule="auto"/>
      </w:pPr>
      <w:r>
        <w:separator/>
      </w:r>
    </w:p>
  </w:footnote>
  <w:footnote w:type="continuationSeparator" w:id="0">
    <w:p w14:paraId="7E285999" w14:textId="77777777" w:rsidR="00A14718" w:rsidRDefault="00A14718" w:rsidP="00093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5B89D" w14:textId="5AB53B52" w:rsidR="00335283" w:rsidRPr="00DC6D07" w:rsidRDefault="001F7E7C">
    <w:pPr>
      <w:pStyle w:val="Kopfzeile"/>
      <w:rPr>
        <w:lang w:val="de-DE"/>
      </w:rPr>
    </w:pPr>
    <w:r>
      <w:rPr>
        <w:noProof/>
        <w:lang w:val="de-DE" w:eastAsia="de-DE"/>
      </w:rPr>
      <w:drawing>
        <wp:anchor distT="0" distB="0" distL="114300" distR="114300" simplePos="0" relativeHeight="251671552" behindDoc="0" locked="0" layoutInCell="1" allowOverlap="1" wp14:anchorId="7201C9D4" wp14:editId="49A8CB6B">
          <wp:simplePos x="0" y="0"/>
          <wp:positionH relativeFrom="margin">
            <wp:align>right</wp:align>
          </wp:positionH>
          <wp:positionV relativeFrom="margin">
            <wp:posOffset>-1778635</wp:posOffset>
          </wp:positionV>
          <wp:extent cx="1022400" cy="457222"/>
          <wp:effectExtent l="0" t="0" r="6350" b="0"/>
          <wp:wrapNone/>
          <wp:docPr id="11"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AE0710">
      <w:fldChar w:fldCharType="begin"/>
    </w:r>
    <w:r w:rsidR="00AE0710" w:rsidRPr="00DC6D07">
      <w:rPr>
        <w:lang w:val="de-DE"/>
      </w:rPr>
      <w:instrText xml:space="preserve"> REF NT_DokumentenTitel \h  \* MERGEFORMAT </w:instrText>
    </w:r>
    <w:r w:rsidR="00AE0710">
      <w:fldChar w:fldCharType="separate"/>
    </w:r>
    <w:r w:rsidR="0067643C">
      <w:rPr>
        <w:b/>
        <w:bCs/>
        <w:lang w:val="de-DE"/>
      </w:rPr>
      <w:t>Fehler! Verweisquelle konnte nicht gefunden werden.</w:t>
    </w:r>
    <w:r w:rsidR="00AE0710">
      <w:fldChar w:fldCharType="end"/>
    </w:r>
  </w:p>
  <w:p w14:paraId="3BC85454" w14:textId="77777777" w:rsidR="0067643C" w:rsidRPr="0067643C" w:rsidRDefault="00AE0710" w:rsidP="0067643C">
    <w:pPr>
      <w:pStyle w:val="Kopfzeile"/>
      <w:rPr>
        <w:b/>
        <w:bCs/>
        <w:lang w:val="de-DE"/>
      </w:rPr>
    </w:pPr>
    <w:r>
      <w:fldChar w:fldCharType="begin"/>
    </w:r>
    <w:r w:rsidR="00AB688F" w:rsidRPr="00DC6D07">
      <w:rPr>
        <w:lang w:val="de-DE"/>
      </w:rPr>
      <w:instrText xml:space="preserve"> REF</w:instrText>
    </w:r>
    <w:r w:rsidRPr="00DC6D07">
      <w:rPr>
        <w:lang w:val="de-DE"/>
      </w:rPr>
      <w:instrText xml:space="preserve"> NT_Produkt \h  \* MERGEFORMAT </w:instrText>
    </w:r>
    <w:r>
      <w:fldChar w:fldCharType="separate"/>
    </w:r>
  </w:p>
  <w:p w14:paraId="72E851AC" w14:textId="36CB9180" w:rsidR="00335283" w:rsidRDefault="00AE0710">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5D147" w14:textId="77777777" w:rsidR="00335283" w:rsidRDefault="001F7E7C">
    <w:pPr>
      <w:pStyle w:val="Kopfzeile"/>
    </w:pPr>
    <w:r>
      <w:rPr>
        <w:noProof/>
        <w:lang w:val="de-DE" w:eastAsia="de-DE"/>
      </w:rPr>
      <w:drawing>
        <wp:anchor distT="0" distB="0" distL="114300" distR="114300" simplePos="0" relativeHeight="251669504" behindDoc="0" locked="0" layoutInCell="1" allowOverlap="1" wp14:anchorId="13A85BFB" wp14:editId="3CDD7444">
          <wp:simplePos x="0" y="0"/>
          <wp:positionH relativeFrom="margin">
            <wp:align>right</wp:align>
          </wp:positionH>
          <wp:positionV relativeFrom="page">
            <wp:posOffset>360045</wp:posOffset>
          </wp:positionV>
          <wp:extent cx="2714400" cy="457200"/>
          <wp:effectExtent l="0" t="0" r="0" b="0"/>
          <wp:wrapNone/>
          <wp:docPr id="12"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920" r="-573"/>
                  <a:stretch/>
                </pic:blipFill>
                <pic:spPr bwMode="auto">
                  <a:xfrm>
                    <a:off x="0" y="0"/>
                    <a:ext cx="2714400" cy="45720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165A9" w:rsidRPr="00E165A9">
      <w:rPr>
        <w:noProof/>
        <w:sz w:val="24"/>
        <w:lang w:val="de-DE" w:eastAsia="de-DE"/>
      </w:rPr>
      <mc:AlternateContent>
        <mc:Choice Requires="wps">
          <w:drawing>
            <wp:anchor distT="45720" distB="45720" distL="114300" distR="114300" simplePos="0" relativeHeight="251660287" behindDoc="0" locked="0" layoutInCell="1" allowOverlap="1" wp14:anchorId="16C22481" wp14:editId="30FF2D80">
              <wp:simplePos x="0" y="0"/>
              <wp:positionH relativeFrom="margin">
                <wp:posOffset>5070942</wp:posOffset>
              </wp:positionH>
              <wp:positionV relativeFrom="paragraph">
                <wp:posOffset>-42017</wp:posOffset>
              </wp:positionV>
              <wp:extent cx="1381760" cy="1404620"/>
              <wp:effectExtent l="0" t="0" r="889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404620"/>
                      </a:xfrm>
                      <a:prstGeom prst="rect">
                        <a:avLst/>
                      </a:prstGeom>
                      <a:solidFill>
                        <a:srgbClr val="FFFFFF"/>
                      </a:solidFill>
                      <a:ln w="9525">
                        <a:noFill/>
                        <a:miter lim="800000"/>
                        <a:headEnd/>
                        <a:tailEnd/>
                      </a:ln>
                    </wps:spPr>
                    <wps:txbx>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22481" id="_x0000_t202" coordsize="21600,21600" o:spt="202" path="m,l,21600r21600,l21600,xe">
              <v:stroke joinstyle="miter"/>
              <v:path gradientshapeok="t" o:connecttype="rect"/>
            </v:shapetype>
            <v:shape id="_x0000_s1030" type="#_x0000_t202" style="position:absolute;left:0;text-align:left;margin-left:399.3pt;margin-top:-3.3pt;width:108.8pt;height:110.6pt;z-index:25166028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" stroked="f">
              <v:textbox style="mso-fit-shape-to-text:t" inset="0,0,0,0">
                <w:txbxContent>
                  <w:p w14:paraId="32C31DED" w14:textId="77777777" w:rsidR="00E165A9" w:rsidRDefault="00E165A9">
                    <w:pPr>
                      <w:pStyle w:val="Listenabsatz"/>
                      <w:numPr>
                        <w:ilvl w:val="0"/>
                        <w:numId w:val="3"/>
                      </w:numPr>
                      <w:rPr>
                        <w:vanish/>
                      </w:rPr>
                    </w:pPr>
                    <w:r w:rsidRPr="0095589A">
                      <w:rPr>
                        <w:vanish/>
                      </w:rPr>
                      <w:t>Bullet</w:t>
                    </w:r>
                  </w:p>
                  <w:p w14:paraId="025FEEBC" w14:textId="77777777" w:rsidR="00E165A9" w:rsidRPr="00EE1616" w:rsidRDefault="00E165A9">
                    <w:pPr>
                      <w:pStyle w:val="Listenabsatz"/>
                      <w:numPr>
                        <w:ilvl w:val="0"/>
                        <w:numId w:val="4"/>
                      </w:numPr>
                      <w:rPr>
                        <w:vanish/>
                      </w:rPr>
                    </w:pPr>
                    <w:r w:rsidRPr="00EE1616">
                      <w:rPr>
                        <w:vanish/>
                      </w:rPr>
                      <w:t>Nummer</w:t>
                    </w:r>
                  </w:p>
                </w:txbxContent>
              </v:textbox>
              <w10:wrap type="square" anchorx="margin"/>
            </v:shape>
          </w:pict>
        </mc:Fallback>
      </mc:AlternateContent>
    </w:r>
    <w:r w:rsidR="00335283">
      <w:rPr>
        <w:noProof/>
        <w:sz w:val="36"/>
        <w:szCs w:val="36"/>
        <w:lang w:val="de-DE" w:eastAsia="de-DE"/>
      </w:rPr>
      <w:drawing>
        <wp:anchor distT="0" distB="0" distL="114300" distR="114300" simplePos="0" relativeHeight="251663360" behindDoc="1" locked="0" layoutInCell="1" allowOverlap="1" wp14:anchorId="488149A9" wp14:editId="22F3C125">
          <wp:simplePos x="0" y="0"/>
          <wp:positionH relativeFrom="margin">
            <wp:posOffset>3291205</wp:posOffset>
          </wp:positionH>
          <wp:positionV relativeFrom="paragraph">
            <wp:posOffset>3797935</wp:posOffset>
          </wp:positionV>
          <wp:extent cx="3406140" cy="6248400"/>
          <wp:effectExtent l="0" t="0" r="3810" b="0"/>
          <wp:wrapNone/>
          <wp:docPr id="13" name="Bild 7" descr="Macintosh HD:Users:bkunze 1:Documents:NewTec_SVN:NT_Kommunikation:NT_CA Vorlagen:CA_Vorlage_Mai2018:Gitterkugel grau_V4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kunze 1:Documents:NewTec_SVN:NT_Kommunikation:NT_CA Vorlagen:CA_Vorlage_Mai2018:Gitterkugel grau_V4 Kopi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6140" cy="62484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5E67" w14:textId="46EC2A19" w:rsidR="006B492F" w:rsidRDefault="006B492F">
    <w:pPr>
      <w:pStyle w:val="Kopfzeile"/>
    </w:pPr>
    <w:r>
      <w:rPr>
        <w:noProof/>
        <w:lang w:val="de-DE" w:eastAsia="de-DE"/>
      </w:rPr>
      <w:drawing>
        <wp:anchor distT="0" distB="0" distL="114300" distR="114300" simplePos="0" relativeHeight="251677696" behindDoc="0" locked="0" layoutInCell="1" allowOverlap="1" wp14:anchorId="7C457FBB" wp14:editId="11421A3A">
          <wp:simplePos x="0" y="0"/>
          <wp:positionH relativeFrom="margin">
            <wp:align>right</wp:align>
          </wp:positionH>
          <wp:positionV relativeFrom="page">
            <wp:posOffset>360045</wp:posOffset>
          </wp:positionV>
          <wp:extent cx="1022400" cy="457222"/>
          <wp:effectExtent l="0" t="0" r="6350" b="0"/>
          <wp:wrapNone/>
          <wp:docPr id="14" name="Bild 4" descr="Macintosh HD:Users:bkunze 1:Desktop:NT_Logo:NewTec_Logo_ohne Zusatz+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Bild 4" descr="Macintosh HD:Users:bkunze 1:Desktop:NT_Logo:NewTec_Logo_ohne Zusatz+Slogan.jpg"/>
                  <pic:cNvPicPr/>
                </pic:nvPicPr>
                <pic:blipFill rotWithShape="1">
                  <a:blip r:embed="rId1">
                    <a:extLst>
                      <a:ext uri="{28A0092B-C50C-407E-A947-70E740481C1C}">
                        <a14:useLocalDpi xmlns:a14="http://schemas.microsoft.com/office/drawing/2010/main" val="0"/>
                      </a:ext>
                    </a:extLst>
                  </a:blip>
                  <a:srcRect l="61655" r="-131"/>
                  <a:stretch/>
                </pic:blipFill>
                <pic:spPr bwMode="auto">
                  <a:xfrm>
                    <a:off x="0" y="0"/>
                    <a:ext cx="1022400" cy="457222"/>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pic:spPr>
              </pic:pic>
            </a:graphicData>
          </a:graphic>
          <wp14:sizeRelH relativeFrom="margin">
            <wp14:pctWidth>0</wp14:pctWidth>
          </wp14:sizeRelH>
          <wp14:sizeRelV relativeFrom="margin">
            <wp14:pctHeight>0</wp14:pctHeight>
          </wp14:sizeRelV>
        </wp:anchor>
      </w:drawing>
    </w:r>
    <w:r w:rsidR="00EF1D30" w:rsidRPr="00EF1D30">
      <w:t>Project task 1</w:t>
    </w:r>
    <w:r w:rsidR="00EF1D30">
      <w:t xml:space="preserve"> </w:t>
    </w:r>
  </w:p>
  <w:p w14:paraId="02A9775A" w14:textId="590F657D" w:rsidR="006B492F" w:rsidRDefault="00EF1D30">
    <w:pPr>
      <w:pStyle w:val="Kopfzeile"/>
    </w:pPr>
    <w:r w:rsidRPr="00EF1D30">
      <w:t>Pololu Zumo 32U4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8EF12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865521"/>
    <w:multiLevelType w:val="hybridMultilevel"/>
    <w:tmpl w:val="6F882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0A3359"/>
    <w:multiLevelType w:val="hybridMultilevel"/>
    <w:tmpl w:val="1A2A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13F2A"/>
    <w:multiLevelType w:val="hybridMultilevel"/>
    <w:tmpl w:val="C5443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3141F9"/>
    <w:multiLevelType w:val="hybridMultilevel"/>
    <w:tmpl w:val="645C7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3848A1"/>
    <w:multiLevelType w:val="hybridMultilevel"/>
    <w:tmpl w:val="24620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5A5F58"/>
    <w:multiLevelType w:val="hybridMultilevel"/>
    <w:tmpl w:val="F9DCF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A5A94"/>
    <w:multiLevelType w:val="hybridMultilevel"/>
    <w:tmpl w:val="4B02F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726588"/>
    <w:multiLevelType w:val="multilevel"/>
    <w:tmpl w:val="979EFF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9C3070E"/>
    <w:multiLevelType w:val="hybridMultilevel"/>
    <w:tmpl w:val="41DCF06A"/>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9300AC"/>
    <w:multiLevelType w:val="hybridMultilevel"/>
    <w:tmpl w:val="6A44505C"/>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A53AF8"/>
    <w:multiLevelType w:val="multilevel"/>
    <w:tmpl w:val="DD5468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3B2B03"/>
    <w:multiLevelType w:val="hybridMultilevel"/>
    <w:tmpl w:val="92B25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104E9"/>
    <w:multiLevelType w:val="hybridMultilevel"/>
    <w:tmpl w:val="6BDA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096A40"/>
    <w:multiLevelType w:val="multilevel"/>
    <w:tmpl w:val="AE544A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3B84AA8"/>
    <w:multiLevelType w:val="hybridMultilevel"/>
    <w:tmpl w:val="9CE69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353D3C"/>
    <w:multiLevelType w:val="hybridMultilevel"/>
    <w:tmpl w:val="EAAEA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C2CED"/>
    <w:multiLevelType w:val="hybridMultilevel"/>
    <w:tmpl w:val="D9540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A91E54"/>
    <w:multiLevelType w:val="hybridMultilevel"/>
    <w:tmpl w:val="A6C8E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BD18BF"/>
    <w:multiLevelType w:val="multilevel"/>
    <w:tmpl w:val="F460A4D8"/>
    <w:lvl w:ilvl="0">
      <w:start w:val="1"/>
      <w:numFmt w:val="decimal"/>
      <w:lvlText w:val="%1."/>
      <w:lvlJc w:val="left"/>
      <w:pPr>
        <w:tabs>
          <w:tab w:val="num" w:pos="680"/>
        </w:tabs>
        <w:ind w:left="680" w:hanging="396"/>
      </w:pPr>
      <w:rPr>
        <w:rFonts w:hint="default"/>
        <w:color w:val="0076BD"/>
      </w:rPr>
    </w:lvl>
    <w:lvl w:ilvl="1">
      <w:start w:val="1"/>
      <w:numFmt w:val="decimal"/>
      <w:lvlText w:val="%1.%2."/>
      <w:lvlJc w:val="left"/>
      <w:pPr>
        <w:tabs>
          <w:tab w:val="num" w:pos="1134"/>
        </w:tabs>
        <w:ind w:left="1134" w:hanging="566"/>
      </w:pPr>
      <w:rPr>
        <w:rFonts w:hint="default"/>
        <w:color w:val="0076BD"/>
      </w:rPr>
    </w:lvl>
    <w:lvl w:ilvl="2">
      <w:start w:val="1"/>
      <w:numFmt w:val="decimal"/>
      <w:lvlText w:val="%1.%2.%3."/>
      <w:lvlJc w:val="left"/>
      <w:pPr>
        <w:tabs>
          <w:tab w:val="num" w:pos="1701"/>
        </w:tabs>
        <w:ind w:left="1701" w:hanging="849"/>
      </w:pPr>
      <w:rPr>
        <w:rFonts w:hint="default"/>
        <w:color w:val="0076BD"/>
      </w:rPr>
    </w:lvl>
    <w:lvl w:ilvl="3">
      <w:start w:val="1"/>
      <w:numFmt w:val="decimal"/>
      <w:lvlText w:val="%1.%2.%3.%4."/>
      <w:lvlJc w:val="left"/>
      <w:pPr>
        <w:tabs>
          <w:tab w:val="num" w:pos="2041"/>
        </w:tabs>
        <w:ind w:left="2041" w:hanging="905"/>
      </w:pPr>
      <w:rPr>
        <w:rFonts w:hint="default"/>
        <w:color w:val="0076BD"/>
      </w:rPr>
    </w:lvl>
    <w:lvl w:ilvl="4">
      <w:start w:val="1"/>
      <w:numFmt w:val="decimal"/>
      <w:lvlText w:val="%1.%2.%3.%4.%5."/>
      <w:lvlJc w:val="left"/>
      <w:pPr>
        <w:tabs>
          <w:tab w:val="num" w:pos="2381"/>
        </w:tabs>
        <w:ind w:left="2381" w:hanging="961"/>
      </w:pPr>
      <w:rPr>
        <w:rFonts w:hint="default"/>
        <w:color w:val="0076BD"/>
      </w:rPr>
    </w:lvl>
    <w:lvl w:ilvl="5">
      <w:start w:val="1"/>
      <w:numFmt w:val="decimal"/>
      <w:lvlText w:val="%1.%2.%3.%4.%5.%6."/>
      <w:lvlJc w:val="left"/>
      <w:pPr>
        <w:tabs>
          <w:tab w:val="num" w:pos="2835"/>
        </w:tabs>
        <w:ind w:left="2835" w:hanging="1134"/>
      </w:pPr>
      <w:rPr>
        <w:rFonts w:hint="default"/>
        <w:color w:val="0076BD"/>
      </w:rPr>
    </w:lvl>
    <w:lvl w:ilvl="6">
      <w:start w:val="1"/>
      <w:numFmt w:val="decimal"/>
      <w:lvlText w:val="%1.%2.%3.%4.%5.%6.%7."/>
      <w:lvlJc w:val="left"/>
      <w:pPr>
        <w:tabs>
          <w:tab w:val="num" w:pos="3289"/>
        </w:tabs>
        <w:ind w:left="3062" w:hanging="1077"/>
      </w:pPr>
      <w:rPr>
        <w:rFonts w:hint="default"/>
        <w:color w:val="0076BD"/>
      </w:rPr>
    </w:lvl>
    <w:lvl w:ilvl="7">
      <w:start w:val="1"/>
      <w:numFmt w:val="decimal"/>
      <w:lvlText w:val="%1.%2.%3.%4.%5.%6.%7.%8."/>
      <w:lvlJc w:val="left"/>
      <w:pPr>
        <w:tabs>
          <w:tab w:val="num" w:pos="3799"/>
        </w:tabs>
        <w:ind w:left="3402" w:hanging="1134"/>
      </w:pPr>
      <w:rPr>
        <w:rFonts w:hint="default"/>
        <w:color w:val="0076BD"/>
      </w:rPr>
    </w:lvl>
    <w:lvl w:ilvl="8">
      <w:start w:val="1"/>
      <w:numFmt w:val="decimal"/>
      <w:lvlText w:val="%1.%2.%3.%4.%5.%6.%7.%8.%9."/>
      <w:lvlJc w:val="left"/>
      <w:pPr>
        <w:tabs>
          <w:tab w:val="num" w:pos="4253"/>
        </w:tabs>
        <w:ind w:left="3742" w:hanging="1190"/>
      </w:pPr>
      <w:rPr>
        <w:rFonts w:hint="default"/>
        <w:color w:val="0076BD"/>
      </w:rPr>
    </w:lvl>
  </w:abstractNum>
  <w:abstractNum w:abstractNumId="20" w15:restartNumberingAfterBreak="0">
    <w:nsid w:val="45785DAB"/>
    <w:multiLevelType w:val="hybridMultilevel"/>
    <w:tmpl w:val="1B62C936"/>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F05D04"/>
    <w:multiLevelType w:val="hybridMultilevel"/>
    <w:tmpl w:val="3E20B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366D8"/>
    <w:multiLevelType w:val="multilevel"/>
    <w:tmpl w:val="803AD4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1D644BF"/>
    <w:multiLevelType w:val="multilevel"/>
    <w:tmpl w:val="B24A371C"/>
    <w:lvl w:ilvl="0">
      <w:start w:val="1"/>
      <w:numFmt w:val="bullet"/>
      <w:lvlText w:val=""/>
      <w:lvlJc w:val="left"/>
      <w:pPr>
        <w:tabs>
          <w:tab w:val="num" w:pos="284"/>
        </w:tabs>
        <w:ind w:left="567" w:hanging="283"/>
      </w:pPr>
      <w:rPr>
        <w:rFonts w:ascii="Symbol" w:hAnsi="Symbol" w:hint="default"/>
        <w:color w:val="0076BD"/>
      </w:rPr>
    </w:lvl>
    <w:lvl w:ilvl="1">
      <w:start w:val="1"/>
      <w:numFmt w:val="bullet"/>
      <w:lvlText w:val=""/>
      <w:lvlJc w:val="left"/>
      <w:pPr>
        <w:tabs>
          <w:tab w:val="num" w:pos="568"/>
        </w:tabs>
        <w:ind w:left="851" w:hanging="283"/>
      </w:pPr>
      <w:rPr>
        <w:rFonts w:ascii="Symbol" w:hAnsi="Symbol" w:hint="default"/>
        <w:color w:val="0076BD"/>
      </w:rPr>
    </w:lvl>
    <w:lvl w:ilvl="2">
      <w:start w:val="1"/>
      <w:numFmt w:val="bullet"/>
      <w:lvlText w:val=""/>
      <w:lvlJc w:val="left"/>
      <w:pPr>
        <w:tabs>
          <w:tab w:val="num" w:pos="852"/>
        </w:tabs>
        <w:ind w:left="1135" w:hanging="283"/>
      </w:pPr>
      <w:rPr>
        <w:rFonts w:ascii="Symbol" w:hAnsi="Symbol" w:hint="default"/>
        <w:color w:val="0076BD"/>
      </w:rPr>
    </w:lvl>
    <w:lvl w:ilvl="3">
      <w:start w:val="1"/>
      <w:numFmt w:val="bullet"/>
      <w:lvlText w:val=""/>
      <w:lvlJc w:val="left"/>
      <w:pPr>
        <w:tabs>
          <w:tab w:val="num" w:pos="1136"/>
        </w:tabs>
        <w:ind w:left="1419" w:hanging="283"/>
      </w:pPr>
      <w:rPr>
        <w:rFonts w:ascii="Symbol" w:hAnsi="Symbol" w:hint="default"/>
        <w:color w:val="0076BD"/>
      </w:rPr>
    </w:lvl>
    <w:lvl w:ilvl="4">
      <w:start w:val="1"/>
      <w:numFmt w:val="bullet"/>
      <w:lvlText w:val=""/>
      <w:lvlJc w:val="left"/>
      <w:pPr>
        <w:tabs>
          <w:tab w:val="num" w:pos="1420"/>
        </w:tabs>
        <w:ind w:left="1703" w:hanging="283"/>
      </w:pPr>
      <w:rPr>
        <w:rFonts w:ascii="Symbol" w:hAnsi="Symbol" w:hint="default"/>
        <w:color w:val="0076BD"/>
      </w:rPr>
    </w:lvl>
    <w:lvl w:ilvl="5">
      <w:start w:val="1"/>
      <w:numFmt w:val="bullet"/>
      <w:lvlText w:val=""/>
      <w:lvlJc w:val="left"/>
      <w:pPr>
        <w:tabs>
          <w:tab w:val="num" w:pos="1704"/>
        </w:tabs>
        <w:ind w:left="1985" w:hanging="281"/>
      </w:pPr>
      <w:rPr>
        <w:rFonts w:ascii="Symbol" w:hAnsi="Symbol" w:hint="default"/>
        <w:color w:val="0076BD"/>
      </w:rPr>
    </w:lvl>
    <w:lvl w:ilvl="6">
      <w:start w:val="1"/>
      <w:numFmt w:val="bullet"/>
      <w:lvlText w:val=""/>
      <w:lvlJc w:val="left"/>
      <w:pPr>
        <w:tabs>
          <w:tab w:val="num" w:pos="2041"/>
        </w:tabs>
        <w:ind w:left="2268" w:hanging="283"/>
      </w:pPr>
      <w:rPr>
        <w:rFonts w:ascii="Symbol" w:hAnsi="Symbol" w:hint="default"/>
        <w:color w:val="0076BD"/>
      </w:rPr>
    </w:lvl>
    <w:lvl w:ilvl="7">
      <w:start w:val="1"/>
      <w:numFmt w:val="bullet"/>
      <w:lvlText w:val=""/>
      <w:lvlJc w:val="left"/>
      <w:pPr>
        <w:tabs>
          <w:tab w:val="num" w:pos="2325"/>
        </w:tabs>
        <w:ind w:left="2552" w:hanging="284"/>
      </w:pPr>
      <w:rPr>
        <w:rFonts w:ascii="Symbol" w:hAnsi="Symbol" w:hint="default"/>
        <w:color w:val="0076BD"/>
      </w:rPr>
    </w:lvl>
    <w:lvl w:ilvl="8">
      <w:start w:val="1"/>
      <w:numFmt w:val="bullet"/>
      <w:lvlText w:val=""/>
      <w:lvlJc w:val="left"/>
      <w:pPr>
        <w:tabs>
          <w:tab w:val="num" w:pos="2556"/>
        </w:tabs>
        <w:ind w:left="2835" w:hanging="283"/>
      </w:pPr>
      <w:rPr>
        <w:rFonts w:ascii="Symbol" w:hAnsi="Symbol" w:hint="default"/>
        <w:color w:val="0076BD"/>
      </w:rPr>
    </w:lvl>
  </w:abstractNum>
  <w:abstractNum w:abstractNumId="24" w15:restartNumberingAfterBreak="0">
    <w:nsid w:val="53A47695"/>
    <w:multiLevelType w:val="multilevel"/>
    <w:tmpl w:val="10BA25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7FB7EB6"/>
    <w:multiLevelType w:val="hybridMultilevel"/>
    <w:tmpl w:val="6A44505C"/>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CEC08B5"/>
    <w:multiLevelType w:val="hybridMultilevel"/>
    <w:tmpl w:val="83EC5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2401CB"/>
    <w:multiLevelType w:val="hybridMultilevel"/>
    <w:tmpl w:val="453A1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F7086D"/>
    <w:multiLevelType w:val="multilevel"/>
    <w:tmpl w:val="01F44A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A283E0B"/>
    <w:multiLevelType w:val="hybridMultilevel"/>
    <w:tmpl w:val="2A240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8E4212"/>
    <w:multiLevelType w:val="multilevel"/>
    <w:tmpl w:val="FED278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0123AD8"/>
    <w:multiLevelType w:val="multilevel"/>
    <w:tmpl w:val="77F213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2E331AC"/>
    <w:multiLevelType w:val="multilevel"/>
    <w:tmpl w:val="C52012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6921ED0"/>
    <w:multiLevelType w:val="hybridMultilevel"/>
    <w:tmpl w:val="B100B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77A67ED"/>
    <w:multiLevelType w:val="hybridMultilevel"/>
    <w:tmpl w:val="5F10537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0C4836"/>
    <w:multiLevelType w:val="hybridMultilevel"/>
    <w:tmpl w:val="7312D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F824A5"/>
    <w:multiLevelType w:val="hybridMultilevel"/>
    <w:tmpl w:val="FDE4B4AA"/>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C577248"/>
    <w:multiLevelType w:val="multilevel"/>
    <w:tmpl w:val="078C01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D2A1AF1"/>
    <w:multiLevelType w:val="hybridMultilevel"/>
    <w:tmpl w:val="8FE4A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EAB2B16"/>
    <w:multiLevelType w:val="hybridMultilevel"/>
    <w:tmpl w:val="62365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213046">
    <w:abstractNumId w:val="8"/>
  </w:num>
  <w:num w:numId="2" w16cid:durableId="168832591">
    <w:abstractNumId w:val="0"/>
  </w:num>
  <w:num w:numId="3" w16cid:durableId="404380846">
    <w:abstractNumId w:val="23"/>
  </w:num>
  <w:num w:numId="4" w16cid:durableId="563179884">
    <w:abstractNumId w:val="19"/>
  </w:num>
  <w:num w:numId="5" w16cid:durableId="1713993726">
    <w:abstractNumId w:val="9"/>
  </w:num>
  <w:num w:numId="6" w16cid:durableId="573666071">
    <w:abstractNumId w:val="20"/>
  </w:num>
  <w:num w:numId="7" w16cid:durableId="1287158246">
    <w:abstractNumId w:val="34"/>
  </w:num>
  <w:num w:numId="8" w16cid:durableId="717978475">
    <w:abstractNumId w:val="7"/>
  </w:num>
  <w:num w:numId="9" w16cid:durableId="1217156084">
    <w:abstractNumId w:val="39"/>
  </w:num>
  <w:num w:numId="10" w16cid:durableId="1505052923">
    <w:abstractNumId w:val="35"/>
  </w:num>
  <w:num w:numId="11" w16cid:durableId="2083599323">
    <w:abstractNumId w:val="5"/>
  </w:num>
  <w:num w:numId="12" w16cid:durableId="1101727988">
    <w:abstractNumId w:val="15"/>
  </w:num>
  <w:num w:numId="13" w16cid:durableId="1317496185">
    <w:abstractNumId w:val="13"/>
  </w:num>
  <w:num w:numId="14" w16cid:durableId="1483540779">
    <w:abstractNumId w:val="33"/>
  </w:num>
  <w:num w:numId="15" w16cid:durableId="407656438">
    <w:abstractNumId w:val="17"/>
  </w:num>
  <w:num w:numId="16" w16cid:durableId="1165171689">
    <w:abstractNumId w:val="36"/>
  </w:num>
  <w:num w:numId="17" w16cid:durableId="634288317">
    <w:abstractNumId w:val="25"/>
  </w:num>
  <w:num w:numId="18" w16cid:durableId="1951081561">
    <w:abstractNumId w:val="29"/>
  </w:num>
  <w:num w:numId="19" w16cid:durableId="1213037471">
    <w:abstractNumId w:val="18"/>
  </w:num>
  <w:num w:numId="20" w16cid:durableId="1935287081">
    <w:abstractNumId w:val="27"/>
  </w:num>
  <w:num w:numId="21" w16cid:durableId="193615448">
    <w:abstractNumId w:val="26"/>
  </w:num>
  <w:num w:numId="22" w16cid:durableId="574440540">
    <w:abstractNumId w:val="1"/>
  </w:num>
  <w:num w:numId="23" w16cid:durableId="1110852131">
    <w:abstractNumId w:val="4"/>
  </w:num>
  <w:num w:numId="24" w16cid:durableId="929660093">
    <w:abstractNumId w:val="16"/>
  </w:num>
  <w:num w:numId="25" w16cid:durableId="961771336">
    <w:abstractNumId w:val="21"/>
  </w:num>
  <w:num w:numId="26" w16cid:durableId="1518038507">
    <w:abstractNumId w:val="12"/>
  </w:num>
  <w:num w:numId="27" w16cid:durableId="752122394">
    <w:abstractNumId w:val="2"/>
  </w:num>
  <w:num w:numId="28" w16cid:durableId="533078057">
    <w:abstractNumId w:val="38"/>
  </w:num>
  <w:num w:numId="29" w16cid:durableId="1104230493">
    <w:abstractNumId w:val="6"/>
  </w:num>
  <w:num w:numId="30" w16cid:durableId="1136336910">
    <w:abstractNumId w:val="3"/>
  </w:num>
  <w:num w:numId="31" w16cid:durableId="2131050022">
    <w:abstractNumId w:val="10"/>
  </w:num>
  <w:num w:numId="32" w16cid:durableId="1681396232">
    <w:abstractNumId w:val="32"/>
  </w:num>
  <w:num w:numId="33" w16cid:durableId="2005088144">
    <w:abstractNumId w:val="28"/>
  </w:num>
  <w:num w:numId="34" w16cid:durableId="650016667">
    <w:abstractNumId w:val="37"/>
  </w:num>
  <w:num w:numId="35" w16cid:durableId="1955015539">
    <w:abstractNumId w:val="14"/>
  </w:num>
  <w:num w:numId="36" w16cid:durableId="1968202154">
    <w:abstractNumId w:val="31"/>
  </w:num>
  <w:num w:numId="37" w16cid:durableId="1859614520">
    <w:abstractNumId w:val="22"/>
  </w:num>
  <w:num w:numId="38" w16cid:durableId="637759185">
    <w:abstractNumId w:val="11"/>
  </w:num>
  <w:num w:numId="39" w16cid:durableId="1200971192">
    <w:abstractNumId w:val="30"/>
  </w:num>
  <w:num w:numId="40" w16cid:durableId="9032580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4"/>
    <w:rsid w:val="00002162"/>
    <w:rsid w:val="00003406"/>
    <w:rsid w:val="000124DF"/>
    <w:rsid w:val="000232D6"/>
    <w:rsid w:val="00025ACE"/>
    <w:rsid w:val="00033A74"/>
    <w:rsid w:val="00046BB1"/>
    <w:rsid w:val="00053241"/>
    <w:rsid w:val="00053700"/>
    <w:rsid w:val="00053B06"/>
    <w:rsid w:val="0005557D"/>
    <w:rsid w:val="000715AA"/>
    <w:rsid w:val="00071ADB"/>
    <w:rsid w:val="00075636"/>
    <w:rsid w:val="00081EDD"/>
    <w:rsid w:val="00082154"/>
    <w:rsid w:val="000907C3"/>
    <w:rsid w:val="00091C71"/>
    <w:rsid w:val="00093C94"/>
    <w:rsid w:val="00095B08"/>
    <w:rsid w:val="00097743"/>
    <w:rsid w:val="000A094A"/>
    <w:rsid w:val="000A12BD"/>
    <w:rsid w:val="000B1286"/>
    <w:rsid w:val="000B1832"/>
    <w:rsid w:val="000B52D9"/>
    <w:rsid w:val="000B6887"/>
    <w:rsid w:val="000C0C92"/>
    <w:rsid w:val="000C2012"/>
    <w:rsid w:val="000C3613"/>
    <w:rsid w:val="000C50D5"/>
    <w:rsid w:val="000D47AA"/>
    <w:rsid w:val="000D7800"/>
    <w:rsid w:val="00107EC1"/>
    <w:rsid w:val="0011088B"/>
    <w:rsid w:val="00110940"/>
    <w:rsid w:val="001226C5"/>
    <w:rsid w:val="00127772"/>
    <w:rsid w:val="00133A95"/>
    <w:rsid w:val="00134E5E"/>
    <w:rsid w:val="00147483"/>
    <w:rsid w:val="00153EEC"/>
    <w:rsid w:val="001612A3"/>
    <w:rsid w:val="0017412D"/>
    <w:rsid w:val="001804A8"/>
    <w:rsid w:val="00181CF7"/>
    <w:rsid w:val="00185AC0"/>
    <w:rsid w:val="001957B2"/>
    <w:rsid w:val="001A5B7A"/>
    <w:rsid w:val="001D56A0"/>
    <w:rsid w:val="001E60CD"/>
    <w:rsid w:val="001E7ACB"/>
    <w:rsid w:val="001E7DE9"/>
    <w:rsid w:val="001F0169"/>
    <w:rsid w:val="001F0935"/>
    <w:rsid w:val="001F68F2"/>
    <w:rsid w:val="001F7E7C"/>
    <w:rsid w:val="00201A21"/>
    <w:rsid w:val="00210405"/>
    <w:rsid w:val="0021069F"/>
    <w:rsid w:val="0021163C"/>
    <w:rsid w:val="00217982"/>
    <w:rsid w:val="002367C2"/>
    <w:rsid w:val="00237B18"/>
    <w:rsid w:val="00240AE1"/>
    <w:rsid w:val="00241FBF"/>
    <w:rsid w:val="00242D7C"/>
    <w:rsid w:val="00244D0A"/>
    <w:rsid w:val="00257814"/>
    <w:rsid w:val="00266869"/>
    <w:rsid w:val="002816C6"/>
    <w:rsid w:val="00294951"/>
    <w:rsid w:val="00297143"/>
    <w:rsid w:val="002A0DF6"/>
    <w:rsid w:val="002A4021"/>
    <w:rsid w:val="002B29FF"/>
    <w:rsid w:val="002B2A91"/>
    <w:rsid w:val="002B6864"/>
    <w:rsid w:val="002B7B05"/>
    <w:rsid w:val="002C22CF"/>
    <w:rsid w:val="002C5FA2"/>
    <w:rsid w:val="002D40ED"/>
    <w:rsid w:val="002F0EEB"/>
    <w:rsid w:val="002F7C72"/>
    <w:rsid w:val="00302A0B"/>
    <w:rsid w:val="00303C48"/>
    <w:rsid w:val="00304551"/>
    <w:rsid w:val="00306B4A"/>
    <w:rsid w:val="00313579"/>
    <w:rsid w:val="00332173"/>
    <w:rsid w:val="00334086"/>
    <w:rsid w:val="00335283"/>
    <w:rsid w:val="00337704"/>
    <w:rsid w:val="003431F5"/>
    <w:rsid w:val="00344CD4"/>
    <w:rsid w:val="0035003B"/>
    <w:rsid w:val="00354002"/>
    <w:rsid w:val="00356C88"/>
    <w:rsid w:val="0035799E"/>
    <w:rsid w:val="003604FC"/>
    <w:rsid w:val="00360614"/>
    <w:rsid w:val="00364120"/>
    <w:rsid w:val="00365645"/>
    <w:rsid w:val="00373397"/>
    <w:rsid w:val="0038201C"/>
    <w:rsid w:val="00384960"/>
    <w:rsid w:val="003857CF"/>
    <w:rsid w:val="00395EAF"/>
    <w:rsid w:val="00396920"/>
    <w:rsid w:val="003A2CFA"/>
    <w:rsid w:val="003A4407"/>
    <w:rsid w:val="003B74A0"/>
    <w:rsid w:val="003C2A42"/>
    <w:rsid w:val="003D1D09"/>
    <w:rsid w:val="003E3431"/>
    <w:rsid w:val="003E3DF2"/>
    <w:rsid w:val="003F07F3"/>
    <w:rsid w:val="003F13E9"/>
    <w:rsid w:val="003F3092"/>
    <w:rsid w:val="003F63E3"/>
    <w:rsid w:val="00401FB6"/>
    <w:rsid w:val="00407D22"/>
    <w:rsid w:val="00412C78"/>
    <w:rsid w:val="00414B80"/>
    <w:rsid w:val="00414F4D"/>
    <w:rsid w:val="004245FF"/>
    <w:rsid w:val="004267C1"/>
    <w:rsid w:val="00441D36"/>
    <w:rsid w:val="004444CD"/>
    <w:rsid w:val="0045293B"/>
    <w:rsid w:val="00452E6C"/>
    <w:rsid w:val="00457ED2"/>
    <w:rsid w:val="00474C69"/>
    <w:rsid w:val="004802E2"/>
    <w:rsid w:val="004806FA"/>
    <w:rsid w:val="00481378"/>
    <w:rsid w:val="0048290B"/>
    <w:rsid w:val="00485E70"/>
    <w:rsid w:val="00492EF6"/>
    <w:rsid w:val="004A6B19"/>
    <w:rsid w:val="004A6B6D"/>
    <w:rsid w:val="004B1BE9"/>
    <w:rsid w:val="004C0534"/>
    <w:rsid w:val="004D2732"/>
    <w:rsid w:val="004D2B9A"/>
    <w:rsid w:val="004D70DB"/>
    <w:rsid w:val="004E0206"/>
    <w:rsid w:val="004E3D60"/>
    <w:rsid w:val="004E3FA0"/>
    <w:rsid w:val="004F0E11"/>
    <w:rsid w:val="004F123E"/>
    <w:rsid w:val="004F4CE4"/>
    <w:rsid w:val="004F5D0E"/>
    <w:rsid w:val="00503855"/>
    <w:rsid w:val="0051243C"/>
    <w:rsid w:val="0051370A"/>
    <w:rsid w:val="00521C4B"/>
    <w:rsid w:val="00523547"/>
    <w:rsid w:val="00524F31"/>
    <w:rsid w:val="005263EC"/>
    <w:rsid w:val="00526DA3"/>
    <w:rsid w:val="00543022"/>
    <w:rsid w:val="00543773"/>
    <w:rsid w:val="00553CD6"/>
    <w:rsid w:val="005603DF"/>
    <w:rsid w:val="00560910"/>
    <w:rsid w:val="00565251"/>
    <w:rsid w:val="00585B60"/>
    <w:rsid w:val="00586A9B"/>
    <w:rsid w:val="00590875"/>
    <w:rsid w:val="00590AC0"/>
    <w:rsid w:val="005A793B"/>
    <w:rsid w:val="005B42A9"/>
    <w:rsid w:val="005B435F"/>
    <w:rsid w:val="005B7789"/>
    <w:rsid w:val="005D0D02"/>
    <w:rsid w:val="005E2480"/>
    <w:rsid w:val="005E749D"/>
    <w:rsid w:val="005E7567"/>
    <w:rsid w:val="005F0A23"/>
    <w:rsid w:val="005F183D"/>
    <w:rsid w:val="00600325"/>
    <w:rsid w:val="00601AA3"/>
    <w:rsid w:val="00611809"/>
    <w:rsid w:val="00611C60"/>
    <w:rsid w:val="006179A4"/>
    <w:rsid w:val="0062060C"/>
    <w:rsid w:val="006220F5"/>
    <w:rsid w:val="006348EB"/>
    <w:rsid w:val="0063788A"/>
    <w:rsid w:val="00661AA7"/>
    <w:rsid w:val="006667C1"/>
    <w:rsid w:val="00667146"/>
    <w:rsid w:val="00667D0A"/>
    <w:rsid w:val="0067643C"/>
    <w:rsid w:val="00683B3F"/>
    <w:rsid w:val="00684D24"/>
    <w:rsid w:val="00691604"/>
    <w:rsid w:val="00692744"/>
    <w:rsid w:val="00693D04"/>
    <w:rsid w:val="006974C6"/>
    <w:rsid w:val="00697B26"/>
    <w:rsid w:val="006A251C"/>
    <w:rsid w:val="006A2C51"/>
    <w:rsid w:val="006B0FFA"/>
    <w:rsid w:val="006B492F"/>
    <w:rsid w:val="006B599D"/>
    <w:rsid w:val="006B7856"/>
    <w:rsid w:val="006C5D0B"/>
    <w:rsid w:val="006C739D"/>
    <w:rsid w:val="006D0F02"/>
    <w:rsid w:val="006D283A"/>
    <w:rsid w:val="006F67DC"/>
    <w:rsid w:val="006F767F"/>
    <w:rsid w:val="00726F86"/>
    <w:rsid w:val="00730C1D"/>
    <w:rsid w:val="00734C5A"/>
    <w:rsid w:val="00740017"/>
    <w:rsid w:val="007564D9"/>
    <w:rsid w:val="007635AD"/>
    <w:rsid w:val="00765ACB"/>
    <w:rsid w:val="00770B39"/>
    <w:rsid w:val="00772EFC"/>
    <w:rsid w:val="007838D7"/>
    <w:rsid w:val="007927A2"/>
    <w:rsid w:val="00792884"/>
    <w:rsid w:val="0079311A"/>
    <w:rsid w:val="00796BA2"/>
    <w:rsid w:val="007A157B"/>
    <w:rsid w:val="007A287A"/>
    <w:rsid w:val="007A37CB"/>
    <w:rsid w:val="007A50A1"/>
    <w:rsid w:val="007A56AC"/>
    <w:rsid w:val="007C084B"/>
    <w:rsid w:val="007C2DBF"/>
    <w:rsid w:val="007C38C1"/>
    <w:rsid w:val="007C7313"/>
    <w:rsid w:val="007D42A6"/>
    <w:rsid w:val="007D6342"/>
    <w:rsid w:val="007D7B4E"/>
    <w:rsid w:val="007F6131"/>
    <w:rsid w:val="007F72B3"/>
    <w:rsid w:val="0080490F"/>
    <w:rsid w:val="00811DFC"/>
    <w:rsid w:val="00814932"/>
    <w:rsid w:val="00817203"/>
    <w:rsid w:val="00821B50"/>
    <w:rsid w:val="00823671"/>
    <w:rsid w:val="00824617"/>
    <w:rsid w:val="00824AE1"/>
    <w:rsid w:val="0084093A"/>
    <w:rsid w:val="00840B92"/>
    <w:rsid w:val="008473BE"/>
    <w:rsid w:val="008525F0"/>
    <w:rsid w:val="00854760"/>
    <w:rsid w:val="00855A4C"/>
    <w:rsid w:val="00861467"/>
    <w:rsid w:val="00880B5F"/>
    <w:rsid w:val="00886525"/>
    <w:rsid w:val="008954E8"/>
    <w:rsid w:val="008A1115"/>
    <w:rsid w:val="008A37A5"/>
    <w:rsid w:val="008B0A5E"/>
    <w:rsid w:val="008B3BBC"/>
    <w:rsid w:val="008C0152"/>
    <w:rsid w:val="008C08FC"/>
    <w:rsid w:val="008C09E6"/>
    <w:rsid w:val="008C533B"/>
    <w:rsid w:val="008D08EC"/>
    <w:rsid w:val="008D3EDE"/>
    <w:rsid w:val="008D637C"/>
    <w:rsid w:val="008E32C1"/>
    <w:rsid w:val="008F2264"/>
    <w:rsid w:val="009038C6"/>
    <w:rsid w:val="009073D4"/>
    <w:rsid w:val="0090786B"/>
    <w:rsid w:val="00912AC2"/>
    <w:rsid w:val="00923236"/>
    <w:rsid w:val="0092560D"/>
    <w:rsid w:val="00926E36"/>
    <w:rsid w:val="00936E65"/>
    <w:rsid w:val="00941885"/>
    <w:rsid w:val="0094240B"/>
    <w:rsid w:val="00944297"/>
    <w:rsid w:val="009455B2"/>
    <w:rsid w:val="0095589A"/>
    <w:rsid w:val="009579F9"/>
    <w:rsid w:val="00964B7E"/>
    <w:rsid w:val="00965771"/>
    <w:rsid w:val="00971E12"/>
    <w:rsid w:val="00975E13"/>
    <w:rsid w:val="009800FC"/>
    <w:rsid w:val="009A0BA2"/>
    <w:rsid w:val="009B1E07"/>
    <w:rsid w:val="009B2B7B"/>
    <w:rsid w:val="009B55ED"/>
    <w:rsid w:val="009C02EE"/>
    <w:rsid w:val="009C0846"/>
    <w:rsid w:val="009C11D5"/>
    <w:rsid w:val="009C1FC7"/>
    <w:rsid w:val="009C2BDC"/>
    <w:rsid w:val="009C34FF"/>
    <w:rsid w:val="009D135B"/>
    <w:rsid w:val="009D39CF"/>
    <w:rsid w:val="009E06FC"/>
    <w:rsid w:val="009E20E9"/>
    <w:rsid w:val="009E4D60"/>
    <w:rsid w:val="009E7E91"/>
    <w:rsid w:val="009F6C20"/>
    <w:rsid w:val="00A02852"/>
    <w:rsid w:val="00A04ABC"/>
    <w:rsid w:val="00A06A7A"/>
    <w:rsid w:val="00A06B44"/>
    <w:rsid w:val="00A14406"/>
    <w:rsid w:val="00A14718"/>
    <w:rsid w:val="00A30F4A"/>
    <w:rsid w:val="00A32CC9"/>
    <w:rsid w:val="00A37CFA"/>
    <w:rsid w:val="00A45E31"/>
    <w:rsid w:val="00A55255"/>
    <w:rsid w:val="00A6505A"/>
    <w:rsid w:val="00A65670"/>
    <w:rsid w:val="00A7025D"/>
    <w:rsid w:val="00A73D1A"/>
    <w:rsid w:val="00A74AD5"/>
    <w:rsid w:val="00A80218"/>
    <w:rsid w:val="00A82B83"/>
    <w:rsid w:val="00A85286"/>
    <w:rsid w:val="00A86EC3"/>
    <w:rsid w:val="00A92D0F"/>
    <w:rsid w:val="00A942E1"/>
    <w:rsid w:val="00A95999"/>
    <w:rsid w:val="00A97ABA"/>
    <w:rsid w:val="00AA11A7"/>
    <w:rsid w:val="00AA15EE"/>
    <w:rsid w:val="00AB4D59"/>
    <w:rsid w:val="00AB688F"/>
    <w:rsid w:val="00AC388B"/>
    <w:rsid w:val="00AD508A"/>
    <w:rsid w:val="00AE0710"/>
    <w:rsid w:val="00AE2799"/>
    <w:rsid w:val="00AE28EB"/>
    <w:rsid w:val="00AE297D"/>
    <w:rsid w:val="00AE311A"/>
    <w:rsid w:val="00AE62CB"/>
    <w:rsid w:val="00AE6D0B"/>
    <w:rsid w:val="00AF178A"/>
    <w:rsid w:val="00B13DBD"/>
    <w:rsid w:val="00B175C4"/>
    <w:rsid w:val="00B228D5"/>
    <w:rsid w:val="00B24FBE"/>
    <w:rsid w:val="00B27DB6"/>
    <w:rsid w:val="00B35FA9"/>
    <w:rsid w:val="00B36602"/>
    <w:rsid w:val="00B40813"/>
    <w:rsid w:val="00B52428"/>
    <w:rsid w:val="00B527D5"/>
    <w:rsid w:val="00B53746"/>
    <w:rsid w:val="00B57CDB"/>
    <w:rsid w:val="00B57DC3"/>
    <w:rsid w:val="00B665A3"/>
    <w:rsid w:val="00B67F9C"/>
    <w:rsid w:val="00B703B1"/>
    <w:rsid w:val="00B74740"/>
    <w:rsid w:val="00B76B57"/>
    <w:rsid w:val="00B81B9C"/>
    <w:rsid w:val="00B82A71"/>
    <w:rsid w:val="00B914C5"/>
    <w:rsid w:val="00B91F65"/>
    <w:rsid w:val="00B95683"/>
    <w:rsid w:val="00BB0459"/>
    <w:rsid w:val="00BB0D2B"/>
    <w:rsid w:val="00BC744E"/>
    <w:rsid w:val="00BD1C97"/>
    <w:rsid w:val="00BE585D"/>
    <w:rsid w:val="00BF37A3"/>
    <w:rsid w:val="00BF3872"/>
    <w:rsid w:val="00BF664A"/>
    <w:rsid w:val="00C016EC"/>
    <w:rsid w:val="00C03501"/>
    <w:rsid w:val="00C078A6"/>
    <w:rsid w:val="00C07F94"/>
    <w:rsid w:val="00C11CAA"/>
    <w:rsid w:val="00C153CB"/>
    <w:rsid w:val="00C31A5D"/>
    <w:rsid w:val="00C32DB1"/>
    <w:rsid w:val="00C36A87"/>
    <w:rsid w:val="00C471B4"/>
    <w:rsid w:val="00C53B2B"/>
    <w:rsid w:val="00C56965"/>
    <w:rsid w:val="00C709D0"/>
    <w:rsid w:val="00C74373"/>
    <w:rsid w:val="00C75328"/>
    <w:rsid w:val="00C836C3"/>
    <w:rsid w:val="00C85327"/>
    <w:rsid w:val="00C87F2D"/>
    <w:rsid w:val="00CB07F6"/>
    <w:rsid w:val="00CC07F5"/>
    <w:rsid w:val="00CC78EE"/>
    <w:rsid w:val="00CD00DB"/>
    <w:rsid w:val="00CD19A9"/>
    <w:rsid w:val="00CD604A"/>
    <w:rsid w:val="00CE2B62"/>
    <w:rsid w:val="00CF0843"/>
    <w:rsid w:val="00D010F4"/>
    <w:rsid w:val="00D044E3"/>
    <w:rsid w:val="00D0541E"/>
    <w:rsid w:val="00D10875"/>
    <w:rsid w:val="00D11DF6"/>
    <w:rsid w:val="00D157BB"/>
    <w:rsid w:val="00D20B06"/>
    <w:rsid w:val="00D25881"/>
    <w:rsid w:val="00D25DF0"/>
    <w:rsid w:val="00D310E7"/>
    <w:rsid w:val="00D46226"/>
    <w:rsid w:val="00D477C2"/>
    <w:rsid w:val="00D500D4"/>
    <w:rsid w:val="00D641D3"/>
    <w:rsid w:val="00D703D5"/>
    <w:rsid w:val="00D74324"/>
    <w:rsid w:val="00D7750D"/>
    <w:rsid w:val="00D85ECC"/>
    <w:rsid w:val="00D87971"/>
    <w:rsid w:val="00D905F4"/>
    <w:rsid w:val="00D94E26"/>
    <w:rsid w:val="00DA5D0D"/>
    <w:rsid w:val="00DC247B"/>
    <w:rsid w:val="00DC6D07"/>
    <w:rsid w:val="00DE2438"/>
    <w:rsid w:val="00DE2657"/>
    <w:rsid w:val="00DE286A"/>
    <w:rsid w:val="00DE3B88"/>
    <w:rsid w:val="00DE720E"/>
    <w:rsid w:val="00DF572A"/>
    <w:rsid w:val="00E00B24"/>
    <w:rsid w:val="00E10BC1"/>
    <w:rsid w:val="00E165A9"/>
    <w:rsid w:val="00E217D6"/>
    <w:rsid w:val="00E266EC"/>
    <w:rsid w:val="00E32323"/>
    <w:rsid w:val="00E328E9"/>
    <w:rsid w:val="00E32CA1"/>
    <w:rsid w:val="00E418CC"/>
    <w:rsid w:val="00E43619"/>
    <w:rsid w:val="00E43E50"/>
    <w:rsid w:val="00E45255"/>
    <w:rsid w:val="00E47918"/>
    <w:rsid w:val="00E505ED"/>
    <w:rsid w:val="00E50CA6"/>
    <w:rsid w:val="00E52491"/>
    <w:rsid w:val="00E60E35"/>
    <w:rsid w:val="00E70DE3"/>
    <w:rsid w:val="00E73EA1"/>
    <w:rsid w:val="00E84480"/>
    <w:rsid w:val="00E85B5D"/>
    <w:rsid w:val="00E960E7"/>
    <w:rsid w:val="00E96612"/>
    <w:rsid w:val="00EA1F9E"/>
    <w:rsid w:val="00EC5241"/>
    <w:rsid w:val="00ED19B8"/>
    <w:rsid w:val="00ED3F7D"/>
    <w:rsid w:val="00ED42B2"/>
    <w:rsid w:val="00EE009A"/>
    <w:rsid w:val="00EE1616"/>
    <w:rsid w:val="00EE74B7"/>
    <w:rsid w:val="00EF1D30"/>
    <w:rsid w:val="00F11FA7"/>
    <w:rsid w:val="00F15D8A"/>
    <w:rsid w:val="00F172A7"/>
    <w:rsid w:val="00F20EEA"/>
    <w:rsid w:val="00F25C30"/>
    <w:rsid w:val="00F27FC0"/>
    <w:rsid w:val="00F32875"/>
    <w:rsid w:val="00F35BD7"/>
    <w:rsid w:val="00F50BC9"/>
    <w:rsid w:val="00F53463"/>
    <w:rsid w:val="00F55688"/>
    <w:rsid w:val="00F568A9"/>
    <w:rsid w:val="00F57EFD"/>
    <w:rsid w:val="00F62A0D"/>
    <w:rsid w:val="00F722DF"/>
    <w:rsid w:val="00F744CE"/>
    <w:rsid w:val="00F762DD"/>
    <w:rsid w:val="00F779D9"/>
    <w:rsid w:val="00F80BB7"/>
    <w:rsid w:val="00F80DA4"/>
    <w:rsid w:val="00F87FA8"/>
    <w:rsid w:val="00FA27AC"/>
    <w:rsid w:val="00FA5D49"/>
    <w:rsid w:val="00FB4E9A"/>
    <w:rsid w:val="00FB7B5B"/>
    <w:rsid w:val="00FD0641"/>
    <w:rsid w:val="00FD06B4"/>
    <w:rsid w:val="00FE3780"/>
    <w:rsid w:val="00FE5CF3"/>
    <w:rsid w:val="00FF0A1B"/>
    <w:rsid w:val="00FF190E"/>
    <w:rsid w:val="00FF5C98"/>
    <w:rsid w:val="00FF7A6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5189D"/>
  <w15:chartTrackingRefBased/>
  <w15:docId w15:val="{005DC836-D8E1-4AB0-B27F-47B6D2A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BD"/>
    <w:pPr>
      <w:tabs>
        <w:tab w:val="right" w:pos="8930"/>
      </w:tabs>
      <w:spacing w:after="120" w:line="23" w:lineRule="atLeast"/>
      <w:jc w:val="both"/>
    </w:pPr>
    <w:rPr>
      <w:sz w:val="20"/>
      <w:lang w:val="en-US"/>
    </w:rPr>
  </w:style>
  <w:style w:type="paragraph" w:styleId="berschrift1">
    <w:name w:val="heading 1"/>
    <w:basedOn w:val="Standard"/>
    <w:next w:val="Standard"/>
    <w:link w:val="berschrift1Zchn"/>
    <w:qFormat/>
    <w:rsid w:val="00093C94"/>
    <w:pPr>
      <w:keepNext/>
      <w:keepLines/>
      <w:numPr>
        <w:numId w:val="1"/>
      </w:numPr>
      <w:tabs>
        <w:tab w:val="clear" w:pos="8930"/>
        <w:tab w:val="left" w:pos="567"/>
      </w:tabs>
      <w:spacing w:before="360" w:after="240" w:line="240" w:lineRule="atLeast"/>
      <w:outlineLvl w:val="0"/>
    </w:pPr>
    <w:rPr>
      <w:rFonts w:asciiTheme="majorHAnsi" w:eastAsiaTheme="majorEastAsia" w:hAnsiTheme="majorHAnsi" w:cstheme="majorBidi"/>
      <w:b/>
      <w:i/>
      <w:color w:val="0076BD"/>
      <w:sz w:val="28"/>
      <w:szCs w:val="32"/>
    </w:rPr>
  </w:style>
  <w:style w:type="paragraph" w:styleId="berschrift2">
    <w:name w:val="heading 2"/>
    <w:basedOn w:val="berschrift1"/>
    <w:next w:val="Standard"/>
    <w:link w:val="berschrift2Zchn"/>
    <w:autoRedefine/>
    <w:unhideWhenUsed/>
    <w:qFormat/>
    <w:rsid w:val="0063788A"/>
    <w:pPr>
      <w:numPr>
        <w:ilvl w:val="1"/>
      </w:numPr>
      <w:spacing w:before="240" w:line="23" w:lineRule="atLeast"/>
      <w:outlineLvl w:val="1"/>
    </w:pPr>
    <w:rPr>
      <w:b w:val="0"/>
      <w:szCs w:val="26"/>
    </w:rPr>
  </w:style>
  <w:style w:type="paragraph" w:styleId="berschrift3">
    <w:name w:val="heading 3"/>
    <w:basedOn w:val="berschrift2"/>
    <w:next w:val="Standard"/>
    <w:link w:val="berschrift3Zchn"/>
    <w:unhideWhenUsed/>
    <w:qFormat/>
    <w:rsid w:val="009073D4"/>
    <w:pPr>
      <w:numPr>
        <w:ilvl w:val="2"/>
      </w:numPr>
      <w:spacing w:before="120" w:after="120"/>
      <w:outlineLvl w:val="2"/>
    </w:pPr>
    <w:rPr>
      <w:b/>
      <w:i w:val="0"/>
      <w:sz w:val="20"/>
      <w:szCs w:val="24"/>
    </w:rPr>
  </w:style>
  <w:style w:type="paragraph" w:styleId="berschrift4">
    <w:name w:val="heading 4"/>
    <w:basedOn w:val="berschrift3"/>
    <w:next w:val="Standard"/>
    <w:link w:val="berschrift4Zchn"/>
    <w:unhideWhenUsed/>
    <w:qFormat/>
    <w:rsid w:val="009C02EE"/>
    <w:pPr>
      <w:numPr>
        <w:ilvl w:val="3"/>
      </w:numPr>
      <w:outlineLvl w:val="3"/>
    </w:pPr>
    <w:rPr>
      <w:b w:val="0"/>
      <w:iCs/>
    </w:rPr>
  </w:style>
  <w:style w:type="paragraph" w:styleId="berschrift5">
    <w:name w:val="heading 5"/>
    <w:basedOn w:val="berschrift4"/>
    <w:next w:val="Standard"/>
    <w:link w:val="berschrift5Zchn"/>
    <w:unhideWhenUsed/>
    <w:qFormat/>
    <w:rsid w:val="009C02EE"/>
    <w:pPr>
      <w:numPr>
        <w:ilvl w:val="4"/>
      </w:numPr>
      <w:outlineLvl w:val="4"/>
    </w:pPr>
  </w:style>
  <w:style w:type="paragraph" w:styleId="berschrift6">
    <w:name w:val="heading 6"/>
    <w:basedOn w:val="berschrift5"/>
    <w:next w:val="Standard"/>
    <w:link w:val="berschrift6Zchn"/>
    <w:unhideWhenUsed/>
    <w:qFormat/>
    <w:rsid w:val="009C02EE"/>
    <w:pPr>
      <w:numPr>
        <w:ilvl w:val="5"/>
      </w:numPr>
      <w:outlineLvl w:val="5"/>
    </w:pPr>
  </w:style>
  <w:style w:type="paragraph" w:styleId="berschrift7">
    <w:name w:val="heading 7"/>
    <w:basedOn w:val="berschrift6"/>
    <w:next w:val="Standard"/>
    <w:link w:val="berschrift7Zchn"/>
    <w:unhideWhenUsed/>
    <w:qFormat/>
    <w:rsid w:val="001F68F2"/>
    <w:pPr>
      <w:numPr>
        <w:ilvl w:val="6"/>
      </w:numPr>
      <w:ind w:left="1298" w:hanging="1298"/>
      <w:outlineLvl w:val="6"/>
    </w:pPr>
    <w:rPr>
      <w:iCs w:val="0"/>
    </w:rPr>
  </w:style>
  <w:style w:type="paragraph" w:styleId="berschrift8">
    <w:name w:val="heading 8"/>
    <w:basedOn w:val="berschrift7"/>
    <w:next w:val="Standard"/>
    <w:link w:val="berschrift8Zchn"/>
    <w:unhideWhenUsed/>
    <w:qFormat/>
    <w:rsid w:val="001F68F2"/>
    <w:pPr>
      <w:numPr>
        <w:ilvl w:val="7"/>
      </w:numPr>
      <w:outlineLvl w:val="7"/>
    </w:pPr>
    <w:rPr>
      <w:szCs w:val="21"/>
    </w:rPr>
  </w:style>
  <w:style w:type="paragraph" w:styleId="berschrift9">
    <w:name w:val="heading 9"/>
    <w:basedOn w:val="berschrift8"/>
    <w:next w:val="Standard"/>
    <w:link w:val="berschrift9Zchn"/>
    <w:unhideWhenUsed/>
    <w:qFormat/>
    <w:rsid w:val="001F68F2"/>
    <w:pPr>
      <w:numPr>
        <w:ilvl w:val="8"/>
      </w:numPr>
      <w:ind w:left="1582" w:hanging="1582"/>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93C94"/>
    <w:rPr>
      <w:rFonts w:asciiTheme="majorHAnsi" w:eastAsiaTheme="majorEastAsia" w:hAnsiTheme="majorHAnsi" w:cstheme="majorBidi"/>
      <w:b/>
      <w:i/>
      <w:color w:val="0076BD"/>
      <w:sz w:val="28"/>
      <w:szCs w:val="32"/>
      <w:lang w:val="en-US"/>
    </w:rPr>
  </w:style>
  <w:style w:type="character" w:customStyle="1" w:styleId="berschrift2Zchn">
    <w:name w:val="Überschrift 2 Zchn"/>
    <w:basedOn w:val="Absatz-Standardschriftart"/>
    <w:link w:val="berschrift2"/>
    <w:rsid w:val="0063788A"/>
    <w:rPr>
      <w:rFonts w:asciiTheme="majorHAnsi" w:eastAsiaTheme="majorEastAsia" w:hAnsiTheme="majorHAnsi" w:cstheme="majorBidi"/>
      <w:i/>
      <w:color w:val="0076BD"/>
      <w:sz w:val="28"/>
      <w:szCs w:val="26"/>
      <w:lang w:val="en-US"/>
    </w:rPr>
  </w:style>
  <w:style w:type="character" w:customStyle="1" w:styleId="berschrift3Zchn">
    <w:name w:val="Überschrift 3 Zchn"/>
    <w:basedOn w:val="Absatz-Standardschriftart"/>
    <w:link w:val="berschrift3"/>
    <w:rsid w:val="009073D4"/>
    <w:rPr>
      <w:rFonts w:asciiTheme="majorHAnsi" w:eastAsiaTheme="majorEastAsia" w:hAnsiTheme="majorHAnsi" w:cstheme="majorBidi"/>
      <w:b/>
      <w:color w:val="0076BD"/>
      <w:sz w:val="20"/>
      <w:szCs w:val="24"/>
      <w:lang w:val="en-US"/>
    </w:rPr>
  </w:style>
  <w:style w:type="character" w:customStyle="1" w:styleId="berschrift4Zchn">
    <w:name w:val="Überschrift 4 Zchn"/>
    <w:basedOn w:val="Absatz-Standardschriftart"/>
    <w:link w:val="berschrift4"/>
    <w:rsid w:val="009C02EE"/>
    <w:rPr>
      <w:rFonts w:asciiTheme="majorHAnsi" w:eastAsiaTheme="majorEastAsia" w:hAnsiTheme="majorHAnsi" w:cstheme="majorBidi"/>
      <w:iCs/>
      <w:color w:val="0076BD"/>
      <w:sz w:val="20"/>
      <w:szCs w:val="24"/>
      <w:lang w:val="en-US"/>
    </w:rPr>
  </w:style>
  <w:style w:type="character" w:customStyle="1" w:styleId="berschrift5Zchn">
    <w:name w:val="Überschrift 5 Zchn"/>
    <w:basedOn w:val="Absatz-Standardschriftart"/>
    <w:link w:val="berschrift5"/>
    <w:rsid w:val="009C02EE"/>
    <w:rPr>
      <w:rFonts w:asciiTheme="majorHAnsi" w:eastAsiaTheme="majorEastAsia" w:hAnsiTheme="majorHAnsi" w:cstheme="majorBidi"/>
      <w:iCs/>
      <w:color w:val="0076BD"/>
      <w:sz w:val="20"/>
      <w:szCs w:val="24"/>
      <w:lang w:val="en-US"/>
    </w:rPr>
  </w:style>
  <w:style w:type="character" w:customStyle="1" w:styleId="berschrift6Zchn">
    <w:name w:val="Überschrift 6 Zchn"/>
    <w:basedOn w:val="Absatz-Standardschriftart"/>
    <w:link w:val="berschrift6"/>
    <w:rsid w:val="009C02EE"/>
    <w:rPr>
      <w:rFonts w:asciiTheme="majorHAnsi" w:eastAsiaTheme="majorEastAsia" w:hAnsiTheme="majorHAnsi" w:cstheme="majorBidi"/>
      <w:iCs/>
      <w:color w:val="0076BD"/>
      <w:sz w:val="20"/>
      <w:szCs w:val="24"/>
      <w:lang w:val="en-US"/>
    </w:rPr>
  </w:style>
  <w:style w:type="character" w:customStyle="1" w:styleId="berschrift7Zchn">
    <w:name w:val="Überschrift 7 Zchn"/>
    <w:basedOn w:val="Absatz-Standardschriftart"/>
    <w:link w:val="berschrift7"/>
    <w:rsid w:val="001F68F2"/>
    <w:rPr>
      <w:rFonts w:asciiTheme="majorHAnsi" w:eastAsiaTheme="majorEastAsia" w:hAnsiTheme="majorHAnsi" w:cstheme="majorBidi"/>
      <w:color w:val="0076BD"/>
      <w:sz w:val="20"/>
      <w:szCs w:val="24"/>
      <w:lang w:val="en-US"/>
    </w:rPr>
  </w:style>
  <w:style w:type="character" w:customStyle="1" w:styleId="berschrift8Zchn">
    <w:name w:val="Überschrift 8 Zchn"/>
    <w:basedOn w:val="Absatz-Standardschriftart"/>
    <w:link w:val="berschrift8"/>
    <w:rsid w:val="001F68F2"/>
    <w:rPr>
      <w:rFonts w:asciiTheme="majorHAnsi" w:eastAsiaTheme="majorEastAsia" w:hAnsiTheme="majorHAnsi" w:cstheme="majorBidi"/>
      <w:color w:val="0076BD"/>
      <w:sz w:val="20"/>
      <w:szCs w:val="21"/>
      <w:lang w:val="en-US"/>
    </w:rPr>
  </w:style>
  <w:style w:type="character" w:customStyle="1" w:styleId="berschrift9Zchn">
    <w:name w:val="Überschrift 9 Zchn"/>
    <w:basedOn w:val="Absatz-Standardschriftart"/>
    <w:link w:val="berschrift9"/>
    <w:rsid w:val="001F68F2"/>
    <w:rPr>
      <w:rFonts w:asciiTheme="majorHAnsi" w:eastAsiaTheme="majorEastAsia" w:hAnsiTheme="majorHAnsi" w:cstheme="majorBidi"/>
      <w:iCs/>
      <w:color w:val="0076BD"/>
      <w:sz w:val="20"/>
      <w:szCs w:val="21"/>
      <w:lang w:val="en-US"/>
    </w:rPr>
  </w:style>
  <w:style w:type="paragraph" w:styleId="Listenabsatz">
    <w:name w:val="List Paragraph"/>
    <w:basedOn w:val="Standard"/>
    <w:uiPriority w:val="34"/>
    <w:qFormat/>
    <w:rsid w:val="00C75328"/>
    <w:pPr>
      <w:ind w:left="720"/>
      <w:contextualSpacing/>
    </w:pPr>
  </w:style>
  <w:style w:type="paragraph" w:styleId="Kopfzeile">
    <w:name w:val="header"/>
    <w:basedOn w:val="Standard"/>
    <w:link w:val="KopfzeileZchn"/>
    <w:uiPriority w:val="99"/>
    <w:unhideWhenUsed/>
    <w:rsid w:val="00053241"/>
    <w:pPr>
      <w:tabs>
        <w:tab w:val="clear" w:pos="8930"/>
      </w:tabs>
      <w:spacing w:after="0" w:line="240" w:lineRule="auto"/>
    </w:pPr>
    <w:rPr>
      <w:color w:val="0076BD"/>
      <w:sz w:val="18"/>
    </w:rPr>
  </w:style>
  <w:style w:type="character" w:customStyle="1" w:styleId="KopfzeileZchn">
    <w:name w:val="Kopfzeile Zchn"/>
    <w:basedOn w:val="Absatz-Standardschriftart"/>
    <w:link w:val="Kopfzeile"/>
    <w:uiPriority w:val="99"/>
    <w:rsid w:val="00053241"/>
    <w:rPr>
      <w:color w:val="0076BD"/>
      <w:sz w:val="18"/>
    </w:rPr>
  </w:style>
  <w:style w:type="paragraph" w:styleId="Fuzeile">
    <w:name w:val="footer"/>
    <w:basedOn w:val="Standard"/>
    <w:link w:val="FuzeileZchn"/>
    <w:uiPriority w:val="99"/>
    <w:unhideWhenUsed/>
    <w:rsid w:val="003C2A42"/>
    <w:pPr>
      <w:tabs>
        <w:tab w:val="clear" w:pos="8930"/>
        <w:tab w:val="center" w:pos="4536"/>
        <w:tab w:val="right" w:pos="9072"/>
      </w:tabs>
      <w:spacing w:after="0" w:line="240" w:lineRule="auto"/>
    </w:pPr>
    <w:rPr>
      <w:sz w:val="14"/>
    </w:rPr>
  </w:style>
  <w:style w:type="character" w:customStyle="1" w:styleId="FuzeileZchn">
    <w:name w:val="Fußzeile Zchn"/>
    <w:basedOn w:val="Absatz-Standardschriftart"/>
    <w:link w:val="Fuzeile"/>
    <w:uiPriority w:val="99"/>
    <w:rsid w:val="003C2A42"/>
    <w:rPr>
      <w:sz w:val="14"/>
    </w:rPr>
  </w:style>
  <w:style w:type="paragraph" w:styleId="Textkrper">
    <w:name w:val="Body Text"/>
    <w:basedOn w:val="Standard"/>
    <w:link w:val="TextkrperZchn"/>
    <w:uiPriority w:val="99"/>
    <w:unhideWhenUsed/>
    <w:rsid w:val="00765ACB"/>
  </w:style>
  <w:style w:type="paragraph" w:customStyle="1" w:styleId="berschrift1ohneNummer">
    <w:name w:val="Überschrift 1 ohne Nummer"/>
    <w:basedOn w:val="berschrift1"/>
    <w:next w:val="Standard"/>
    <w:qFormat/>
    <w:rsid w:val="00590AC0"/>
    <w:pPr>
      <w:numPr>
        <w:numId w:val="0"/>
      </w:numPr>
    </w:pPr>
  </w:style>
  <w:style w:type="paragraph" w:styleId="Verzeichnis1">
    <w:name w:val="toc 1"/>
    <w:basedOn w:val="Standard"/>
    <w:next w:val="Standard"/>
    <w:autoRedefine/>
    <w:uiPriority w:val="39"/>
    <w:unhideWhenUsed/>
    <w:rsid w:val="001D56A0"/>
    <w:pPr>
      <w:tabs>
        <w:tab w:val="clear" w:pos="8930"/>
        <w:tab w:val="left" w:pos="426"/>
        <w:tab w:val="right" w:leader="dot" w:pos="9628"/>
      </w:tabs>
      <w:spacing w:before="120" w:after="0" w:line="276" w:lineRule="auto"/>
      <w:ind w:left="425" w:right="567" w:hanging="425"/>
    </w:pPr>
    <w:rPr>
      <w:rFonts w:ascii="Arial" w:eastAsia="Times New Roman" w:hAnsi="Arial" w:cs="Arial"/>
      <w:b/>
      <w:noProof/>
      <w:color w:val="000000" w:themeColor="text1"/>
      <w:lang w:eastAsia="de-DE"/>
    </w:rPr>
  </w:style>
  <w:style w:type="paragraph" w:styleId="Verzeichnis2">
    <w:name w:val="toc 2"/>
    <w:basedOn w:val="Standard"/>
    <w:next w:val="Standard"/>
    <w:autoRedefine/>
    <w:uiPriority w:val="39"/>
    <w:unhideWhenUsed/>
    <w:rsid w:val="00FF190E"/>
    <w:pPr>
      <w:tabs>
        <w:tab w:val="clear" w:pos="8930"/>
        <w:tab w:val="left" w:pos="1134"/>
        <w:tab w:val="right" w:leader="dot" w:pos="9628"/>
      </w:tabs>
      <w:spacing w:before="40" w:after="0" w:line="276" w:lineRule="auto"/>
      <w:ind w:left="1134" w:right="567" w:hanging="708"/>
    </w:pPr>
    <w:rPr>
      <w:rFonts w:ascii="Arial" w:eastAsia="Times New Roman" w:hAnsi="Arial" w:cs="Arial"/>
      <w:noProof/>
      <w:color w:val="000000" w:themeColor="text1"/>
      <w:lang w:eastAsia="de-DE"/>
    </w:rPr>
  </w:style>
  <w:style w:type="paragraph" w:styleId="Verzeichnis3">
    <w:name w:val="toc 3"/>
    <w:basedOn w:val="Standard"/>
    <w:next w:val="Standard"/>
    <w:autoRedefine/>
    <w:uiPriority w:val="39"/>
    <w:unhideWhenUsed/>
    <w:rsid w:val="00BC744E"/>
    <w:pPr>
      <w:tabs>
        <w:tab w:val="clear" w:pos="8930"/>
        <w:tab w:val="left" w:pos="1134"/>
        <w:tab w:val="right" w:leader="dot" w:pos="9628"/>
      </w:tabs>
      <w:spacing w:before="40" w:after="0"/>
      <w:ind w:left="1525" w:right="567" w:hanging="731"/>
    </w:pPr>
    <w:rPr>
      <w:noProof/>
    </w:rPr>
  </w:style>
  <w:style w:type="paragraph" w:styleId="Verzeichnis4">
    <w:name w:val="toc 4"/>
    <w:basedOn w:val="Standard"/>
    <w:next w:val="Standard"/>
    <w:autoRedefine/>
    <w:uiPriority w:val="39"/>
    <w:unhideWhenUsed/>
    <w:rsid w:val="00FF190E"/>
    <w:pPr>
      <w:tabs>
        <w:tab w:val="clear" w:pos="8930"/>
        <w:tab w:val="left" w:pos="1418"/>
        <w:tab w:val="right" w:leader="dot" w:pos="9628"/>
      </w:tabs>
      <w:spacing w:before="40" w:after="0"/>
      <w:ind w:left="1417" w:hanging="991"/>
    </w:pPr>
  </w:style>
  <w:style w:type="paragraph" w:styleId="Verzeichnis5">
    <w:name w:val="toc 5"/>
    <w:basedOn w:val="Standard"/>
    <w:next w:val="Standard"/>
    <w:autoRedefine/>
    <w:uiPriority w:val="39"/>
    <w:unhideWhenUsed/>
    <w:rsid w:val="00FF190E"/>
    <w:pPr>
      <w:tabs>
        <w:tab w:val="clear" w:pos="8930"/>
        <w:tab w:val="left" w:pos="1418"/>
        <w:tab w:val="right" w:leader="dot" w:pos="9628"/>
      </w:tabs>
      <w:spacing w:before="40" w:after="0"/>
      <w:ind w:left="1418" w:right="567" w:hanging="992"/>
    </w:pPr>
    <w:rPr>
      <w:noProof/>
    </w:rPr>
  </w:style>
  <w:style w:type="paragraph" w:styleId="Verzeichnis6">
    <w:name w:val="toc 6"/>
    <w:basedOn w:val="Standard"/>
    <w:next w:val="Standard"/>
    <w:autoRedefine/>
    <w:uiPriority w:val="39"/>
    <w:unhideWhenUsed/>
    <w:rsid w:val="00D74324"/>
    <w:pPr>
      <w:tabs>
        <w:tab w:val="clear" w:pos="8930"/>
        <w:tab w:val="left" w:pos="1701"/>
        <w:tab w:val="right" w:leader="dot" w:pos="9628"/>
      </w:tabs>
      <w:spacing w:before="40" w:after="0"/>
      <w:ind w:left="1701" w:right="567" w:hanging="1276"/>
    </w:pPr>
    <w:rPr>
      <w:noProof/>
    </w:rPr>
  </w:style>
  <w:style w:type="paragraph" w:styleId="Abbildungsverzeichnis">
    <w:name w:val="table of figures"/>
    <w:basedOn w:val="Standard"/>
    <w:next w:val="Standard"/>
    <w:uiPriority w:val="99"/>
    <w:unhideWhenUsed/>
    <w:rsid w:val="004D2B9A"/>
    <w:pPr>
      <w:tabs>
        <w:tab w:val="clear" w:pos="8930"/>
      </w:tabs>
      <w:spacing w:before="40" w:after="0"/>
    </w:pPr>
  </w:style>
  <w:style w:type="character" w:styleId="Hyperlink">
    <w:name w:val="Hyperlink"/>
    <w:basedOn w:val="Absatz-Standardschriftart"/>
    <w:uiPriority w:val="99"/>
    <w:unhideWhenUsed/>
    <w:rsid w:val="00D94E26"/>
    <w:rPr>
      <w:color w:val="0563C1" w:themeColor="hyperlink"/>
      <w:u w:val="single"/>
    </w:rPr>
  </w:style>
  <w:style w:type="paragraph" w:styleId="Listennummer">
    <w:name w:val="List Number"/>
    <w:basedOn w:val="Standard"/>
    <w:uiPriority w:val="99"/>
    <w:unhideWhenUsed/>
    <w:rsid w:val="00F568A9"/>
    <w:pPr>
      <w:contextualSpacing/>
    </w:pPr>
  </w:style>
  <w:style w:type="paragraph" w:customStyle="1" w:styleId="NTComputertext">
    <w:name w:val="NT Computertext"/>
    <w:basedOn w:val="Standard"/>
    <w:qFormat/>
    <w:rsid w:val="00E32323"/>
    <w:rPr>
      <w:rFonts w:ascii="Courier New" w:hAnsi="Courier New"/>
    </w:rPr>
  </w:style>
  <w:style w:type="table" w:styleId="Tabellenraster">
    <w:name w:val="Table Grid"/>
    <w:basedOn w:val="NormaleTabelle"/>
    <w:uiPriority w:val="39"/>
    <w:rsid w:val="0005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TKopffettblauweiss">
    <w:name w:val="NT Kopf fett (blau/weiss)"/>
    <w:basedOn w:val="NormaleTabelle"/>
    <w:uiPriority w:val="99"/>
    <w:rsid w:val="00A04ABC"/>
    <w:pPr>
      <w:spacing w:before="60" w:after="60" w:line="23" w:lineRule="atLeast"/>
    </w:pPr>
    <w:rPr>
      <w:sz w:val="20"/>
    </w:rPr>
    <w:tblPr>
      <w:tblStyleRowBandSize w:val="1"/>
      <w:tblStyleColBandSize w:val="1"/>
      <w:tblBorders>
        <w:top w:val="single" w:sz="4" w:space="0" w:color="0076BD"/>
        <w:left w:val="single" w:sz="4" w:space="0" w:color="0076BD"/>
        <w:bottom w:val="single" w:sz="4" w:space="0" w:color="0076BD"/>
        <w:right w:val="single" w:sz="4" w:space="0" w:color="0076BD"/>
        <w:insideV w:val="single" w:sz="4" w:space="0" w:color="0076BD"/>
      </w:tblBorders>
    </w:tblPr>
    <w:tblStylePr w:type="firstRow">
      <w:pPr>
        <w:wordWrap/>
        <w:jc w:val="left"/>
      </w:pPr>
      <w:rPr>
        <w:b/>
      </w:rPr>
      <w:tblPr/>
      <w:trPr>
        <w:tblHeader/>
      </w:trPr>
      <w:tcPr>
        <w:tcBorders>
          <w:bottom w:val="single" w:sz="4" w:space="0" w:color="0076BD"/>
        </w:tcBorders>
        <w:shd w:val="clear" w:color="auto" w:fill="D7E6F4"/>
      </w:tcPr>
    </w:tblStylePr>
    <w:tblStylePr w:type="band2Horz">
      <w:tblPr/>
      <w:tcPr>
        <w:shd w:val="clear" w:color="auto" w:fill="D7E6F4"/>
      </w:tcPr>
    </w:tblStylePr>
  </w:style>
  <w:style w:type="table" w:customStyle="1" w:styleId="NTKopfSpaltefettblauweiss">
    <w:name w:val="NT Kopf/Spalte fett (blau/weiss)"/>
    <w:basedOn w:val="NTKopffettblauweiss"/>
    <w:uiPriority w:val="99"/>
    <w:rsid w:val="00765ACB"/>
    <w:tblPr/>
    <w:tblStylePr w:type="firstRow">
      <w:pPr>
        <w:wordWrap/>
        <w:jc w:val="left"/>
      </w:pPr>
      <w:rPr>
        <w:b/>
      </w:rPr>
      <w:tblPr/>
      <w:trPr>
        <w:tblHeader/>
      </w:trPr>
      <w:tcPr>
        <w:tcBorders>
          <w:bottom w:val="single" w:sz="4" w:space="0" w:color="0076BD"/>
        </w:tcBorders>
        <w:shd w:val="clear" w:color="auto" w:fill="D7E6F4"/>
      </w:tcPr>
    </w:tblStylePr>
    <w:tblStylePr w:type="firstCol">
      <w:rPr>
        <w:b/>
      </w:rPr>
    </w:tblStylePr>
    <w:tblStylePr w:type="band2Horz">
      <w:tblPr/>
      <w:tcPr>
        <w:shd w:val="clear" w:color="auto" w:fill="D7E6F4"/>
      </w:tcPr>
    </w:tblStylePr>
  </w:style>
  <w:style w:type="paragraph" w:styleId="KeinLeerraum">
    <w:name w:val="No Spacing"/>
    <w:link w:val="KeinLeerraumZchn"/>
    <w:uiPriority w:val="1"/>
    <w:qFormat/>
    <w:rsid w:val="00F722D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22DF"/>
    <w:rPr>
      <w:rFonts w:eastAsiaTheme="minorEastAsia"/>
      <w:lang w:eastAsia="de-DE"/>
    </w:rPr>
  </w:style>
  <w:style w:type="paragraph" w:styleId="Sprechblasentext">
    <w:name w:val="Balloon Text"/>
    <w:basedOn w:val="Standard"/>
    <w:link w:val="SprechblasentextZchn"/>
    <w:uiPriority w:val="99"/>
    <w:semiHidden/>
    <w:unhideWhenUsed/>
    <w:rsid w:val="002B7B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B05"/>
    <w:rPr>
      <w:rFonts w:ascii="Segoe UI" w:hAnsi="Segoe UI" w:cs="Segoe UI"/>
      <w:sz w:val="18"/>
      <w:szCs w:val="18"/>
    </w:rPr>
  </w:style>
  <w:style w:type="paragraph" w:customStyle="1" w:styleId="Bild">
    <w:name w:val="Bild"/>
    <w:basedOn w:val="Standard"/>
    <w:next w:val="Standard"/>
    <w:qFormat/>
    <w:rsid w:val="00C836C3"/>
    <w:pPr>
      <w:spacing w:before="240" w:after="240"/>
      <w:jc w:val="center"/>
    </w:pPr>
    <w:rPr>
      <w:noProof/>
      <w:lang w:eastAsia="de-DE"/>
    </w:rPr>
  </w:style>
  <w:style w:type="paragraph" w:styleId="Beschriftung">
    <w:name w:val="caption"/>
    <w:basedOn w:val="Standard"/>
    <w:next w:val="Standard"/>
    <w:uiPriority w:val="35"/>
    <w:unhideWhenUsed/>
    <w:qFormat/>
    <w:rsid w:val="00C836C3"/>
    <w:pPr>
      <w:spacing w:before="60"/>
      <w:jc w:val="center"/>
    </w:pPr>
    <w:rPr>
      <w:iCs/>
      <w:sz w:val="18"/>
      <w:szCs w:val="18"/>
    </w:rPr>
  </w:style>
  <w:style w:type="character" w:customStyle="1" w:styleId="TextkrperZchn">
    <w:name w:val="Textkörper Zchn"/>
    <w:basedOn w:val="Absatz-Standardschriftart"/>
    <w:link w:val="Textkrper"/>
    <w:uiPriority w:val="99"/>
    <w:rsid w:val="00765ACB"/>
    <w:rPr>
      <w:sz w:val="20"/>
    </w:rPr>
  </w:style>
  <w:style w:type="table" w:customStyle="1" w:styleId="NTKopffettweiss">
    <w:name w:val="NT Kopf fett (weiss)"/>
    <w:basedOn w:val="NormaleTabelle"/>
    <w:uiPriority w:val="99"/>
    <w:rsid w:val="008C08FC"/>
    <w:pPr>
      <w:spacing w:before="60" w:after="120" w:line="23" w:lineRule="atLeast"/>
    </w:pPr>
    <w:rPr>
      <w:sz w:val="20"/>
    </w:rPr>
    <w:tblPr>
      <w:tblBorders>
        <w:top w:val="single" w:sz="4" w:space="0" w:color="0076BD"/>
        <w:left w:val="single" w:sz="4" w:space="0" w:color="0076BD"/>
        <w:bottom w:val="single" w:sz="4" w:space="0" w:color="0076BD"/>
        <w:right w:val="single" w:sz="4" w:space="0" w:color="0076BD"/>
        <w:insideH w:val="single" w:sz="4" w:space="0" w:color="0076BD"/>
        <w:insideV w:val="single" w:sz="4" w:space="0" w:color="0076BD"/>
      </w:tblBorders>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NTKopfSpaltefettweiss">
    <w:name w:val="NT Kopf/Spalte fett (weiss)"/>
    <w:basedOn w:val="NTKopffettweiss"/>
    <w:uiPriority w:val="99"/>
    <w:rsid w:val="00F50BC9"/>
    <w:pPr>
      <w:spacing w:after="0" w:line="240" w:lineRule="auto"/>
    </w:pPr>
    <w:tblPr/>
    <w:tblStylePr w:type="firstRow">
      <w:pPr>
        <w:wordWrap/>
        <w:jc w:val="left"/>
      </w:pPr>
      <w:rPr>
        <w:b/>
      </w:rPr>
      <w:tblPr/>
      <w:trPr>
        <w:tblHeader/>
      </w:trPr>
      <w:tcPr>
        <w:tcBorders>
          <w:top w:val="single" w:sz="4" w:space="0" w:color="0076BD"/>
          <w:left w:val="single" w:sz="4" w:space="0" w:color="0076BD"/>
          <w:bottom w:val="single" w:sz="4" w:space="0" w:color="0076BD"/>
          <w:right w:val="single" w:sz="4" w:space="0" w:color="0076BD"/>
          <w:insideH w:val="single" w:sz="4" w:space="0" w:color="0076BD"/>
          <w:insideV w:val="single" w:sz="4" w:space="0" w:color="0076BD"/>
          <w:tl2br w:val="nil"/>
          <w:tr2bl w:val="nil"/>
        </w:tcBorders>
        <w:shd w:val="clear" w:color="auto" w:fill="D7E6F4"/>
      </w:tcPr>
    </w:tblStylePr>
    <w:tblStylePr w:type="firstCol">
      <w:rPr>
        <w:b/>
      </w:r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NTTabellentext">
    <w:name w:val="NT Tabellentext"/>
    <w:basedOn w:val="Standard"/>
    <w:qFormat/>
    <w:rsid w:val="009A0BA2"/>
    <w:pPr>
      <w:spacing w:before="60"/>
      <w:jc w:val="left"/>
    </w:pPr>
  </w:style>
  <w:style w:type="paragraph" w:customStyle="1" w:styleId="NTverborgenerText">
    <w:name w:val="NT verborgener Text"/>
    <w:basedOn w:val="Standard"/>
    <w:next w:val="Standard"/>
    <w:rsid w:val="002B2A91"/>
    <w:rPr>
      <w:i/>
      <w:vanish/>
      <w:color w:val="FF0000"/>
    </w:rPr>
  </w:style>
  <w:style w:type="paragraph" w:styleId="Aufzhlungszeichen">
    <w:name w:val="List Bullet"/>
    <w:basedOn w:val="Standard"/>
    <w:uiPriority w:val="99"/>
    <w:unhideWhenUsed/>
    <w:rsid w:val="002367C2"/>
    <w:pPr>
      <w:numPr>
        <w:numId w:val="2"/>
      </w:numPr>
      <w:contextualSpacing/>
    </w:pPr>
  </w:style>
  <w:style w:type="paragraph" w:styleId="StandardWeb">
    <w:name w:val="Normal (Web)"/>
    <w:basedOn w:val="Standard"/>
    <w:uiPriority w:val="99"/>
    <w:semiHidden/>
    <w:unhideWhenUsed/>
    <w:rsid w:val="00734C5A"/>
    <w:pPr>
      <w:tabs>
        <w:tab w:val="clear" w:pos="8930"/>
      </w:tabs>
      <w:spacing w:before="100" w:beforeAutospacing="1" w:after="100" w:afterAutospacing="1" w:line="240" w:lineRule="auto"/>
      <w:jc w:val="left"/>
    </w:pPr>
    <w:rPr>
      <w:rFonts w:ascii="Times New Roman" w:eastAsia="Times New Roman" w:hAnsi="Times New Roman" w:cs="Times New Roman"/>
      <w:sz w:val="24"/>
      <w:szCs w:val="24"/>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3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Desktop\SofEng\Aufgabe_1_Beistellung\F200%20System%20Anforderungen%20Englisch.dotx" TargetMode="External"/></Relationships>
</file>

<file path=word/theme/theme1.xml><?xml version="1.0" encoding="utf-8"?>
<a:theme xmlns:a="http://schemas.openxmlformats.org/drawingml/2006/main" name="JL_DesignNT1">
  <a:themeElements>
    <a:clrScheme name="JL_NTFarbe1">
      <a:dk1>
        <a:sysClr val="windowText" lastClr="000000"/>
      </a:dk1>
      <a:lt1>
        <a:sysClr val="window" lastClr="FFFFFF"/>
      </a:lt1>
      <a:dk2>
        <a:srgbClr val="44546A"/>
      </a:dk2>
      <a:lt2>
        <a:srgbClr val="E7E6E6"/>
      </a:lt2>
      <a:accent1>
        <a:srgbClr val="BDD7EE"/>
      </a:accent1>
      <a:accent2>
        <a:srgbClr val="9CC3E5"/>
      </a:accent2>
      <a:accent3>
        <a:srgbClr val="2E75B5"/>
      </a:accent3>
      <a:accent4>
        <a:srgbClr val="1E4E79"/>
      </a:accent4>
      <a:accent5>
        <a:srgbClr val="112D47"/>
      </a:accent5>
      <a:accent6>
        <a:srgbClr val="0A1C2C"/>
      </a:accent6>
      <a:hlink>
        <a:srgbClr val="0563C1"/>
      </a:hlink>
      <a:folHlink>
        <a:srgbClr val="954F72"/>
      </a:folHlink>
    </a:clrScheme>
    <a:fontScheme name="arialj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JL_DesignNT1" id="{A3CB75FE-6A98-44E9-B985-B3FB60EC4F76}" vid="{92AA347A-2559-4F0C-AEC2-B3704DC532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AC6D-1EDF-48DC-B4F4-B356A2AE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F200 System Anforderungen Englisch.dotx</Template>
  <TotalTime>0</TotalTime>
  <Pages>26</Pages>
  <Words>3493</Words>
  <Characters>22011</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Walderich</dc:creator>
  <cp:keywords/>
  <dc:description/>
  <cp:lastModifiedBy>Maurice Ott</cp:lastModifiedBy>
  <cp:revision>4</cp:revision>
  <cp:lastPrinted>2024-06-04T18:49:00Z</cp:lastPrinted>
  <dcterms:created xsi:type="dcterms:W3CDTF">2024-05-14T15:19:00Z</dcterms:created>
  <dcterms:modified xsi:type="dcterms:W3CDTF">2024-06-04T18:49:00Z</dcterms:modified>
</cp:coreProperties>
</file>