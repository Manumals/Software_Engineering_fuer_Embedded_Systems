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A12BD" w:rsidRPr="00DE286A" w14:paraId="1CBE4157" w14:textId="77777777" w:rsidTr="00964B7E">
        <w:trPr>
          <w:trHeight w:hRule="exact" w:val="7371"/>
        </w:trPr>
        <w:tc>
          <w:tcPr>
            <w:tcW w:w="9628" w:type="dxa"/>
          </w:tcPr>
          <w:p w14:paraId="5CB25E0A" w14:textId="77777777" w:rsidR="000A12BD" w:rsidRPr="00354002" w:rsidRDefault="000A12BD" w:rsidP="009A0BA2">
            <w:pPr>
              <w:spacing w:after="0"/>
              <w:rPr>
                <w:color w:val="0076BD"/>
                <w:sz w:val="24"/>
                <w:lang w:val="de-DE"/>
              </w:rPr>
            </w:pPr>
            <w:bookmarkStart w:id="0" w:name="_Toc9346831"/>
            <w:bookmarkStart w:id="1" w:name="_Toc9346857"/>
            <w:r w:rsidRPr="00354002">
              <w:rPr>
                <w:color w:val="0076BD"/>
                <w:sz w:val="24"/>
                <w:lang w:val="de-DE"/>
              </w:rPr>
              <w:t>____</w:t>
            </w:r>
          </w:p>
          <w:p w14:paraId="41CE7F66" w14:textId="77777777" w:rsidR="000A12BD" w:rsidRPr="00354002" w:rsidRDefault="000A12BD" w:rsidP="000A12BD">
            <w:pPr>
              <w:spacing w:after="0"/>
              <w:rPr>
                <w:color w:val="0076BD"/>
                <w:sz w:val="24"/>
                <w:lang w:val="de-DE"/>
              </w:rPr>
            </w:pPr>
          </w:p>
          <w:p w14:paraId="22FA367B" w14:textId="77777777" w:rsidR="00EF1D30" w:rsidRPr="00EF1D30" w:rsidRDefault="00EF1D30" w:rsidP="000A12BD">
            <w:pPr>
              <w:spacing w:before="60" w:after="60"/>
              <w:rPr>
                <w:b/>
                <w:i/>
                <w:color w:val="0076BD"/>
                <w:spacing w:val="15"/>
                <w:sz w:val="40"/>
              </w:rPr>
            </w:pPr>
            <w:r w:rsidRPr="00EF1D30">
              <w:rPr>
                <w:b/>
                <w:i/>
                <w:color w:val="0076BD"/>
                <w:spacing w:val="15"/>
                <w:sz w:val="40"/>
              </w:rPr>
              <w:t>Project task 1</w:t>
            </w:r>
            <w:bookmarkStart w:id="2" w:name="NT_Produkt"/>
          </w:p>
          <w:bookmarkEnd w:id="2"/>
          <w:p w14:paraId="2C3AF0C3" w14:textId="40D09E0F" w:rsidR="000A12BD" w:rsidRPr="00EF1D30" w:rsidRDefault="00EF1D30" w:rsidP="000A12BD">
            <w:pPr>
              <w:spacing w:after="0"/>
              <w:rPr>
                <w:color w:val="0076BD"/>
                <w:spacing w:val="15"/>
                <w:sz w:val="24"/>
                <w:szCs w:val="24"/>
              </w:rPr>
            </w:pPr>
            <w:r w:rsidRPr="00EF1D30">
              <w:rPr>
                <w:i/>
                <w:color w:val="0076BD"/>
                <w:spacing w:val="15"/>
                <w:sz w:val="40"/>
              </w:rPr>
              <w:t>Pololu Zumo 32U4</w:t>
            </w:r>
          </w:p>
          <w:p w14:paraId="6C333830" w14:textId="77777777" w:rsidR="000A12BD" w:rsidRPr="00EF1D30" w:rsidRDefault="000A12BD" w:rsidP="000A12BD">
            <w:pPr>
              <w:tabs>
                <w:tab w:val="left" w:pos="1452"/>
              </w:tabs>
              <w:spacing w:before="60" w:after="60"/>
            </w:pPr>
          </w:p>
          <w:p w14:paraId="03FF70FE" w14:textId="77777777" w:rsidR="000A12BD" w:rsidRPr="00EF1D30" w:rsidRDefault="000A12BD" w:rsidP="000A12BD">
            <w:pPr>
              <w:tabs>
                <w:tab w:val="left" w:pos="1452"/>
              </w:tabs>
              <w:spacing w:before="60" w:after="60"/>
            </w:pPr>
          </w:p>
          <w:p w14:paraId="799E74F2" w14:textId="77777777" w:rsidR="000A12BD" w:rsidRPr="00354002" w:rsidRDefault="00395EAF" w:rsidP="000A12BD">
            <w:pPr>
              <w:tabs>
                <w:tab w:val="left" w:pos="1452"/>
              </w:tabs>
              <w:spacing w:before="60" w:after="60"/>
              <w:rPr>
                <w:lang w:val="de-DE"/>
              </w:rPr>
            </w:pPr>
            <w:r w:rsidRPr="00354002">
              <w:rPr>
                <w:lang w:val="de-DE"/>
              </w:rPr>
              <w:t>Doc.-</w:t>
            </w:r>
            <w:proofErr w:type="spellStart"/>
            <w:r w:rsidRPr="00354002">
              <w:rPr>
                <w:lang w:val="de-DE"/>
              </w:rPr>
              <w:t>Number</w:t>
            </w:r>
            <w:proofErr w:type="spellEnd"/>
            <w:r w:rsidR="000A12BD" w:rsidRPr="00354002">
              <w:rPr>
                <w:lang w:val="de-DE"/>
              </w:rPr>
              <w:t>:</w:t>
            </w:r>
            <w:r w:rsidR="000A12BD" w:rsidRPr="00354002">
              <w:rPr>
                <w:lang w:val="de-DE"/>
              </w:rPr>
              <w:tab/>
            </w:r>
            <w:bookmarkStart w:id="3" w:name="NT_DokumentenNummer"/>
            <w:r w:rsidR="000A12BD" w:rsidRPr="00DE286A">
              <w:rPr>
                <w:noProof/>
              </w:rPr>
              <w:fldChar w:fldCharType="begin"/>
            </w:r>
            <w:r w:rsidR="000A12BD" w:rsidRPr="00354002">
              <w:rPr>
                <w:noProof/>
                <w:lang w:val="de-DE"/>
              </w:rPr>
              <w:instrText xml:space="preserve"> FILENAME  </w:instrText>
            </w:r>
            <w:r w:rsidR="000A12BD" w:rsidRPr="00DE286A">
              <w:rPr>
                <w:noProof/>
              </w:rPr>
              <w:fldChar w:fldCharType="separate"/>
            </w:r>
            <w:r w:rsidR="00691604" w:rsidRPr="00354002">
              <w:rPr>
                <w:noProof/>
                <w:lang w:val="de-DE"/>
              </w:rPr>
              <w:t>Dokument2</w:t>
            </w:r>
            <w:r w:rsidR="000A12BD" w:rsidRPr="00DE286A">
              <w:rPr>
                <w:noProof/>
              </w:rPr>
              <w:fldChar w:fldCharType="end"/>
            </w:r>
            <w:bookmarkEnd w:id="3"/>
          </w:p>
          <w:p w14:paraId="4EF95C5A" w14:textId="7C35F4CA" w:rsidR="000A12BD" w:rsidRPr="00354002" w:rsidRDefault="00395EAF" w:rsidP="000A12BD">
            <w:pPr>
              <w:tabs>
                <w:tab w:val="left" w:pos="1452"/>
              </w:tabs>
              <w:spacing w:before="60" w:after="60"/>
              <w:rPr>
                <w:lang w:val="de-DE"/>
              </w:rPr>
            </w:pPr>
            <w:r w:rsidRPr="00354002">
              <w:rPr>
                <w:lang w:val="de-DE"/>
              </w:rPr>
              <w:t>Doc.-Version</w:t>
            </w:r>
            <w:r w:rsidR="000A12BD" w:rsidRPr="00354002">
              <w:rPr>
                <w:lang w:val="de-DE"/>
              </w:rPr>
              <w:t>:</w:t>
            </w:r>
            <w:r w:rsidR="000A12BD" w:rsidRPr="00354002">
              <w:rPr>
                <w:lang w:val="de-DE"/>
              </w:rPr>
              <w:tab/>
            </w:r>
            <w:bookmarkStart w:id="4" w:name="NT_DokumentenVersion"/>
            <w:r w:rsidR="000A12BD" w:rsidRPr="00354002">
              <w:rPr>
                <w:lang w:val="de-DE"/>
              </w:rPr>
              <w:t>A</w:t>
            </w:r>
            <w:bookmarkEnd w:id="4"/>
            <w:r w:rsidR="00FA5D49">
              <w:rPr>
                <w:lang w:val="de-DE"/>
              </w:rPr>
              <w:t>3</w:t>
            </w:r>
          </w:p>
          <w:p w14:paraId="4F58CD06" w14:textId="4002499D" w:rsidR="000A12BD" w:rsidRPr="00DE286A" w:rsidRDefault="00EF1D30" w:rsidP="000A12BD">
            <w:pPr>
              <w:spacing w:before="60" w:after="60"/>
            </w:pPr>
            <w:r>
              <w:t>299792458</w:t>
            </w:r>
          </w:p>
        </w:tc>
      </w:tr>
      <w:tr w:rsidR="00395EAF" w:rsidRPr="00EF1D30" w14:paraId="446F6048" w14:textId="77777777" w:rsidTr="00964B7E">
        <w:trPr>
          <w:trHeight w:hRule="exact" w:val="2098"/>
        </w:trPr>
        <w:tc>
          <w:tcPr>
            <w:tcW w:w="9628" w:type="dxa"/>
          </w:tcPr>
          <w:p w14:paraId="49DD5822" w14:textId="77777777" w:rsidR="00395EAF" w:rsidRPr="00354002" w:rsidRDefault="00395EAF" w:rsidP="00395EAF">
            <w:pPr>
              <w:spacing w:before="60" w:after="60"/>
              <w:rPr>
                <w:lang w:val="de-DE"/>
              </w:rPr>
            </w:pPr>
            <w:r w:rsidRPr="00354002">
              <w:rPr>
                <w:lang w:val="de-DE"/>
              </w:rPr>
              <w:t>Customer:</w:t>
            </w:r>
          </w:p>
          <w:p w14:paraId="4B8AECAA" w14:textId="6905750E" w:rsidR="00395EAF" w:rsidRPr="00EF1D30" w:rsidRDefault="00EF1D30" w:rsidP="00395EAF">
            <w:pPr>
              <w:spacing w:before="60" w:after="60"/>
            </w:pPr>
            <w:proofErr w:type="spellStart"/>
            <w:r w:rsidRPr="00EF1D30">
              <w:t>NewTec</w:t>
            </w:r>
            <w:proofErr w:type="spellEnd"/>
          </w:p>
          <w:p w14:paraId="2117E5C3" w14:textId="77777777" w:rsidR="00EF1D30" w:rsidRPr="00EF1D30" w:rsidRDefault="00EF1D30" w:rsidP="00395EAF">
            <w:pPr>
              <w:spacing w:before="60" w:after="60"/>
            </w:pPr>
            <w:r w:rsidRPr="00EF1D30">
              <w:t>Development</w:t>
            </w:r>
          </w:p>
          <w:p w14:paraId="010A7476" w14:textId="77777777" w:rsidR="00EF1D30" w:rsidRDefault="00EF1D30" w:rsidP="00395EAF">
            <w:pPr>
              <w:spacing w:before="60" w:after="60"/>
            </w:pPr>
            <w:proofErr w:type="spellStart"/>
            <w:r>
              <w:t>Buchenweg</w:t>
            </w:r>
            <w:proofErr w:type="spellEnd"/>
            <w:r>
              <w:t xml:space="preserve"> 3</w:t>
            </w:r>
          </w:p>
          <w:p w14:paraId="59B7B7E0" w14:textId="77777777" w:rsidR="00EF1D30" w:rsidRDefault="00EF1D30" w:rsidP="00395EAF">
            <w:pPr>
              <w:spacing w:before="60" w:after="60"/>
            </w:pPr>
            <w:r>
              <w:t xml:space="preserve">89284 </w:t>
            </w:r>
            <w:proofErr w:type="spellStart"/>
            <w:r>
              <w:t>Pfaffenhofen</w:t>
            </w:r>
            <w:proofErr w:type="spellEnd"/>
            <w:r>
              <w:t xml:space="preserve"> a. d. Roth</w:t>
            </w:r>
          </w:p>
          <w:p w14:paraId="0252FAE2" w14:textId="45AE904A" w:rsidR="00395EAF" w:rsidRPr="00EF1D30" w:rsidRDefault="00EF1D30" w:rsidP="00395EAF">
            <w:pPr>
              <w:spacing w:before="60" w:after="60"/>
            </w:pPr>
            <w:r>
              <w:t>Germany</w:t>
            </w:r>
          </w:p>
        </w:tc>
      </w:tr>
      <w:tr w:rsidR="00395EAF" w:rsidRPr="00EF1D30" w14:paraId="091FE3E5" w14:textId="77777777" w:rsidTr="00964B7E">
        <w:trPr>
          <w:trHeight w:hRule="exact" w:val="340"/>
        </w:trPr>
        <w:tc>
          <w:tcPr>
            <w:tcW w:w="9628" w:type="dxa"/>
          </w:tcPr>
          <w:p w14:paraId="7FCD7C20" w14:textId="77777777" w:rsidR="00395EAF" w:rsidRPr="00EF1D30" w:rsidRDefault="00395EAF" w:rsidP="00395EAF">
            <w:pPr>
              <w:spacing w:before="60" w:after="60"/>
            </w:pPr>
          </w:p>
        </w:tc>
      </w:tr>
      <w:tr w:rsidR="00395EAF" w:rsidRPr="00DE286A" w14:paraId="40BE8835" w14:textId="77777777" w:rsidTr="00964B7E">
        <w:trPr>
          <w:trHeight w:val="1134"/>
        </w:trPr>
        <w:tc>
          <w:tcPr>
            <w:tcW w:w="9628" w:type="dxa"/>
          </w:tcPr>
          <w:p w14:paraId="27767CDE" w14:textId="77777777" w:rsidR="00395EAF" w:rsidRDefault="00395EAF" w:rsidP="00395EAF">
            <w:pPr>
              <w:spacing w:before="60" w:after="60"/>
            </w:pPr>
            <w:r w:rsidRPr="00DE286A">
              <w:t>Author:</w:t>
            </w:r>
          </w:p>
          <w:p w14:paraId="062A72C6" w14:textId="2FB8EF1E" w:rsidR="00EF1D30" w:rsidRPr="00DE286A" w:rsidRDefault="00EF1D30" w:rsidP="00395EAF">
            <w:pPr>
              <w:spacing w:before="60" w:after="60"/>
            </w:pPr>
            <w:r>
              <w:t xml:space="preserve">Team: </w:t>
            </w:r>
            <w:r w:rsidR="00FA5D49" w:rsidRPr="00FA5D49">
              <w:rPr>
                <w:rFonts w:ascii="Segoe UI Emoji" w:hAnsi="Segoe UI Emoji" w:cs="Segoe UI Emoji"/>
              </w:rPr>
              <w:t>~~ o=o\</w:t>
            </w:r>
          </w:p>
          <w:p w14:paraId="4B248363" w14:textId="4983FFB1" w:rsidR="00395EAF" w:rsidRPr="00DE286A" w:rsidRDefault="0094240B" w:rsidP="00395EAF">
            <w:pPr>
              <w:spacing w:before="60" w:after="60"/>
            </w:pPr>
            <w:r>
              <w:t>Hs Offenburg</w:t>
            </w:r>
          </w:p>
          <w:p w14:paraId="52D1412F" w14:textId="77777777" w:rsidR="00395EAF" w:rsidRPr="00DE286A" w:rsidRDefault="00395EAF" w:rsidP="00395EAF">
            <w:pPr>
              <w:spacing w:before="60" w:after="60"/>
            </w:pPr>
          </w:p>
        </w:tc>
      </w:tr>
    </w:tbl>
    <w:p w14:paraId="687C34D0" w14:textId="77777777" w:rsidR="006B492F" w:rsidRPr="00DE286A" w:rsidRDefault="006B492F" w:rsidP="007C084B">
      <w:pPr>
        <w:sectPr w:rsidR="006B492F" w:rsidRPr="00DE286A" w:rsidSect="00F53463">
          <w:headerReference w:type="default" r:id="rId8"/>
          <w:footerReference w:type="default" r:id="rId9"/>
          <w:headerReference w:type="first" r:id="rId10"/>
          <w:pgSz w:w="11906" w:h="16838" w:code="9"/>
          <w:pgMar w:top="3402" w:right="1134" w:bottom="1134" w:left="1134" w:header="709" w:footer="323" w:gutter="0"/>
          <w:cols w:space="708"/>
          <w:titlePg/>
          <w:docGrid w:linePitch="360"/>
        </w:sectPr>
      </w:pPr>
    </w:p>
    <w:p w14:paraId="00030E6C" w14:textId="77777777" w:rsidR="00590875" w:rsidRPr="00DE286A" w:rsidRDefault="00395EAF" w:rsidP="00590AC0">
      <w:pPr>
        <w:pStyle w:val="berschrift1ohneNummer"/>
      </w:pPr>
      <w:bookmarkStart w:id="5" w:name="_Toc31961771"/>
      <w:bookmarkStart w:id="6" w:name="_Toc162469275"/>
      <w:r w:rsidRPr="00DE286A">
        <w:lastRenderedPageBreak/>
        <w:t>Change History</w:t>
      </w:r>
      <w:bookmarkEnd w:id="5"/>
      <w:bookmarkEnd w:id="6"/>
    </w:p>
    <w:tbl>
      <w:tblPr>
        <w:tblStyle w:val="NTKopffettblauweiss"/>
        <w:tblW w:w="0" w:type="auto"/>
        <w:tblLook w:val="04A0" w:firstRow="1" w:lastRow="0" w:firstColumn="1" w:lastColumn="0" w:noHBand="0" w:noVBand="1"/>
      </w:tblPr>
      <w:tblGrid>
        <w:gridCol w:w="1560"/>
        <w:gridCol w:w="6520"/>
        <w:gridCol w:w="1548"/>
      </w:tblGrid>
      <w:tr w:rsidR="00395EAF" w:rsidRPr="00DE286A" w14:paraId="236F3D53" w14:textId="77777777" w:rsidTr="00452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104CE635" w14:textId="77777777" w:rsidR="00395EAF" w:rsidRPr="00DE286A" w:rsidRDefault="00395EAF" w:rsidP="00395EAF">
            <w:pPr>
              <w:pStyle w:val="NTTabellentext"/>
            </w:pPr>
            <w:r w:rsidRPr="00DE286A">
              <w:t>Doc.-Version</w:t>
            </w:r>
          </w:p>
        </w:tc>
        <w:tc>
          <w:tcPr>
            <w:tcW w:w="6520" w:type="dxa"/>
          </w:tcPr>
          <w:p w14:paraId="71282FBB" w14:textId="77777777" w:rsidR="00395EAF" w:rsidRPr="00DE286A" w:rsidRDefault="00395EAF" w:rsidP="00395EAF">
            <w:pPr>
              <w:pStyle w:val="NTTabellentext"/>
            </w:pPr>
            <w:r w:rsidRPr="00DE286A">
              <w:t>Description of Modification</w:t>
            </w:r>
          </w:p>
        </w:tc>
        <w:tc>
          <w:tcPr>
            <w:tcW w:w="1548" w:type="dxa"/>
          </w:tcPr>
          <w:p w14:paraId="2DBC149B" w14:textId="77777777" w:rsidR="00395EAF" w:rsidRPr="00DE286A" w:rsidRDefault="00395EAF" w:rsidP="00395EAF">
            <w:pPr>
              <w:pStyle w:val="NTTabellentext"/>
            </w:pPr>
            <w:r w:rsidRPr="00DE286A">
              <w:t>Date</w:t>
            </w:r>
          </w:p>
        </w:tc>
      </w:tr>
      <w:tr w:rsidR="00395EAF" w:rsidRPr="00DE286A" w14:paraId="3D88417E" w14:textId="77777777" w:rsidTr="00452E6C">
        <w:tc>
          <w:tcPr>
            <w:tcW w:w="1560" w:type="dxa"/>
          </w:tcPr>
          <w:p w14:paraId="7D9069C6" w14:textId="77777777" w:rsidR="00395EAF" w:rsidRPr="00DE286A" w:rsidRDefault="00395EAF" w:rsidP="00395EAF">
            <w:pPr>
              <w:pStyle w:val="NTTabellentext"/>
            </w:pPr>
            <w:r w:rsidRPr="00DE286A">
              <w:t>A1</w:t>
            </w:r>
          </w:p>
        </w:tc>
        <w:tc>
          <w:tcPr>
            <w:tcW w:w="6520" w:type="dxa"/>
          </w:tcPr>
          <w:p w14:paraId="2836BBDB" w14:textId="77777777" w:rsidR="00395EAF" w:rsidRPr="00DE286A" w:rsidRDefault="00395EAF" w:rsidP="00395EAF">
            <w:pPr>
              <w:pStyle w:val="NTTabellentext"/>
            </w:pPr>
            <w:r w:rsidRPr="00DE286A">
              <w:t>Initial revision</w:t>
            </w:r>
          </w:p>
        </w:tc>
        <w:tc>
          <w:tcPr>
            <w:tcW w:w="1548" w:type="dxa"/>
          </w:tcPr>
          <w:p w14:paraId="56D17BD3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1F242B9C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F455192" w14:textId="074F0692" w:rsidR="00395EAF" w:rsidRPr="00DE286A" w:rsidRDefault="00A6505A" w:rsidP="00395EAF">
            <w:pPr>
              <w:pStyle w:val="NTTabellentext"/>
            </w:pPr>
            <w:r>
              <w:t>A2</w:t>
            </w:r>
          </w:p>
        </w:tc>
        <w:tc>
          <w:tcPr>
            <w:tcW w:w="6520" w:type="dxa"/>
          </w:tcPr>
          <w:p w14:paraId="11571CDE" w14:textId="35338222" w:rsidR="00395EAF" w:rsidRPr="00DE286A" w:rsidRDefault="006179A4" w:rsidP="00395EAF">
            <w:pPr>
              <w:pStyle w:val="NTTabellentext"/>
            </w:pPr>
            <w:r>
              <w:t>First version of u</w:t>
            </w:r>
            <w:r w:rsidR="00A6505A" w:rsidRPr="00A6505A">
              <w:t>se case diagram</w:t>
            </w:r>
            <w:r>
              <w:t>s</w:t>
            </w:r>
            <w:r w:rsidR="00A6505A" w:rsidRPr="00A6505A">
              <w:t>, use case description</w:t>
            </w:r>
            <w:r>
              <w:t>s</w:t>
            </w:r>
            <w:r w:rsidR="00A6505A" w:rsidRPr="00A6505A">
              <w:t xml:space="preserve"> and requirements</w:t>
            </w:r>
            <w:r>
              <w:t xml:space="preserve"> written</w:t>
            </w:r>
          </w:p>
        </w:tc>
        <w:tc>
          <w:tcPr>
            <w:tcW w:w="1548" w:type="dxa"/>
          </w:tcPr>
          <w:p w14:paraId="55FB276C" w14:textId="23D792EF" w:rsidR="00395EAF" w:rsidRPr="00DE286A" w:rsidRDefault="00A6505A" w:rsidP="00395EAF">
            <w:pPr>
              <w:pStyle w:val="NTTabellentext"/>
            </w:pPr>
            <w:r>
              <w:t>20.03.24</w:t>
            </w:r>
          </w:p>
        </w:tc>
      </w:tr>
      <w:tr w:rsidR="00395EAF" w:rsidRPr="00DE286A" w14:paraId="04B76684" w14:textId="77777777" w:rsidTr="00452E6C">
        <w:tc>
          <w:tcPr>
            <w:tcW w:w="1560" w:type="dxa"/>
          </w:tcPr>
          <w:p w14:paraId="49A9BD30" w14:textId="55181451" w:rsidR="00395EAF" w:rsidRPr="00DE286A" w:rsidRDefault="00FA5D49" w:rsidP="00395EAF">
            <w:pPr>
              <w:pStyle w:val="NTTabellentext"/>
            </w:pPr>
            <w:r>
              <w:t>A3</w:t>
            </w:r>
          </w:p>
        </w:tc>
        <w:tc>
          <w:tcPr>
            <w:tcW w:w="6520" w:type="dxa"/>
          </w:tcPr>
          <w:p w14:paraId="0FCBB926" w14:textId="79F83A34" w:rsidR="00395EAF" w:rsidRPr="00DE286A" w:rsidRDefault="00FA5D49" w:rsidP="00395EAF">
            <w:pPr>
              <w:pStyle w:val="NTTabellentext"/>
            </w:pPr>
            <w:r w:rsidRPr="00A6505A">
              <w:t>Use case diagram</w:t>
            </w:r>
            <w:r w:rsidR="006179A4">
              <w:t>s</w:t>
            </w:r>
            <w:r w:rsidRPr="00A6505A">
              <w:t>, use case description</w:t>
            </w:r>
            <w:r w:rsidR="006179A4">
              <w:t>s</w:t>
            </w:r>
            <w:r w:rsidRPr="00A6505A">
              <w:t xml:space="preserve"> and requirements</w:t>
            </w:r>
            <w:r>
              <w:t xml:space="preserve"> </w:t>
            </w:r>
            <w:r w:rsidR="006179A4">
              <w:t>modified</w:t>
            </w:r>
          </w:p>
        </w:tc>
        <w:tc>
          <w:tcPr>
            <w:tcW w:w="1548" w:type="dxa"/>
          </w:tcPr>
          <w:p w14:paraId="158AB110" w14:textId="50CBBDAE" w:rsidR="00395EAF" w:rsidRPr="00DE286A" w:rsidRDefault="00FA5D49" w:rsidP="00395EAF">
            <w:pPr>
              <w:pStyle w:val="NTTabellentext"/>
            </w:pPr>
            <w:r>
              <w:t>2</w:t>
            </w:r>
            <w:r w:rsidR="006179A4">
              <w:t>7</w:t>
            </w:r>
            <w:r>
              <w:t>.03.24</w:t>
            </w:r>
          </w:p>
        </w:tc>
      </w:tr>
      <w:tr w:rsidR="00395EAF" w:rsidRPr="00DE286A" w14:paraId="36591D4B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0AE4962C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E61BCA5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068EFBA8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792211B9" w14:textId="77777777" w:rsidTr="00452E6C">
        <w:tc>
          <w:tcPr>
            <w:tcW w:w="1560" w:type="dxa"/>
          </w:tcPr>
          <w:p w14:paraId="13C5A81B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20CECFD4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3907BE73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42A733EA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B0EDF25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4934882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51519AA9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133E2487" w14:textId="77777777" w:rsidTr="00452E6C">
        <w:tc>
          <w:tcPr>
            <w:tcW w:w="1560" w:type="dxa"/>
          </w:tcPr>
          <w:p w14:paraId="237F6EC7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6AC988CE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50922FBC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3F83C95C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520C11BA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3410FFBC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0B2FB01C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5EA18CB4" w14:textId="77777777" w:rsidTr="00452E6C">
        <w:tc>
          <w:tcPr>
            <w:tcW w:w="1560" w:type="dxa"/>
          </w:tcPr>
          <w:p w14:paraId="3DD0A830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08D10425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5598B696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616DDAEC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769FCB06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6B3CAC20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11A426B6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035B76FF" w14:textId="77777777" w:rsidTr="00452E6C">
        <w:tc>
          <w:tcPr>
            <w:tcW w:w="1560" w:type="dxa"/>
          </w:tcPr>
          <w:p w14:paraId="4E748286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66C03302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7671B5E1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31417310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66F0CAA8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3E9B8DCF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709C24EC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4B9F22A6" w14:textId="77777777" w:rsidTr="00452E6C">
        <w:tc>
          <w:tcPr>
            <w:tcW w:w="1560" w:type="dxa"/>
          </w:tcPr>
          <w:p w14:paraId="36E7F412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B8B2669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244D7C1D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56F7948B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33012A66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4EC45AB4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5DD88873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72F0BD8C" w14:textId="77777777" w:rsidTr="00452E6C">
        <w:tc>
          <w:tcPr>
            <w:tcW w:w="1560" w:type="dxa"/>
          </w:tcPr>
          <w:p w14:paraId="730A807E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4F06678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4597FDCF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0A3AB123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8A48B6A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B85162E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3BB0D726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52588610" w14:textId="77777777" w:rsidTr="00452E6C">
        <w:tc>
          <w:tcPr>
            <w:tcW w:w="1560" w:type="dxa"/>
          </w:tcPr>
          <w:p w14:paraId="08AA4783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07861E1F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3F3E4136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16B375E5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91BFEA9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320573FC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163F552E" w14:textId="77777777" w:rsidR="00395EAF" w:rsidRPr="00DE286A" w:rsidRDefault="00395EAF" w:rsidP="00395EAF">
            <w:pPr>
              <w:pStyle w:val="NTTabellentext"/>
            </w:pPr>
          </w:p>
        </w:tc>
      </w:tr>
    </w:tbl>
    <w:p w14:paraId="7DBE7DCC" w14:textId="77777777" w:rsidR="00E505ED" w:rsidRPr="00DE286A" w:rsidRDefault="00E505ED" w:rsidP="001F0169">
      <w:pPr>
        <w:spacing w:before="240"/>
      </w:pPr>
    </w:p>
    <w:p w14:paraId="0FECF060" w14:textId="77777777" w:rsidR="00590875" w:rsidRPr="00DE286A" w:rsidRDefault="00395EAF" w:rsidP="00590AC0">
      <w:pPr>
        <w:pStyle w:val="berschrift1ohneNummer"/>
      </w:pPr>
      <w:bookmarkStart w:id="7" w:name="_Toc31961772"/>
      <w:bookmarkStart w:id="8" w:name="_Toc162469276"/>
      <w:r w:rsidRPr="00DE286A">
        <w:t>Release</w:t>
      </w:r>
      <w:bookmarkEnd w:id="7"/>
      <w:bookmarkEnd w:id="8"/>
    </w:p>
    <w:tbl>
      <w:tblPr>
        <w:tblStyle w:val="NTKopfSpaltefettblauweiss"/>
        <w:tblW w:w="0" w:type="auto"/>
        <w:tblLook w:val="04A0" w:firstRow="1" w:lastRow="0" w:firstColumn="1" w:lastColumn="0" w:noHBand="0" w:noVBand="1"/>
      </w:tblPr>
      <w:tblGrid>
        <w:gridCol w:w="1701"/>
        <w:gridCol w:w="2410"/>
        <w:gridCol w:w="1985"/>
        <w:gridCol w:w="1417"/>
        <w:gridCol w:w="2115"/>
      </w:tblGrid>
      <w:tr w:rsidR="00395EAF" w:rsidRPr="00DE286A" w14:paraId="1B8FA94F" w14:textId="77777777" w:rsidTr="006E3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FCE50B2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2410" w:type="dxa"/>
            <w:vAlign w:val="center"/>
          </w:tcPr>
          <w:p w14:paraId="78FA6A84" w14:textId="77777777" w:rsidR="00395EAF" w:rsidRPr="00DE286A" w:rsidRDefault="00395EAF" w:rsidP="00395EAF">
            <w:pPr>
              <w:pStyle w:val="NT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Name</w:t>
            </w:r>
          </w:p>
        </w:tc>
        <w:tc>
          <w:tcPr>
            <w:tcW w:w="1985" w:type="dxa"/>
            <w:vAlign w:val="center"/>
          </w:tcPr>
          <w:p w14:paraId="39D55073" w14:textId="77777777" w:rsidR="00395EAF" w:rsidRPr="00DE286A" w:rsidRDefault="00395EAF" w:rsidP="00395EAF">
            <w:pPr>
              <w:pStyle w:val="NT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Responsibility</w:t>
            </w:r>
          </w:p>
        </w:tc>
        <w:tc>
          <w:tcPr>
            <w:tcW w:w="1417" w:type="dxa"/>
            <w:vAlign w:val="center"/>
          </w:tcPr>
          <w:p w14:paraId="477C276A" w14:textId="77777777" w:rsidR="00395EAF" w:rsidRPr="00DE286A" w:rsidRDefault="00395EAF" w:rsidP="00395EAF">
            <w:pPr>
              <w:pStyle w:val="NT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Date</w:t>
            </w:r>
          </w:p>
        </w:tc>
        <w:tc>
          <w:tcPr>
            <w:tcW w:w="2115" w:type="dxa"/>
            <w:vAlign w:val="center"/>
          </w:tcPr>
          <w:p w14:paraId="0100ECF8" w14:textId="77777777" w:rsidR="00395EAF" w:rsidRPr="00DE286A" w:rsidRDefault="00395EAF" w:rsidP="00395EAF">
            <w:pPr>
              <w:pStyle w:val="NT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Signature</w:t>
            </w:r>
          </w:p>
        </w:tc>
      </w:tr>
      <w:tr w:rsidR="00395EAF" w:rsidRPr="00DE286A" w14:paraId="5FE2E362" w14:textId="77777777" w:rsidTr="00C5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5EEC8D" w14:textId="77777777" w:rsidR="00395EAF" w:rsidRPr="00DE286A" w:rsidRDefault="00395EAF" w:rsidP="00395EAF">
            <w:pPr>
              <w:pStyle w:val="NTTabellentext"/>
            </w:pPr>
            <w:r w:rsidRPr="00DE286A">
              <w:t>Creation</w:t>
            </w:r>
          </w:p>
        </w:tc>
        <w:tc>
          <w:tcPr>
            <w:tcW w:w="2410" w:type="dxa"/>
          </w:tcPr>
          <w:p w14:paraId="61A5D30C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19E524B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1C7E668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5" w:type="dxa"/>
          </w:tcPr>
          <w:p w14:paraId="0CDEF17C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E286A">
              <w:t>i.A.</w:t>
            </w:r>
            <w:proofErr w:type="spellEnd"/>
          </w:p>
        </w:tc>
      </w:tr>
      <w:tr w:rsidR="00395EAF" w:rsidRPr="00DE286A" w14:paraId="7F139EFA" w14:textId="77777777" w:rsidTr="00C569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3A0F6E" w14:textId="77777777" w:rsidR="00395EAF" w:rsidRPr="00DE286A" w:rsidRDefault="00395EAF" w:rsidP="00395EAF">
            <w:pPr>
              <w:pStyle w:val="NTTabellentext"/>
            </w:pPr>
            <w:r w:rsidRPr="00DE286A">
              <w:t>Verification</w:t>
            </w:r>
          </w:p>
        </w:tc>
        <w:tc>
          <w:tcPr>
            <w:tcW w:w="2410" w:type="dxa"/>
          </w:tcPr>
          <w:p w14:paraId="346EA6DC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4040CBB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A692E5B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5" w:type="dxa"/>
          </w:tcPr>
          <w:p w14:paraId="302463C1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DE286A">
              <w:t>i.A.</w:t>
            </w:r>
            <w:proofErr w:type="spellEnd"/>
          </w:p>
        </w:tc>
      </w:tr>
      <w:tr w:rsidR="00395EAF" w:rsidRPr="00DE286A" w14:paraId="75E02D07" w14:textId="77777777" w:rsidTr="00DA5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EC6E20B" w14:textId="77777777" w:rsidR="00395EAF" w:rsidRPr="00DE286A" w:rsidRDefault="00395EAF" w:rsidP="00395EAF">
            <w:pPr>
              <w:pStyle w:val="NTTabellentext"/>
            </w:pPr>
            <w:r w:rsidRPr="00DE286A">
              <w:t>Approval</w:t>
            </w:r>
          </w:p>
        </w:tc>
        <w:tc>
          <w:tcPr>
            <w:tcW w:w="2410" w:type="dxa"/>
          </w:tcPr>
          <w:p w14:paraId="1EDA9857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312FB00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A340E15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5" w:type="dxa"/>
          </w:tcPr>
          <w:p w14:paraId="4A0D28B9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E286A">
              <w:t>i.A.</w:t>
            </w:r>
            <w:proofErr w:type="spellEnd"/>
          </w:p>
        </w:tc>
      </w:tr>
      <w:tr w:rsidR="00395EAF" w:rsidRPr="00DE286A" w14:paraId="52A14039" w14:textId="77777777" w:rsidTr="00DA5B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342C4DFE" w14:textId="77777777" w:rsidR="00395EAF" w:rsidRPr="00DE286A" w:rsidRDefault="00395EAF" w:rsidP="00395EAF">
            <w:pPr>
              <w:pStyle w:val="NTTabellentext"/>
            </w:pPr>
            <w:r w:rsidRPr="00DE286A">
              <w:t>Release</w:t>
            </w:r>
          </w:p>
        </w:tc>
        <w:tc>
          <w:tcPr>
            <w:tcW w:w="2410" w:type="dxa"/>
          </w:tcPr>
          <w:p w14:paraId="22B8EB35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B24133E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202F3D6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5" w:type="dxa"/>
          </w:tcPr>
          <w:p w14:paraId="66512910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DE286A">
              <w:t>i.A.</w:t>
            </w:r>
            <w:proofErr w:type="spellEnd"/>
          </w:p>
        </w:tc>
      </w:tr>
    </w:tbl>
    <w:p w14:paraId="0F29BCC0" w14:textId="77777777" w:rsidR="00E505ED" w:rsidRPr="00DE286A" w:rsidRDefault="00E505ED">
      <w:pPr>
        <w:tabs>
          <w:tab w:val="clear" w:pos="8930"/>
        </w:tabs>
        <w:spacing w:after="160" w:line="259" w:lineRule="auto"/>
        <w:jc w:val="left"/>
      </w:pPr>
      <w:r w:rsidRPr="00DE286A">
        <w:br w:type="page"/>
      </w:r>
    </w:p>
    <w:p w14:paraId="4F3AD6C2" w14:textId="77777777" w:rsidR="00590AC0" w:rsidRPr="00DE286A" w:rsidRDefault="00395EAF" w:rsidP="00590AC0">
      <w:pPr>
        <w:pStyle w:val="berschrift1ohneNummer"/>
      </w:pPr>
      <w:bookmarkStart w:id="9" w:name="_Toc31961773"/>
      <w:bookmarkStart w:id="10" w:name="_Toc162469277"/>
      <w:bookmarkEnd w:id="0"/>
      <w:bookmarkEnd w:id="1"/>
      <w:r w:rsidRPr="00DE286A">
        <w:lastRenderedPageBreak/>
        <w:t>Table of Contents</w:t>
      </w:r>
      <w:bookmarkEnd w:id="9"/>
      <w:bookmarkEnd w:id="10"/>
    </w:p>
    <w:p w14:paraId="1B5CE780" w14:textId="61D60314" w:rsidR="006179A4" w:rsidRDefault="00590AC0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 w:rsidRPr="00DE286A">
        <w:fldChar w:fldCharType="begin"/>
      </w:r>
      <w:r w:rsidRPr="00DE286A">
        <w:instrText xml:space="preserve"> TOC \o "1-6" </w:instrText>
      </w:r>
      <w:r w:rsidRPr="00DE286A">
        <w:fldChar w:fldCharType="separate"/>
      </w:r>
      <w:r w:rsidR="006179A4">
        <w:t>Change History</w:t>
      </w:r>
      <w:r w:rsidR="006179A4">
        <w:tab/>
      </w:r>
      <w:r w:rsidR="006179A4">
        <w:fldChar w:fldCharType="begin"/>
      </w:r>
      <w:r w:rsidR="006179A4">
        <w:instrText xml:space="preserve"> PAGEREF _Toc162469275 \h </w:instrText>
      </w:r>
      <w:r w:rsidR="006179A4">
        <w:fldChar w:fldCharType="separate"/>
      </w:r>
      <w:r w:rsidR="006179A4">
        <w:t>2</w:t>
      </w:r>
      <w:r w:rsidR="006179A4">
        <w:fldChar w:fldCharType="end"/>
      </w:r>
    </w:p>
    <w:p w14:paraId="5629D345" w14:textId="0F51DD77" w:rsidR="006179A4" w:rsidRDefault="006179A4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>
        <w:t>Release</w:t>
      </w:r>
      <w:r>
        <w:tab/>
      </w:r>
      <w:r>
        <w:fldChar w:fldCharType="begin"/>
      </w:r>
      <w:r>
        <w:instrText xml:space="preserve"> PAGEREF _Toc162469276 \h </w:instrText>
      </w:r>
      <w:r>
        <w:fldChar w:fldCharType="separate"/>
      </w:r>
      <w:r>
        <w:t>2</w:t>
      </w:r>
      <w:r>
        <w:fldChar w:fldCharType="end"/>
      </w:r>
    </w:p>
    <w:p w14:paraId="1D9AD9A2" w14:textId="7CA0AB1B" w:rsidR="006179A4" w:rsidRDefault="006179A4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>
        <w:t>Table of Contents</w:t>
      </w:r>
      <w:r>
        <w:tab/>
      </w:r>
      <w:r>
        <w:fldChar w:fldCharType="begin"/>
      </w:r>
      <w:r>
        <w:instrText xml:space="preserve"> PAGEREF _Toc162469277 \h </w:instrText>
      </w:r>
      <w:r>
        <w:fldChar w:fldCharType="separate"/>
      </w:r>
      <w:r>
        <w:t>3</w:t>
      </w:r>
      <w:r>
        <w:fldChar w:fldCharType="end"/>
      </w:r>
    </w:p>
    <w:p w14:paraId="589BCDFA" w14:textId="423B62D0" w:rsidR="006179A4" w:rsidRDefault="006179A4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>
        <w:t>List of Tables</w:t>
      </w:r>
      <w:r>
        <w:tab/>
      </w:r>
      <w:r>
        <w:fldChar w:fldCharType="begin"/>
      </w:r>
      <w:r>
        <w:instrText xml:space="preserve"> PAGEREF _Toc162469278 \h </w:instrText>
      </w:r>
      <w:r>
        <w:fldChar w:fldCharType="separate"/>
      </w:r>
      <w:r>
        <w:t>4</w:t>
      </w:r>
      <w:r>
        <w:fldChar w:fldCharType="end"/>
      </w:r>
    </w:p>
    <w:p w14:paraId="6C39DD83" w14:textId="32631A94" w:rsidR="006179A4" w:rsidRDefault="006179A4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 w:rsidRPr="00CF3D17">
        <w:rPr>
          <w:lang w:val="de-DE"/>
        </w:rPr>
        <w:t>List of Figures</w:t>
      </w:r>
      <w:r>
        <w:tab/>
      </w:r>
      <w:r>
        <w:fldChar w:fldCharType="begin"/>
      </w:r>
      <w:r>
        <w:instrText xml:space="preserve"> PAGEREF _Toc162469279 \h </w:instrText>
      </w:r>
      <w:r>
        <w:fldChar w:fldCharType="separate"/>
      </w:r>
      <w:r>
        <w:t>4</w:t>
      </w:r>
      <w:r>
        <w:fldChar w:fldCharType="end"/>
      </w:r>
    </w:p>
    <w:p w14:paraId="02F3E7CD" w14:textId="7B23E1A2" w:rsidR="006179A4" w:rsidRDefault="006179A4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General</w:t>
      </w:r>
      <w:r>
        <w:tab/>
      </w:r>
      <w:r>
        <w:fldChar w:fldCharType="begin"/>
      </w:r>
      <w:r>
        <w:instrText xml:space="preserve"> PAGEREF _Toc162469280 \h </w:instrText>
      </w:r>
      <w:r>
        <w:fldChar w:fldCharType="separate"/>
      </w:r>
      <w:r>
        <w:t>5</w:t>
      </w:r>
      <w:r>
        <w:fldChar w:fldCharType="end"/>
      </w:r>
    </w:p>
    <w:p w14:paraId="621044AA" w14:textId="44580C1F" w:rsidR="006179A4" w:rsidRDefault="006179A4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1.1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Scope of Document</w:t>
      </w:r>
      <w:r>
        <w:tab/>
      </w:r>
      <w:r>
        <w:fldChar w:fldCharType="begin"/>
      </w:r>
      <w:r>
        <w:instrText xml:space="preserve"> PAGEREF _Toc162469281 \h </w:instrText>
      </w:r>
      <w:r>
        <w:fldChar w:fldCharType="separate"/>
      </w:r>
      <w:r>
        <w:t>5</w:t>
      </w:r>
      <w:r>
        <w:fldChar w:fldCharType="end"/>
      </w:r>
    </w:p>
    <w:p w14:paraId="25271982" w14:textId="5D0AE491" w:rsidR="006179A4" w:rsidRDefault="006179A4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1.2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Abbreviations</w:t>
      </w:r>
      <w:r>
        <w:tab/>
      </w:r>
      <w:r>
        <w:fldChar w:fldCharType="begin"/>
      </w:r>
      <w:r>
        <w:instrText xml:space="preserve"> PAGEREF _Toc162469282 \h </w:instrText>
      </w:r>
      <w:r>
        <w:fldChar w:fldCharType="separate"/>
      </w:r>
      <w:r>
        <w:t>5</w:t>
      </w:r>
      <w:r>
        <w:fldChar w:fldCharType="end"/>
      </w:r>
    </w:p>
    <w:p w14:paraId="680A6259" w14:textId="3F956127" w:rsidR="006179A4" w:rsidRDefault="006179A4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1.3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Terminology</w:t>
      </w:r>
      <w:r>
        <w:tab/>
      </w:r>
      <w:r>
        <w:fldChar w:fldCharType="begin"/>
      </w:r>
      <w:r>
        <w:instrText xml:space="preserve"> PAGEREF _Toc162469283 \h </w:instrText>
      </w:r>
      <w:r>
        <w:fldChar w:fldCharType="separate"/>
      </w:r>
      <w:r>
        <w:t>5</w:t>
      </w:r>
      <w:r>
        <w:fldChar w:fldCharType="end"/>
      </w:r>
    </w:p>
    <w:p w14:paraId="716BCD2A" w14:textId="2B55D13C" w:rsidR="006179A4" w:rsidRDefault="006179A4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1.4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Referenced Documents</w:t>
      </w:r>
      <w:r>
        <w:tab/>
      </w:r>
      <w:r>
        <w:fldChar w:fldCharType="begin"/>
      </w:r>
      <w:r>
        <w:instrText xml:space="preserve"> PAGEREF _Toc162469284 \h </w:instrText>
      </w:r>
      <w:r>
        <w:fldChar w:fldCharType="separate"/>
      </w:r>
      <w:r>
        <w:t>5</w:t>
      </w:r>
      <w:r>
        <w:fldChar w:fldCharType="end"/>
      </w:r>
    </w:p>
    <w:p w14:paraId="4FAAC67C" w14:textId="70D963CA" w:rsidR="006179A4" w:rsidRDefault="006179A4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1.5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Applicable Standards</w:t>
      </w:r>
      <w:r>
        <w:tab/>
      </w:r>
      <w:r>
        <w:fldChar w:fldCharType="begin"/>
      </w:r>
      <w:r>
        <w:instrText xml:space="preserve"> PAGEREF _Toc162469285 \h </w:instrText>
      </w:r>
      <w:r>
        <w:fldChar w:fldCharType="separate"/>
      </w:r>
      <w:r>
        <w:t>6</w:t>
      </w:r>
      <w:r>
        <w:fldChar w:fldCharType="end"/>
      </w:r>
    </w:p>
    <w:p w14:paraId="658D5132" w14:textId="4CB23272" w:rsidR="006179A4" w:rsidRDefault="006179A4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_Toc162469286 \h </w:instrText>
      </w:r>
      <w:r>
        <w:fldChar w:fldCharType="separate"/>
      </w:r>
      <w:r>
        <w:t>6</w:t>
      </w:r>
      <w:r>
        <w:fldChar w:fldCharType="end"/>
      </w:r>
    </w:p>
    <w:p w14:paraId="7970D64F" w14:textId="7CF42D0F" w:rsidR="006179A4" w:rsidRDefault="006179A4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2.1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System Overview</w:t>
      </w:r>
      <w:r>
        <w:tab/>
      </w:r>
      <w:r>
        <w:fldChar w:fldCharType="begin"/>
      </w:r>
      <w:r>
        <w:instrText xml:space="preserve"> PAGEREF _Toc162469287 \h </w:instrText>
      </w:r>
      <w:r>
        <w:fldChar w:fldCharType="separate"/>
      </w:r>
      <w:r>
        <w:t>6</w:t>
      </w:r>
      <w:r>
        <w:fldChar w:fldCharType="end"/>
      </w:r>
    </w:p>
    <w:p w14:paraId="78DA8B28" w14:textId="6885B37C" w:rsidR="006179A4" w:rsidRDefault="006179A4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2.2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Interface Overview</w:t>
      </w:r>
      <w:r>
        <w:tab/>
      </w:r>
      <w:r>
        <w:fldChar w:fldCharType="begin"/>
      </w:r>
      <w:r>
        <w:instrText xml:space="preserve"> PAGEREF _Toc162469288 \h </w:instrText>
      </w:r>
      <w:r>
        <w:fldChar w:fldCharType="separate"/>
      </w:r>
      <w:r>
        <w:t>7</w:t>
      </w:r>
      <w:r>
        <w:fldChar w:fldCharType="end"/>
      </w:r>
    </w:p>
    <w:p w14:paraId="73198479" w14:textId="4B0C0933" w:rsidR="006179A4" w:rsidRDefault="006179A4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2.3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Scenarios</w:t>
      </w:r>
      <w:r>
        <w:tab/>
      </w:r>
      <w:r>
        <w:fldChar w:fldCharType="begin"/>
      </w:r>
      <w:r>
        <w:instrText xml:space="preserve"> PAGEREF _Toc162469289 \h </w:instrText>
      </w:r>
      <w:r>
        <w:fldChar w:fldCharType="separate"/>
      </w:r>
      <w:r>
        <w:t>8</w:t>
      </w:r>
      <w:r>
        <w:fldChar w:fldCharType="end"/>
      </w:r>
    </w:p>
    <w:p w14:paraId="34FC1B68" w14:textId="19855300" w:rsidR="006179A4" w:rsidRDefault="006179A4">
      <w:pPr>
        <w:pStyle w:val="Verzeichnis3"/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</w:pPr>
      <w:r>
        <w:t>2.3.1</w:t>
      </w:r>
      <w:r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  <w:tab/>
      </w:r>
      <w:r>
        <w:t>System</w:t>
      </w:r>
      <w:r>
        <w:tab/>
      </w:r>
      <w:r>
        <w:fldChar w:fldCharType="begin"/>
      </w:r>
      <w:r>
        <w:instrText xml:space="preserve"> PAGEREF _Toc162469290 \h </w:instrText>
      </w:r>
      <w:r>
        <w:fldChar w:fldCharType="separate"/>
      </w:r>
      <w:r>
        <w:t>8</w:t>
      </w:r>
      <w:r>
        <w:fldChar w:fldCharType="end"/>
      </w:r>
    </w:p>
    <w:p w14:paraId="46B42B97" w14:textId="54D92C2D" w:rsidR="006179A4" w:rsidRDefault="006179A4">
      <w:pPr>
        <w:pStyle w:val="Verzeichnis3"/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</w:pPr>
      <w:r>
        <w:t>2.3.2</w:t>
      </w:r>
      <w:r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  <w:tab/>
      </w:r>
      <w:r>
        <w:t>Interface</w:t>
      </w:r>
      <w:r>
        <w:tab/>
      </w:r>
      <w:r>
        <w:fldChar w:fldCharType="begin"/>
      </w:r>
      <w:r>
        <w:instrText xml:space="preserve"> PAGEREF _Toc162469291 \h </w:instrText>
      </w:r>
      <w:r>
        <w:fldChar w:fldCharType="separate"/>
      </w:r>
      <w:r>
        <w:t>11</w:t>
      </w:r>
      <w:r>
        <w:fldChar w:fldCharType="end"/>
      </w:r>
    </w:p>
    <w:p w14:paraId="08F90C49" w14:textId="088C1318" w:rsidR="006179A4" w:rsidRDefault="006179A4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Requirements</w:t>
      </w:r>
      <w:r>
        <w:tab/>
      </w:r>
      <w:r>
        <w:fldChar w:fldCharType="begin"/>
      </w:r>
      <w:r>
        <w:instrText xml:space="preserve"> PAGEREF _Toc162469292 \h </w:instrText>
      </w:r>
      <w:r>
        <w:fldChar w:fldCharType="separate"/>
      </w:r>
      <w:r>
        <w:t>15</w:t>
      </w:r>
      <w:r>
        <w:fldChar w:fldCharType="end"/>
      </w:r>
    </w:p>
    <w:p w14:paraId="55590A7C" w14:textId="7CB002BD" w:rsidR="006179A4" w:rsidRDefault="006179A4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3.1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Functional Requirements</w:t>
      </w:r>
      <w:r>
        <w:tab/>
      </w:r>
      <w:r>
        <w:fldChar w:fldCharType="begin"/>
      </w:r>
      <w:r>
        <w:instrText xml:space="preserve"> PAGEREF _Toc162469293 \h </w:instrText>
      </w:r>
      <w:r>
        <w:fldChar w:fldCharType="separate"/>
      </w:r>
      <w:r>
        <w:t>15</w:t>
      </w:r>
      <w:r>
        <w:fldChar w:fldCharType="end"/>
      </w:r>
    </w:p>
    <w:p w14:paraId="53F41934" w14:textId="2D8F4068" w:rsidR="006179A4" w:rsidRDefault="006179A4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3.2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Non-Functional Requirements</w:t>
      </w:r>
      <w:r>
        <w:tab/>
      </w:r>
      <w:r>
        <w:fldChar w:fldCharType="begin"/>
      </w:r>
      <w:r>
        <w:instrText xml:space="preserve"> PAGEREF _Toc162469294 \h </w:instrText>
      </w:r>
      <w:r>
        <w:fldChar w:fldCharType="separate"/>
      </w:r>
      <w:r>
        <w:t>15</w:t>
      </w:r>
      <w:r>
        <w:fldChar w:fldCharType="end"/>
      </w:r>
    </w:p>
    <w:p w14:paraId="5677B7C8" w14:textId="5379BCAA" w:rsidR="006179A4" w:rsidRDefault="006179A4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>
        <w:t>4</w:t>
      </w:r>
      <w: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Interface</w:t>
      </w:r>
      <w:r>
        <w:tab/>
      </w:r>
      <w:r>
        <w:fldChar w:fldCharType="begin"/>
      </w:r>
      <w:r>
        <w:instrText xml:space="preserve"> PAGEREF _Toc162469295 \h </w:instrText>
      </w:r>
      <w:r>
        <w:fldChar w:fldCharType="separate"/>
      </w:r>
      <w:r>
        <w:t>15</w:t>
      </w:r>
      <w:r>
        <w:fldChar w:fldCharType="end"/>
      </w:r>
    </w:p>
    <w:p w14:paraId="49D24FF8" w14:textId="49BFF192" w:rsidR="006179A4" w:rsidRDefault="006179A4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4.1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External Interfaces</w:t>
      </w:r>
      <w:r>
        <w:tab/>
      </w:r>
      <w:r>
        <w:fldChar w:fldCharType="begin"/>
      </w:r>
      <w:r>
        <w:instrText xml:space="preserve"> PAGEREF _Toc162469296 \h </w:instrText>
      </w:r>
      <w:r>
        <w:fldChar w:fldCharType="separate"/>
      </w:r>
      <w:r>
        <w:t>15</w:t>
      </w:r>
      <w:r>
        <w:fldChar w:fldCharType="end"/>
      </w:r>
    </w:p>
    <w:p w14:paraId="2452AE8B" w14:textId="7BD6424B" w:rsidR="006179A4" w:rsidRDefault="006179A4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>
        <w:t>5</w:t>
      </w:r>
      <w: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Document Management</w:t>
      </w:r>
      <w:r>
        <w:tab/>
      </w:r>
      <w:r>
        <w:fldChar w:fldCharType="begin"/>
      </w:r>
      <w:r>
        <w:instrText xml:space="preserve"> PAGEREF _Toc162469297 \h </w:instrText>
      </w:r>
      <w:r>
        <w:fldChar w:fldCharType="separate"/>
      </w:r>
      <w:r>
        <w:t>16</w:t>
      </w:r>
      <w:r>
        <w:fldChar w:fldCharType="end"/>
      </w:r>
    </w:p>
    <w:p w14:paraId="12FECEFC" w14:textId="525253CE" w:rsidR="006179A4" w:rsidRDefault="006179A4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5.1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Document Creation</w:t>
      </w:r>
      <w:r>
        <w:tab/>
      </w:r>
      <w:r>
        <w:fldChar w:fldCharType="begin"/>
      </w:r>
      <w:r>
        <w:instrText xml:space="preserve"> PAGEREF _Toc162469298 \h </w:instrText>
      </w:r>
      <w:r>
        <w:fldChar w:fldCharType="separate"/>
      </w:r>
      <w:r>
        <w:t>16</w:t>
      </w:r>
      <w:r>
        <w:fldChar w:fldCharType="end"/>
      </w:r>
    </w:p>
    <w:p w14:paraId="54574DC5" w14:textId="463D7997" w:rsidR="006179A4" w:rsidRDefault="006179A4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>
        <w:t>6</w:t>
      </w:r>
      <w: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Appendix</w:t>
      </w:r>
      <w:r>
        <w:tab/>
      </w:r>
      <w:r>
        <w:fldChar w:fldCharType="begin"/>
      </w:r>
      <w:r>
        <w:instrText xml:space="preserve"> PAGEREF _Toc162469299 \h </w:instrText>
      </w:r>
      <w:r>
        <w:fldChar w:fldCharType="separate"/>
      </w:r>
      <w:r>
        <w:t>16</w:t>
      </w:r>
      <w:r>
        <w:fldChar w:fldCharType="end"/>
      </w:r>
    </w:p>
    <w:p w14:paraId="3540852F" w14:textId="344F6F8F" w:rsidR="002C22CF" w:rsidRPr="00DE286A" w:rsidRDefault="00590AC0" w:rsidP="004E3FA0">
      <w:pPr>
        <w:rPr>
          <w:lang w:eastAsia="de-DE"/>
        </w:rPr>
      </w:pPr>
      <w:r w:rsidRPr="00DE286A">
        <w:rPr>
          <w:lang w:eastAsia="de-DE"/>
        </w:rPr>
        <w:fldChar w:fldCharType="end"/>
      </w:r>
      <w:bookmarkStart w:id="11" w:name="_Toc9346833"/>
      <w:bookmarkStart w:id="12" w:name="_Toc9346859"/>
      <w:bookmarkStart w:id="13" w:name="_Toc9346832"/>
      <w:bookmarkStart w:id="14" w:name="_Toc9346858"/>
    </w:p>
    <w:p w14:paraId="07422CED" w14:textId="77777777" w:rsidR="005B42A9" w:rsidRPr="00DE286A" w:rsidRDefault="005B42A9" w:rsidP="002C22CF">
      <w:r w:rsidRPr="00DE286A">
        <w:br w:type="page"/>
      </w:r>
    </w:p>
    <w:p w14:paraId="10C23334" w14:textId="77777777" w:rsidR="005B42A9" w:rsidRPr="00DE286A" w:rsidRDefault="00395EAF" w:rsidP="005B42A9">
      <w:pPr>
        <w:pStyle w:val="berschrift1ohneNummer"/>
      </w:pPr>
      <w:bookmarkStart w:id="15" w:name="_Toc433115974"/>
      <w:bookmarkStart w:id="16" w:name="_Toc31961774"/>
      <w:bookmarkStart w:id="17" w:name="_Toc162469278"/>
      <w:bookmarkEnd w:id="11"/>
      <w:bookmarkEnd w:id="12"/>
      <w:r w:rsidRPr="00DE286A">
        <w:lastRenderedPageBreak/>
        <w:t>List of Tables</w:t>
      </w:r>
      <w:bookmarkEnd w:id="15"/>
      <w:bookmarkEnd w:id="16"/>
      <w:bookmarkEnd w:id="17"/>
    </w:p>
    <w:p w14:paraId="022B1056" w14:textId="5EFDD73A" w:rsidR="006179A4" w:rsidRDefault="00BB0D2B">
      <w:pPr>
        <w:pStyle w:val="Abbildungsverzeichnis"/>
        <w:tabs>
          <w:tab w:val="right" w:pos="9628"/>
        </w:tabs>
        <w:rPr>
          <w:rFonts w:eastAsiaTheme="minorEastAsia"/>
          <w:noProof/>
          <w:kern w:val="2"/>
          <w:sz w:val="24"/>
          <w:szCs w:val="24"/>
          <w:lang w:val="de-DE" w:eastAsia="de-DE"/>
          <w14:ligatures w14:val="standardContextual"/>
        </w:rPr>
      </w:pPr>
      <w:r w:rsidRPr="00DE286A">
        <w:fldChar w:fldCharType="begin"/>
      </w:r>
      <w:r w:rsidRPr="00DE286A">
        <w:instrText xml:space="preserve"> TOC \h \z \c "Table" </w:instrText>
      </w:r>
      <w:r w:rsidRPr="00DE286A">
        <w:fldChar w:fldCharType="separate"/>
      </w:r>
      <w:hyperlink w:anchor="_Toc162469300" w:history="1">
        <w:r w:rsidR="006179A4" w:rsidRPr="004553BA">
          <w:rPr>
            <w:rStyle w:val="Hyperlink"/>
            <w:noProof/>
          </w:rPr>
          <w:t>Table 1: Abbreviations</w:t>
        </w:r>
        <w:r w:rsidR="006179A4">
          <w:rPr>
            <w:noProof/>
            <w:webHidden/>
          </w:rPr>
          <w:tab/>
        </w:r>
        <w:r w:rsidR="006179A4">
          <w:rPr>
            <w:noProof/>
            <w:webHidden/>
          </w:rPr>
          <w:fldChar w:fldCharType="begin"/>
        </w:r>
        <w:r w:rsidR="006179A4">
          <w:rPr>
            <w:noProof/>
            <w:webHidden/>
          </w:rPr>
          <w:instrText xml:space="preserve"> PAGEREF _Toc162469300 \h </w:instrText>
        </w:r>
        <w:r w:rsidR="006179A4">
          <w:rPr>
            <w:noProof/>
            <w:webHidden/>
          </w:rPr>
        </w:r>
        <w:r w:rsidR="006179A4">
          <w:rPr>
            <w:noProof/>
            <w:webHidden/>
          </w:rPr>
          <w:fldChar w:fldCharType="separate"/>
        </w:r>
        <w:r w:rsidR="006179A4">
          <w:rPr>
            <w:noProof/>
            <w:webHidden/>
          </w:rPr>
          <w:t>5</w:t>
        </w:r>
        <w:r w:rsidR="006179A4">
          <w:rPr>
            <w:noProof/>
            <w:webHidden/>
          </w:rPr>
          <w:fldChar w:fldCharType="end"/>
        </w:r>
      </w:hyperlink>
    </w:p>
    <w:p w14:paraId="491E734E" w14:textId="34E87080" w:rsidR="006179A4" w:rsidRDefault="006179A4">
      <w:pPr>
        <w:pStyle w:val="Abbildungsverzeichnis"/>
        <w:tabs>
          <w:tab w:val="right" w:pos="9628"/>
        </w:tabs>
        <w:rPr>
          <w:rFonts w:eastAsiaTheme="minorEastAsia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62469301" w:history="1">
        <w:r w:rsidRPr="004553BA">
          <w:rPr>
            <w:rStyle w:val="Hyperlink"/>
            <w:noProof/>
          </w:rPr>
          <w:t>Table 2: 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3A5CCB" w14:textId="672F147D" w:rsidR="006179A4" w:rsidRDefault="006179A4">
      <w:pPr>
        <w:pStyle w:val="Abbildungsverzeichnis"/>
        <w:tabs>
          <w:tab w:val="right" w:pos="9628"/>
        </w:tabs>
        <w:rPr>
          <w:rFonts w:eastAsiaTheme="minorEastAsia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62469302" w:history="1">
        <w:r w:rsidRPr="004553BA">
          <w:rPr>
            <w:rStyle w:val="Hyperlink"/>
            <w:noProof/>
          </w:rPr>
          <w:t>Table 3: Referenced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069FFA" w14:textId="67E30E8C" w:rsidR="006179A4" w:rsidRDefault="006179A4">
      <w:pPr>
        <w:pStyle w:val="Abbildungsverzeichnis"/>
        <w:tabs>
          <w:tab w:val="right" w:pos="9628"/>
        </w:tabs>
        <w:rPr>
          <w:rFonts w:eastAsiaTheme="minorEastAsia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62469303" w:history="1">
        <w:r w:rsidRPr="004553BA">
          <w:rPr>
            <w:rStyle w:val="Hyperlink"/>
            <w:noProof/>
          </w:rPr>
          <w:t>Table 4: Applicable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F0598F" w14:textId="7B34178D" w:rsidR="002C22CF" w:rsidRPr="00DE286A" w:rsidRDefault="00BB0D2B" w:rsidP="004E3FA0">
      <w:r w:rsidRPr="00DE286A">
        <w:fldChar w:fldCharType="end"/>
      </w:r>
    </w:p>
    <w:p w14:paraId="20A8C0D5" w14:textId="77777777" w:rsidR="00590AC0" w:rsidRPr="00354002" w:rsidRDefault="00395EAF" w:rsidP="005B42A9">
      <w:pPr>
        <w:pStyle w:val="berschrift1ohneNummer"/>
        <w:rPr>
          <w:lang w:val="de-DE"/>
        </w:rPr>
      </w:pPr>
      <w:bookmarkStart w:id="18" w:name="_Toc433115975"/>
      <w:bookmarkStart w:id="19" w:name="_Toc31961775"/>
      <w:bookmarkStart w:id="20" w:name="_Toc162469279"/>
      <w:bookmarkEnd w:id="13"/>
      <w:bookmarkEnd w:id="14"/>
      <w:r w:rsidRPr="00354002">
        <w:rPr>
          <w:lang w:val="de-DE"/>
        </w:rPr>
        <w:t xml:space="preserve">List </w:t>
      </w:r>
      <w:proofErr w:type="spellStart"/>
      <w:r w:rsidRPr="00354002">
        <w:rPr>
          <w:lang w:val="de-DE"/>
        </w:rPr>
        <w:t>of</w:t>
      </w:r>
      <w:proofErr w:type="spellEnd"/>
      <w:r w:rsidRPr="00354002">
        <w:rPr>
          <w:lang w:val="de-DE"/>
        </w:rPr>
        <w:t xml:space="preserve"> </w:t>
      </w:r>
      <w:proofErr w:type="spellStart"/>
      <w:r w:rsidR="0092560D" w:rsidRPr="00354002">
        <w:rPr>
          <w:lang w:val="de-DE"/>
        </w:rPr>
        <w:t>Figures</w:t>
      </w:r>
      <w:bookmarkEnd w:id="18"/>
      <w:bookmarkEnd w:id="19"/>
      <w:bookmarkEnd w:id="20"/>
      <w:proofErr w:type="spellEnd"/>
    </w:p>
    <w:bookmarkStart w:id="21" w:name="_Toc9346835"/>
    <w:bookmarkStart w:id="22" w:name="_Toc9346860"/>
    <w:p w14:paraId="04FA64DA" w14:textId="77777777" w:rsidR="00667D0A" w:rsidRPr="00354002" w:rsidRDefault="00BB0D2B" w:rsidP="004D2B9A">
      <w:pPr>
        <w:pStyle w:val="Abbildungsverzeichnis"/>
        <w:tabs>
          <w:tab w:val="right" w:leader="dot" w:pos="9628"/>
        </w:tabs>
        <w:rPr>
          <w:lang w:val="de-DE"/>
        </w:rPr>
      </w:pPr>
      <w:r w:rsidRPr="00DE286A">
        <w:rPr>
          <w:noProof/>
        </w:rPr>
        <w:fldChar w:fldCharType="begin"/>
      </w:r>
      <w:r w:rsidRPr="00354002">
        <w:rPr>
          <w:noProof/>
          <w:lang w:val="de-DE"/>
        </w:rPr>
        <w:instrText xml:space="preserve"> TOC \h \z \c "</w:instrText>
      </w:r>
      <w:r w:rsidR="00AE2799" w:rsidRPr="00354002">
        <w:rPr>
          <w:noProof/>
          <w:lang w:val="de-DE"/>
        </w:rPr>
        <w:instrText>Figures</w:instrText>
      </w:r>
      <w:r w:rsidRPr="00354002">
        <w:rPr>
          <w:noProof/>
          <w:lang w:val="de-DE"/>
        </w:rPr>
        <w:instrText xml:space="preserve">" </w:instrText>
      </w:r>
      <w:r w:rsidRPr="00DE286A">
        <w:rPr>
          <w:noProof/>
        </w:rPr>
        <w:fldChar w:fldCharType="separate"/>
      </w:r>
      <w:r w:rsidR="00AE2799">
        <w:rPr>
          <w:b/>
          <w:bCs/>
          <w:noProof/>
          <w:lang w:val="de-DE"/>
        </w:rPr>
        <w:t>Es konnten keine Einträge für ein Abbildungsverzeichnis gefunden werden.</w:t>
      </w:r>
      <w:r w:rsidRPr="00DE286A">
        <w:rPr>
          <w:noProof/>
        </w:rPr>
        <w:fldChar w:fldCharType="end"/>
      </w:r>
    </w:p>
    <w:p w14:paraId="14FBBEE3" w14:textId="77777777" w:rsidR="005B42A9" w:rsidRPr="00354002" w:rsidRDefault="005B42A9" w:rsidP="004E3FA0">
      <w:pPr>
        <w:rPr>
          <w:lang w:val="de-DE"/>
        </w:rPr>
      </w:pPr>
      <w:r w:rsidRPr="00354002">
        <w:rPr>
          <w:lang w:val="de-DE"/>
        </w:rPr>
        <w:br w:type="page"/>
      </w:r>
    </w:p>
    <w:p w14:paraId="18D6CD14" w14:textId="77777777" w:rsidR="002B2A91" w:rsidRDefault="00E96612" w:rsidP="00E96612">
      <w:pPr>
        <w:pStyle w:val="berschrift1"/>
      </w:pPr>
      <w:bookmarkStart w:id="23" w:name="_Toc162469280"/>
      <w:bookmarkEnd w:id="21"/>
      <w:bookmarkEnd w:id="22"/>
      <w:r>
        <w:lastRenderedPageBreak/>
        <w:t>General</w:t>
      </w:r>
      <w:bookmarkEnd w:id="23"/>
      <w:r>
        <w:t xml:space="preserve"> </w:t>
      </w:r>
    </w:p>
    <w:p w14:paraId="03863E1A" w14:textId="77777777" w:rsidR="00E96612" w:rsidRDefault="00E96612" w:rsidP="00E96612">
      <w:pPr>
        <w:pStyle w:val="berschrift2"/>
      </w:pPr>
      <w:bookmarkStart w:id="24" w:name="_Toc162469281"/>
      <w:r>
        <w:t>Scope of Document</w:t>
      </w:r>
      <w:bookmarkEnd w:id="24"/>
      <w:r>
        <w:t xml:space="preserve"> </w:t>
      </w:r>
    </w:p>
    <w:p w14:paraId="50092A03" w14:textId="77777777" w:rsidR="00E96612" w:rsidRPr="00E96612" w:rsidRDefault="00E96612" w:rsidP="00E96612"/>
    <w:p w14:paraId="0A9D8245" w14:textId="77777777" w:rsidR="00E96612" w:rsidRDefault="00E96612" w:rsidP="00E96612">
      <w:pPr>
        <w:pStyle w:val="berschrift2"/>
      </w:pPr>
      <w:bookmarkStart w:id="25" w:name="_Toc162469282"/>
      <w:r>
        <w:t>Abbreviations</w:t>
      </w:r>
      <w:bookmarkEnd w:id="25"/>
    </w:p>
    <w:tbl>
      <w:tblPr>
        <w:tblStyle w:val="NTKopffettblauweiss"/>
        <w:tblW w:w="9343" w:type="dxa"/>
        <w:tblLayout w:type="fixed"/>
        <w:tblLook w:val="00A0" w:firstRow="1" w:lastRow="0" w:firstColumn="1" w:lastColumn="0" w:noHBand="0" w:noVBand="0"/>
      </w:tblPr>
      <w:tblGrid>
        <w:gridCol w:w="2480"/>
        <w:gridCol w:w="6863"/>
      </w:tblGrid>
      <w:tr w:rsidR="00E96612" w:rsidRPr="00E96612" w14:paraId="6BB403FB" w14:textId="77777777" w:rsidTr="00E9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</w:tcPr>
          <w:p w14:paraId="579B47FD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Abbreviation</w:t>
            </w:r>
          </w:p>
        </w:tc>
        <w:tc>
          <w:tcPr>
            <w:tcW w:w="6863" w:type="dxa"/>
          </w:tcPr>
          <w:p w14:paraId="7B259437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E96612" w:rsidRPr="00E96612" w14:paraId="5093CD38" w14:textId="77777777" w:rsidTr="00E96612">
        <w:tc>
          <w:tcPr>
            <w:tcW w:w="2480" w:type="dxa"/>
          </w:tcPr>
          <w:p w14:paraId="740993B7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6863" w:type="dxa"/>
          </w:tcPr>
          <w:p w14:paraId="2E74C419" w14:textId="77777777" w:rsidR="00E96612" w:rsidRPr="00E96612" w:rsidRDefault="00E96612" w:rsidP="00E96612">
            <w:pPr>
              <w:pStyle w:val="NTTabellentext"/>
              <w:keepNext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 xml:space="preserve">Not </w:t>
            </w:r>
            <w:proofErr w:type="spellStart"/>
            <w:r w:rsidRPr="00E96612">
              <w:rPr>
                <w:lang w:val="de-DE" w:eastAsia="de-DE"/>
              </w:rPr>
              <w:t>applicable</w:t>
            </w:r>
            <w:proofErr w:type="spellEnd"/>
          </w:p>
        </w:tc>
      </w:tr>
    </w:tbl>
    <w:p w14:paraId="5134CAE3" w14:textId="77777777" w:rsidR="00E96612" w:rsidRDefault="00E96612" w:rsidP="00E96612">
      <w:pPr>
        <w:pStyle w:val="Beschriftung"/>
      </w:pPr>
      <w:bookmarkStart w:id="26" w:name="_Toc16246930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91604">
        <w:rPr>
          <w:noProof/>
        </w:rPr>
        <w:t>1</w:t>
      </w:r>
      <w:r>
        <w:fldChar w:fldCharType="end"/>
      </w:r>
      <w:r>
        <w:t>: Abbreviations</w:t>
      </w:r>
      <w:bookmarkEnd w:id="26"/>
    </w:p>
    <w:p w14:paraId="715855BB" w14:textId="77777777" w:rsidR="00E96612" w:rsidRPr="00E96612" w:rsidRDefault="00E96612" w:rsidP="00E96612"/>
    <w:p w14:paraId="64DDDD05" w14:textId="77777777" w:rsidR="00E96612" w:rsidRDefault="00E96612" w:rsidP="00E96612">
      <w:pPr>
        <w:pStyle w:val="berschrift2"/>
      </w:pPr>
      <w:bookmarkStart w:id="27" w:name="_Toc162469283"/>
      <w:r>
        <w:t>Terminology</w:t>
      </w:r>
      <w:bookmarkEnd w:id="27"/>
    </w:p>
    <w:tbl>
      <w:tblPr>
        <w:tblStyle w:val="NTKopffettblauweiss"/>
        <w:tblW w:w="9343" w:type="dxa"/>
        <w:tblLayout w:type="fixed"/>
        <w:tblLook w:val="00A0" w:firstRow="1" w:lastRow="0" w:firstColumn="1" w:lastColumn="0" w:noHBand="0" w:noVBand="0"/>
      </w:tblPr>
      <w:tblGrid>
        <w:gridCol w:w="2480"/>
        <w:gridCol w:w="6863"/>
      </w:tblGrid>
      <w:tr w:rsidR="00E96612" w:rsidRPr="00E96612" w14:paraId="13B0CBEA" w14:textId="77777777" w:rsidTr="00E9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</w:tcPr>
          <w:p w14:paraId="2E74ECD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Term</w:t>
            </w:r>
          </w:p>
        </w:tc>
        <w:tc>
          <w:tcPr>
            <w:tcW w:w="6863" w:type="dxa"/>
          </w:tcPr>
          <w:p w14:paraId="56AF071D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313579" w:rsidRPr="00E96612" w14:paraId="6288B5D0" w14:textId="77777777" w:rsidTr="00E96612">
        <w:tc>
          <w:tcPr>
            <w:tcW w:w="2480" w:type="dxa"/>
          </w:tcPr>
          <w:p w14:paraId="008B8476" w14:textId="69D7AED3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r>
              <w:rPr>
                <w:lang w:val="de-DE" w:eastAsia="de-DE"/>
              </w:rPr>
              <w:t>Robot</w:t>
            </w:r>
          </w:p>
        </w:tc>
        <w:tc>
          <w:tcPr>
            <w:tcW w:w="6863" w:type="dxa"/>
          </w:tcPr>
          <w:p w14:paraId="03655C0B" w14:textId="3E96CA68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  <w:r>
              <w:rPr>
                <w:lang w:val="de-DE" w:eastAsia="de-DE"/>
              </w:rPr>
              <w:t>Zumo32U4</w:t>
            </w:r>
          </w:p>
        </w:tc>
      </w:tr>
      <w:tr w:rsidR="00313579" w:rsidRPr="00E96612" w14:paraId="4188BCF0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0C9999C8" w14:textId="39DFD990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r>
              <w:t>OLED</w:t>
            </w:r>
          </w:p>
        </w:tc>
        <w:tc>
          <w:tcPr>
            <w:tcW w:w="6863" w:type="dxa"/>
          </w:tcPr>
          <w:p w14:paraId="7BAD46F9" w14:textId="5BAA44B9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  <w:r>
              <w:t>organic light emitting diode</w:t>
            </w:r>
          </w:p>
        </w:tc>
      </w:tr>
      <w:tr w:rsidR="00313579" w:rsidRPr="00E96612" w14:paraId="73A6909C" w14:textId="77777777" w:rsidTr="00E96612">
        <w:tc>
          <w:tcPr>
            <w:tcW w:w="2480" w:type="dxa"/>
          </w:tcPr>
          <w:p w14:paraId="383CC83D" w14:textId="2E1B5E20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r>
              <w:t>OLED-display</w:t>
            </w:r>
            <w:r>
              <w:tab/>
            </w:r>
          </w:p>
        </w:tc>
        <w:tc>
          <w:tcPr>
            <w:tcW w:w="6863" w:type="dxa"/>
          </w:tcPr>
          <w:p w14:paraId="0EDA9C30" w14:textId="6AF6C132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  <w:r>
              <w:t>display on the robot</w:t>
            </w:r>
          </w:p>
        </w:tc>
      </w:tr>
      <w:tr w:rsidR="00313579" w:rsidRPr="00E96612" w14:paraId="0F078A6C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15575F1B" w14:textId="7850428F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proofErr w:type="spellStart"/>
            <w:r>
              <w:t>StartButton</w:t>
            </w:r>
            <w:proofErr w:type="spellEnd"/>
          </w:p>
        </w:tc>
        <w:tc>
          <w:tcPr>
            <w:tcW w:w="6863" w:type="dxa"/>
          </w:tcPr>
          <w:p w14:paraId="53E83A0B" w14:textId="22EB7D5D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  <w:r>
              <w:t>button on the robot, accessible for input</w:t>
            </w:r>
          </w:p>
        </w:tc>
      </w:tr>
      <w:tr w:rsidR="00313579" w:rsidRPr="00E96612" w14:paraId="4C5F4063" w14:textId="77777777" w:rsidTr="00E96612">
        <w:tc>
          <w:tcPr>
            <w:tcW w:w="2480" w:type="dxa"/>
          </w:tcPr>
          <w:p w14:paraId="002140B6" w14:textId="3F352104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r>
              <w:t>Speaker</w:t>
            </w:r>
          </w:p>
        </w:tc>
        <w:tc>
          <w:tcPr>
            <w:tcW w:w="6863" w:type="dxa"/>
          </w:tcPr>
          <w:p w14:paraId="16BC2EE2" w14:textId="74407430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  <w:r>
              <w:t>buzzer on the robot</w:t>
            </w:r>
          </w:p>
        </w:tc>
      </w:tr>
      <w:tr w:rsidR="00313579" w:rsidRPr="00E96612" w14:paraId="52BA0AD7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0F91B6AE" w14:textId="67B63831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r>
              <w:t>Redetect</w:t>
            </w:r>
          </w:p>
        </w:tc>
        <w:tc>
          <w:tcPr>
            <w:tcW w:w="6863" w:type="dxa"/>
          </w:tcPr>
          <w:p w14:paraId="6419F432" w14:textId="77777777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</w:p>
        </w:tc>
      </w:tr>
      <w:tr w:rsidR="00313579" w:rsidRPr="00E96612" w14:paraId="11667D26" w14:textId="77777777" w:rsidTr="00E96612">
        <w:tc>
          <w:tcPr>
            <w:tcW w:w="2480" w:type="dxa"/>
          </w:tcPr>
          <w:p w14:paraId="0E88F7C5" w14:textId="54969939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r>
              <w:t>Power-On</w:t>
            </w:r>
          </w:p>
        </w:tc>
        <w:tc>
          <w:tcPr>
            <w:tcW w:w="6863" w:type="dxa"/>
          </w:tcPr>
          <w:p w14:paraId="379605BA" w14:textId="77777777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</w:p>
        </w:tc>
      </w:tr>
      <w:tr w:rsidR="00313579" w:rsidRPr="00E96612" w14:paraId="7498F1C5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021783C4" w14:textId="30810F5A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r>
              <w:t>Short Beep</w:t>
            </w:r>
          </w:p>
        </w:tc>
        <w:tc>
          <w:tcPr>
            <w:tcW w:w="6863" w:type="dxa"/>
          </w:tcPr>
          <w:p w14:paraId="5B26A51B" w14:textId="0A10A1A0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  <w:r>
              <w:t>signal of frequency 440Hz, duration 100ms</w:t>
            </w:r>
            <w:r>
              <w:tab/>
            </w:r>
          </w:p>
        </w:tc>
      </w:tr>
      <w:tr w:rsidR="00313579" w:rsidRPr="00E96612" w14:paraId="6E19C74C" w14:textId="77777777" w:rsidTr="00E96612">
        <w:tc>
          <w:tcPr>
            <w:tcW w:w="2480" w:type="dxa"/>
          </w:tcPr>
          <w:p w14:paraId="200A628D" w14:textId="68D335FA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r>
              <w:t>Alarm Signal</w:t>
            </w:r>
          </w:p>
        </w:tc>
        <w:tc>
          <w:tcPr>
            <w:tcW w:w="6863" w:type="dxa"/>
          </w:tcPr>
          <w:p w14:paraId="497379F0" w14:textId="33F69FCD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  <w:r>
              <w:t>signal of frequency 440Hz, duration 200ms, repeated thrice</w:t>
            </w:r>
          </w:p>
        </w:tc>
      </w:tr>
    </w:tbl>
    <w:p w14:paraId="31B3CB28" w14:textId="77777777" w:rsidR="00E96612" w:rsidRDefault="00E96612" w:rsidP="00E96612">
      <w:pPr>
        <w:pStyle w:val="Beschriftung"/>
      </w:pPr>
      <w:bookmarkStart w:id="28" w:name="_Toc16246930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91604">
        <w:rPr>
          <w:noProof/>
        </w:rPr>
        <w:t>2</w:t>
      </w:r>
      <w:r>
        <w:fldChar w:fldCharType="end"/>
      </w:r>
      <w:r>
        <w:t>: Terminology</w:t>
      </w:r>
      <w:bookmarkEnd w:id="28"/>
    </w:p>
    <w:p w14:paraId="598588E8" w14:textId="77777777" w:rsidR="00E96612" w:rsidRPr="00E96612" w:rsidRDefault="00E96612" w:rsidP="00E96612"/>
    <w:p w14:paraId="72E22224" w14:textId="77777777" w:rsidR="00E96612" w:rsidRDefault="00E96612" w:rsidP="00E96612">
      <w:pPr>
        <w:pStyle w:val="berschrift2"/>
      </w:pPr>
      <w:bookmarkStart w:id="29" w:name="_Toc162469284"/>
      <w:r>
        <w:t>Referenced Documents</w:t>
      </w:r>
      <w:bookmarkEnd w:id="29"/>
      <w:r>
        <w:t xml:space="preserve"> </w:t>
      </w:r>
    </w:p>
    <w:tbl>
      <w:tblPr>
        <w:tblStyle w:val="NTKopffettblauweiss"/>
        <w:tblW w:w="9356" w:type="dxa"/>
        <w:tblLayout w:type="fixed"/>
        <w:tblLook w:val="00A0" w:firstRow="1" w:lastRow="0" w:firstColumn="1" w:lastColumn="0" w:noHBand="0" w:noVBand="0"/>
      </w:tblPr>
      <w:tblGrid>
        <w:gridCol w:w="1271"/>
        <w:gridCol w:w="2356"/>
        <w:gridCol w:w="5729"/>
      </w:tblGrid>
      <w:tr w:rsidR="00E96612" w:rsidRPr="00E96612" w14:paraId="45AC6B03" w14:textId="77777777" w:rsidTr="00E9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844B490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Reference</w:t>
            </w:r>
          </w:p>
        </w:tc>
        <w:tc>
          <w:tcPr>
            <w:tcW w:w="2356" w:type="dxa"/>
          </w:tcPr>
          <w:p w14:paraId="2ECFF153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proofErr w:type="spellStart"/>
            <w:r w:rsidRPr="00E96612">
              <w:rPr>
                <w:lang w:val="de-DE" w:eastAsia="de-DE"/>
              </w:rPr>
              <w:t>Document-Identification</w:t>
            </w:r>
            <w:proofErr w:type="spellEnd"/>
          </w:p>
        </w:tc>
        <w:tc>
          <w:tcPr>
            <w:tcW w:w="5729" w:type="dxa"/>
          </w:tcPr>
          <w:p w14:paraId="7A69BE0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E96612" w:rsidRPr="00E96612" w14:paraId="6025E583" w14:textId="77777777" w:rsidTr="00E96612">
        <w:tc>
          <w:tcPr>
            <w:tcW w:w="1271" w:type="dxa"/>
          </w:tcPr>
          <w:p w14:paraId="029222CB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[1]</w:t>
            </w:r>
          </w:p>
        </w:tc>
        <w:tc>
          <w:tcPr>
            <w:tcW w:w="2356" w:type="dxa"/>
          </w:tcPr>
          <w:p w14:paraId="3B4D6AE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5729" w:type="dxa"/>
          </w:tcPr>
          <w:p w14:paraId="240B4A16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</w:tr>
      <w:tr w:rsidR="00E96612" w:rsidRPr="00E96612" w14:paraId="6DE61797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8E2C34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</w:p>
        </w:tc>
        <w:tc>
          <w:tcPr>
            <w:tcW w:w="2356" w:type="dxa"/>
          </w:tcPr>
          <w:p w14:paraId="1E6A8231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5729" w:type="dxa"/>
          </w:tcPr>
          <w:p w14:paraId="77114DE4" w14:textId="77777777" w:rsidR="00E96612" w:rsidRPr="00E96612" w:rsidRDefault="00E96612" w:rsidP="00E96612">
            <w:pPr>
              <w:pStyle w:val="NTTabellentext"/>
              <w:keepNext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</w:tr>
    </w:tbl>
    <w:p w14:paraId="2F23EE1F" w14:textId="77777777" w:rsidR="00E96612" w:rsidRDefault="00E96612" w:rsidP="00E96612">
      <w:pPr>
        <w:pStyle w:val="Beschriftung"/>
      </w:pPr>
      <w:bookmarkStart w:id="30" w:name="_Toc16246930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91604">
        <w:rPr>
          <w:noProof/>
        </w:rPr>
        <w:t>3</w:t>
      </w:r>
      <w:r>
        <w:fldChar w:fldCharType="end"/>
      </w:r>
      <w:r>
        <w:t>: Referenced Documents</w:t>
      </w:r>
      <w:bookmarkEnd w:id="30"/>
    </w:p>
    <w:p w14:paraId="1072F541" w14:textId="77777777" w:rsidR="00E96612" w:rsidRPr="00E96612" w:rsidRDefault="00E96612" w:rsidP="00E96612"/>
    <w:p w14:paraId="253777DC" w14:textId="77777777" w:rsidR="00E96612" w:rsidRDefault="00E96612" w:rsidP="00E96612">
      <w:pPr>
        <w:pStyle w:val="berschrift2"/>
      </w:pPr>
      <w:bookmarkStart w:id="31" w:name="_Toc162469285"/>
      <w:r>
        <w:lastRenderedPageBreak/>
        <w:t>Applicable Standards</w:t>
      </w:r>
      <w:bookmarkEnd w:id="31"/>
      <w:r>
        <w:t xml:space="preserve"> </w:t>
      </w:r>
    </w:p>
    <w:tbl>
      <w:tblPr>
        <w:tblStyle w:val="NTKopffettblauweiss"/>
        <w:tblW w:w="9356" w:type="dxa"/>
        <w:tblLayout w:type="fixed"/>
        <w:tblLook w:val="00A0" w:firstRow="1" w:lastRow="0" w:firstColumn="1" w:lastColumn="0" w:noHBand="0" w:noVBand="0"/>
      </w:tblPr>
      <w:tblGrid>
        <w:gridCol w:w="1271"/>
        <w:gridCol w:w="2356"/>
        <w:gridCol w:w="5729"/>
      </w:tblGrid>
      <w:tr w:rsidR="00E96612" w:rsidRPr="00E96612" w14:paraId="46407BE3" w14:textId="77777777" w:rsidTr="00E9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5BFE0411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Reference</w:t>
            </w:r>
          </w:p>
        </w:tc>
        <w:tc>
          <w:tcPr>
            <w:tcW w:w="2356" w:type="dxa"/>
          </w:tcPr>
          <w:p w14:paraId="3AEEF584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proofErr w:type="spellStart"/>
            <w:r w:rsidRPr="00E96612">
              <w:rPr>
                <w:lang w:val="de-DE" w:eastAsia="de-DE"/>
              </w:rPr>
              <w:t>Document-Identification</w:t>
            </w:r>
            <w:proofErr w:type="spellEnd"/>
          </w:p>
        </w:tc>
        <w:tc>
          <w:tcPr>
            <w:tcW w:w="5729" w:type="dxa"/>
          </w:tcPr>
          <w:p w14:paraId="7C4D8DA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E96612" w:rsidRPr="00E96612" w14:paraId="651D0B65" w14:textId="77777777" w:rsidTr="00E96612">
        <w:tc>
          <w:tcPr>
            <w:tcW w:w="1271" w:type="dxa"/>
          </w:tcPr>
          <w:p w14:paraId="32DD9818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[1]</w:t>
            </w:r>
          </w:p>
        </w:tc>
        <w:tc>
          <w:tcPr>
            <w:tcW w:w="2356" w:type="dxa"/>
          </w:tcPr>
          <w:p w14:paraId="7A20A862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5729" w:type="dxa"/>
          </w:tcPr>
          <w:p w14:paraId="51E8A55F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</w:tr>
      <w:tr w:rsidR="00E96612" w:rsidRPr="00E96612" w14:paraId="4929F31A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64B1263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</w:p>
        </w:tc>
        <w:tc>
          <w:tcPr>
            <w:tcW w:w="2356" w:type="dxa"/>
          </w:tcPr>
          <w:p w14:paraId="290D1AA3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5729" w:type="dxa"/>
          </w:tcPr>
          <w:p w14:paraId="76C39B4E" w14:textId="77777777" w:rsidR="00E96612" w:rsidRPr="00E96612" w:rsidRDefault="00E96612" w:rsidP="00E96612">
            <w:pPr>
              <w:pStyle w:val="NTTabellentext"/>
              <w:keepNext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</w:tr>
    </w:tbl>
    <w:p w14:paraId="695FF858" w14:textId="77777777" w:rsidR="00E96612" w:rsidRDefault="00E96612" w:rsidP="00E96612">
      <w:pPr>
        <w:pStyle w:val="Beschriftung"/>
      </w:pPr>
      <w:bookmarkStart w:id="32" w:name="_Toc16246930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91604">
        <w:rPr>
          <w:noProof/>
        </w:rPr>
        <w:t>4</w:t>
      </w:r>
      <w:r>
        <w:fldChar w:fldCharType="end"/>
      </w:r>
      <w:r>
        <w:t>: Applicable Standards</w:t>
      </w:r>
      <w:bookmarkEnd w:id="32"/>
    </w:p>
    <w:p w14:paraId="21C74840" w14:textId="77777777" w:rsidR="00E96612" w:rsidRDefault="00E96612" w:rsidP="00E96612"/>
    <w:p w14:paraId="752B7186" w14:textId="77777777" w:rsidR="00E96612" w:rsidRPr="00E96612" w:rsidRDefault="00E96612" w:rsidP="00E96612"/>
    <w:p w14:paraId="1EAF1D50" w14:textId="77777777" w:rsidR="00E96612" w:rsidRPr="00E96612" w:rsidRDefault="00E96612" w:rsidP="00E96612">
      <w:pPr>
        <w:pStyle w:val="berschrift1"/>
      </w:pPr>
      <w:bookmarkStart w:id="33" w:name="_Toc162469286"/>
      <w:r>
        <w:t>Introduction</w:t>
      </w:r>
      <w:bookmarkEnd w:id="33"/>
      <w:r>
        <w:t xml:space="preserve"> </w:t>
      </w:r>
    </w:p>
    <w:p w14:paraId="3F0454D0" w14:textId="77777777" w:rsidR="00E96612" w:rsidRDefault="00E96612" w:rsidP="00E96612">
      <w:pPr>
        <w:pStyle w:val="berschrift2"/>
      </w:pPr>
      <w:bookmarkStart w:id="34" w:name="_Toc162469287"/>
      <w:r>
        <w:t>System Overview</w:t>
      </w:r>
      <w:bookmarkEnd w:id="34"/>
      <w:r>
        <w:t xml:space="preserve"> </w:t>
      </w:r>
    </w:p>
    <w:p w14:paraId="2E75A219" w14:textId="0CD34F82" w:rsidR="00384960" w:rsidRDefault="00384960" w:rsidP="00384960">
      <w:pPr>
        <w:jc w:val="center"/>
      </w:pPr>
      <w:r>
        <w:rPr>
          <w:noProof/>
        </w:rPr>
        <w:drawing>
          <wp:inline distT="0" distB="0" distL="0" distR="0" wp14:anchorId="0F30D5ED" wp14:editId="2BF4F147">
            <wp:extent cx="4770120" cy="4555321"/>
            <wp:effectExtent l="0" t="0" r="0" b="0"/>
            <wp:docPr id="1191703068" name="Grafik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630" cy="455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351A" w14:textId="211DEE73" w:rsidR="00E96612" w:rsidRDefault="00C078A6" w:rsidP="00E96612">
      <w:pPr>
        <w:pStyle w:val="berschrift2"/>
      </w:pPr>
      <w:bookmarkStart w:id="35" w:name="_Toc162469288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9CCEABA" wp14:editId="7CE98334">
            <wp:simplePos x="0" y="0"/>
            <wp:positionH relativeFrom="column">
              <wp:posOffset>740410</wp:posOffset>
            </wp:positionH>
            <wp:positionV relativeFrom="paragraph">
              <wp:posOffset>333692</wp:posOffset>
            </wp:positionV>
            <wp:extent cx="4630420" cy="5642610"/>
            <wp:effectExtent l="0" t="0" r="0" b="0"/>
            <wp:wrapTopAndBottom/>
            <wp:docPr id="1946597156" name="Grafik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612">
        <w:t>Interface Overview</w:t>
      </w:r>
      <w:bookmarkEnd w:id="35"/>
      <w:r w:rsidR="00E96612">
        <w:t xml:space="preserve"> </w:t>
      </w:r>
    </w:p>
    <w:p w14:paraId="6135A28E" w14:textId="77777777" w:rsidR="00C078A6" w:rsidRPr="00C078A6" w:rsidRDefault="00C078A6" w:rsidP="00C078A6"/>
    <w:p w14:paraId="76405118" w14:textId="77777777" w:rsidR="00821B50" w:rsidRDefault="00821B50">
      <w:pPr>
        <w:tabs>
          <w:tab w:val="clear" w:pos="8930"/>
        </w:tabs>
        <w:spacing w:after="160" w:line="259" w:lineRule="auto"/>
        <w:jc w:val="left"/>
        <w:rPr>
          <w:rFonts w:asciiTheme="majorHAnsi" w:eastAsiaTheme="majorEastAsia" w:hAnsiTheme="majorHAnsi" w:cstheme="majorBidi"/>
          <w:i/>
          <w:color w:val="0076BD"/>
          <w:sz w:val="28"/>
          <w:szCs w:val="26"/>
        </w:rPr>
      </w:pPr>
      <w:r>
        <w:br w:type="page"/>
      </w:r>
    </w:p>
    <w:p w14:paraId="18E008AE" w14:textId="56E3A511" w:rsidR="00E96612" w:rsidRDefault="00E96612" w:rsidP="00E96612">
      <w:pPr>
        <w:pStyle w:val="berschrift2"/>
      </w:pPr>
      <w:bookmarkStart w:id="36" w:name="_Toc162469289"/>
      <w:r>
        <w:lastRenderedPageBreak/>
        <w:t>Scenarios</w:t>
      </w:r>
      <w:bookmarkEnd w:id="36"/>
      <w:r>
        <w:t xml:space="preserve"> </w:t>
      </w:r>
    </w:p>
    <w:p w14:paraId="14B4F8CE" w14:textId="7A396984" w:rsidR="00354002" w:rsidRDefault="00354002" w:rsidP="00313579">
      <w:pPr>
        <w:pStyle w:val="berschrift3"/>
      </w:pPr>
      <w:bookmarkStart w:id="37" w:name="_Toc162469290"/>
      <w:r w:rsidRPr="00354002">
        <w:t>System</w:t>
      </w:r>
      <w:bookmarkEnd w:id="3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21B50" w14:paraId="6AF2BAC9" w14:textId="77777777" w:rsidTr="00230B4D">
        <w:tc>
          <w:tcPr>
            <w:tcW w:w="2405" w:type="dxa"/>
          </w:tcPr>
          <w:p w14:paraId="0694D98C" w14:textId="77777777" w:rsidR="00821B50" w:rsidRDefault="00821B50" w:rsidP="00230B4D">
            <w:r>
              <w:t>Reference number</w:t>
            </w:r>
          </w:p>
        </w:tc>
        <w:tc>
          <w:tcPr>
            <w:tcW w:w="7223" w:type="dxa"/>
          </w:tcPr>
          <w:p w14:paraId="176A7AB9" w14:textId="78DD162C" w:rsidR="00821B50" w:rsidRDefault="00821B50" w:rsidP="00230B4D">
            <w:r>
              <w:t>2.3.</w:t>
            </w:r>
            <w:r>
              <w:t>1</w:t>
            </w:r>
            <w:r w:rsidR="00524F31">
              <w:t>.1</w:t>
            </w:r>
          </w:p>
        </w:tc>
      </w:tr>
      <w:tr w:rsidR="00524F31" w14:paraId="44A6224A" w14:textId="77777777" w:rsidTr="00230B4D">
        <w:tc>
          <w:tcPr>
            <w:tcW w:w="2405" w:type="dxa"/>
          </w:tcPr>
          <w:p w14:paraId="7CF497F8" w14:textId="77777777" w:rsidR="00524F31" w:rsidRDefault="00524F31" w:rsidP="00524F31">
            <w:r>
              <w:t>Name</w:t>
            </w:r>
          </w:p>
        </w:tc>
        <w:tc>
          <w:tcPr>
            <w:tcW w:w="7223" w:type="dxa"/>
          </w:tcPr>
          <w:p w14:paraId="4E76F51C" w14:textId="3FA02427" w:rsidR="00524F31" w:rsidRDefault="00524F31" w:rsidP="00524F31">
            <w:proofErr w:type="spellStart"/>
            <w:r>
              <w:rPr>
                <w:i/>
                <w:iCs/>
              </w:rPr>
              <w:t>GetReadyForLap</w:t>
            </w:r>
            <w:proofErr w:type="spellEnd"/>
          </w:p>
        </w:tc>
      </w:tr>
      <w:tr w:rsidR="00524F31" w:rsidRPr="00354002" w14:paraId="6DB7CE3E" w14:textId="77777777" w:rsidTr="00230B4D">
        <w:tc>
          <w:tcPr>
            <w:tcW w:w="2405" w:type="dxa"/>
          </w:tcPr>
          <w:p w14:paraId="347E5909" w14:textId="77777777" w:rsidR="00524F31" w:rsidRDefault="00524F31" w:rsidP="00524F31">
            <w:r>
              <w:t>Short description</w:t>
            </w:r>
          </w:p>
        </w:tc>
        <w:tc>
          <w:tcPr>
            <w:tcW w:w="7223" w:type="dxa"/>
          </w:tcPr>
          <w:p w14:paraId="6E2A742D" w14:textId="6E651A72" w:rsidR="00524F31" w:rsidRPr="00354002" w:rsidRDefault="00524F31" w:rsidP="00524F31">
            <w:pPr>
              <w:rPr>
                <w:lang w:val="de-DE"/>
              </w:rPr>
            </w:pPr>
            <w:r w:rsidRPr="00427267">
              <w:t xml:space="preserve">The robot </w:t>
            </w:r>
            <w:r w:rsidR="002A4021">
              <w:t xml:space="preserve">shows </w:t>
            </w:r>
            <w:r w:rsidRPr="00427267">
              <w:t>a count down from 3</w:t>
            </w:r>
            <w:r w:rsidR="006A251C">
              <w:t>s</w:t>
            </w:r>
            <w:r w:rsidRPr="00427267">
              <w:t xml:space="preserve"> to 0</w:t>
            </w:r>
            <w:r w:rsidR="006A251C">
              <w:t>s</w:t>
            </w:r>
            <w:r w:rsidRPr="00427267">
              <w:t xml:space="preserve"> and then starts </w:t>
            </w:r>
            <w:r w:rsidR="002A4021">
              <w:t>driving.</w:t>
            </w:r>
          </w:p>
        </w:tc>
      </w:tr>
      <w:tr w:rsidR="00524F31" w14:paraId="7C33C946" w14:textId="77777777" w:rsidTr="00230B4D">
        <w:tc>
          <w:tcPr>
            <w:tcW w:w="2405" w:type="dxa"/>
          </w:tcPr>
          <w:p w14:paraId="3F700FF1" w14:textId="77777777" w:rsidR="00524F31" w:rsidRDefault="00524F31" w:rsidP="00524F31">
            <w:r>
              <w:t>Precondition</w:t>
            </w:r>
          </w:p>
        </w:tc>
        <w:tc>
          <w:tcPr>
            <w:tcW w:w="7223" w:type="dxa"/>
          </w:tcPr>
          <w:p w14:paraId="49206E49" w14:textId="4B8DE6A2" w:rsidR="00524F31" w:rsidRDefault="00B36602" w:rsidP="00524F31">
            <w:r>
              <w:t xml:space="preserve">No other </w:t>
            </w:r>
            <w:r w:rsidR="00AB4D59">
              <w:t xml:space="preserve">scenario </w:t>
            </w:r>
            <w:r>
              <w:t>is active</w:t>
            </w:r>
          </w:p>
        </w:tc>
      </w:tr>
      <w:tr w:rsidR="00524F31" w14:paraId="15C80566" w14:textId="77777777" w:rsidTr="00230B4D">
        <w:tc>
          <w:tcPr>
            <w:tcW w:w="2405" w:type="dxa"/>
          </w:tcPr>
          <w:p w14:paraId="69BD6BB4" w14:textId="77777777" w:rsidR="00524F31" w:rsidRDefault="00524F31" w:rsidP="00524F31">
            <w:r>
              <w:t>Postcondition</w:t>
            </w:r>
          </w:p>
        </w:tc>
        <w:tc>
          <w:tcPr>
            <w:tcW w:w="7223" w:type="dxa"/>
          </w:tcPr>
          <w:p w14:paraId="22D9BA2D" w14:textId="3D946D2E" w:rsidR="00524F31" w:rsidRDefault="002A4021" w:rsidP="00524F31">
            <w:r>
              <w:t>The robot recogn</w:t>
            </w:r>
            <w:r w:rsidR="006A251C">
              <w:t>i</w:t>
            </w:r>
            <w:r>
              <w:t xml:space="preserve">zes the </w:t>
            </w:r>
            <w:proofErr w:type="spellStart"/>
            <w:r w:rsidRPr="002A4021">
              <w:rPr>
                <w:i/>
                <w:iCs/>
              </w:rPr>
              <w:t>StartFinishLin</w:t>
            </w:r>
            <w:r>
              <w:rPr>
                <w:i/>
                <w:iCs/>
              </w:rPr>
              <w:t>e</w:t>
            </w:r>
            <w:proofErr w:type="spellEnd"/>
          </w:p>
        </w:tc>
      </w:tr>
      <w:tr w:rsidR="00524F31" w14:paraId="563DBAFA" w14:textId="77777777" w:rsidTr="00230B4D">
        <w:tc>
          <w:tcPr>
            <w:tcW w:w="2405" w:type="dxa"/>
          </w:tcPr>
          <w:p w14:paraId="3583E49C" w14:textId="77777777" w:rsidR="00524F31" w:rsidRDefault="00524F31" w:rsidP="00524F31">
            <w:r>
              <w:t>Error case</w:t>
            </w:r>
          </w:p>
        </w:tc>
        <w:tc>
          <w:tcPr>
            <w:tcW w:w="7223" w:type="dxa"/>
          </w:tcPr>
          <w:p w14:paraId="1FE6043F" w14:textId="30C87387" w:rsidR="00524F31" w:rsidRDefault="002A4021" w:rsidP="00524F31">
            <w:r>
              <w:t xml:space="preserve">The </w:t>
            </w:r>
            <w:proofErr w:type="spellStart"/>
            <w:r w:rsidRPr="002A4021">
              <w:rPr>
                <w:i/>
                <w:iCs/>
              </w:rPr>
              <w:t>StartFinishLin</w:t>
            </w:r>
            <w:r>
              <w:rPr>
                <w:i/>
                <w:iCs/>
              </w:rPr>
              <w:t>e</w:t>
            </w:r>
            <w:proofErr w:type="spellEnd"/>
            <w:r>
              <w:t xml:space="preserve"> is not recognizes after 5s</w:t>
            </w:r>
          </w:p>
        </w:tc>
      </w:tr>
      <w:tr w:rsidR="00524F31" w14:paraId="08C99B19" w14:textId="77777777" w:rsidTr="00230B4D">
        <w:tc>
          <w:tcPr>
            <w:tcW w:w="2405" w:type="dxa"/>
          </w:tcPr>
          <w:p w14:paraId="193AFDB6" w14:textId="77777777" w:rsidR="00524F31" w:rsidRDefault="00524F31" w:rsidP="00524F31">
            <w:r>
              <w:t>Actors</w:t>
            </w:r>
          </w:p>
        </w:tc>
        <w:tc>
          <w:tcPr>
            <w:tcW w:w="7223" w:type="dxa"/>
          </w:tcPr>
          <w:p w14:paraId="0723F062" w14:textId="270575D0" w:rsidR="00524F31" w:rsidRPr="00524F31" w:rsidRDefault="00524F31" w:rsidP="00524F31">
            <w:pPr>
              <w:rPr>
                <w:i/>
                <w:iCs/>
              </w:rPr>
            </w:pPr>
            <w:r w:rsidRPr="00524F31">
              <w:rPr>
                <w:i/>
                <w:iCs/>
              </w:rPr>
              <w:t>User</w:t>
            </w:r>
          </w:p>
        </w:tc>
      </w:tr>
      <w:tr w:rsidR="00524F31" w14:paraId="076640B1" w14:textId="77777777" w:rsidTr="00230B4D">
        <w:tc>
          <w:tcPr>
            <w:tcW w:w="2405" w:type="dxa"/>
          </w:tcPr>
          <w:p w14:paraId="394FCA1A" w14:textId="77777777" w:rsidR="00524F31" w:rsidRDefault="00524F31" w:rsidP="00524F31">
            <w:r>
              <w:t>Trigger</w:t>
            </w:r>
          </w:p>
        </w:tc>
        <w:tc>
          <w:tcPr>
            <w:tcW w:w="7223" w:type="dxa"/>
          </w:tcPr>
          <w:p w14:paraId="45090DE1" w14:textId="3597B8CD" w:rsidR="00524F31" w:rsidRDefault="00524F31" w:rsidP="00524F31">
            <w:r w:rsidRPr="00427267">
              <w:t xml:space="preserve">The </w:t>
            </w:r>
            <w:proofErr w:type="spellStart"/>
            <w:r w:rsidRPr="006A251C">
              <w:rPr>
                <w:i/>
                <w:iCs/>
              </w:rPr>
              <w:t>StateButton</w:t>
            </w:r>
            <w:proofErr w:type="spellEnd"/>
            <w:r w:rsidRPr="00427267">
              <w:t xml:space="preserve"> has been pressed</w:t>
            </w:r>
          </w:p>
        </w:tc>
      </w:tr>
      <w:tr w:rsidR="00524F31" w14:paraId="1A12F5CE" w14:textId="77777777" w:rsidTr="00230B4D">
        <w:tc>
          <w:tcPr>
            <w:tcW w:w="2405" w:type="dxa"/>
          </w:tcPr>
          <w:p w14:paraId="78CC7281" w14:textId="77777777" w:rsidR="00524F31" w:rsidRDefault="00524F31" w:rsidP="00524F31">
            <w:r>
              <w:t>Standard sequence</w:t>
            </w:r>
          </w:p>
        </w:tc>
        <w:tc>
          <w:tcPr>
            <w:tcW w:w="7223" w:type="dxa"/>
          </w:tcPr>
          <w:p w14:paraId="7A023C3B" w14:textId="16F0C663" w:rsidR="00524F31" w:rsidRDefault="00524F31" w:rsidP="002A4021">
            <w:pPr>
              <w:pStyle w:val="Listenabsatz"/>
              <w:numPr>
                <w:ilvl w:val="0"/>
                <w:numId w:val="30"/>
              </w:numPr>
              <w:ind w:left="316" w:hanging="283"/>
            </w:pPr>
            <w:r w:rsidRPr="00693D04">
              <w:t xml:space="preserve">The robot </w:t>
            </w:r>
            <w:r w:rsidR="002A4021">
              <w:t>shows</w:t>
            </w:r>
            <w:r w:rsidRPr="00693D04">
              <w:t xml:space="preserve"> a count down from 3</w:t>
            </w:r>
            <w:r w:rsidR="006A251C">
              <w:t>s</w:t>
            </w:r>
            <w:r w:rsidRPr="00693D04">
              <w:t xml:space="preserve"> to 0</w:t>
            </w:r>
            <w:r w:rsidR="006A251C">
              <w:t>s</w:t>
            </w:r>
            <w:r w:rsidRPr="00693D04">
              <w:t xml:space="preserve"> </w:t>
            </w:r>
            <w:r w:rsidR="002A4021">
              <w:t xml:space="preserve">on the </w:t>
            </w:r>
            <w:proofErr w:type="spellStart"/>
            <w:proofErr w:type="gramStart"/>
            <w:r w:rsidR="002A4021" w:rsidRPr="002A4021">
              <w:rPr>
                <w:i/>
                <w:iCs/>
              </w:rPr>
              <w:t>OledDisplay</w:t>
            </w:r>
            <w:proofErr w:type="spellEnd"/>
            <w:proofErr w:type="gramEnd"/>
          </w:p>
          <w:p w14:paraId="2C3E7FDE" w14:textId="77777777" w:rsidR="002A4021" w:rsidRDefault="00524F31" w:rsidP="002A4021">
            <w:pPr>
              <w:pStyle w:val="Listenabsatz"/>
              <w:numPr>
                <w:ilvl w:val="0"/>
                <w:numId w:val="30"/>
              </w:numPr>
              <w:ind w:left="316" w:hanging="283"/>
            </w:pPr>
            <w:r w:rsidRPr="00693D04">
              <w:t xml:space="preserve">The robot </w:t>
            </w:r>
            <w:r w:rsidR="002A4021">
              <w:t xml:space="preserve">begins </w:t>
            </w:r>
            <w:proofErr w:type="gramStart"/>
            <w:r w:rsidR="002A4021">
              <w:t>driving</w:t>
            </w:r>
            <w:proofErr w:type="gramEnd"/>
          </w:p>
          <w:p w14:paraId="5651C582" w14:textId="7856DE58" w:rsidR="00524F31" w:rsidRDefault="002A4021" w:rsidP="002A4021">
            <w:pPr>
              <w:pStyle w:val="Listenabsatz"/>
              <w:numPr>
                <w:ilvl w:val="0"/>
                <w:numId w:val="30"/>
              </w:numPr>
              <w:ind w:left="316" w:hanging="283"/>
            </w:pPr>
            <w:r>
              <w:t xml:space="preserve">The robot </w:t>
            </w:r>
            <w:proofErr w:type="spellStart"/>
            <w:r>
              <w:t>recoginzes</w:t>
            </w:r>
            <w:proofErr w:type="spellEnd"/>
            <w:r>
              <w:t xml:space="preserve"> the </w:t>
            </w:r>
            <w:proofErr w:type="spellStart"/>
            <w:r w:rsidRPr="002A4021">
              <w:rPr>
                <w:i/>
                <w:iCs/>
              </w:rPr>
              <w:t>S</w:t>
            </w:r>
            <w:r w:rsidRPr="002A4021">
              <w:rPr>
                <w:i/>
                <w:iCs/>
              </w:rPr>
              <w:t>tart</w:t>
            </w:r>
            <w:r w:rsidRPr="002A4021">
              <w:rPr>
                <w:i/>
                <w:iCs/>
              </w:rPr>
              <w:t>F</w:t>
            </w:r>
            <w:r w:rsidRPr="002A4021">
              <w:rPr>
                <w:i/>
                <w:iCs/>
              </w:rPr>
              <w:t>inish</w:t>
            </w:r>
            <w:r w:rsidRPr="002A4021">
              <w:rPr>
                <w:i/>
                <w:iCs/>
              </w:rPr>
              <w:t>L</w:t>
            </w:r>
            <w:r w:rsidRPr="002A4021">
              <w:rPr>
                <w:i/>
                <w:iCs/>
              </w:rPr>
              <w:t>ine</w:t>
            </w:r>
            <w:proofErr w:type="spellEnd"/>
            <w:r w:rsidR="006A251C" w:rsidRPr="006A251C">
              <w:t xml:space="preserve">, immediately plays a </w:t>
            </w:r>
            <w:proofErr w:type="spellStart"/>
            <w:r w:rsidR="006A251C">
              <w:rPr>
                <w:i/>
                <w:iCs/>
              </w:rPr>
              <w:t>ShortBeep</w:t>
            </w:r>
            <w:proofErr w:type="spellEnd"/>
            <w:r w:rsidR="006A251C" w:rsidRPr="006A251C">
              <w:t xml:space="preserve"> on the </w:t>
            </w:r>
            <w:r w:rsidR="006A251C">
              <w:rPr>
                <w:i/>
                <w:iCs/>
              </w:rPr>
              <w:t xml:space="preserve">Buzzer </w:t>
            </w:r>
            <w:r>
              <w:t xml:space="preserve">and switches to the state </w:t>
            </w:r>
            <w:proofErr w:type="spellStart"/>
            <w:r w:rsidRPr="002A4021">
              <w:rPr>
                <w:i/>
                <w:iCs/>
              </w:rPr>
              <w:t>DriveLap</w:t>
            </w:r>
            <w:proofErr w:type="spellEnd"/>
            <w:r w:rsidR="00524F31" w:rsidRPr="00693D04">
              <w:t xml:space="preserve"> </w:t>
            </w:r>
          </w:p>
        </w:tc>
      </w:tr>
      <w:tr w:rsidR="00524F31" w14:paraId="3CE5CC83" w14:textId="77777777" w:rsidTr="00230B4D">
        <w:tc>
          <w:tcPr>
            <w:tcW w:w="2405" w:type="dxa"/>
          </w:tcPr>
          <w:p w14:paraId="646C90B0" w14:textId="77777777" w:rsidR="00524F31" w:rsidRDefault="00524F31" w:rsidP="00524F31">
            <w:r>
              <w:t>Alternative sequences</w:t>
            </w:r>
          </w:p>
        </w:tc>
        <w:tc>
          <w:tcPr>
            <w:tcW w:w="7223" w:type="dxa"/>
          </w:tcPr>
          <w:p w14:paraId="33F79A43" w14:textId="2D7C6285" w:rsidR="00524F31" w:rsidRDefault="00524F31" w:rsidP="00524F31">
            <w:r>
              <w:t>none</w:t>
            </w:r>
          </w:p>
        </w:tc>
      </w:tr>
    </w:tbl>
    <w:p w14:paraId="1F2A031E" w14:textId="1C73F058" w:rsidR="00770B39" w:rsidRDefault="00770B39" w:rsidP="00770B39">
      <w:pPr>
        <w:tabs>
          <w:tab w:val="clear" w:pos="8930"/>
        </w:tabs>
        <w:spacing w:after="160" w:line="259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21B50" w14:paraId="3B967B29" w14:textId="77777777" w:rsidTr="00230B4D">
        <w:tc>
          <w:tcPr>
            <w:tcW w:w="2405" w:type="dxa"/>
          </w:tcPr>
          <w:p w14:paraId="1ABF59FF" w14:textId="77777777" w:rsidR="00821B50" w:rsidRDefault="00821B50" w:rsidP="00230B4D">
            <w:r>
              <w:t>Reference number</w:t>
            </w:r>
          </w:p>
        </w:tc>
        <w:tc>
          <w:tcPr>
            <w:tcW w:w="7223" w:type="dxa"/>
          </w:tcPr>
          <w:p w14:paraId="39EC5C1C" w14:textId="5FC7E184" w:rsidR="00821B50" w:rsidRDefault="00821B50" w:rsidP="00230B4D">
            <w:r>
              <w:t>2.3.1</w:t>
            </w:r>
            <w:r w:rsidR="00524F31">
              <w:t>.2</w:t>
            </w:r>
          </w:p>
        </w:tc>
      </w:tr>
      <w:tr w:rsidR="00524F31" w14:paraId="26DE142D" w14:textId="77777777" w:rsidTr="00230B4D">
        <w:tc>
          <w:tcPr>
            <w:tcW w:w="2405" w:type="dxa"/>
          </w:tcPr>
          <w:p w14:paraId="16FF9755" w14:textId="77777777" w:rsidR="00524F31" w:rsidRDefault="00524F31" w:rsidP="00524F31">
            <w:r>
              <w:t>Name</w:t>
            </w:r>
          </w:p>
        </w:tc>
        <w:tc>
          <w:tcPr>
            <w:tcW w:w="7223" w:type="dxa"/>
          </w:tcPr>
          <w:p w14:paraId="665D5DA3" w14:textId="585A72B3" w:rsidR="00524F31" w:rsidRDefault="00524F31" w:rsidP="00524F31">
            <w:proofErr w:type="spellStart"/>
            <w:r>
              <w:rPr>
                <w:i/>
                <w:iCs/>
              </w:rPr>
              <w:t>DriveLap</w:t>
            </w:r>
            <w:proofErr w:type="spellEnd"/>
          </w:p>
        </w:tc>
      </w:tr>
      <w:tr w:rsidR="00524F31" w:rsidRPr="00354002" w14:paraId="2DFDB707" w14:textId="77777777" w:rsidTr="00230B4D">
        <w:tc>
          <w:tcPr>
            <w:tcW w:w="2405" w:type="dxa"/>
          </w:tcPr>
          <w:p w14:paraId="30B8D3A5" w14:textId="77777777" w:rsidR="00524F31" w:rsidRDefault="00524F31" w:rsidP="00524F31">
            <w:r>
              <w:t>Short description</w:t>
            </w:r>
          </w:p>
        </w:tc>
        <w:tc>
          <w:tcPr>
            <w:tcW w:w="7223" w:type="dxa"/>
          </w:tcPr>
          <w:p w14:paraId="3D9C3DDA" w14:textId="2CC0C323" w:rsidR="00524F31" w:rsidRPr="00354002" w:rsidRDefault="00524F31" w:rsidP="00524F31">
            <w:pPr>
              <w:rPr>
                <w:lang w:val="de-DE"/>
              </w:rPr>
            </w:pPr>
            <w:r w:rsidRPr="003237E2">
              <w:t xml:space="preserve">The robot drives </w:t>
            </w:r>
            <w:r w:rsidR="002A4021">
              <w:t>one lap as fast as possible</w:t>
            </w:r>
          </w:p>
        </w:tc>
      </w:tr>
      <w:tr w:rsidR="00524F31" w14:paraId="5549422F" w14:textId="77777777" w:rsidTr="00230B4D">
        <w:tc>
          <w:tcPr>
            <w:tcW w:w="2405" w:type="dxa"/>
          </w:tcPr>
          <w:p w14:paraId="7963516B" w14:textId="77777777" w:rsidR="00524F31" w:rsidRDefault="00524F31" w:rsidP="00524F31">
            <w:r>
              <w:t>Precondition</w:t>
            </w:r>
          </w:p>
        </w:tc>
        <w:tc>
          <w:tcPr>
            <w:tcW w:w="7223" w:type="dxa"/>
          </w:tcPr>
          <w:p w14:paraId="723779D1" w14:textId="30981C06" w:rsidR="00524F31" w:rsidRDefault="00524F31" w:rsidP="00524F31">
            <w:r w:rsidRPr="003237E2">
              <w:t xml:space="preserve">The </w:t>
            </w:r>
            <w:r w:rsidR="002A4021">
              <w:t xml:space="preserve">state </w:t>
            </w:r>
            <w:proofErr w:type="spellStart"/>
            <w:r w:rsidRPr="003237E2">
              <w:rPr>
                <w:i/>
                <w:iCs/>
              </w:rPr>
              <w:t>GetReadyForLap</w:t>
            </w:r>
            <w:proofErr w:type="spellEnd"/>
            <w:r w:rsidR="002A4021" w:rsidRPr="002A4021">
              <w:t xml:space="preserve"> is finished</w:t>
            </w:r>
          </w:p>
        </w:tc>
      </w:tr>
      <w:tr w:rsidR="00524F31" w14:paraId="00FA23C2" w14:textId="77777777" w:rsidTr="00230B4D">
        <w:tc>
          <w:tcPr>
            <w:tcW w:w="2405" w:type="dxa"/>
          </w:tcPr>
          <w:p w14:paraId="767CD744" w14:textId="77777777" w:rsidR="00524F31" w:rsidRDefault="00524F31" w:rsidP="00524F31">
            <w:r>
              <w:t>Postcondition</w:t>
            </w:r>
          </w:p>
        </w:tc>
        <w:tc>
          <w:tcPr>
            <w:tcW w:w="7223" w:type="dxa"/>
          </w:tcPr>
          <w:p w14:paraId="2E5B55DF" w14:textId="71B13952" w:rsidR="00524F31" w:rsidRDefault="002A4021" w:rsidP="00524F31">
            <w:r w:rsidRPr="003237E2">
              <w:t xml:space="preserve">The </w:t>
            </w:r>
            <w:proofErr w:type="spellStart"/>
            <w:r w:rsidRPr="002A4021">
              <w:rPr>
                <w:i/>
                <w:iCs/>
              </w:rPr>
              <w:t>StartFinishLin</w:t>
            </w:r>
            <w:r>
              <w:rPr>
                <w:i/>
                <w:iCs/>
              </w:rPr>
              <w:t>e</w:t>
            </w:r>
            <w:proofErr w:type="spellEnd"/>
            <w:r w:rsidRPr="00705B9A">
              <w:t xml:space="preserve"> </w:t>
            </w:r>
            <w:r w:rsidR="00AB4D59">
              <w:t xml:space="preserve">is </w:t>
            </w:r>
            <w:proofErr w:type="gramStart"/>
            <w:r w:rsidR="00AB4D59">
              <w:t>recognized</w:t>
            </w:r>
            <w:proofErr w:type="gramEnd"/>
            <w:r w:rsidR="00AB4D59">
              <w:t xml:space="preserve"> and the </w:t>
            </w:r>
            <w:r w:rsidR="00524F31" w:rsidRPr="00705B9A">
              <w:t xml:space="preserve">robot </w:t>
            </w:r>
            <w:r w:rsidR="00AB4D59">
              <w:t xml:space="preserve">has </w:t>
            </w:r>
            <w:r w:rsidR="00524F31" w:rsidRPr="00705B9A">
              <w:t>stop</w:t>
            </w:r>
            <w:r>
              <w:t>ped</w:t>
            </w:r>
          </w:p>
        </w:tc>
      </w:tr>
      <w:tr w:rsidR="00524F31" w14:paraId="56F78EAE" w14:textId="77777777" w:rsidTr="00230B4D">
        <w:tc>
          <w:tcPr>
            <w:tcW w:w="2405" w:type="dxa"/>
          </w:tcPr>
          <w:p w14:paraId="173A717E" w14:textId="77777777" w:rsidR="00524F31" w:rsidRDefault="00524F31" w:rsidP="00524F31">
            <w:r>
              <w:t>Error case</w:t>
            </w:r>
          </w:p>
        </w:tc>
        <w:tc>
          <w:tcPr>
            <w:tcW w:w="7223" w:type="dxa"/>
          </w:tcPr>
          <w:p w14:paraId="3820A21A" w14:textId="2A9D739F" w:rsidR="00524F31" w:rsidRDefault="00AB4D59" w:rsidP="00524F31">
            <w:r w:rsidRPr="003237E2">
              <w:t xml:space="preserve">The </w:t>
            </w:r>
            <w:proofErr w:type="spellStart"/>
            <w:r w:rsidRPr="002A4021">
              <w:rPr>
                <w:i/>
                <w:iCs/>
              </w:rPr>
              <w:t>StartFinishLin</w:t>
            </w:r>
            <w:r>
              <w:rPr>
                <w:i/>
                <w:iCs/>
              </w:rPr>
              <w:t>e</w:t>
            </w:r>
            <w:proofErr w:type="spellEnd"/>
            <w:r w:rsidRPr="00705B9A">
              <w:t xml:space="preserve"> </w:t>
            </w:r>
            <w:r>
              <w:t xml:space="preserve">is </w:t>
            </w:r>
            <w:r>
              <w:t xml:space="preserve">not </w:t>
            </w:r>
            <w:r>
              <w:t>recognized</w:t>
            </w:r>
            <w:r>
              <w:t xml:space="preserve"> after 20s</w:t>
            </w:r>
          </w:p>
        </w:tc>
      </w:tr>
      <w:tr w:rsidR="00524F31" w14:paraId="721DB876" w14:textId="77777777" w:rsidTr="00230B4D">
        <w:tc>
          <w:tcPr>
            <w:tcW w:w="2405" w:type="dxa"/>
          </w:tcPr>
          <w:p w14:paraId="72299973" w14:textId="77777777" w:rsidR="00524F31" w:rsidRDefault="00524F31" w:rsidP="00524F31">
            <w:r>
              <w:t>Actors</w:t>
            </w:r>
          </w:p>
        </w:tc>
        <w:tc>
          <w:tcPr>
            <w:tcW w:w="7223" w:type="dxa"/>
          </w:tcPr>
          <w:p w14:paraId="40F0D4BA" w14:textId="2FF8FB41" w:rsidR="00524F31" w:rsidRPr="00821B50" w:rsidRDefault="00AB4D59" w:rsidP="00524F31">
            <w:r>
              <w:rPr>
                <w:i/>
                <w:iCs/>
              </w:rPr>
              <w:t>none</w:t>
            </w:r>
          </w:p>
        </w:tc>
      </w:tr>
      <w:tr w:rsidR="00524F31" w14:paraId="7C9A4957" w14:textId="77777777" w:rsidTr="00230B4D">
        <w:tc>
          <w:tcPr>
            <w:tcW w:w="2405" w:type="dxa"/>
          </w:tcPr>
          <w:p w14:paraId="793A7F59" w14:textId="77777777" w:rsidR="00524F31" w:rsidRDefault="00524F31" w:rsidP="00524F31">
            <w:r>
              <w:t>Trigger</w:t>
            </w:r>
          </w:p>
        </w:tc>
        <w:tc>
          <w:tcPr>
            <w:tcW w:w="7223" w:type="dxa"/>
          </w:tcPr>
          <w:p w14:paraId="54347C88" w14:textId="7A17E915" w:rsidR="00524F31" w:rsidRDefault="002A4021" w:rsidP="00524F31">
            <w:r w:rsidRPr="003237E2">
              <w:t xml:space="preserve">The </w:t>
            </w:r>
            <w:r>
              <w:t xml:space="preserve">state </w:t>
            </w:r>
            <w:proofErr w:type="spellStart"/>
            <w:r w:rsidRPr="003237E2">
              <w:rPr>
                <w:i/>
                <w:iCs/>
              </w:rPr>
              <w:t>GetReadyForLap</w:t>
            </w:r>
            <w:proofErr w:type="spellEnd"/>
            <w:r w:rsidRPr="002A4021">
              <w:t xml:space="preserve"> is finished</w:t>
            </w:r>
          </w:p>
        </w:tc>
      </w:tr>
      <w:tr w:rsidR="00AB4D59" w14:paraId="56255D40" w14:textId="77777777" w:rsidTr="00230B4D">
        <w:tc>
          <w:tcPr>
            <w:tcW w:w="2405" w:type="dxa"/>
          </w:tcPr>
          <w:p w14:paraId="45FC89F0" w14:textId="77777777" w:rsidR="00AB4D59" w:rsidRDefault="00AB4D59" w:rsidP="00AB4D59">
            <w:r>
              <w:t>Standard sequence</w:t>
            </w:r>
          </w:p>
        </w:tc>
        <w:tc>
          <w:tcPr>
            <w:tcW w:w="7223" w:type="dxa"/>
          </w:tcPr>
          <w:p w14:paraId="74D6673E" w14:textId="4F4D9F85" w:rsidR="00AB4D59" w:rsidRPr="00AB4D59" w:rsidRDefault="00AB4D59" w:rsidP="00AB4D59">
            <w:pPr>
              <w:pStyle w:val="Listenabsatz"/>
              <w:numPr>
                <w:ilvl w:val="0"/>
                <w:numId w:val="30"/>
              </w:numPr>
              <w:ind w:left="316" w:hanging="283"/>
            </w:pPr>
            <w:r w:rsidRPr="003237E2">
              <w:t xml:space="preserve">The </w:t>
            </w:r>
            <w:r>
              <w:t xml:space="preserve">state </w:t>
            </w:r>
            <w:proofErr w:type="spellStart"/>
            <w:r w:rsidRPr="003237E2">
              <w:rPr>
                <w:i/>
                <w:iCs/>
              </w:rPr>
              <w:t>GetReadyForLap</w:t>
            </w:r>
            <w:proofErr w:type="spellEnd"/>
            <w:r w:rsidRPr="002A4021">
              <w:t xml:space="preserve"> is </w:t>
            </w:r>
            <w:proofErr w:type="gramStart"/>
            <w:r w:rsidRPr="002A4021">
              <w:t>finished</w:t>
            </w:r>
            <w:proofErr w:type="gramEnd"/>
          </w:p>
          <w:p w14:paraId="3A0395FA" w14:textId="7F23517C" w:rsidR="00AB4D59" w:rsidRDefault="00AB4D59" w:rsidP="00AB4D59">
            <w:pPr>
              <w:pStyle w:val="Listenabsatz"/>
              <w:numPr>
                <w:ilvl w:val="0"/>
                <w:numId w:val="30"/>
              </w:numPr>
              <w:ind w:left="316" w:hanging="283"/>
            </w:pPr>
            <w:r w:rsidRPr="00693D04">
              <w:t xml:space="preserve">The robot </w:t>
            </w:r>
            <w:r>
              <w:t>continues</w:t>
            </w:r>
            <w:r>
              <w:t xml:space="preserve"> driving</w:t>
            </w:r>
            <w:r>
              <w:t xml:space="preserve"> for one </w:t>
            </w:r>
            <w:proofErr w:type="gramStart"/>
            <w:r>
              <w:t>lap</w:t>
            </w:r>
            <w:proofErr w:type="gramEnd"/>
          </w:p>
          <w:p w14:paraId="0444956E" w14:textId="714D2651" w:rsidR="00AB4D59" w:rsidRDefault="00AB4D59" w:rsidP="00AB4D59">
            <w:pPr>
              <w:pStyle w:val="Listenabsatz"/>
              <w:numPr>
                <w:ilvl w:val="0"/>
                <w:numId w:val="30"/>
              </w:numPr>
              <w:ind w:left="316" w:hanging="283"/>
            </w:pPr>
            <w:r>
              <w:t xml:space="preserve">The robot recognizes the </w:t>
            </w:r>
            <w:proofErr w:type="spellStart"/>
            <w:r w:rsidRPr="002A4021">
              <w:rPr>
                <w:i/>
                <w:iCs/>
              </w:rPr>
              <w:t>StartFinishLin</w:t>
            </w:r>
            <w:r>
              <w:rPr>
                <w:i/>
                <w:iCs/>
              </w:rPr>
              <w:t>e</w:t>
            </w:r>
            <w:proofErr w:type="spellEnd"/>
            <w:r>
              <w:rPr>
                <w:i/>
                <w:iCs/>
              </w:rPr>
              <w:t xml:space="preserve"> </w:t>
            </w:r>
            <w:r w:rsidRPr="00AB4D59">
              <w:t>and stops</w:t>
            </w:r>
            <w:r w:rsidRPr="00693D04">
              <w:t xml:space="preserve"> </w:t>
            </w:r>
          </w:p>
        </w:tc>
      </w:tr>
      <w:tr w:rsidR="00AB4D59" w14:paraId="6C08E075" w14:textId="77777777" w:rsidTr="00230B4D">
        <w:tc>
          <w:tcPr>
            <w:tcW w:w="2405" w:type="dxa"/>
          </w:tcPr>
          <w:p w14:paraId="7277343E" w14:textId="77777777" w:rsidR="00AB4D59" w:rsidRDefault="00AB4D59" w:rsidP="00AB4D59">
            <w:r>
              <w:t>Alternative sequences</w:t>
            </w:r>
          </w:p>
        </w:tc>
        <w:tc>
          <w:tcPr>
            <w:tcW w:w="7223" w:type="dxa"/>
          </w:tcPr>
          <w:p w14:paraId="621C201D" w14:textId="5F6E721D" w:rsidR="00AB4D59" w:rsidRDefault="00AB4D59" w:rsidP="00AB4D59">
            <w:r>
              <w:t>none</w:t>
            </w:r>
          </w:p>
        </w:tc>
      </w:tr>
    </w:tbl>
    <w:p w14:paraId="37001F59" w14:textId="1E89269C" w:rsidR="00384960" w:rsidRDefault="00384960" w:rsidP="00770B39">
      <w:pPr>
        <w:tabs>
          <w:tab w:val="clear" w:pos="8930"/>
        </w:tabs>
        <w:spacing w:after="160" w:line="259" w:lineRule="auto"/>
        <w:jc w:val="left"/>
      </w:pPr>
    </w:p>
    <w:p w14:paraId="0E9AF6AE" w14:textId="77777777" w:rsidR="00384960" w:rsidRDefault="00384960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21B50" w14:paraId="7C1EE3C8" w14:textId="77777777" w:rsidTr="00230B4D">
        <w:tc>
          <w:tcPr>
            <w:tcW w:w="2405" w:type="dxa"/>
          </w:tcPr>
          <w:p w14:paraId="7C89332D" w14:textId="77777777" w:rsidR="00821B50" w:rsidRDefault="00821B50" w:rsidP="00230B4D">
            <w:r>
              <w:lastRenderedPageBreak/>
              <w:t>Reference number</w:t>
            </w:r>
          </w:p>
        </w:tc>
        <w:tc>
          <w:tcPr>
            <w:tcW w:w="7223" w:type="dxa"/>
          </w:tcPr>
          <w:p w14:paraId="367D331E" w14:textId="721DC1BC" w:rsidR="00821B50" w:rsidRDefault="00821B50" w:rsidP="00230B4D">
            <w:r>
              <w:t>2.3.1</w:t>
            </w:r>
            <w:r w:rsidR="00524F31">
              <w:t>.3</w:t>
            </w:r>
          </w:p>
        </w:tc>
      </w:tr>
      <w:tr w:rsidR="00821B50" w14:paraId="58732D3D" w14:textId="77777777" w:rsidTr="00230B4D">
        <w:tc>
          <w:tcPr>
            <w:tcW w:w="2405" w:type="dxa"/>
          </w:tcPr>
          <w:p w14:paraId="48156059" w14:textId="77777777" w:rsidR="00821B50" w:rsidRDefault="00821B50" w:rsidP="00230B4D">
            <w:r>
              <w:t>Name</w:t>
            </w:r>
          </w:p>
        </w:tc>
        <w:tc>
          <w:tcPr>
            <w:tcW w:w="7223" w:type="dxa"/>
          </w:tcPr>
          <w:p w14:paraId="771E175C" w14:textId="0FCFFB06" w:rsidR="00821B50" w:rsidRPr="00524F31" w:rsidRDefault="00524F31" w:rsidP="00230B4D">
            <w:pPr>
              <w:rPr>
                <w:i/>
                <w:iCs/>
              </w:rPr>
            </w:pPr>
            <w:proofErr w:type="spellStart"/>
            <w:r w:rsidRPr="00524F31">
              <w:rPr>
                <w:i/>
                <w:iCs/>
              </w:rPr>
              <w:t>DisplayTeamNumber</w:t>
            </w:r>
            <w:proofErr w:type="spellEnd"/>
          </w:p>
        </w:tc>
      </w:tr>
      <w:tr w:rsidR="00384960" w:rsidRPr="00354002" w14:paraId="0CBECDD4" w14:textId="77777777" w:rsidTr="00230B4D">
        <w:tc>
          <w:tcPr>
            <w:tcW w:w="2405" w:type="dxa"/>
          </w:tcPr>
          <w:p w14:paraId="559B7113" w14:textId="77777777" w:rsidR="00384960" w:rsidRDefault="00384960" w:rsidP="00384960">
            <w:r>
              <w:t>Short description</w:t>
            </w:r>
          </w:p>
        </w:tc>
        <w:tc>
          <w:tcPr>
            <w:tcW w:w="7223" w:type="dxa"/>
          </w:tcPr>
          <w:p w14:paraId="474DBFAB" w14:textId="2AA1B329" w:rsidR="00384960" w:rsidRPr="00354002" w:rsidRDefault="00384960" w:rsidP="00384960">
            <w:pPr>
              <w:rPr>
                <w:lang w:val="de-DE"/>
              </w:rPr>
            </w:pPr>
            <w:r w:rsidRPr="00427267">
              <w:t xml:space="preserve">The </w:t>
            </w:r>
            <w:proofErr w:type="spellStart"/>
            <w:r w:rsidR="00AB4D59" w:rsidRPr="006A251C">
              <w:rPr>
                <w:i/>
                <w:iCs/>
              </w:rPr>
              <w:t>TeamNumber</w:t>
            </w:r>
            <w:proofErr w:type="spellEnd"/>
            <w:r w:rsidR="00B36602">
              <w:t xml:space="preserve"> is </w:t>
            </w:r>
            <w:r w:rsidR="00AB4D59" w:rsidRPr="00427267">
              <w:t xml:space="preserve">shown on the </w:t>
            </w:r>
            <w:proofErr w:type="spellStart"/>
            <w:r w:rsidR="00AB4D59" w:rsidRPr="002A4021">
              <w:rPr>
                <w:i/>
                <w:iCs/>
              </w:rPr>
              <w:t>OledDisplay</w:t>
            </w:r>
            <w:proofErr w:type="spellEnd"/>
          </w:p>
        </w:tc>
      </w:tr>
      <w:tr w:rsidR="00384960" w14:paraId="3F127372" w14:textId="77777777" w:rsidTr="00230B4D">
        <w:tc>
          <w:tcPr>
            <w:tcW w:w="2405" w:type="dxa"/>
          </w:tcPr>
          <w:p w14:paraId="0EEAF52B" w14:textId="77777777" w:rsidR="00384960" w:rsidRDefault="00384960" w:rsidP="00384960">
            <w:r>
              <w:t>Precondition</w:t>
            </w:r>
          </w:p>
        </w:tc>
        <w:tc>
          <w:tcPr>
            <w:tcW w:w="7223" w:type="dxa"/>
          </w:tcPr>
          <w:p w14:paraId="66CC1A1B" w14:textId="2AAF243E" w:rsidR="00384960" w:rsidRDefault="00384960" w:rsidP="00384960">
            <w:r>
              <w:t xml:space="preserve">No other </w:t>
            </w:r>
            <w:r w:rsidR="00AB4D59">
              <w:t xml:space="preserve">scenario </w:t>
            </w:r>
            <w:r>
              <w:t>is active</w:t>
            </w:r>
          </w:p>
        </w:tc>
      </w:tr>
      <w:tr w:rsidR="00384960" w14:paraId="336CDD12" w14:textId="77777777" w:rsidTr="00230B4D">
        <w:tc>
          <w:tcPr>
            <w:tcW w:w="2405" w:type="dxa"/>
          </w:tcPr>
          <w:p w14:paraId="41E3BCFF" w14:textId="77777777" w:rsidR="00384960" w:rsidRDefault="00384960" w:rsidP="00384960">
            <w:r>
              <w:t>Postcondition</w:t>
            </w:r>
          </w:p>
        </w:tc>
        <w:tc>
          <w:tcPr>
            <w:tcW w:w="7223" w:type="dxa"/>
          </w:tcPr>
          <w:p w14:paraId="58D661A5" w14:textId="75BE0425" w:rsidR="00384960" w:rsidRDefault="00B36602" w:rsidP="00384960">
            <w:r w:rsidRPr="00427267">
              <w:t xml:space="preserve">The </w:t>
            </w:r>
            <w:proofErr w:type="spellStart"/>
            <w:r w:rsidR="00AB4D59" w:rsidRPr="006A251C">
              <w:rPr>
                <w:i/>
                <w:iCs/>
              </w:rPr>
              <w:t>TeamNumber</w:t>
            </w:r>
            <w:proofErr w:type="spellEnd"/>
            <w:r w:rsidR="00AB4D59">
              <w:t xml:space="preserve"> </w:t>
            </w:r>
            <w:r>
              <w:t xml:space="preserve">is </w:t>
            </w:r>
            <w:r>
              <w:t xml:space="preserve">still being </w:t>
            </w:r>
            <w:r>
              <w:t>displayed</w:t>
            </w:r>
          </w:p>
        </w:tc>
      </w:tr>
      <w:tr w:rsidR="00384960" w14:paraId="6C24F0D5" w14:textId="77777777" w:rsidTr="00230B4D">
        <w:tc>
          <w:tcPr>
            <w:tcW w:w="2405" w:type="dxa"/>
          </w:tcPr>
          <w:p w14:paraId="7269C51E" w14:textId="77777777" w:rsidR="00384960" w:rsidRDefault="00384960" w:rsidP="00384960">
            <w:r>
              <w:t>Error case</w:t>
            </w:r>
          </w:p>
        </w:tc>
        <w:tc>
          <w:tcPr>
            <w:tcW w:w="7223" w:type="dxa"/>
          </w:tcPr>
          <w:p w14:paraId="5EBBF7F9" w14:textId="1FA5FD6C" w:rsidR="00384960" w:rsidRDefault="00AB4D59" w:rsidP="00384960">
            <w:r>
              <w:t>none</w:t>
            </w:r>
          </w:p>
        </w:tc>
      </w:tr>
      <w:tr w:rsidR="00384960" w14:paraId="4F95554F" w14:textId="77777777" w:rsidTr="00230B4D">
        <w:tc>
          <w:tcPr>
            <w:tcW w:w="2405" w:type="dxa"/>
          </w:tcPr>
          <w:p w14:paraId="6038125D" w14:textId="77777777" w:rsidR="00384960" w:rsidRDefault="00384960" w:rsidP="00384960">
            <w:r>
              <w:t>Actors</w:t>
            </w:r>
          </w:p>
        </w:tc>
        <w:tc>
          <w:tcPr>
            <w:tcW w:w="7223" w:type="dxa"/>
          </w:tcPr>
          <w:p w14:paraId="622564B5" w14:textId="4370D430" w:rsidR="00384960" w:rsidRPr="00821B50" w:rsidRDefault="00B36602" w:rsidP="00384960">
            <w:r>
              <w:rPr>
                <w:i/>
                <w:iCs/>
              </w:rPr>
              <w:t>User</w:t>
            </w:r>
          </w:p>
        </w:tc>
      </w:tr>
      <w:tr w:rsidR="00384960" w14:paraId="70B2C474" w14:textId="77777777" w:rsidTr="00230B4D">
        <w:tc>
          <w:tcPr>
            <w:tcW w:w="2405" w:type="dxa"/>
          </w:tcPr>
          <w:p w14:paraId="2EF6A492" w14:textId="77777777" w:rsidR="00384960" w:rsidRDefault="00384960" w:rsidP="00384960">
            <w:r>
              <w:t>Trigger</w:t>
            </w:r>
          </w:p>
        </w:tc>
        <w:tc>
          <w:tcPr>
            <w:tcW w:w="7223" w:type="dxa"/>
          </w:tcPr>
          <w:p w14:paraId="47144BF5" w14:textId="266A3B4F" w:rsidR="00384960" w:rsidRDefault="00B36602" w:rsidP="00384960">
            <w:proofErr w:type="spellStart"/>
            <w:r w:rsidRPr="00B36602">
              <w:rPr>
                <w:i/>
                <w:iCs/>
              </w:rPr>
              <w:t>PowerSwitch</w:t>
            </w:r>
            <w:proofErr w:type="spellEnd"/>
            <w:r>
              <w:t xml:space="preserve"> is turned on</w:t>
            </w:r>
          </w:p>
        </w:tc>
      </w:tr>
      <w:tr w:rsidR="00384960" w14:paraId="35CA2BBE" w14:textId="77777777" w:rsidTr="00230B4D">
        <w:tc>
          <w:tcPr>
            <w:tcW w:w="2405" w:type="dxa"/>
          </w:tcPr>
          <w:p w14:paraId="152776CD" w14:textId="77777777" w:rsidR="00384960" w:rsidRDefault="00384960" w:rsidP="00384960">
            <w:r>
              <w:t>Standard sequence</w:t>
            </w:r>
          </w:p>
        </w:tc>
        <w:tc>
          <w:tcPr>
            <w:tcW w:w="7223" w:type="dxa"/>
          </w:tcPr>
          <w:p w14:paraId="69EF1901" w14:textId="0C93CCB2" w:rsidR="002A4021" w:rsidRDefault="002A4021" w:rsidP="002A4021">
            <w:pPr>
              <w:pStyle w:val="Listenabsatz"/>
              <w:numPr>
                <w:ilvl w:val="0"/>
                <w:numId w:val="29"/>
              </w:numPr>
              <w:ind w:left="316" w:hanging="283"/>
            </w:pPr>
            <w:r>
              <w:t xml:space="preserve">The </w:t>
            </w:r>
            <w:proofErr w:type="spellStart"/>
            <w:r w:rsidRPr="002A4021">
              <w:rPr>
                <w:i/>
                <w:iCs/>
              </w:rPr>
              <w:t>PowerSwitch</w:t>
            </w:r>
            <w:proofErr w:type="spellEnd"/>
            <w:r>
              <w:t xml:space="preserve"> is turned </w:t>
            </w:r>
            <w:proofErr w:type="gramStart"/>
            <w:r>
              <w:t>on</w:t>
            </w:r>
            <w:proofErr w:type="gramEnd"/>
          </w:p>
          <w:p w14:paraId="55442317" w14:textId="77777777" w:rsidR="00AB4D59" w:rsidRPr="00AB4D59" w:rsidRDefault="00AB4D59" w:rsidP="002A4021">
            <w:pPr>
              <w:pStyle w:val="Listenabsatz"/>
              <w:numPr>
                <w:ilvl w:val="0"/>
                <w:numId w:val="29"/>
              </w:numPr>
              <w:ind w:left="316" w:hanging="283"/>
            </w:pPr>
            <w:r w:rsidRPr="00427267">
              <w:t xml:space="preserve">The </w:t>
            </w:r>
            <w:proofErr w:type="spellStart"/>
            <w:r w:rsidRPr="006A251C">
              <w:rPr>
                <w:i/>
                <w:iCs/>
              </w:rPr>
              <w:t>TeamNumber</w:t>
            </w:r>
            <w:proofErr w:type="spellEnd"/>
            <w:r>
              <w:t xml:space="preserve"> is </w:t>
            </w:r>
            <w:r w:rsidRPr="00427267">
              <w:t xml:space="preserve">shown on the </w:t>
            </w:r>
            <w:proofErr w:type="spellStart"/>
            <w:proofErr w:type="gramStart"/>
            <w:r w:rsidRPr="002A4021">
              <w:rPr>
                <w:i/>
                <w:iCs/>
              </w:rPr>
              <w:t>OledDisplay</w:t>
            </w:r>
            <w:proofErr w:type="spellEnd"/>
            <w:proofErr w:type="gramEnd"/>
          </w:p>
          <w:p w14:paraId="2605563D" w14:textId="6189D2D0" w:rsidR="00384960" w:rsidRDefault="00AB4D59" w:rsidP="002A4021">
            <w:pPr>
              <w:pStyle w:val="Listenabsatz"/>
              <w:numPr>
                <w:ilvl w:val="0"/>
                <w:numId w:val="29"/>
              </w:numPr>
              <w:ind w:left="316" w:hanging="283"/>
            </w:pPr>
            <w:r>
              <w:t>(</w:t>
            </w:r>
            <w:r w:rsidR="002A4021">
              <w:t>Only user input or an error end</w:t>
            </w:r>
            <w:r>
              <w:t>s</w:t>
            </w:r>
            <w:r w:rsidR="002A4021">
              <w:t xml:space="preserve"> this state</w:t>
            </w:r>
            <w:r>
              <w:t>)</w:t>
            </w:r>
          </w:p>
        </w:tc>
      </w:tr>
      <w:tr w:rsidR="00384960" w14:paraId="0A506B9A" w14:textId="77777777" w:rsidTr="00230B4D">
        <w:tc>
          <w:tcPr>
            <w:tcW w:w="2405" w:type="dxa"/>
          </w:tcPr>
          <w:p w14:paraId="27FCD9BD" w14:textId="77777777" w:rsidR="00384960" w:rsidRDefault="00384960" w:rsidP="00384960">
            <w:r>
              <w:t>Alternative sequences</w:t>
            </w:r>
          </w:p>
        </w:tc>
        <w:tc>
          <w:tcPr>
            <w:tcW w:w="7223" w:type="dxa"/>
          </w:tcPr>
          <w:p w14:paraId="2A39E69A" w14:textId="747C5BE0" w:rsidR="00384960" w:rsidRDefault="00384960" w:rsidP="00384960">
            <w:r>
              <w:t>none</w:t>
            </w:r>
          </w:p>
        </w:tc>
      </w:tr>
    </w:tbl>
    <w:p w14:paraId="16F6CA4F" w14:textId="77777777" w:rsidR="00821B50" w:rsidRDefault="00821B50" w:rsidP="00770B39">
      <w:pPr>
        <w:tabs>
          <w:tab w:val="clear" w:pos="8930"/>
        </w:tabs>
        <w:spacing w:after="160" w:line="259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84960" w14:paraId="2AD24944" w14:textId="77777777" w:rsidTr="00230B4D">
        <w:tc>
          <w:tcPr>
            <w:tcW w:w="2405" w:type="dxa"/>
          </w:tcPr>
          <w:p w14:paraId="35DF06C4" w14:textId="77777777" w:rsidR="00384960" w:rsidRDefault="00384960" w:rsidP="00230B4D">
            <w:r>
              <w:t>Reference number</w:t>
            </w:r>
          </w:p>
        </w:tc>
        <w:tc>
          <w:tcPr>
            <w:tcW w:w="7223" w:type="dxa"/>
          </w:tcPr>
          <w:p w14:paraId="48136338" w14:textId="77777777" w:rsidR="00384960" w:rsidRDefault="00384960" w:rsidP="00230B4D">
            <w:r>
              <w:t>2.3.1.4</w:t>
            </w:r>
          </w:p>
        </w:tc>
      </w:tr>
      <w:tr w:rsidR="00384960" w14:paraId="6375F3DC" w14:textId="77777777" w:rsidTr="00230B4D">
        <w:tc>
          <w:tcPr>
            <w:tcW w:w="2405" w:type="dxa"/>
          </w:tcPr>
          <w:p w14:paraId="60517B16" w14:textId="77777777" w:rsidR="00384960" w:rsidRDefault="00384960" w:rsidP="00384960">
            <w:r>
              <w:t>Name</w:t>
            </w:r>
          </w:p>
        </w:tc>
        <w:tc>
          <w:tcPr>
            <w:tcW w:w="7223" w:type="dxa"/>
          </w:tcPr>
          <w:p w14:paraId="30EBDC7A" w14:textId="6E193D04" w:rsidR="00384960" w:rsidRDefault="00384960" w:rsidP="00384960">
            <w:proofErr w:type="spellStart"/>
            <w:r>
              <w:rPr>
                <w:i/>
                <w:iCs/>
              </w:rPr>
              <w:t>SetParameters</w:t>
            </w:r>
            <w:proofErr w:type="spellEnd"/>
          </w:p>
        </w:tc>
      </w:tr>
      <w:tr w:rsidR="00384960" w:rsidRPr="00354002" w14:paraId="14B4933C" w14:textId="77777777" w:rsidTr="00230B4D">
        <w:tc>
          <w:tcPr>
            <w:tcW w:w="2405" w:type="dxa"/>
          </w:tcPr>
          <w:p w14:paraId="3F1919F6" w14:textId="77777777" w:rsidR="00384960" w:rsidRDefault="00384960" w:rsidP="00384960">
            <w:r>
              <w:t>Short description</w:t>
            </w:r>
          </w:p>
        </w:tc>
        <w:tc>
          <w:tcPr>
            <w:tcW w:w="7223" w:type="dxa"/>
          </w:tcPr>
          <w:p w14:paraId="4105C071" w14:textId="64A13D0A" w:rsidR="00384960" w:rsidRPr="00354002" w:rsidRDefault="00384960" w:rsidP="00384960">
            <w:pPr>
              <w:rPr>
                <w:lang w:val="de-DE"/>
              </w:rPr>
            </w:pPr>
            <w:r w:rsidRPr="008D0925">
              <w:t>Allows individual parameters to be adjusted</w:t>
            </w:r>
          </w:p>
        </w:tc>
      </w:tr>
      <w:tr w:rsidR="00384960" w14:paraId="13B5441D" w14:textId="77777777" w:rsidTr="00230B4D">
        <w:tc>
          <w:tcPr>
            <w:tcW w:w="2405" w:type="dxa"/>
          </w:tcPr>
          <w:p w14:paraId="6E8112A7" w14:textId="77777777" w:rsidR="00384960" w:rsidRDefault="00384960" w:rsidP="00384960">
            <w:r>
              <w:t>Precondition</w:t>
            </w:r>
          </w:p>
        </w:tc>
        <w:tc>
          <w:tcPr>
            <w:tcW w:w="7223" w:type="dxa"/>
          </w:tcPr>
          <w:p w14:paraId="68B570CC" w14:textId="43CDCCAC" w:rsidR="00384960" w:rsidRDefault="00384960" w:rsidP="00384960">
            <w:r w:rsidRPr="006C177D">
              <w:t xml:space="preserve">Robot </w:t>
            </w:r>
            <w:r w:rsidR="00AB4D59">
              <w:t xml:space="preserve">is </w:t>
            </w:r>
            <w:r w:rsidRPr="006C177D">
              <w:t xml:space="preserve">in </w:t>
            </w:r>
            <w:r w:rsidR="00AB4D59">
              <w:t xml:space="preserve">state </w:t>
            </w:r>
            <w:proofErr w:type="spellStart"/>
            <w:r w:rsidRPr="006C177D">
              <w:rPr>
                <w:i/>
                <w:iCs/>
              </w:rPr>
              <w:t>Display</w:t>
            </w:r>
            <w:r w:rsidR="00AB4D59">
              <w:rPr>
                <w:i/>
                <w:iCs/>
              </w:rPr>
              <w:t>TeamNumber</w:t>
            </w:r>
            <w:proofErr w:type="spellEnd"/>
          </w:p>
        </w:tc>
      </w:tr>
      <w:tr w:rsidR="00AB4D59" w14:paraId="0B9D8C08" w14:textId="77777777" w:rsidTr="00230B4D">
        <w:tc>
          <w:tcPr>
            <w:tcW w:w="2405" w:type="dxa"/>
          </w:tcPr>
          <w:p w14:paraId="2C02C5A2" w14:textId="77777777" w:rsidR="00AB4D59" w:rsidRDefault="00AB4D59" w:rsidP="00AB4D59">
            <w:r>
              <w:t>Postcondition</w:t>
            </w:r>
          </w:p>
        </w:tc>
        <w:tc>
          <w:tcPr>
            <w:tcW w:w="7223" w:type="dxa"/>
          </w:tcPr>
          <w:p w14:paraId="01649B11" w14:textId="61FC6B73" w:rsidR="00AB4D59" w:rsidRDefault="00AB4D59" w:rsidP="00AB4D59">
            <w:r w:rsidRPr="006C177D">
              <w:t xml:space="preserve">Robot </w:t>
            </w:r>
            <w:r w:rsidR="006A251C">
              <w:t>goes to</w:t>
            </w:r>
            <w:r w:rsidRPr="006C177D">
              <w:t xml:space="preserve"> </w:t>
            </w:r>
            <w:r>
              <w:t xml:space="preserve">state </w:t>
            </w:r>
            <w:proofErr w:type="spellStart"/>
            <w:r w:rsidRPr="006C177D">
              <w:rPr>
                <w:i/>
                <w:iCs/>
              </w:rPr>
              <w:t>Display</w:t>
            </w:r>
            <w:r>
              <w:rPr>
                <w:i/>
                <w:iCs/>
              </w:rPr>
              <w:t>TeamNumber</w:t>
            </w:r>
            <w:proofErr w:type="spellEnd"/>
          </w:p>
        </w:tc>
      </w:tr>
      <w:tr w:rsidR="00AB4D59" w14:paraId="1DA2C1E1" w14:textId="77777777" w:rsidTr="00230B4D">
        <w:tc>
          <w:tcPr>
            <w:tcW w:w="2405" w:type="dxa"/>
          </w:tcPr>
          <w:p w14:paraId="3611D2DE" w14:textId="77777777" w:rsidR="00AB4D59" w:rsidRDefault="00AB4D59" w:rsidP="00AB4D59">
            <w:r>
              <w:t>Error case</w:t>
            </w:r>
          </w:p>
        </w:tc>
        <w:tc>
          <w:tcPr>
            <w:tcW w:w="7223" w:type="dxa"/>
          </w:tcPr>
          <w:p w14:paraId="64D36A52" w14:textId="2A68AB82" w:rsidR="00AB4D59" w:rsidRDefault="00AB4D59" w:rsidP="00AB4D59">
            <w:r>
              <w:t>none</w:t>
            </w:r>
          </w:p>
        </w:tc>
      </w:tr>
      <w:tr w:rsidR="00AB4D59" w:rsidRPr="00821B50" w14:paraId="66D55C30" w14:textId="77777777" w:rsidTr="00230B4D">
        <w:tc>
          <w:tcPr>
            <w:tcW w:w="2405" w:type="dxa"/>
          </w:tcPr>
          <w:p w14:paraId="07F49268" w14:textId="77777777" w:rsidR="00AB4D59" w:rsidRDefault="00AB4D59" w:rsidP="00AB4D59">
            <w:r>
              <w:t>Actors</w:t>
            </w:r>
          </w:p>
        </w:tc>
        <w:tc>
          <w:tcPr>
            <w:tcW w:w="7223" w:type="dxa"/>
          </w:tcPr>
          <w:p w14:paraId="4CA16610" w14:textId="50AB0C78" w:rsidR="00AB4D59" w:rsidRPr="00821B50" w:rsidRDefault="00AB4D59" w:rsidP="00AB4D59">
            <w:r>
              <w:rPr>
                <w:i/>
                <w:iCs/>
              </w:rPr>
              <w:t>User</w:t>
            </w:r>
          </w:p>
        </w:tc>
      </w:tr>
      <w:tr w:rsidR="00AB4D59" w14:paraId="517BFF33" w14:textId="77777777" w:rsidTr="00230B4D">
        <w:tc>
          <w:tcPr>
            <w:tcW w:w="2405" w:type="dxa"/>
          </w:tcPr>
          <w:p w14:paraId="223E7841" w14:textId="77777777" w:rsidR="00AB4D59" w:rsidRDefault="00AB4D59" w:rsidP="00AB4D59">
            <w:r>
              <w:t>Trigger</w:t>
            </w:r>
          </w:p>
        </w:tc>
        <w:tc>
          <w:tcPr>
            <w:tcW w:w="7223" w:type="dxa"/>
          </w:tcPr>
          <w:p w14:paraId="51980EC8" w14:textId="558743D7" w:rsidR="00AB4D59" w:rsidRDefault="00AB4D59" w:rsidP="00AB4D59">
            <w:r w:rsidRPr="00D26E95">
              <w:t xml:space="preserve">The </w:t>
            </w:r>
            <w:proofErr w:type="spellStart"/>
            <w:r w:rsidRPr="00AB4D59">
              <w:rPr>
                <w:i/>
                <w:iCs/>
              </w:rPr>
              <w:t>ParamButton</w:t>
            </w:r>
            <w:proofErr w:type="spellEnd"/>
            <w:r w:rsidRPr="00D26E95">
              <w:t xml:space="preserve"> </w:t>
            </w:r>
            <w:r>
              <w:t xml:space="preserve">is </w:t>
            </w:r>
            <w:r w:rsidRPr="00D26E95">
              <w:t>pressed</w:t>
            </w:r>
          </w:p>
        </w:tc>
      </w:tr>
      <w:tr w:rsidR="00AB4D59" w14:paraId="373BEB85" w14:textId="77777777" w:rsidTr="00230B4D">
        <w:tc>
          <w:tcPr>
            <w:tcW w:w="2405" w:type="dxa"/>
          </w:tcPr>
          <w:p w14:paraId="1CFA1AA0" w14:textId="77777777" w:rsidR="00AB4D59" w:rsidRDefault="00AB4D59" w:rsidP="00AB4D59">
            <w:r>
              <w:t>Standard sequence</w:t>
            </w:r>
          </w:p>
        </w:tc>
        <w:tc>
          <w:tcPr>
            <w:tcW w:w="7223" w:type="dxa"/>
          </w:tcPr>
          <w:p w14:paraId="1CE6471F" w14:textId="35AA0035" w:rsidR="00AB4D59" w:rsidRPr="00AB4D59" w:rsidRDefault="00AB4D59" w:rsidP="00AB4D59">
            <w:pPr>
              <w:pStyle w:val="Listenabsatz"/>
              <w:numPr>
                <w:ilvl w:val="0"/>
                <w:numId w:val="29"/>
              </w:numPr>
              <w:ind w:left="316" w:hanging="283"/>
            </w:pPr>
            <w:r w:rsidRPr="006C177D">
              <w:t xml:space="preserve">Robot </w:t>
            </w:r>
            <w:r>
              <w:t xml:space="preserve">is </w:t>
            </w:r>
            <w:r w:rsidRPr="006C177D">
              <w:t xml:space="preserve">in </w:t>
            </w:r>
            <w:r>
              <w:t xml:space="preserve">state </w:t>
            </w:r>
            <w:proofErr w:type="spellStart"/>
            <w:r w:rsidRPr="006C177D">
              <w:rPr>
                <w:i/>
                <w:iCs/>
              </w:rPr>
              <w:t>Display</w:t>
            </w:r>
            <w:r>
              <w:rPr>
                <w:i/>
                <w:iCs/>
              </w:rPr>
              <w:t>TeamNumber</w:t>
            </w:r>
            <w:proofErr w:type="spellEnd"/>
            <w:r>
              <w:rPr>
                <w:i/>
                <w:iCs/>
              </w:rPr>
              <w:t xml:space="preserve"> and the </w:t>
            </w:r>
            <w:proofErr w:type="spellStart"/>
            <w:r>
              <w:rPr>
                <w:i/>
                <w:iCs/>
              </w:rPr>
              <w:t>ParamButton</w:t>
            </w:r>
            <w:proofErr w:type="spellEnd"/>
            <w:r>
              <w:rPr>
                <w:i/>
                <w:iCs/>
              </w:rPr>
              <w:t xml:space="preserve"> is </w:t>
            </w:r>
            <w:proofErr w:type="gramStart"/>
            <w:r>
              <w:rPr>
                <w:i/>
                <w:iCs/>
              </w:rPr>
              <w:t>pressed</w:t>
            </w:r>
            <w:proofErr w:type="gramEnd"/>
          </w:p>
          <w:p w14:paraId="2D20F58E" w14:textId="77777777" w:rsidR="00AB4D59" w:rsidRDefault="00AB4D59" w:rsidP="00AB4D59">
            <w:pPr>
              <w:pStyle w:val="Listenabsatz"/>
              <w:numPr>
                <w:ilvl w:val="0"/>
                <w:numId w:val="29"/>
              </w:numPr>
              <w:ind w:left="316" w:hanging="283"/>
            </w:pPr>
            <w:r w:rsidRPr="00D26E95">
              <w:t xml:space="preserve">Shows the variables to be set on the display and allows them to be </w:t>
            </w:r>
            <w:proofErr w:type="gramStart"/>
            <w:r w:rsidRPr="00D26E95">
              <w:t>adjusted</w:t>
            </w:r>
            <w:proofErr w:type="gramEnd"/>
          </w:p>
          <w:p w14:paraId="41DC3076" w14:textId="2F80E70C" w:rsidR="00AB4D59" w:rsidRDefault="00AB4D59" w:rsidP="00AB4D59">
            <w:pPr>
              <w:pStyle w:val="Listenabsatz"/>
              <w:numPr>
                <w:ilvl w:val="0"/>
                <w:numId w:val="29"/>
              </w:numPr>
              <w:ind w:left="316" w:hanging="283"/>
            </w:pPr>
            <w:r>
              <w:t xml:space="preserve">The robot goes back to the state </w:t>
            </w:r>
            <w:proofErr w:type="spellStart"/>
            <w:r w:rsidRPr="006C177D">
              <w:rPr>
                <w:i/>
                <w:iCs/>
              </w:rPr>
              <w:t>Display</w:t>
            </w:r>
            <w:r>
              <w:rPr>
                <w:i/>
                <w:iCs/>
              </w:rPr>
              <w:t>TeamNumbe</w:t>
            </w:r>
            <w:r>
              <w:rPr>
                <w:i/>
                <w:iCs/>
              </w:rPr>
              <w:t>r</w:t>
            </w:r>
            <w:proofErr w:type="spellEnd"/>
          </w:p>
        </w:tc>
      </w:tr>
      <w:tr w:rsidR="00AB4D59" w14:paraId="795E5B72" w14:textId="77777777" w:rsidTr="00230B4D">
        <w:tc>
          <w:tcPr>
            <w:tcW w:w="2405" w:type="dxa"/>
          </w:tcPr>
          <w:p w14:paraId="10C72031" w14:textId="77777777" w:rsidR="00AB4D59" w:rsidRDefault="00AB4D59" w:rsidP="00AB4D59">
            <w:r>
              <w:t>Alternative sequences</w:t>
            </w:r>
          </w:p>
        </w:tc>
        <w:tc>
          <w:tcPr>
            <w:tcW w:w="7223" w:type="dxa"/>
          </w:tcPr>
          <w:p w14:paraId="422AA73B" w14:textId="5F677EEE" w:rsidR="00AB4D59" w:rsidRDefault="00AB4D59" w:rsidP="00AB4D59">
            <w:r>
              <w:t>none</w:t>
            </w:r>
          </w:p>
        </w:tc>
      </w:tr>
    </w:tbl>
    <w:p w14:paraId="66BB2DF5" w14:textId="3B25A085" w:rsidR="006A251C" w:rsidRDefault="006A251C" w:rsidP="00770B39">
      <w:pPr>
        <w:tabs>
          <w:tab w:val="clear" w:pos="8930"/>
        </w:tabs>
        <w:spacing w:after="160" w:line="259" w:lineRule="auto"/>
        <w:jc w:val="left"/>
      </w:pPr>
    </w:p>
    <w:p w14:paraId="2D8BD8B9" w14:textId="77777777" w:rsidR="006A251C" w:rsidRDefault="006A251C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21B50" w14:paraId="603E6E6E" w14:textId="77777777" w:rsidTr="00230B4D">
        <w:tc>
          <w:tcPr>
            <w:tcW w:w="2405" w:type="dxa"/>
          </w:tcPr>
          <w:p w14:paraId="56BA3A4B" w14:textId="77777777" w:rsidR="00821B50" w:rsidRDefault="00821B50" w:rsidP="00230B4D">
            <w:r>
              <w:lastRenderedPageBreak/>
              <w:t>Reference number</w:t>
            </w:r>
          </w:p>
        </w:tc>
        <w:tc>
          <w:tcPr>
            <w:tcW w:w="7223" w:type="dxa"/>
          </w:tcPr>
          <w:p w14:paraId="415B2244" w14:textId="2472E460" w:rsidR="00821B50" w:rsidRDefault="00821B50" w:rsidP="00230B4D">
            <w:r>
              <w:t>2.3.1</w:t>
            </w:r>
            <w:r w:rsidR="00524F31">
              <w:t>.5</w:t>
            </w:r>
          </w:p>
        </w:tc>
      </w:tr>
      <w:tr w:rsidR="00524F31" w14:paraId="0BDC2515" w14:textId="77777777" w:rsidTr="00230B4D">
        <w:tc>
          <w:tcPr>
            <w:tcW w:w="2405" w:type="dxa"/>
          </w:tcPr>
          <w:p w14:paraId="561F6919" w14:textId="77777777" w:rsidR="00524F31" w:rsidRDefault="00524F31" w:rsidP="00524F31">
            <w:r>
              <w:t>Name</w:t>
            </w:r>
          </w:p>
        </w:tc>
        <w:tc>
          <w:tcPr>
            <w:tcW w:w="7223" w:type="dxa"/>
          </w:tcPr>
          <w:p w14:paraId="0E0FB695" w14:textId="367787DD" w:rsidR="00524F31" w:rsidRDefault="00524F31" w:rsidP="00524F31">
            <w:proofErr w:type="spellStart"/>
            <w:r>
              <w:rPr>
                <w:i/>
                <w:iCs/>
              </w:rPr>
              <w:t>ErrorHandling</w:t>
            </w:r>
            <w:proofErr w:type="spellEnd"/>
          </w:p>
        </w:tc>
      </w:tr>
      <w:tr w:rsidR="00524F31" w:rsidRPr="00354002" w14:paraId="3A85DE35" w14:textId="77777777" w:rsidTr="00230B4D">
        <w:tc>
          <w:tcPr>
            <w:tcW w:w="2405" w:type="dxa"/>
          </w:tcPr>
          <w:p w14:paraId="17875DE3" w14:textId="77777777" w:rsidR="00524F31" w:rsidRDefault="00524F31" w:rsidP="00524F31">
            <w:r>
              <w:t>Short description</w:t>
            </w:r>
          </w:p>
        </w:tc>
        <w:tc>
          <w:tcPr>
            <w:tcW w:w="7223" w:type="dxa"/>
          </w:tcPr>
          <w:p w14:paraId="3F299D57" w14:textId="751536F9" w:rsidR="00524F31" w:rsidRPr="00354002" w:rsidRDefault="00524F31" w:rsidP="00524F31">
            <w:pPr>
              <w:rPr>
                <w:lang w:val="de-DE"/>
              </w:rPr>
            </w:pPr>
            <w:r w:rsidRPr="008D0925">
              <w:t>Displays an error message</w:t>
            </w:r>
            <w:r w:rsidR="006A251C">
              <w:t xml:space="preserve"> until the user resets it</w:t>
            </w:r>
          </w:p>
        </w:tc>
      </w:tr>
      <w:tr w:rsidR="00524F31" w14:paraId="62D6634D" w14:textId="77777777" w:rsidTr="00230B4D">
        <w:tc>
          <w:tcPr>
            <w:tcW w:w="2405" w:type="dxa"/>
          </w:tcPr>
          <w:p w14:paraId="3CAA7BA9" w14:textId="77777777" w:rsidR="00524F31" w:rsidRDefault="00524F31" w:rsidP="00524F31">
            <w:r>
              <w:t>Precondition</w:t>
            </w:r>
          </w:p>
        </w:tc>
        <w:tc>
          <w:tcPr>
            <w:tcW w:w="7223" w:type="dxa"/>
          </w:tcPr>
          <w:p w14:paraId="7356C527" w14:textId="0C8052C9" w:rsidR="00524F31" w:rsidRDefault="006A251C" w:rsidP="00524F31">
            <w:r>
              <w:t>An error occurred</w:t>
            </w:r>
          </w:p>
        </w:tc>
      </w:tr>
      <w:tr w:rsidR="00524F31" w14:paraId="6563F5D0" w14:textId="77777777" w:rsidTr="00230B4D">
        <w:tc>
          <w:tcPr>
            <w:tcW w:w="2405" w:type="dxa"/>
          </w:tcPr>
          <w:p w14:paraId="55AC5DCF" w14:textId="77777777" w:rsidR="00524F31" w:rsidRDefault="00524F31" w:rsidP="00524F31">
            <w:r>
              <w:t>Postcondition</w:t>
            </w:r>
          </w:p>
        </w:tc>
        <w:tc>
          <w:tcPr>
            <w:tcW w:w="7223" w:type="dxa"/>
          </w:tcPr>
          <w:p w14:paraId="5097AA10" w14:textId="68276832" w:rsidR="00524F31" w:rsidRDefault="006A251C" w:rsidP="00524F31">
            <w:r w:rsidRPr="006C177D">
              <w:t xml:space="preserve">Robot </w:t>
            </w:r>
            <w:r>
              <w:t>goes to</w:t>
            </w:r>
            <w:r w:rsidRPr="006C177D">
              <w:t xml:space="preserve"> </w:t>
            </w:r>
            <w:r>
              <w:t xml:space="preserve">state </w:t>
            </w:r>
            <w:proofErr w:type="spellStart"/>
            <w:r w:rsidRPr="006C177D">
              <w:rPr>
                <w:i/>
                <w:iCs/>
              </w:rPr>
              <w:t>Display</w:t>
            </w:r>
            <w:r>
              <w:rPr>
                <w:i/>
                <w:iCs/>
              </w:rPr>
              <w:t>TeamNumber</w:t>
            </w:r>
            <w:proofErr w:type="spellEnd"/>
          </w:p>
        </w:tc>
      </w:tr>
      <w:tr w:rsidR="00524F31" w14:paraId="19F73BD4" w14:textId="77777777" w:rsidTr="00230B4D">
        <w:tc>
          <w:tcPr>
            <w:tcW w:w="2405" w:type="dxa"/>
          </w:tcPr>
          <w:p w14:paraId="46DA09C6" w14:textId="77777777" w:rsidR="00524F31" w:rsidRDefault="00524F31" w:rsidP="00524F31">
            <w:r>
              <w:t>Error case</w:t>
            </w:r>
          </w:p>
        </w:tc>
        <w:tc>
          <w:tcPr>
            <w:tcW w:w="7223" w:type="dxa"/>
          </w:tcPr>
          <w:p w14:paraId="35B5C945" w14:textId="6C11DBA7" w:rsidR="00524F31" w:rsidRDefault="00524F31" w:rsidP="00524F31">
            <w:r>
              <w:t>none</w:t>
            </w:r>
          </w:p>
        </w:tc>
      </w:tr>
      <w:tr w:rsidR="00524F31" w14:paraId="4CE34926" w14:textId="77777777" w:rsidTr="00230B4D">
        <w:tc>
          <w:tcPr>
            <w:tcW w:w="2405" w:type="dxa"/>
          </w:tcPr>
          <w:p w14:paraId="3CBEECBD" w14:textId="77777777" w:rsidR="00524F31" w:rsidRDefault="00524F31" w:rsidP="00524F31">
            <w:r>
              <w:t>Actors</w:t>
            </w:r>
          </w:p>
        </w:tc>
        <w:tc>
          <w:tcPr>
            <w:tcW w:w="7223" w:type="dxa"/>
          </w:tcPr>
          <w:p w14:paraId="038CD565" w14:textId="57950235" w:rsidR="00524F31" w:rsidRPr="00821B50" w:rsidRDefault="00384960" w:rsidP="00524F31">
            <w:r>
              <w:rPr>
                <w:i/>
                <w:iCs/>
              </w:rPr>
              <w:t>User</w:t>
            </w:r>
          </w:p>
        </w:tc>
      </w:tr>
      <w:tr w:rsidR="00524F31" w14:paraId="6DB3181A" w14:textId="77777777" w:rsidTr="00230B4D">
        <w:tc>
          <w:tcPr>
            <w:tcW w:w="2405" w:type="dxa"/>
          </w:tcPr>
          <w:p w14:paraId="467A1F41" w14:textId="77777777" w:rsidR="00524F31" w:rsidRDefault="00524F31" w:rsidP="00524F31">
            <w:r>
              <w:t>Trigger</w:t>
            </w:r>
          </w:p>
        </w:tc>
        <w:tc>
          <w:tcPr>
            <w:tcW w:w="7223" w:type="dxa"/>
          </w:tcPr>
          <w:p w14:paraId="560DE265" w14:textId="33E34183" w:rsidR="00524F31" w:rsidRDefault="006A251C" w:rsidP="00524F31">
            <w:r>
              <w:t xml:space="preserve">An error </w:t>
            </w:r>
            <w:r w:rsidR="006179A4">
              <w:t>occurs</w:t>
            </w:r>
          </w:p>
        </w:tc>
      </w:tr>
      <w:tr w:rsidR="00524F31" w14:paraId="1BA46063" w14:textId="77777777" w:rsidTr="00230B4D">
        <w:tc>
          <w:tcPr>
            <w:tcW w:w="2405" w:type="dxa"/>
          </w:tcPr>
          <w:p w14:paraId="0AB08E5E" w14:textId="77777777" w:rsidR="00524F31" w:rsidRDefault="00524F31" w:rsidP="00524F31">
            <w:r>
              <w:t>Standard sequence</w:t>
            </w:r>
          </w:p>
        </w:tc>
        <w:tc>
          <w:tcPr>
            <w:tcW w:w="7223" w:type="dxa"/>
          </w:tcPr>
          <w:p w14:paraId="17AE38CE" w14:textId="49440067" w:rsidR="006A251C" w:rsidRPr="00AB4D59" w:rsidRDefault="006A251C" w:rsidP="006A251C">
            <w:pPr>
              <w:pStyle w:val="Listenabsatz"/>
              <w:numPr>
                <w:ilvl w:val="0"/>
                <w:numId w:val="29"/>
              </w:numPr>
              <w:ind w:left="316" w:hanging="283"/>
            </w:pPr>
            <w:r>
              <w:t xml:space="preserve">An error </w:t>
            </w:r>
            <w:proofErr w:type="gramStart"/>
            <w:r w:rsidR="006179A4">
              <w:t>occurs</w:t>
            </w:r>
            <w:proofErr w:type="gramEnd"/>
          </w:p>
          <w:p w14:paraId="77456B4E" w14:textId="4542354E" w:rsidR="006A251C" w:rsidRDefault="006A251C" w:rsidP="006A251C">
            <w:pPr>
              <w:pStyle w:val="Listenabsatz"/>
              <w:numPr>
                <w:ilvl w:val="0"/>
                <w:numId w:val="29"/>
              </w:numPr>
              <w:ind w:left="316" w:hanging="283"/>
            </w:pPr>
            <w:r w:rsidRPr="008D0925">
              <w:t>The robot</w:t>
            </w:r>
            <w:r>
              <w:t xml:space="preserve"> </w:t>
            </w:r>
            <w:r w:rsidRPr="008D0925">
              <w:t>stop</w:t>
            </w:r>
            <w:r>
              <w:t>s</w:t>
            </w:r>
            <w:r w:rsidRPr="008D0925">
              <w:t xml:space="preserve"> </w:t>
            </w:r>
            <w:proofErr w:type="gramStart"/>
            <w:r w:rsidRPr="008D0925">
              <w:t>immediately</w:t>
            </w:r>
            <w:proofErr w:type="gramEnd"/>
          </w:p>
          <w:p w14:paraId="12137B1A" w14:textId="4455E6AD" w:rsidR="006A251C" w:rsidRPr="006A251C" w:rsidRDefault="006A251C" w:rsidP="006A251C">
            <w:pPr>
              <w:pStyle w:val="Listenabsatz"/>
              <w:numPr>
                <w:ilvl w:val="0"/>
                <w:numId w:val="29"/>
              </w:numPr>
              <w:ind w:left="316" w:hanging="283"/>
            </w:pPr>
            <w:r>
              <w:t xml:space="preserve">The </w:t>
            </w:r>
            <w:proofErr w:type="spellStart"/>
            <w:r w:rsidRPr="006A251C">
              <w:rPr>
                <w:i/>
                <w:iCs/>
              </w:rPr>
              <w:t>AlarmSignal</w:t>
            </w:r>
            <w:proofErr w:type="spellEnd"/>
            <w:r>
              <w:t xml:space="preserve"> is played on the </w:t>
            </w:r>
            <w:proofErr w:type="gramStart"/>
            <w:r w:rsidRPr="006A251C">
              <w:rPr>
                <w:i/>
                <w:iCs/>
              </w:rPr>
              <w:t>Buzzer</w:t>
            </w:r>
            <w:proofErr w:type="gramEnd"/>
          </w:p>
          <w:p w14:paraId="66FD48CE" w14:textId="42C8190E" w:rsidR="006A251C" w:rsidRDefault="006A251C" w:rsidP="006A251C">
            <w:pPr>
              <w:pStyle w:val="Listenabsatz"/>
              <w:numPr>
                <w:ilvl w:val="0"/>
                <w:numId w:val="29"/>
              </w:numPr>
              <w:ind w:left="316" w:hanging="283"/>
            </w:pPr>
            <w:r w:rsidRPr="006A251C">
              <w:t xml:space="preserve">An error message is displayed on the </w:t>
            </w:r>
            <w:proofErr w:type="spellStart"/>
            <w:proofErr w:type="gramStart"/>
            <w:r>
              <w:rPr>
                <w:i/>
                <w:iCs/>
              </w:rPr>
              <w:t>OledDisplay</w:t>
            </w:r>
            <w:proofErr w:type="spellEnd"/>
            <w:proofErr w:type="gramEnd"/>
          </w:p>
          <w:p w14:paraId="3252556F" w14:textId="709FA0A6" w:rsidR="00524F31" w:rsidRDefault="006A251C" w:rsidP="006A251C">
            <w:pPr>
              <w:pStyle w:val="Listenabsatz"/>
              <w:numPr>
                <w:ilvl w:val="0"/>
                <w:numId w:val="29"/>
              </w:numPr>
              <w:ind w:left="316" w:hanging="283"/>
            </w:pPr>
            <w:r>
              <w:t xml:space="preserve">The User resets the state to </w:t>
            </w:r>
            <w:proofErr w:type="spellStart"/>
            <w:r w:rsidRPr="006C177D">
              <w:rPr>
                <w:i/>
                <w:iCs/>
              </w:rPr>
              <w:t>Display</w:t>
            </w:r>
            <w:r>
              <w:rPr>
                <w:i/>
                <w:iCs/>
              </w:rPr>
              <w:t>TeamNumber</w:t>
            </w:r>
            <w:proofErr w:type="spellEnd"/>
            <w:r>
              <w:rPr>
                <w:i/>
                <w:iCs/>
              </w:rPr>
              <w:t xml:space="preserve"> </w:t>
            </w:r>
            <w:r w:rsidRPr="006A251C">
              <w:t xml:space="preserve">via the </w:t>
            </w:r>
            <w:proofErr w:type="spellStart"/>
            <w:r>
              <w:rPr>
                <w:i/>
                <w:iCs/>
              </w:rPr>
              <w:t>ErrorResetButton</w:t>
            </w:r>
            <w:proofErr w:type="spellEnd"/>
          </w:p>
        </w:tc>
      </w:tr>
      <w:tr w:rsidR="00524F31" w14:paraId="189B5624" w14:textId="77777777" w:rsidTr="00230B4D">
        <w:tc>
          <w:tcPr>
            <w:tcW w:w="2405" w:type="dxa"/>
          </w:tcPr>
          <w:p w14:paraId="0C12805F" w14:textId="77777777" w:rsidR="00524F31" w:rsidRDefault="00524F31" w:rsidP="00524F31">
            <w:r>
              <w:t>Alternative sequences</w:t>
            </w:r>
          </w:p>
        </w:tc>
        <w:tc>
          <w:tcPr>
            <w:tcW w:w="7223" w:type="dxa"/>
          </w:tcPr>
          <w:p w14:paraId="3CD37E26" w14:textId="25BA609D" w:rsidR="00524F31" w:rsidRDefault="00524F31" w:rsidP="00524F31">
            <w:r>
              <w:t>none</w:t>
            </w:r>
          </w:p>
        </w:tc>
      </w:tr>
    </w:tbl>
    <w:p w14:paraId="4EAA49DD" w14:textId="77777777" w:rsidR="00821B50" w:rsidRDefault="00821B50">
      <w:pPr>
        <w:tabs>
          <w:tab w:val="clear" w:pos="8930"/>
        </w:tabs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0076BD"/>
          <w:szCs w:val="24"/>
        </w:rPr>
      </w:pPr>
      <w:r>
        <w:br w:type="page"/>
      </w:r>
    </w:p>
    <w:p w14:paraId="3AF07F64" w14:textId="1A4470DB" w:rsidR="00313579" w:rsidRPr="00313579" w:rsidRDefault="00313579" w:rsidP="00313579">
      <w:pPr>
        <w:pStyle w:val="berschrift3"/>
      </w:pPr>
      <w:bookmarkStart w:id="38" w:name="_Toc162469291"/>
      <w:r>
        <w:lastRenderedPageBreak/>
        <w:t>Interface</w:t>
      </w:r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4002" w14:paraId="1FED9E4D" w14:textId="77777777" w:rsidTr="005768C9">
        <w:tc>
          <w:tcPr>
            <w:tcW w:w="2405" w:type="dxa"/>
          </w:tcPr>
          <w:p w14:paraId="5198988C" w14:textId="2F2E86E7" w:rsidR="00354002" w:rsidRDefault="00313579" w:rsidP="005768C9">
            <w:r>
              <w:t>Reference number</w:t>
            </w:r>
          </w:p>
        </w:tc>
        <w:tc>
          <w:tcPr>
            <w:tcW w:w="7223" w:type="dxa"/>
          </w:tcPr>
          <w:p w14:paraId="662120A1" w14:textId="39E63917" w:rsidR="00354002" w:rsidRDefault="00313579" w:rsidP="005768C9">
            <w:r>
              <w:t>2.3.2.1</w:t>
            </w:r>
          </w:p>
        </w:tc>
      </w:tr>
      <w:tr w:rsidR="00770B39" w14:paraId="3B12212F" w14:textId="77777777" w:rsidTr="005768C9">
        <w:tc>
          <w:tcPr>
            <w:tcW w:w="2405" w:type="dxa"/>
          </w:tcPr>
          <w:p w14:paraId="31925065" w14:textId="1E65DFCD" w:rsidR="00770B39" w:rsidRDefault="00770B39" w:rsidP="00770B39">
            <w:r>
              <w:t>Name</w:t>
            </w:r>
          </w:p>
        </w:tc>
        <w:tc>
          <w:tcPr>
            <w:tcW w:w="7223" w:type="dxa"/>
          </w:tcPr>
          <w:p w14:paraId="5523020A" w14:textId="45479037" w:rsidR="00770B39" w:rsidRDefault="00770B39" w:rsidP="00770B39">
            <w:r w:rsidRPr="00EF0CAA">
              <w:rPr>
                <w:i/>
                <w:iCs/>
              </w:rPr>
              <w:t>Initialization</w:t>
            </w:r>
          </w:p>
        </w:tc>
      </w:tr>
      <w:tr w:rsidR="00770B39" w:rsidRPr="00354002" w14:paraId="686B7A23" w14:textId="77777777" w:rsidTr="005768C9">
        <w:tc>
          <w:tcPr>
            <w:tcW w:w="2405" w:type="dxa"/>
          </w:tcPr>
          <w:p w14:paraId="79DEB354" w14:textId="4040B81F" w:rsidR="00770B39" w:rsidRDefault="00770B39" w:rsidP="00770B39">
            <w:r>
              <w:t>Short description</w:t>
            </w:r>
          </w:p>
        </w:tc>
        <w:tc>
          <w:tcPr>
            <w:tcW w:w="7223" w:type="dxa"/>
          </w:tcPr>
          <w:p w14:paraId="6F92A908" w14:textId="6EE84C88" w:rsidR="00770B39" w:rsidRPr="00354002" w:rsidRDefault="000907C3" w:rsidP="00770B39">
            <w:pPr>
              <w:rPr>
                <w:lang w:val="de-DE"/>
              </w:rPr>
            </w:pPr>
            <w:r w:rsidRPr="000907C3">
              <w:t>During this step, all required features and variables are initialized</w:t>
            </w:r>
          </w:p>
        </w:tc>
      </w:tr>
      <w:tr w:rsidR="00770B39" w14:paraId="653A2D14" w14:textId="77777777" w:rsidTr="005768C9">
        <w:tc>
          <w:tcPr>
            <w:tcW w:w="2405" w:type="dxa"/>
          </w:tcPr>
          <w:p w14:paraId="7E396FA5" w14:textId="237E2A6E" w:rsidR="00770B39" w:rsidRDefault="00770B39" w:rsidP="00770B39">
            <w:r>
              <w:t>Precondition</w:t>
            </w:r>
          </w:p>
        </w:tc>
        <w:tc>
          <w:tcPr>
            <w:tcW w:w="7223" w:type="dxa"/>
          </w:tcPr>
          <w:p w14:paraId="7C7D1276" w14:textId="27B92E33" w:rsidR="00770B39" w:rsidRDefault="00770B39" w:rsidP="00770B39">
            <w:r w:rsidRPr="00EF0CAA">
              <w:t xml:space="preserve">Robot is switched off, hardware reset button or </w:t>
            </w:r>
            <w:proofErr w:type="spellStart"/>
            <w:r w:rsidRPr="00EF0CAA">
              <w:rPr>
                <w:i/>
                <w:iCs/>
              </w:rPr>
              <w:t>ErrorReset</w:t>
            </w:r>
            <w:proofErr w:type="spellEnd"/>
            <w:r w:rsidRPr="00EF0CAA">
              <w:t xml:space="preserve"> has been pressed</w:t>
            </w:r>
          </w:p>
        </w:tc>
      </w:tr>
      <w:tr w:rsidR="00770B39" w14:paraId="0D50B267" w14:textId="77777777" w:rsidTr="005768C9">
        <w:tc>
          <w:tcPr>
            <w:tcW w:w="2405" w:type="dxa"/>
          </w:tcPr>
          <w:p w14:paraId="03E04DFB" w14:textId="32C76C69" w:rsidR="00770B39" w:rsidRDefault="00770B39" w:rsidP="00770B39">
            <w:r>
              <w:t>Postcondition</w:t>
            </w:r>
          </w:p>
        </w:tc>
        <w:tc>
          <w:tcPr>
            <w:tcW w:w="7223" w:type="dxa"/>
          </w:tcPr>
          <w:p w14:paraId="4F1C575F" w14:textId="6058BE56" w:rsidR="00770B39" w:rsidRDefault="00770B39" w:rsidP="00770B39">
            <w:r w:rsidRPr="00EF0CAA">
              <w:t>All variables must be initialized and the robot is ready for input</w:t>
            </w:r>
          </w:p>
        </w:tc>
      </w:tr>
      <w:tr w:rsidR="00770B39" w14:paraId="36A96546" w14:textId="77777777" w:rsidTr="005768C9">
        <w:tc>
          <w:tcPr>
            <w:tcW w:w="2405" w:type="dxa"/>
          </w:tcPr>
          <w:p w14:paraId="6BD8D98E" w14:textId="35D19B9B" w:rsidR="00770B39" w:rsidRDefault="00770B39" w:rsidP="00770B39">
            <w:r>
              <w:t>Error case</w:t>
            </w:r>
          </w:p>
        </w:tc>
        <w:tc>
          <w:tcPr>
            <w:tcW w:w="7223" w:type="dxa"/>
          </w:tcPr>
          <w:p w14:paraId="791F0901" w14:textId="7775427E" w:rsidR="00770B39" w:rsidRDefault="00770B39" w:rsidP="00770B39">
            <w:r w:rsidRPr="00EF0CAA">
              <w:t xml:space="preserve">Jump to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output the corresponding error code</w:t>
            </w:r>
          </w:p>
        </w:tc>
      </w:tr>
      <w:tr w:rsidR="00770B39" w14:paraId="1144B64B" w14:textId="77777777" w:rsidTr="005768C9">
        <w:tc>
          <w:tcPr>
            <w:tcW w:w="2405" w:type="dxa"/>
          </w:tcPr>
          <w:p w14:paraId="1B9EF64A" w14:textId="49F26ED8" w:rsidR="00770B39" w:rsidRDefault="00770B39" w:rsidP="00770B39">
            <w:r>
              <w:t>Actors</w:t>
            </w:r>
          </w:p>
        </w:tc>
        <w:tc>
          <w:tcPr>
            <w:tcW w:w="7223" w:type="dxa"/>
          </w:tcPr>
          <w:p w14:paraId="3C5B2FC7" w14:textId="504CDCE0" w:rsidR="00770B39" w:rsidRPr="00485E70" w:rsidRDefault="00770B39" w:rsidP="00770B39">
            <w:pPr>
              <w:rPr>
                <w:i/>
                <w:iCs/>
              </w:rPr>
            </w:pPr>
            <w:proofErr w:type="spellStart"/>
            <w:r w:rsidRPr="00485E70">
              <w:rPr>
                <w:i/>
                <w:iCs/>
              </w:rPr>
              <w:t>PowerSwitch</w:t>
            </w:r>
            <w:proofErr w:type="spellEnd"/>
          </w:p>
        </w:tc>
      </w:tr>
      <w:tr w:rsidR="00770B39" w14:paraId="7DB08F56" w14:textId="77777777" w:rsidTr="005768C9">
        <w:tc>
          <w:tcPr>
            <w:tcW w:w="2405" w:type="dxa"/>
          </w:tcPr>
          <w:p w14:paraId="14121C49" w14:textId="4E8FDF88" w:rsidR="00770B39" w:rsidRDefault="00770B39" w:rsidP="00770B39">
            <w:r>
              <w:t>Trigger</w:t>
            </w:r>
          </w:p>
        </w:tc>
        <w:tc>
          <w:tcPr>
            <w:tcW w:w="7223" w:type="dxa"/>
          </w:tcPr>
          <w:p w14:paraId="15D3E979" w14:textId="2B13D91D" w:rsidR="00770B39" w:rsidRDefault="00770B39" w:rsidP="00770B39">
            <w:proofErr w:type="spellStart"/>
            <w:r>
              <w:t>PowerSwitch</w:t>
            </w:r>
            <w:proofErr w:type="spellEnd"/>
            <w:r>
              <w:t xml:space="preserve">, </w:t>
            </w:r>
            <w:proofErr w:type="spellStart"/>
            <w:r w:rsidRPr="00EF0CAA">
              <w:rPr>
                <w:i/>
                <w:iCs/>
              </w:rPr>
              <w:t>ErrorReset</w:t>
            </w:r>
            <w:proofErr w:type="spellEnd"/>
            <w:r w:rsidRPr="00EF0CAA">
              <w:t xml:space="preserve"> if the robot is in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Hardware reset button</w:t>
            </w:r>
          </w:p>
        </w:tc>
      </w:tr>
      <w:tr w:rsidR="00770B39" w14:paraId="5FF1A049" w14:textId="77777777" w:rsidTr="005768C9">
        <w:tc>
          <w:tcPr>
            <w:tcW w:w="2405" w:type="dxa"/>
          </w:tcPr>
          <w:p w14:paraId="7977C1E9" w14:textId="614F35A6" w:rsidR="00770B39" w:rsidRDefault="00770B39" w:rsidP="00770B39">
            <w:r>
              <w:t>Stand</w:t>
            </w:r>
            <w:r w:rsidR="00E52491">
              <w:t>ard</w:t>
            </w:r>
            <w:r>
              <w:t xml:space="preserve"> sequence</w:t>
            </w:r>
          </w:p>
        </w:tc>
        <w:tc>
          <w:tcPr>
            <w:tcW w:w="7223" w:type="dxa"/>
          </w:tcPr>
          <w:p w14:paraId="0257089A" w14:textId="7EC7E38E" w:rsidR="00770B39" w:rsidRDefault="00770B39" w:rsidP="00770B39">
            <w:r w:rsidRPr="00EF0CAA">
              <w:t>All required system features such as memory, GPIO, timer, variables, etc. are initialized</w:t>
            </w:r>
          </w:p>
        </w:tc>
      </w:tr>
      <w:tr w:rsidR="00770B39" w14:paraId="1631380D" w14:textId="77777777" w:rsidTr="005768C9">
        <w:tc>
          <w:tcPr>
            <w:tcW w:w="2405" w:type="dxa"/>
          </w:tcPr>
          <w:p w14:paraId="539EEE08" w14:textId="07D39B95" w:rsidR="00770B39" w:rsidRDefault="00770B39" w:rsidP="00770B39">
            <w:r>
              <w:t>Alternative sequences</w:t>
            </w:r>
          </w:p>
        </w:tc>
        <w:tc>
          <w:tcPr>
            <w:tcW w:w="7223" w:type="dxa"/>
          </w:tcPr>
          <w:p w14:paraId="131E8DC3" w14:textId="2CCBF1DF" w:rsidR="00770B39" w:rsidRDefault="00770B39" w:rsidP="00770B39">
            <w:r>
              <w:t>none</w:t>
            </w:r>
          </w:p>
        </w:tc>
      </w:tr>
    </w:tbl>
    <w:p w14:paraId="25E4B24A" w14:textId="77777777" w:rsidR="00354002" w:rsidRDefault="00354002" w:rsidP="005430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4A164F6B" w14:textId="77777777" w:rsidTr="004D77E0">
        <w:tc>
          <w:tcPr>
            <w:tcW w:w="2405" w:type="dxa"/>
          </w:tcPr>
          <w:p w14:paraId="5BFCAB1B" w14:textId="77777777" w:rsidR="00303C48" w:rsidRDefault="00303C48" w:rsidP="004D77E0">
            <w:r>
              <w:t>Reference number</w:t>
            </w:r>
          </w:p>
        </w:tc>
        <w:tc>
          <w:tcPr>
            <w:tcW w:w="7223" w:type="dxa"/>
          </w:tcPr>
          <w:p w14:paraId="073CFF2F" w14:textId="77777777" w:rsidR="00303C48" w:rsidRDefault="00303C48" w:rsidP="004D77E0">
            <w:r>
              <w:t>2.3.2.2</w:t>
            </w:r>
          </w:p>
        </w:tc>
      </w:tr>
      <w:tr w:rsidR="00303C48" w14:paraId="29E67A49" w14:textId="77777777" w:rsidTr="004D77E0">
        <w:tc>
          <w:tcPr>
            <w:tcW w:w="2405" w:type="dxa"/>
          </w:tcPr>
          <w:p w14:paraId="54F18F31" w14:textId="77777777" w:rsidR="00303C48" w:rsidRDefault="00303C48" w:rsidP="004D77E0">
            <w:r>
              <w:t>Name</w:t>
            </w:r>
          </w:p>
        </w:tc>
        <w:tc>
          <w:tcPr>
            <w:tcW w:w="7223" w:type="dxa"/>
          </w:tcPr>
          <w:p w14:paraId="520F240A" w14:textId="77777777" w:rsidR="00303C48" w:rsidRDefault="00303C48" w:rsidP="004D77E0">
            <w:proofErr w:type="spellStart"/>
            <w:r>
              <w:rPr>
                <w:i/>
                <w:iCs/>
              </w:rPr>
              <w:t>WaitingForInput</w:t>
            </w:r>
            <w:proofErr w:type="spellEnd"/>
          </w:p>
        </w:tc>
      </w:tr>
      <w:tr w:rsidR="00303C48" w:rsidRPr="00354002" w14:paraId="47E879A3" w14:textId="77777777" w:rsidTr="004D77E0">
        <w:tc>
          <w:tcPr>
            <w:tcW w:w="2405" w:type="dxa"/>
          </w:tcPr>
          <w:p w14:paraId="09EE1685" w14:textId="77777777" w:rsidR="00303C48" w:rsidRDefault="00303C48" w:rsidP="004D77E0">
            <w:r>
              <w:t>Short description</w:t>
            </w:r>
          </w:p>
        </w:tc>
        <w:tc>
          <w:tcPr>
            <w:tcW w:w="7223" w:type="dxa"/>
          </w:tcPr>
          <w:p w14:paraId="0DE2912F" w14:textId="77777777" w:rsidR="00303C48" w:rsidRPr="00354002" w:rsidRDefault="00303C48" w:rsidP="004D77E0">
            <w:pPr>
              <w:rPr>
                <w:lang w:val="de-DE"/>
              </w:rPr>
            </w:pPr>
            <w:r w:rsidRPr="00427267">
              <w:t>The robot is initialized and waits for input from the user</w:t>
            </w:r>
            <w:r>
              <w:t xml:space="preserve">, </w:t>
            </w:r>
            <w:r w:rsidRPr="00427267">
              <w:t xml:space="preserve">while he is waiting the </w:t>
            </w:r>
            <w:proofErr w:type="gramStart"/>
            <w:r w:rsidRPr="00427267">
              <w:t>team</w:t>
            </w:r>
            <w:proofErr w:type="gramEnd"/>
            <w:r w:rsidRPr="00427267">
              <w:t xml:space="preserve"> name is displayed</w:t>
            </w:r>
          </w:p>
        </w:tc>
      </w:tr>
      <w:tr w:rsidR="00303C48" w14:paraId="7EFF6378" w14:textId="77777777" w:rsidTr="004D77E0">
        <w:tc>
          <w:tcPr>
            <w:tcW w:w="2405" w:type="dxa"/>
          </w:tcPr>
          <w:p w14:paraId="3C8F3995" w14:textId="77777777" w:rsidR="00303C48" w:rsidRDefault="00303C48" w:rsidP="004D77E0">
            <w:r>
              <w:t>Precondition</w:t>
            </w:r>
          </w:p>
        </w:tc>
        <w:tc>
          <w:tcPr>
            <w:tcW w:w="7223" w:type="dxa"/>
          </w:tcPr>
          <w:p w14:paraId="5DA0DB06" w14:textId="77777777" w:rsidR="00303C48" w:rsidRDefault="00303C48" w:rsidP="004D77E0">
            <w:r w:rsidRPr="00427267">
              <w:t>The initialization must be completed</w:t>
            </w:r>
          </w:p>
        </w:tc>
      </w:tr>
      <w:tr w:rsidR="00303C48" w14:paraId="286915ED" w14:textId="77777777" w:rsidTr="004D77E0">
        <w:tc>
          <w:tcPr>
            <w:tcW w:w="2405" w:type="dxa"/>
          </w:tcPr>
          <w:p w14:paraId="2698012F" w14:textId="77777777" w:rsidR="00303C48" w:rsidRDefault="00303C48" w:rsidP="004D77E0">
            <w:r>
              <w:t>Postcondition</w:t>
            </w:r>
          </w:p>
        </w:tc>
        <w:tc>
          <w:tcPr>
            <w:tcW w:w="7223" w:type="dxa"/>
          </w:tcPr>
          <w:p w14:paraId="30723507" w14:textId="77777777" w:rsidR="00303C48" w:rsidRDefault="00303C48" w:rsidP="004D77E0">
            <w:r w:rsidRPr="00427267">
              <w:t>User must have made an input and depending on this the robot behaves accordingly</w:t>
            </w:r>
          </w:p>
        </w:tc>
      </w:tr>
      <w:tr w:rsidR="00303C48" w14:paraId="54509145" w14:textId="77777777" w:rsidTr="004D77E0">
        <w:tc>
          <w:tcPr>
            <w:tcW w:w="2405" w:type="dxa"/>
          </w:tcPr>
          <w:p w14:paraId="627AEA68" w14:textId="77777777" w:rsidR="00303C48" w:rsidRDefault="00303C48" w:rsidP="004D77E0">
            <w:r>
              <w:t>Error case</w:t>
            </w:r>
          </w:p>
        </w:tc>
        <w:tc>
          <w:tcPr>
            <w:tcW w:w="7223" w:type="dxa"/>
          </w:tcPr>
          <w:p w14:paraId="207F724C" w14:textId="77777777" w:rsidR="00303C48" w:rsidRDefault="00303C48" w:rsidP="004D77E0">
            <w:r w:rsidRPr="00EF0CAA">
              <w:t xml:space="preserve">Jump to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output the corresponding error code</w:t>
            </w:r>
          </w:p>
        </w:tc>
      </w:tr>
      <w:tr w:rsidR="00303C48" w14:paraId="161E9CD5" w14:textId="77777777" w:rsidTr="004D77E0">
        <w:tc>
          <w:tcPr>
            <w:tcW w:w="2405" w:type="dxa"/>
          </w:tcPr>
          <w:p w14:paraId="31E1DEBB" w14:textId="77777777" w:rsidR="00303C48" w:rsidRDefault="00303C48" w:rsidP="004D77E0">
            <w:r>
              <w:t>Actors</w:t>
            </w:r>
          </w:p>
        </w:tc>
        <w:tc>
          <w:tcPr>
            <w:tcW w:w="7223" w:type="dxa"/>
          </w:tcPr>
          <w:p w14:paraId="412A7D88" w14:textId="77777777" w:rsidR="00303C48" w:rsidRPr="00485E70" w:rsidRDefault="00303C48" w:rsidP="004D77E0">
            <w:pPr>
              <w:rPr>
                <w:i/>
                <w:iCs/>
              </w:rPr>
            </w:pPr>
            <w:r w:rsidRPr="00485E70">
              <w:rPr>
                <w:i/>
                <w:iCs/>
              </w:rPr>
              <w:t>OLED-Display</w:t>
            </w:r>
          </w:p>
        </w:tc>
      </w:tr>
      <w:tr w:rsidR="00303C48" w14:paraId="4281A4C2" w14:textId="77777777" w:rsidTr="004D77E0">
        <w:tc>
          <w:tcPr>
            <w:tcW w:w="2405" w:type="dxa"/>
          </w:tcPr>
          <w:p w14:paraId="2F73435D" w14:textId="77777777" w:rsidR="00303C48" w:rsidRDefault="00303C48" w:rsidP="004D77E0">
            <w:r>
              <w:t>Trigger</w:t>
            </w:r>
          </w:p>
        </w:tc>
        <w:tc>
          <w:tcPr>
            <w:tcW w:w="7223" w:type="dxa"/>
          </w:tcPr>
          <w:p w14:paraId="73EC1229" w14:textId="77777777" w:rsidR="00303C48" w:rsidRDefault="00303C48" w:rsidP="004D77E0">
            <w:r w:rsidRPr="00427267">
              <w:t>Initialization has been successfully completed</w:t>
            </w:r>
          </w:p>
        </w:tc>
      </w:tr>
      <w:tr w:rsidR="00303C48" w14:paraId="183F5D01" w14:textId="77777777" w:rsidTr="004D77E0">
        <w:tc>
          <w:tcPr>
            <w:tcW w:w="2405" w:type="dxa"/>
          </w:tcPr>
          <w:p w14:paraId="029A75AE" w14:textId="3BDBD31B" w:rsidR="00303C48" w:rsidRDefault="00E52491" w:rsidP="004D77E0">
            <w:r>
              <w:t>Standard sequence</w:t>
            </w:r>
          </w:p>
        </w:tc>
        <w:tc>
          <w:tcPr>
            <w:tcW w:w="7223" w:type="dxa"/>
          </w:tcPr>
          <w:p w14:paraId="7AA14775" w14:textId="77777777" w:rsidR="00303C48" w:rsidRDefault="00303C48" w:rsidP="004D77E0">
            <w:r w:rsidRPr="00427267">
              <w:t xml:space="preserve">The </w:t>
            </w:r>
            <w:proofErr w:type="gramStart"/>
            <w:r w:rsidRPr="00427267">
              <w:t>team</w:t>
            </w:r>
            <w:proofErr w:type="gramEnd"/>
            <w:r w:rsidRPr="00427267">
              <w:t xml:space="preserve"> name is shown on the OLED display until input is received from the user</w:t>
            </w:r>
          </w:p>
        </w:tc>
      </w:tr>
      <w:tr w:rsidR="00303C48" w14:paraId="1A661BB7" w14:textId="77777777" w:rsidTr="004D77E0">
        <w:tc>
          <w:tcPr>
            <w:tcW w:w="2405" w:type="dxa"/>
          </w:tcPr>
          <w:p w14:paraId="51DF9F64" w14:textId="77777777" w:rsidR="00303C48" w:rsidRDefault="00303C48" w:rsidP="004D77E0">
            <w:r>
              <w:t>Alternative sequences</w:t>
            </w:r>
          </w:p>
        </w:tc>
        <w:tc>
          <w:tcPr>
            <w:tcW w:w="7223" w:type="dxa"/>
          </w:tcPr>
          <w:p w14:paraId="0AF2A9BB" w14:textId="77777777" w:rsidR="00303C48" w:rsidRDefault="00303C48" w:rsidP="004D77E0">
            <w:r>
              <w:t>none</w:t>
            </w:r>
          </w:p>
        </w:tc>
      </w:tr>
    </w:tbl>
    <w:p w14:paraId="17D4DBB0" w14:textId="77777777" w:rsidR="00303C48" w:rsidRDefault="00303C48" w:rsidP="00543022"/>
    <w:p w14:paraId="34ABFEDD" w14:textId="77777777" w:rsidR="00543022" w:rsidRDefault="00543022" w:rsidP="00543022"/>
    <w:p w14:paraId="43B4E737" w14:textId="77777777" w:rsidR="00303C48" w:rsidRPr="00E96612" w:rsidRDefault="00770B39" w:rsidP="00770B39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2F362D2A" w14:textId="77777777" w:rsidTr="004D77E0">
        <w:tc>
          <w:tcPr>
            <w:tcW w:w="2405" w:type="dxa"/>
          </w:tcPr>
          <w:p w14:paraId="0E1705F8" w14:textId="77777777" w:rsidR="00303C48" w:rsidRDefault="00303C48" w:rsidP="004D77E0">
            <w:r>
              <w:lastRenderedPageBreak/>
              <w:t>Reference number</w:t>
            </w:r>
          </w:p>
        </w:tc>
        <w:tc>
          <w:tcPr>
            <w:tcW w:w="7223" w:type="dxa"/>
          </w:tcPr>
          <w:p w14:paraId="244CBE88" w14:textId="1F58B117" w:rsidR="00303C48" w:rsidRDefault="00303C48" w:rsidP="004D77E0">
            <w:r>
              <w:t>2.3.2.3</w:t>
            </w:r>
          </w:p>
        </w:tc>
      </w:tr>
      <w:tr w:rsidR="00303C48" w14:paraId="6C3EC37D" w14:textId="77777777" w:rsidTr="004D77E0">
        <w:tc>
          <w:tcPr>
            <w:tcW w:w="2405" w:type="dxa"/>
          </w:tcPr>
          <w:p w14:paraId="4C6F8238" w14:textId="0527A428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6CE36FA3" w14:textId="61E7FE5F" w:rsidR="00303C48" w:rsidRDefault="00303C48" w:rsidP="00303C48">
            <w:proofErr w:type="spellStart"/>
            <w:r>
              <w:rPr>
                <w:i/>
                <w:iCs/>
              </w:rPr>
              <w:t>GetReadyForLap</w:t>
            </w:r>
            <w:proofErr w:type="spellEnd"/>
          </w:p>
        </w:tc>
      </w:tr>
      <w:tr w:rsidR="00303C48" w:rsidRPr="00354002" w14:paraId="1D274DE0" w14:textId="77777777" w:rsidTr="004D77E0">
        <w:tc>
          <w:tcPr>
            <w:tcW w:w="2405" w:type="dxa"/>
          </w:tcPr>
          <w:p w14:paraId="3EDE753E" w14:textId="262B9D75" w:rsidR="00303C48" w:rsidRDefault="00303C48" w:rsidP="00303C48">
            <w:r>
              <w:t>Short description</w:t>
            </w:r>
          </w:p>
        </w:tc>
        <w:tc>
          <w:tcPr>
            <w:tcW w:w="7223" w:type="dxa"/>
          </w:tcPr>
          <w:p w14:paraId="7744957A" w14:textId="4258E8DC" w:rsidR="00303C48" w:rsidRPr="00354002" w:rsidRDefault="00303C48" w:rsidP="00303C48">
            <w:pPr>
              <w:rPr>
                <w:lang w:val="de-DE"/>
              </w:rPr>
            </w:pPr>
            <w:r w:rsidRPr="00427267">
              <w:t>The robot starts with a count down from 3 to 0 and then starts moving.</w:t>
            </w:r>
          </w:p>
        </w:tc>
      </w:tr>
      <w:tr w:rsidR="00303C48" w14:paraId="0F62342E" w14:textId="77777777" w:rsidTr="004D77E0">
        <w:tc>
          <w:tcPr>
            <w:tcW w:w="2405" w:type="dxa"/>
          </w:tcPr>
          <w:p w14:paraId="07E35B3A" w14:textId="1D358522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382F732C" w14:textId="4268FDC6" w:rsidR="00303C48" w:rsidRDefault="00303C48" w:rsidP="00303C48">
            <w:r w:rsidRPr="00427267">
              <w:t xml:space="preserve">The robot must be in </w:t>
            </w:r>
            <w:proofErr w:type="spellStart"/>
            <w:r w:rsidRPr="00427267">
              <w:rPr>
                <w:i/>
                <w:iCs/>
              </w:rPr>
              <w:t>WaitingForInput</w:t>
            </w:r>
            <w:proofErr w:type="spellEnd"/>
          </w:p>
        </w:tc>
      </w:tr>
      <w:tr w:rsidR="00303C48" w14:paraId="4CEAC326" w14:textId="77777777" w:rsidTr="004D77E0">
        <w:tc>
          <w:tcPr>
            <w:tcW w:w="2405" w:type="dxa"/>
          </w:tcPr>
          <w:p w14:paraId="45789058" w14:textId="33085372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3D464C52" w14:textId="0B1543B8" w:rsidR="00303C48" w:rsidRDefault="00303C48" w:rsidP="00303C48">
            <w:r w:rsidRPr="00705B9A">
              <w:t>Robot must travel as fast as possible</w:t>
            </w:r>
          </w:p>
        </w:tc>
      </w:tr>
      <w:tr w:rsidR="00303C48" w14:paraId="552E7B46" w14:textId="77777777" w:rsidTr="004D77E0">
        <w:tc>
          <w:tcPr>
            <w:tcW w:w="2405" w:type="dxa"/>
          </w:tcPr>
          <w:p w14:paraId="654D6F14" w14:textId="5680A1E0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66AB5025" w14:textId="5EC3A241" w:rsidR="00303C48" w:rsidRDefault="00303C48" w:rsidP="00303C48">
            <w:r w:rsidRPr="00EF0CAA">
              <w:t xml:space="preserve">Jump to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output the corresponding error code</w:t>
            </w:r>
          </w:p>
        </w:tc>
      </w:tr>
      <w:tr w:rsidR="00303C48" w14:paraId="5DE6D64D" w14:textId="77777777" w:rsidTr="004D77E0">
        <w:tc>
          <w:tcPr>
            <w:tcW w:w="2405" w:type="dxa"/>
          </w:tcPr>
          <w:p w14:paraId="733C127B" w14:textId="05860C0D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629DE1A8" w14:textId="5E11E598" w:rsidR="00303C48" w:rsidRPr="00485E70" w:rsidRDefault="00303C48" w:rsidP="00303C48">
            <w:pPr>
              <w:rPr>
                <w:i/>
                <w:iCs/>
              </w:rPr>
            </w:pPr>
            <w:r w:rsidRPr="00485E70">
              <w:rPr>
                <w:i/>
                <w:iCs/>
              </w:rPr>
              <w:t>OLED-Display, Motors</w:t>
            </w:r>
          </w:p>
        </w:tc>
      </w:tr>
      <w:tr w:rsidR="00303C48" w14:paraId="04D758EA" w14:textId="77777777" w:rsidTr="004D77E0">
        <w:tc>
          <w:tcPr>
            <w:tcW w:w="2405" w:type="dxa"/>
          </w:tcPr>
          <w:p w14:paraId="7BB833DE" w14:textId="2F0CE63A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64AABB11" w14:textId="34AFBCDA" w:rsidR="00303C48" w:rsidRDefault="00303C48" w:rsidP="00303C48">
            <w:r w:rsidRPr="00427267">
              <w:t xml:space="preserve">The </w:t>
            </w:r>
            <w:proofErr w:type="spellStart"/>
            <w:r w:rsidRPr="00427267">
              <w:t>StateButton</w:t>
            </w:r>
            <w:proofErr w:type="spellEnd"/>
            <w:r w:rsidRPr="00427267">
              <w:t xml:space="preserve"> has been pressed</w:t>
            </w:r>
          </w:p>
        </w:tc>
      </w:tr>
      <w:tr w:rsidR="00303C48" w14:paraId="16994F3A" w14:textId="77777777" w:rsidTr="004D77E0">
        <w:tc>
          <w:tcPr>
            <w:tcW w:w="2405" w:type="dxa"/>
          </w:tcPr>
          <w:p w14:paraId="547AC566" w14:textId="2A86C3E4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04F3C355" w14:textId="1019B350" w:rsidR="00303C48" w:rsidRDefault="00693D04" w:rsidP="00303C48">
            <w:r w:rsidRPr="00693D04">
              <w:t>The robot starts a count down from 3 to 0 which is shown on the display. The robot then moves off until it just passes the start/finish line</w:t>
            </w:r>
          </w:p>
        </w:tc>
      </w:tr>
      <w:tr w:rsidR="00303C48" w14:paraId="75389DAA" w14:textId="77777777" w:rsidTr="004D77E0">
        <w:tc>
          <w:tcPr>
            <w:tcW w:w="2405" w:type="dxa"/>
          </w:tcPr>
          <w:p w14:paraId="12811228" w14:textId="13348A99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7CA230D7" w14:textId="15D21F12" w:rsidR="00303C48" w:rsidRDefault="00303C48" w:rsidP="00303C48">
            <w:r>
              <w:t>none</w:t>
            </w:r>
          </w:p>
        </w:tc>
      </w:tr>
    </w:tbl>
    <w:p w14:paraId="65B9B3C8" w14:textId="1B7DC9D6" w:rsidR="00E96612" w:rsidRDefault="00E96612" w:rsidP="00770B39">
      <w:pPr>
        <w:tabs>
          <w:tab w:val="clear" w:pos="8930"/>
        </w:tabs>
        <w:spacing w:after="160" w:line="259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76118F6E" w14:textId="77777777" w:rsidTr="004D77E0">
        <w:tc>
          <w:tcPr>
            <w:tcW w:w="2405" w:type="dxa"/>
          </w:tcPr>
          <w:p w14:paraId="6C725132" w14:textId="77777777" w:rsidR="00303C48" w:rsidRDefault="00303C48" w:rsidP="004D77E0">
            <w:r>
              <w:t>Reference number</w:t>
            </w:r>
          </w:p>
        </w:tc>
        <w:tc>
          <w:tcPr>
            <w:tcW w:w="7223" w:type="dxa"/>
          </w:tcPr>
          <w:p w14:paraId="78A1E66B" w14:textId="6D6F9E50" w:rsidR="00303C48" w:rsidRDefault="00303C48" w:rsidP="004D77E0">
            <w:r>
              <w:t>2.3.2.4</w:t>
            </w:r>
          </w:p>
        </w:tc>
      </w:tr>
      <w:tr w:rsidR="00303C48" w14:paraId="69165C0C" w14:textId="77777777" w:rsidTr="004D77E0">
        <w:tc>
          <w:tcPr>
            <w:tcW w:w="2405" w:type="dxa"/>
          </w:tcPr>
          <w:p w14:paraId="1AB852D8" w14:textId="303ADCDE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2C4EE0E4" w14:textId="47790BCB" w:rsidR="00303C48" w:rsidRDefault="00303C48" w:rsidP="00303C48">
            <w:proofErr w:type="spellStart"/>
            <w:r>
              <w:rPr>
                <w:i/>
                <w:iCs/>
              </w:rPr>
              <w:t>DriveLap</w:t>
            </w:r>
            <w:proofErr w:type="spellEnd"/>
          </w:p>
        </w:tc>
      </w:tr>
      <w:tr w:rsidR="00303C48" w:rsidRPr="00354002" w14:paraId="63EBC39F" w14:textId="77777777" w:rsidTr="004D77E0">
        <w:tc>
          <w:tcPr>
            <w:tcW w:w="2405" w:type="dxa"/>
          </w:tcPr>
          <w:p w14:paraId="19D634AB" w14:textId="15508B08" w:rsidR="00303C48" w:rsidRDefault="00303C48" w:rsidP="00303C48">
            <w:r>
              <w:t>Short description</w:t>
            </w:r>
          </w:p>
        </w:tc>
        <w:tc>
          <w:tcPr>
            <w:tcW w:w="7223" w:type="dxa"/>
          </w:tcPr>
          <w:p w14:paraId="49AF44B6" w14:textId="6739717F" w:rsidR="00303C48" w:rsidRPr="00354002" w:rsidRDefault="00303C48" w:rsidP="00303C48">
            <w:pPr>
              <w:rPr>
                <w:lang w:val="de-DE"/>
              </w:rPr>
            </w:pPr>
            <w:r w:rsidRPr="003237E2">
              <w:t>The robot drives the fastest possible lap</w:t>
            </w:r>
          </w:p>
        </w:tc>
      </w:tr>
      <w:tr w:rsidR="00303C48" w14:paraId="67527B2E" w14:textId="77777777" w:rsidTr="004D77E0">
        <w:tc>
          <w:tcPr>
            <w:tcW w:w="2405" w:type="dxa"/>
          </w:tcPr>
          <w:p w14:paraId="66BC8BDE" w14:textId="76ADA7BA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6A4EAD12" w14:textId="06395A40" w:rsidR="00303C48" w:rsidRDefault="00303C48" w:rsidP="00303C48">
            <w:r w:rsidRPr="003237E2">
              <w:t xml:space="preserve">The robot must cross the start/finish line in </w:t>
            </w:r>
            <w:proofErr w:type="spellStart"/>
            <w:r w:rsidRPr="003237E2">
              <w:rPr>
                <w:i/>
                <w:iCs/>
              </w:rPr>
              <w:t>GetReadyForLap</w:t>
            </w:r>
            <w:proofErr w:type="spellEnd"/>
          </w:p>
        </w:tc>
      </w:tr>
      <w:tr w:rsidR="00303C48" w14:paraId="14AF2981" w14:textId="77777777" w:rsidTr="004D77E0">
        <w:tc>
          <w:tcPr>
            <w:tcW w:w="2405" w:type="dxa"/>
          </w:tcPr>
          <w:p w14:paraId="624C8646" w14:textId="1FC313BF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2CC82138" w14:textId="4175F7F4" w:rsidR="00303C48" w:rsidRDefault="00303C48" w:rsidP="00303C48">
            <w:r w:rsidRPr="00705B9A">
              <w:t>The robot must stop</w:t>
            </w:r>
          </w:p>
        </w:tc>
      </w:tr>
      <w:tr w:rsidR="00303C48" w14:paraId="15392BAB" w14:textId="77777777" w:rsidTr="004D77E0">
        <w:tc>
          <w:tcPr>
            <w:tcW w:w="2405" w:type="dxa"/>
          </w:tcPr>
          <w:p w14:paraId="1ED7EA45" w14:textId="15840B7B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5C431994" w14:textId="2E2DC60C" w:rsidR="00303C48" w:rsidRDefault="00303C48" w:rsidP="00303C48">
            <w:r w:rsidRPr="00EF0CAA">
              <w:t xml:space="preserve">Jump to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output the corresponding error code</w:t>
            </w:r>
          </w:p>
        </w:tc>
      </w:tr>
      <w:tr w:rsidR="00303C48" w14:paraId="4D4FDB62" w14:textId="77777777" w:rsidTr="004D77E0">
        <w:tc>
          <w:tcPr>
            <w:tcW w:w="2405" w:type="dxa"/>
          </w:tcPr>
          <w:p w14:paraId="4D4CFDFC" w14:textId="5E6C30C6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1DB89599" w14:textId="1D93C308" w:rsidR="00303C48" w:rsidRPr="00485E70" w:rsidRDefault="00303C48" w:rsidP="00303C48">
            <w:pPr>
              <w:rPr>
                <w:i/>
                <w:iCs/>
              </w:rPr>
            </w:pPr>
            <w:r w:rsidRPr="00485E70">
              <w:rPr>
                <w:i/>
                <w:iCs/>
              </w:rPr>
              <w:t>OLED-Display, Motors</w:t>
            </w:r>
          </w:p>
        </w:tc>
      </w:tr>
      <w:tr w:rsidR="00303C48" w14:paraId="2976A26E" w14:textId="77777777" w:rsidTr="004D77E0">
        <w:tc>
          <w:tcPr>
            <w:tcW w:w="2405" w:type="dxa"/>
          </w:tcPr>
          <w:p w14:paraId="0BA01F6A" w14:textId="4E6F1171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18E1CCB3" w14:textId="2688A572" w:rsidR="00303C48" w:rsidRDefault="00303C48" w:rsidP="00303C48">
            <w:r w:rsidRPr="003237E2">
              <w:t>The robot has crossed the start/finish line</w:t>
            </w:r>
            <w:r>
              <w:t xml:space="preserve"> </w:t>
            </w:r>
            <w:r w:rsidRPr="003237E2">
              <w:t xml:space="preserve">in </w:t>
            </w:r>
            <w:proofErr w:type="spellStart"/>
            <w:r w:rsidRPr="003237E2">
              <w:rPr>
                <w:i/>
                <w:iCs/>
              </w:rPr>
              <w:t>GetReadyForLap</w:t>
            </w:r>
            <w:proofErr w:type="spellEnd"/>
          </w:p>
        </w:tc>
      </w:tr>
      <w:tr w:rsidR="00303C48" w14:paraId="4D79DFEB" w14:textId="77777777" w:rsidTr="004D77E0">
        <w:tc>
          <w:tcPr>
            <w:tcW w:w="2405" w:type="dxa"/>
          </w:tcPr>
          <w:p w14:paraId="474220AA" w14:textId="525A1AA8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4EEBF745" w14:textId="1C63A5AF" w:rsidR="00303C48" w:rsidRDefault="00303C48" w:rsidP="00303C48">
            <w:r w:rsidRPr="003237E2">
              <w:t>The robot drives the fastest possible lap around the given course</w:t>
            </w:r>
          </w:p>
        </w:tc>
      </w:tr>
      <w:tr w:rsidR="00303C48" w14:paraId="5A61F6B0" w14:textId="77777777" w:rsidTr="004D77E0">
        <w:tc>
          <w:tcPr>
            <w:tcW w:w="2405" w:type="dxa"/>
          </w:tcPr>
          <w:p w14:paraId="579009A5" w14:textId="36F558CF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4BCEDF86" w14:textId="6A20556E" w:rsidR="00303C48" w:rsidRDefault="00303C48" w:rsidP="00303C48">
            <w:r>
              <w:t>none</w:t>
            </w:r>
          </w:p>
        </w:tc>
      </w:tr>
    </w:tbl>
    <w:p w14:paraId="495E2C68" w14:textId="77777777" w:rsidR="00303C48" w:rsidRDefault="00303C48" w:rsidP="00303C48">
      <w:pPr>
        <w:tabs>
          <w:tab w:val="clear" w:pos="8930"/>
        </w:tabs>
        <w:spacing w:after="160" w:line="259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6130339E" w14:textId="77777777" w:rsidTr="004D77E0">
        <w:tc>
          <w:tcPr>
            <w:tcW w:w="2405" w:type="dxa"/>
          </w:tcPr>
          <w:p w14:paraId="38FDD5B1" w14:textId="77777777" w:rsidR="00303C48" w:rsidRDefault="00303C48" w:rsidP="004D77E0">
            <w:r>
              <w:t>Reference number</w:t>
            </w:r>
          </w:p>
        </w:tc>
        <w:tc>
          <w:tcPr>
            <w:tcW w:w="7223" w:type="dxa"/>
          </w:tcPr>
          <w:p w14:paraId="7CFBC136" w14:textId="5CDD152E" w:rsidR="00303C48" w:rsidRDefault="00303C48" w:rsidP="004D77E0">
            <w:r>
              <w:t>2.3.2.5</w:t>
            </w:r>
          </w:p>
        </w:tc>
      </w:tr>
      <w:tr w:rsidR="00303C48" w14:paraId="7FF9BA58" w14:textId="77777777" w:rsidTr="004D77E0">
        <w:tc>
          <w:tcPr>
            <w:tcW w:w="2405" w:type="dxa"/>
          </w:tcPr>
          <w:p w14:paraId="1139301C" w14:textId="7BF30670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59F75160" w14:textId="179DDE33" w:rsidR="00303C48" w:rsidRDefault="00303C48" w:rsidP="00303C48">
            <w:proofErr w:type="spellStart"/>
            <w:r>
              <w:rPr>
                <w:i/>
                <w:iCs/>
              </w:rPr>
              <w:t>LineRecognition</w:t>
            </w:r>
            <w:proofErr w:type="spellEnd"/>
          </w:p>
        </w:tc>
      </w:tr>
      <w:tr w:rsidR="00303C48" w:rsidRPr="00354002" w14:paraId="34A71131" w14:textId="77777777" w:rsidTr="004D77E0">
        <w:tc>
          <w:tcPr>
            <w:tcW w:w="2405" w:type="dxa"/>
          </w:tcPr>
          <w:p w14:paraId="2A6EC672" w14:textId="315FD245" w:rsidR="00303C48" w:rsidRDefault="00303C48" w:rsidP="00303C48">
            <w:r>
              <w:t>Short description</w:t>
            </w:r>
          </w:p>
        </w:tc>
        <w:tc>
          <w:tcPr>
            <w:tcW w:w="7223" w:type="dxa"/>
          </w:tcPr>
          <w:p w14:paraId="76BFBC48" w14:textId="0F7B7C13" w:rsidR="00303C48" w:rsidRPr="00354002" w:rsidRDefault="00303C48" w:rsidP="00303C48">
            <w:pPr>
              <w:rPr>
                <w:lang w:val="de-DE"/>
              </w:rPr>
            </w:pPr>
            <w:r w:rsidRPr="007A6B83">
              <w:t>It recognizes where the guideline is and whether the start/finish line has been crossed</w:t>
            </w:r>
          </w:p>
        </w:tc>
      </w:tr>
      <w:tr w:rsidR="00303C48" w14:paraId="1DB7C131" w14:textId="77777777" w:rsidTr="004D77E0">
        <w:tc>
          <w:tcPr>
            <w:tcW w:w="2405" w:type="dxa"/>
          </w:tcPr>
          <w:p w14:paraId="084B422C" w14:textId="16A4A06B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4A363C65" w14:textId="6D6ECA7D" w:rsidR="00303C48" w:rsidRDefault="00303C48" w:rsidP="00303C48">
            <w:r w:rsidRPr="007A6B83">
              <w:rPr>
                <w:i/>
                <w:iCs/>
              </w:rPr>
              <w:t>Initialization</w:t>
            </w:r>
            <w:r w:rsidRPr="007A6B83">
              <w:t xml:space="preserve"> is finished</w:t>
            </w:r>
          </w:p>
        </w:tc>
      </w:tr>
      <w:tr w:rsidR="00303C48" w14:paraId="644FB262" w14:textId="77777777" w:rsidTr="004D77E0">
        <w:tc>
          <w:tcPr>
            <w:tcW w:w="2405" w:type="dxa"/>
          </w:tcPr>
          <w:p w14:paraId="2D7B27C1" w14:textId="15B4A294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68B0DE5E" w14:textId="6BA00825" w:rsidR="00303C48" w:rsidRDefault="00303C48" w:rsidP="00303C48">
            <w:r>
              <w:t>none</w:t>
            </w:r>
          </w:p>
        </w:tc>
      </w:tr>
      <w:tr w:rsidR="00303C48" w14:paraId="566A8E64" w14:textId="77777777" w:rsidTr="004D77E0">
        <w:tc>
          <w:tcPr>
            <w:tcW w:w="2405" w:type="dxa"/>
          </w:tcPr>
          <w:p w14:paraId="607B4B91" w14:textId="4F5D3AC3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750EDE14" w14:textId="20BB88EC" w:rsidR="00303C48" w:rsidRDefault="00303C48" w:rsidP="00303C48">
            <w:r w:rsidRPr="00EF0CAA">
              <w:t xml:space="preserve">Jump to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output the corresponding error code</w:t>
            </w:r>
          </w:p>
        </w:tc>
      </w:tr>
      <w:tr w:rsidR="00303C48" w14:paraId="4FE62262" w14:textId="77777777" w:rsidTr="004D77E0">
        <w:tc>
          <w:tcPr>
            <w:tcW w:w="2405" w:type="dxa"/>
          </w:tcPr>
          <w:p w14:paraId="50E5662C" w14:textId="3E7D09DB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0B8D89A4" w14:textId="58FD49B1" w:rsidR="00303C48" w:rsidRPr="005603DF" w:rsidRDefault="00303C48" w:rsidP="00303C48">
            <w:pPr>
              <w:rPr>
                <w:i/>
                <w:iCs/>
              </w:rPr>
            </w:pPr>
            <w:proofErr w:type="spellStart"/>
            <w:r w:rsidRPr="005603DF">
              <w:rPr>
                <w:i/>
                <w:iCs/>
              </w:rPr>
              <w:t>LineSensor</w:t>
            </w:r>
            <w:proofErr w:type="spellEnd"/>
            <w:r w:rsidRPr="005603DF">
              <w:rPr>
                <w:i/>
                <w:iCs/>
              </w:rPr>
              <w:t>, Buzzer</w:t>
            </w:r>
          </w:p>
        </w:tc>
      </w:tr>
      <w:tr w:rsidR="00303C48" w14:paraId="0D75C44D" w14:textId="77777777" w:rsidTr="004D77E0">
        <w:tc>
          <w:tcPr>
            <w:tcW w:w="2405" w:type="dxa"/>
          </w:tcPr>
          <w:p w14:paraId="4AC1E038" w14:textId="26211F37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0AC39D4A" w14:textId="178E82B0" w:rsidR="00303C48" w:rsidRDefault="00303C48" w:rsidP="00303C48">
            <w:r w:rsidRPr="00F91A06">
              <w:t xml:space="preserve">Robot is either in </w:t>
            </w:r>
            <w:proofErr w:type="spellStart"/>
            <w:r w:rsidRPr="00F91A06">
              <w:rPr>
                <w:i/>
                <w:iCs/>
              </w:rPr>
              <w:t>GetReadyForLap</w:t>
            </w:r>
            <w:proofErr w:type="spellEnd"/>
            <w:r w:rsidRPr="00F91A06">
              <w:t xml:space="preserve"> or in </w:t>
            </w:r>
            <w:proofErr w:type="spellStart"/>
            <w:r w:rsidRPr="00F91A06">
              <w:rPr>
                <w:i/>
                <w:iCs/>
              </w:rPr>
              <w:t>DriveLap</w:t>
            </w:r>
            <w:proofErr w:type="spellEnd"/>
          </w:p>
        </w:tc>
      </w:tr>
      <w:tr w:rsidR="00303C48" w14:paraId="148343A5" w14:textId="77777777" w:rsidTr="004D77E0">
        <w:tc>
          <w:tcPr>
            <w:tcW w:w="2405" w:type="dxa"/>
          </w:tcPr>
          <w:p w14:paraId="79F87C16" w14:textId="338A7563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4CBD4816" w14:textId="78C3AA5B" w:rsidR="00303C48" w:rsidRDefault="00303C48" w:rsidP="00303C48">
            <w:r w:rsidRPr="00F91A06">
              <w:t xml:space="preserve">It recognizes where the guideline is and every time the start/finish line is crossed, the </w:t>
            </w:r>
            <w:r w:rsidRPr="005603DF">
              <w:rPr>
                <w:i/>
                <w:iCs/>
              </w:rPr>
              <w:t>buzzer</w:t>
            </w:r>
            <w:r w:rsidRPr="00F91A06">
              <w:t xml:space="preserve"> is activated</w:t>
            </w:r>
          </w:p>
        </w:tc>
      </w:tr>
      <w:tr w:rsidR="00303C48" w14:paraId="33908D2F" w14:textId="77777777" w:rsidTr="004D77E0">
        <w:tc>
          <w:tcPr>
            <w:tcW w:w="2405" w:type="dxa"/>
          </w:tcPr>
          <w:p w14:paraId="0AC6C7A5" w14:textId="0318B8AD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06E5A8FC" w14:textId="29A07FA6" w:rsidR="00303C48" w:rsidRDefault="00303C48" w:rsidP="00303C48">
            <w:r>
              <w:t>none</w:t>
            </w:r>
          </w:p>
        </w:tc>
      </w:tr>
    </w:tbl>
    <w:p w14:paraId="5E0504D4" w14:textId="77777777" w:rsidR="00303C48" w:rsidRDefault="00303C48" w:rsidP="00770B39">
      <w:pPr>
        <w:tabs>
          <w:tab w:val="clear" w:pos="8930"/>
        </w:tabs>
        <w:spacing w:after="160" w:line="259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477EE2FD" w14:textId="77777777" w:rsidTr="004D77E0">
        <w:tc>
          <w:tcPr>
            <w:tcW w:w="2405" w:type="dxa"/>
          </w:tcPr>
          <w:p w14:paraId="4AFA6CCD" w14:textId="77777777" w:rsidR="00303C48" w:rsidRDefault="00303C48" w:rsidP="004D77E0">
            <w:r>
              <w:lastRenderedPageBreak/>
              <w:t>Reference number</w:t>
            </w:r>
          </w:p>
        </w:tc>
        <w:tc>
          <w:tcPr>
            <w:tcW w:w="7223" w:type="dxa"/>
          </w:tcPr>
          <w:p w14:paraId="042CD89E" w14:textId="316F5E28" w:rsidR="00303C48" w:rsidRDefault="00303C48" w:rsidP="004D77E0">
            <w:r>
              <w:t>2.3.2.6</w:t>
            </w:r>
          </w:p>
        </w:tc>
      </w:tr>
      <w:tr w:rsidR="00303C48" w14:paraId="52F4C359" w14:textId="77777777" w:rsidTr="004D77E0">
        <w:tc>
          <w:tcPr>
            <w:tcW w:w="2405" w:type="dxa"/>
          </w:tcPr>
          <w:p w14:paraId="69D6E996" w14:textId="746E9AEA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74CC0BFC" w14:textId="17045B82" w:rsidR="00303C48" w:rsidRDefault="00303C48" w:rsidP="00303C48">
            <w:proofErr w:type="spellStart"/>
            <w:r>
              <w:rPr>
                <w:i/>
                <w:iCs/>
              </w:rPr>
              <w:t>TimeMeasurement</w:t>
            </w:r>
            <w:proofErr w:type="spellEnd"/>
          </w:p>
        </w:tc>
      </w:tr>
      <w:tr w:rsidR="00303C48" w:rsidRPr="00354002" w14:paraId="3A03F4DD" w14:textId="77777777" w:rsidTr="004D77E0">
        <w:tc>
          <w:tcPr>
            <w:tcW w:w="2405" w:type="dxa"/>
          </w:tcPr>
          <w:p w14:paraId="12F71077" w14:textId="6B5B1328" w:rsidR="00303C48" w:rsidRDefault="00303C48" w:rsidP="00303C48">
            <w:r>
              <w:t>Short description</w:t>
            </w:r>
          </w:p>
        </w:tc>
        <w:tc>
          <w:tcPr>
            <w:tcW w:w="7223" w:type="dxa"/>
          </w:tcPr>
          <w:p w14:paraId="2B3F649F" w14:textId="72E84188" w:rsidR="00303C48" w:rsidRPr="00354002" w:rsidRDefault="00303C48" w:rsidP="00303C48">
            <w:pPr>
              <w:rPr>
                <w:lang w:val="de-DE"/>
              </w:rPr>
            </w:pPr>
            <w:r w:rsidRPr="00705B9A">
              <w:t>Measures the time of a lap</w:t>
            </w:r>
          </w:p>
        </w:tc>
      </w:tr>
      <w:tr w:rsidR="00303C48" w14:paraId="72C25123" w14:textId="77777777" w:rsidTr="004D77E0">
        <w:tc>
          <w:tcPr>
            <w:tcW w:w="2405" w:type="dxa"/>
          </w:tcPr>
          <w:p w14:paraId="44D5989A" w14:textId="19F41925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514C2F60" w14:textId="637D576A" w:rsidR="00303C48" w:rsidRDefault="00303C48" w:rsidP="00303C48">
            <w:r w:rsidRPr="006C177D">
              <w:t xml:space="preserve">Robot must cross the start/finish line while it is in </w:t>
            </w:r>
            <w:proofErr w:type="spellStart"/>
            <w:r w:rsidRPr="006C177D">
              <w:rPr>
                <w:i/>
                <w:iCs/>
              </w:rPr>
              <w:t>GetReadyForLap</w:t>
            </w:r>
            <w:proofErr w:type="spellEnd"/>
          </w:p>
        </w:tc>
      </w:tr>
      <w:tr w:rsidR="00303C48" w14:paraId="68C195E5" w14:textId="77777777" w:rsidTr="004D77E0">
        <w:tc>
          <w:tcPr>
            <w:tcW w:w="2405" w:type="dxa"/>
          </w:tcPr>
          <w:p w14:paraId="23AF8EB2" w14:textId="48BA9BA2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21021A8F" w14:textId="7D9053E5" w:rsidR="00303C48" w:rsidRDefault="00303C48" w:rsidP="00303C48">
            <w:r w:rsidRPr="00705B9A">
              <w:t>Timer must be stopped</w:t>
            </w:r>
          </w:p>
        </w:tc>
      </w:tr>
      <w:tr w:rsidR="00303C48" w14:paraId="28CF9B6C" w14:textId="77777777" w:rsidTr="004D77E0">
        <w:tc>
          <w:tcPr>
            <w:tcW w:w="2405" w:type="dxa"/>
          </w:tcPr>
          <w:p w14:paraId="65A06A00" w14:textId="0E781412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560F6CD9" w14:textId="27A44F53" w:rsidR="00303C48" w:rsidRDefault="00303C48" w:rsidP="00303C48">
            <w:r w:rsidRPr="00EF0CAA">
              <w:t xml:space="preserve">Jump to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output the corresponding error code</w:t>
            </w:r>
          </w:p>
        </w:tc>
      </w:tr>
      <w:tr w:rsidR="00303C48" w14:paraId="7FD0C2FC" w14:textId="77777777" w:rsidTr="004D77E0">
        <w:tc>
          <w:tcPr>
            <w:tcW w:w="2405" w:type="dxa"/>
          </w:tcPr>
          <w:p w14:paraId="3F8A48DD" w14:textId="127C5A3C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371A1CD4" w14:textId="236FD94D" w:rsidR="00303C48" w:rsidRDefault="00303C48" w:rsidP="00303C48">
            <w:r>
              <w:t>none</w:t>
            </w:r>
          </w:p>
        </w:tc>
      </w:tr>
      <w:tr w:rsidR="00303C48" w14:paraId="0FF34476" w14:textId="77777777" w:rsidTr="004D77E0">
        <w:tc>
          <w:tcPr>
            <w:tcW w:w="2405" w:type="dxa"/>
          </w:tcPr>
          <w:p w14:paraId="06D532D0" w14:textId="5B08E00A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3C0B1361" w14:textId="3B05248C" w:rsidR="00303C48" w:rsidRDefault="00303C48" w:rsidP="00303C48">
            <w:r w:rsidRPr="004E3F0D">
              <w:t xml:space="preserve">The timer is triggered by crossing the start/finish line in </w:t>
            </w:r>
            <w:proofErr w:type="spellStart"/>
            <w:r w:rsidRPr="004E3F0D">
              <w:t>GetReadyForLap</w:t>
            </w:r>
            <w:proofErr w:type="spellEnd"/>
          </w:p>
        </w:tc>
      </w:tr>
      <w:tr w:rsidR="00303C48" w14:paraId="3EEDCEC9" w14:textId="77777777" w:rsidTr="004D77E0">
        <w:tc>
          <w:tcPr>
            <w:tcW w:w="2405" w:type="dxa"/>
          </w:tcPr>
          <w:p w14:paraId="02961CA4" w14:textId="0B3FA107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53D574C7" w14:textId="6134C132" w:rsidR="00303C48" w:rsidRDefault="00303C48" w:rsidP="00303C48">
            <w:r w:rsidRPr="004E3F0D">
              <w:t xml:space="preserve">The timer is started by crossing the start/finish line in </w:t>
            </w:r>
            <w:proofErr w:type="spellStart"/>
            <w:r w:rsidRPr="004E3F0D">
              <w:t>GetReadyForLap</w:t>
            </w:r>
            <w:proofErr w:type="spellEnd"/>
            <w:r w:rsidRPr="004E3F0D">
              <w:t xml:space="preserve"> and is stopped as soon as the start/finish line is crossed again</w:t>
            </w:r>
          </w:p>
        </w:tc>
      </w:tr>
      <w:tr w:rsidR="00303C48" w14:paraId="0286350D" w14:textId="77777777" w:rsidTr="004D77E0">
        <w:tc>
          <w:tcPr>
            <w:tcW w:w="2405" w:type="dxa"/>
          </w:tcPr>
          <w:p w14:paraId="4422D35B" w14:textId="3F93BD8C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071317D7" w14:textId="79FF69E4" w:rsidR="00303C48" w:rsidRDefault="00303C48" w:rsidP="00303C48">
            <w:r>
              <w:t>none</w:t>
            </w:r>
          </w:p>
        </w:tc>
      </w:tr>
    </w:tbl>
    <w:p w14:paraId="28AE8A3F" w14:textId="77777777" w:rsidR="00303C48" w:rsidRDefault="00303C48" w:rsidP="00770B39">
      <w:pPr>
        <w:tabs>
          <w:tab w:val="clear" w:pos="8930"/>
        </w:tabs>
        <w:spacing w:after="160" w:line="259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335E4C0C" w14:textId="77777777" w:rsidTr="004D77E0">
        <w:tc>
          <w:tcPr>
            <w:tcW w:w="2405" w:type="dxa"/>
          </w:tcPr>
          <w:p w14:paraId="76A6088C" w14:textId="77777777" w:rsidR="00303C48" w:rsidRDefault="00303C48" w:rsidP="004D77E0">
            <w:r>
              <w:t>Reference number</w:t>
            </w:r>
          </w:p>
        </w:tc>
        <w:tc>
          <w:tcPr>
            <w:tcW w:w="7223" w:type="dxa"/>
          </w:tcPr>
          <w:p w14:paraId="5AA2D1FA" w14:textId="661148BF" w:rsidR="00303C48" w:rsidRDefault="00303C48" w:rsidP="004D77E0">
            <w:r>
              <w:t>2.3.2.7</w:t>
            </w:r>
          </w:p>
        </w:tc>
      </w:tr>
      <w:tr w:rsidR="00303C48" w14:paraId="2EB79ED5" w14:textId="77777777" w:rsidTr="004D77E0">
        <w:tc>
          <w:tcPr>
            <w:tcW w:w="2405" w:type="dxa"/>
          </w:tcPr>
          <w:p w14:paraId="4398353C" w14:textId="4EB7BFF8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413F2693" w14:textId="63180DD6" w:rsidR="00303C48" w:rsidRDefault="00303C48" w:rsidP="00303C48">
            <w:proofErr w:type="spellStart"/>
            <w:r>
              <w:rPr>
                <w:i/>
                <w:iCs/>
              </w:rPr>
              <w:t>DisplayLapTime</w:t>
            </w:r>
            <w:proofErr w:type="spellEnd"/>
          </w:p>
        </w:tc>
      </w:tr>
      <w:tr w:rsidR="00303C48" w:rsidRPr="00354002" w14:paraId="467D7B68" w14:textId="77777777" w:rsidTr="004D77E0">
        <w:tc>
          <w:tcPr>
            <w:tcW w:w="2405" w:type="dxa"/>
          </w:tcPr>
          <w:p w14:paraId="55552B84" w14:textId="68FCAC59" w:rsidR="00303C48" w:rsidRDefault="00303C48" w:rsidP="00303C48">
            <w:r>
              <w:t>Short description</w:t>
            </w:r>
          </w:p>
        </w:tc>
        <w:tc>
          <w:tcPr>
            <w:tcW w:w="7223" w:type="dxa"/>
          </w:tcPr>
          <w:p w14:paraId="3F735480" w14:textId="28C76F9A" w:rsidR="00303C48" w:rsidRPr="00354002" w:rsidRDefault="00303C48" w:rsidP="00303C48">
            <w:pPr>
              <w:rPr>
                <w:lang w:val="de-DE"/>
              </w:rPr>
            </w:pPr>
            <w:r w:rsidRPr="008D0925">
              <w:t>Displays the completed lap time</w:t>
            </w:r>
          </w:p>
        </w:tc>
      </w:tr>
      <w:tr w:rsidR="00303C48" w14:paraId="229B237A" w14:textId="77777777" w:rsidTr="004D77E0">
        <w:tc>
          <w:tcPr>
            <w:tcW w:w="2405" w:type="dxa"/>
          </w:tcPr>
          <w:p w14:paraId="56F41481" w14:textId="59ADED37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6CC37CE4" w14:textId="3948E8A2" w:rsidR="00303C48" w:rsidRDefault="00303C48" w:rsidP="00303C48">
            <w:r w:rsidRPr="006C177D">
              <w:t>One round must have been successfully completed</w:t>
            </w:r>
          </w:p>
        </w:tc>
      </w:tr>
      <w:tr w:rsidR="00303C48" w14:paraId="018A9D9F" w14:textId="77777777" w:rsidTr="004D77E0">
        <w:tc>
          <w:tcPr>
            <w:tcW w:w="2405" w:type="dxa"/>
          </w:tcPr>
          <w:p w14:paraId="34ACC17C" w14:textId="5D944656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6287746E" w14:textId="7145AE27" w:rsidR="00303C48" w:rsidRDefault="00303C48" w:rsidP="00303C48">
            <w:r w:rsidRPr="008D0925">
              <w:t>Time is no longer displayed</w:t>
            </w:r>
          </w:p>
        </w:tc>
      </w:tr>
      <w:tr w:rsidR="00303C48" w14:paraId="357E90FE" w14:textId="77777777" w:rsidTr="004D77E0">
        <w:tc>
          <w:tcPr>
            <w:tcW w:w="2405" w:type="dxa"/>
          </w:tcPr>
          <w:p w14:paraId="3DCD8154" w14:textId="6BB437C8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0FE73F93" w14:textId="7FD6BAB3" w:rsidR="00303C48" w:rsidRDefault="00303C48" w:rsidP="00303C48">
            <w:r w:rsidRPr="00EF0CAA">
              <w:t xml:space="preserve">Jump to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output the corresponding error code</w:t>
            </w:r>
          </w:p>
        </w:tc>
      </w:tr>
      <w:tr w:rsidR="00303C48" w14:paraId="422B361E" w14:textId="77777777" w:rsidTr="004D77E0">
        <w:tc>
          <w:tcPr>
            <w:tcW w:w="2405" w:type="dxa"/>
          </w:tcPr>
          <w:p w14:paraId="538D28A7" w14:textId="0CA17304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695D7A56" w14:textId="50CC7095" w:rsidR="00303C48" w:rsidRDefault="00303C48" w:rsidP="00303C48">
            <w:r w:rsidRPr="008D0925">
              <w:rPr>
                <w:i/>
                <w:iCs/>
              </w:rPr>
              <w:t xml:space="preserve">OLED-Display, </w:t>
            </w:r>
            <w:proofErr w:type="spellStart"/>
            <w:r w:rsidRPr="008D0925">
              <w:rPr>
                <w:i/>
                <w:iCs/>
              </w:rPr>
              <w:t>StateButton</w:t>
            </w:r>
            <w:proofErr w:type="spellEnd"/>
          </w:p>
        </w:tc>
      </w:tr>
      <w:tr w:rsidR="00303C48" w14:paraId="656B28A6" w14:textId="77777777" w:rsidTr="004D77E0">
        <w:tc>
          <w:tcPr>
            <w:tcW w:w="2405" w:type="dxa"/>
          </w:tcPr>
          <w:p w14:paraId="0EC806ED" w14:textId="1FC6FA2A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2ABE6666" w14:textId="23980213" w:rsidR="00303C48" w:rsidRDefault="00303C48" w:rsidP="00303C48">
            <w:r w:rsidRPr="008D0925">
              <w:t xml:space="preserve">Start/finish line was crossed in </w:t>
            </w:r>
            <w:proofErr w:type="spellStart"/>
            <w:r w:rsidRPr="008D0925">
              <w:t>DriveLap</w:t>
            </w:r>
            <w:proofErr w:type="spellEnd"/>
          </w:p>
        </w:tc>
      </w:tr>
      <w:tr w:rsidR="00303C48" w14:paraId="2D6CA1C5" w14:textId="77777777" w:rsidTr="004D77E0">
        <w:tc>
          <w:tcPr>
            <w:tcW w:w="2405" w:type="dxa"/>
          </w:tcPr>
          <w:p w14:paraId="5B036116" w14:textId="69C5DECF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2BB081B4" w14:textId="6D1A4E71" w:rsidR="00303C48" w:rsidRDefault="00303C48" w:rsidP="00303C48">
            <w:r w:rsidRPr="008D0925">
              <w:t>The completed lap time is displayed</w:t>
            </w:r>
          </w:p>
        </w:tc>
      </w:tr>
      <w:tr w:rsidR="00303C48" w14:paraId="2B134D9F" w14:textId="77777777" w:rsidTr="004D77E0">
        <w:tc>
          <w:tcPr>
            <w:tcW w:w="2405" w:type="dxa"/>
          </w:tcPr>
          <w:p w14:paraId="3B86D211" w14:textId="2BD075D4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3E35A54D" w14:textId="31E6C61A" w:rsidR="00303C48" w:rsidRDefault="00303C48" w:rsidP="00303C48">
            <w:r>
              <w:t>none</w:t>
            </w:r>
          </w:p>
        </w:tc>
      </w:tr>
    </w:tbl>
    <w:p w14:paraId="29373BF8" w14:textId="77777777" w:rsidR="00303C48" w:rsidRDefault="00303C48" w:rsidP="00770B39">
      <w:pPr>
        <w:tabs>
          <w:tab w:val="clear" w:pos="8930"/>
        </w:tabs>
        <w:spacing w:after="160" w:line="259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3E0E51BC" w14:textId="77777777" w:rsidTr="004D77E0">
        <w:tc>
          <w:tcPr>
            <w:tcW w:w="2405" w:type="dxa"/>
          </w:tcPr>
          <w:p w14:paraId="4968422F" w14:textId="77777777" w:rsidR="00303C48" w:rsidRDefault="00303C48" w:rsidP="004D77E0">
            <w:r>
              <w:t>Reference number</w:t>
            </w:r>
          </w:p>
        </w:tc>
        <w:tc>
          <w:tcPr>
            <w:tcW w:w="7223" w:type="dxa"/>
          </w:tcPr>
          <w:p w14:paraId="3FBFD9AB" w14:textId="3F3A9B37" w:rsidR="00303C48" w:rsidRDefault="00303C48" w:rsidP="004D77E0">
            <w:r>
              <w:t>2.3.2.8</w:t>
            </w:r>
          </w:p>
        </w:tc>
      </w:tr>
      <w:tr w:rsidR="00303C48" w14:paraId="50EE8DE8" w14:textId="77777777" w:rsidTr="004D77E0">
        <w:tc>
          <w:tcPr>
            <w:tcW w:w="2405" w:type="dxa"/>
          </w:tcPr>
          <w:p w14:paraId="46626041" w14:textId="44A7CFCD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471377FA" w14:textId="2DA08613" w:rsidR="00303C48" w:rsidRDefault="00303C48" w:rsidP="00303C48">
            <w:proofErr w:type="spellStart"/>
            <w:r>
              <w:rPr>
                <w:i/>
                <w:iCs/>
              </w:rPr>
              <w:t>ErrorHandling</w:t>
            </w:r>
            <w:proofErr w:type="spellEnd"/>
          </w:p>
        </w:tc>
      </w:tr>
      <w:tr w:rsidR="00303C48" w:rsidRPr="00354002" w14:paraId="332E640F" w14:textId="77777777" w:rsidTr="004D77E0">
        <w:tc>
          <w:tcPr>
            <w:tcW w:w="2405" w:type="dxa"/>
          </w:tcPr>
          <w:p w14:paraId="6AC6E02F" w14:textId="0FF61C1A" w:rsidR="00303C48" w:rsidRDefault="00303C48" w:rsidP="00303C48">
            <w:r>
              <w:t>Short description</w:t>
            </w:r>
          </w:p>
        </w:tc>
        <w:tc>
          <w:tcPr>
            <w:tcW w:w="7223" w:type="dxa"/>
          </w:tcPr>
          <w:p w14:paraId="6A936248" w14:textId="05D1F8DC" w:rsidR="00303C48" w:rsidRPr="00354002" w:rsidRDefault="00303C48" w:rsidP="00303C48">
            <w:pPr>
              <w:rPr>
                <w:lang w:val="de-DE"/>
              </w:rPr>
            </w:pPr>
            <w:r w:rsidRPr="008D0925">
              <w:t>Displays an error message</w:t>
            </w:r>
          </w:p>
        </w:tc>
      </w:tr>
      <w:tr w:rsidR="00303C48" w14:paraId="0F1FD097" w14:textId="77777777" w:rsidTr="004D77E0">
        <w:tc>
          <w:tcPr>
            <w:tcW w:w="2405" w:type="dxa"/>
          </w:tcPr>
          <w:p w14:paraId="15C16F9D" w14:textId="62B512F2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38E39D8C" w14:textId="65314CD9" w:rsidR="00303C48" w:rsidRDefault="00303C48" w:rsidP="00303C48">
            <w:r w:rsidRPr="006C177D">
              <w:t>The program must have thrown an error during its runtime</w:t>
            </w:r>
          </w:p>
        </w:tc>
      </w:tr>
      <w:tr w:rsidR="00303C48" w14:paraId="645E949C" w14:textId="77777777" w:rsidTr="004D77E0">
        <w:tc>
          <w:tcPr>
            <w:tcW w:w="2405" w:type="dxa"/>
          </w:tcPr>
          <w:p w14:paraId="5291E455" w14:textId="47E9F62B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41F1628D" w14:textId="0873727A" w:rsidR="00303C48" w:rsidRDefault="00303C48" w:rsidP="00303C48">
            <w:r w:rsidRPr="008D0925">
              <w:t>New initialization of the program</w:t>
            </w:r>
          </w:p>
        </w:tc>
      </w:tr>
      <w:tr w:rsidR="00303C48" w14:paraId="38E0C3B2" w14:textId="77777777" w:rsidTr="004D77E0">
        <w:tc>
          <w:tcPr>
            <w:tcW w:w="2405" w:type="dxa"/>
          </w:tcPr>
          <w:p w14:paraId="1B781943" w14:textId="78F6265E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696DEB17" w14:textId="0436FD16" w:rsidR="00303C48" w:rsidRDefault="00303C48" w:rsidP="00303C48">
            <w:r>
              <w:t>none</w:t>
            </w:r>
          </w:p>
        </w:tc>
      </w:tr>
      <w:tr w:rsidR="00303C48" w14:paraId="210015E2" w14:textId="77777777" w:rsidTr="004D77E0">
        <w:tc>
          <w:tcPr>
            <w:tcW w:w="2405" w:type="dxa"/>
          </w:tcPr>
          <w:p w14:paraId="21C0648C" w14:textId="7C75E17A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6CDE2360" w14:textId="3646751E" w:rsidR="00303C48" w:rsidRDefault="00303C48" w:rsidP="00303C48">
            <w:r w:rsidRPr="008D0925">
              <w:rPr>
                <w:i/>
                <w:iCs/>
              </w:rPr>
              <w:t xml:space="preserve">OLED-Display, </w:t>
            </w:r>
            <w:r>
              <w:rPr>
                <w:i/>
                <w:iCs/>
              </w:rPr>
              <w:t>Buzzer, Motors</w:t>
            </w:r>
          </w:p>
        </w:tc>
      </w:tr>
      <w:tr w:rsidR="00303C48" w14:paraId="339E3C87" w14:textId="77777777" w:rsidTr="004D77E0">
        <w:tc>
          <w:tcPr>
            <w:tcW w:w="2405" w:type="dxa"/>
          </w:tcPr>
          <w:p w14:paraId="1B544A42" w14:textId="6FF11C90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0BB18093" w14:textId="60C34F39" w:rsidR="00303C48" w:rsidRDefault="00303C48" w:rsidP="00303C48">
            <w:r w:rsidRPr="008D0925">
              <w:t>An error has occurred in the program</w:t>
            </w:r>
          </w:p>
        </w:tc>
      </w:tr>
      <w:tr w:rsidR="00303C48" w14:paraId="52460E74" w14:textId="77777777" w:rsidTr="004D77E0">
        <w:tc>
          <w:tcPr>
            <w:tcW w:w="2405" w:type="dxa"/>
          </w:tcPr>
          <w:p w14:paraId="5884D890" w14:textId="46196017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7B74FE20" w14:textId="7DBE79D4" w:rsidR="00303C48" w:rsidRDefault="00303C48" w:rsidP="00303C48">
            <w:r w:rsidRPr="008D0925">
              <w:t>The robot must stop immediately, a warning tone is emitted via the buzzer and an error message is shown on the display</w:t>
            </w:r>
          </w:p>
        </w:tc>
      </w:tr>
      <w:tr w:rsidR="00303C48" w14:paraId="1957EF66" w14:textId="77777777" w:rsidTr="004D77E0">
        <w:tc>
          <w:tcPr>
            <w:tcW w:w="2405" w:type="dxa"/>
          </w:tcPr>
          <w:p w14:paraId="64A569A8" w14:textId="40A3E63A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38D332FD" w14:textId="7E7E2583" w:rsidR="00303C48" w:rsidRDefault="00303C48" w:rsidP="00303C48">
            <w:r>
              <w:t>none</w:t>
            </w:r>
          </w:p>
        </w:tc>
      </w:tr>
    </w:tbl>
    <w:p w14:paraId="1042FA8D" w14:textId="77777777" w:rsidR="00303C48" w:rsidRDefault="00303C48" w:rsidP="00770B39">
      <w:pPr>
        <w:tabs>
          <w:tab w:val="clear" w:pos="8930"/>
        </w:tabs>
        <w:spacing w:after="160" w:line="259" w:lineRule="auto"/>
        <w:jc w:val="left"/>
      </w:pPr>
    </w:p>
    <w:p w14:paraId="343A22F4" w14:textId="77777777" w:rsidR="00303C48" w:rsidRDefault="00303C48" w:rsidP="00770B39">
      <w:pPr>
        <w:tabs>
          <w:tab w:val="clear" w:pos="8930"/>
        </w:tabs>
        <w:spacing w:after="160" w:line="259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5EF95C37" w14:textId="77777777" w:rsidTr="004D77E0">
        <w:tc>
          <w:tcPr>
            <w:tcW w:w="2405" w:type="dxa"/>
          </w:tcPr>
          <w:p w14:paraId="32977E9A" w14:textId="77777777" w:rsidR="00303C48" w:rsidRDefault="00303C48" w:rsidP="004D77E0">
            <w:r>
              <w:lastRenderedPageBreak/>
              <w:t>Reference number</w:t>
            </w:r>
          </w:p>
        </w:tc>
        <w:tc>
          <w:tcPr>
            <w:tcW w:w="7223" w:type="dxa"/>
          </w:tcPr>
          <w:p w14:paraId="78E0B129" w14:textId="25204D8A" w:rsidR="00303C48" w:rsidRDefault="00303C48" w:rsidP="004D77E0">
            <w:r>
              <w:t>2.3.2.</w:t>
            </w:r>
            <w:r w:rsidR="00693D04">
              <w:t>9</w:t>
            </w:r>
          </w:p>
        </w:tc>
      </w:tr>
      <w:tr w:rsidR="00303C48" w14:paraId="7405ECC5" w14:textId="77777777" w:rsidTr="004D77E0">
        <w:tc>
          <w:tcPr>
            <w:tcW w:w="2405" w:type="dxa"/>
          </w:tcPr>
          <w:p w14:paraId="1F53A098" w14:textId="391644FA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6644AF4C" w14:textId="7216A369" w:rsidR="00303C48" w:rsidRDefault="00303C48" w:rsidP="00303C48">
            <w:proofErr w:type="spellStart"/>
            <w:r>
              <w:rPr>
                <w:i/>
                <w:iCs/>
              </w:rPr>
              <w:t>SetParameters</w:t>
            </w:r>
            <w:proofErr w:type="spellEnd"/>
          </w:p>
        </w:tc>
      </w:tr>
      <w:tr w:rsidR="00303C48" w:rsidRPr="00354002" w14:paraId="369B927E" w14:textId="77777777" w:rsidTr="004D77E0">
        <w:tc>
          <w:tcPr>
            <w:tcW w:w="2405" w:type="dxa"/>
          </w:tcPr>
          <w:p w14:paraId="22592C91" w14:textId="1D284AC2" w:rsidR="00303C48" w:rsidRDefault="00303C48" w:rsidP="00303C48">
            <w:r>
              <w:t>Short description</w:t>
            </w:r>
          </w:p>
        </w:tc>
        <w:tc>
          <w:tcPr>
            <w:tcW w:w="7223" w:type="dxa"/>
          </w:tcPr>
          <w:p w14:paraId="520F78D6" w14:textId="06C8E2D7" w:rsidR="00303C48" w:rsidRPr="00354002" w:rsidRDefault="00303C48" w:rsidP="00303C48">
            <w:pPr>
              <w:rPr>
                <w:lang w:val="de-DE"/>
              </w:rPr>
            </w:pPr>
            <w:r w:rsidRPr="008D0925">
              <w:t>Allows individual parameters to be adjusted during runtime</w:t>
            </w:r>
          </w:p>
        </w:tc>
      </w:tr>
      <w:tr w:rsidR="00303C48" w14:paraId="66248DDC" w14:textId="77777777" w:rsidTr="004D77E0">
        <w:tc>
          <w:tcPr>
            <w:tcW w:w="2405" w:type="dxa"/>
          </w:tcPr>
          <w:p w14:paraId="094FC312" w14:textId="679083CA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53FB2E1A" w14:textId="1FA9CD52" w:rsidR="00303C48" w:rsidRDefault="00303C48" w:rsidP="00303C48">
            <w:r w:rsidRPr="006C177D">
              <w:t xml:space="preserve">Robot must be in </w:t>
            </w:r>
            <w:proofErr w:type="spellStart"/>
            <w:r w:rsidRPr="006C177D">
              <w:rPr>
                <w:i/>
                <w:iCs/>
              </w:rPr>
              <w:t>WaitingForInputs</w:t>
            </w:r>
            <w:proofErr w:type="spellEnd"/>
            <w:r w:rsidRPr="006C177D">
              <w:t xml:space="preserve"> or </w:t>
            </w:r>
            <w:proofErr w:type="spellStart"/>
            <w:r w:rsidRPr="006C177D">
              <w:rPr>
                <w:i/>
                <w:iCs/>
              </w:rPr>
              <w:t>DisplayLapTime</w:t>
            </w:r>
            <w:proofErr w:type="spellEnd"/>
          </w:p>
        </w:tc>
      </w:tr>
      <w:tr w:rsidR="00303C48" w14:paraId="21765089" w14:textId="77777777" w:rsidTr="004D77E0">
        <w:tc>
          <w:tcPr>
            <w:tcW w:w="2405" w:type="dxa"/>
          </w:tcPr>
          <w:p w14:paraId="236318C6" w14:textId="552FF731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2BBA3454" w14:textId="07D8E954" w:rsidR="00303C48" w:rsidRDefault="00303C48" w:rsidP="00303C48">
            <w:r w:rsidRPr="00D26E95">
              <w:t xml:space="preserve">Robot is in </w:t>
            </w:r>
            <w:proofErr w:type="spellStart"/>
            <w:r w:rsidRPr="00D26E95">
              <w:rPr>
                <w:i/>
                <w:iCs/>
              </w:rPr>
              <w:t>WaitingForInput</w:t>
            </w:r>
            <w:proofErr w:type="spellEnd"/>
          </w:p>
        </w:tc>
      </w:tr>
      <w:tr w:rsidR="00303C48" w14:paraId="1230FF0A" w14:textId="77777777" w:rsidTr="004D77E0">
        <w:tc>
          <w:tcPr>
            <w:tcW w:w="2405" w:type="dxa"/>
          </w:tcPr>
          <w:p w14:paraId="52FC5F53" w14:textId="5935F050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36E1DEE6" w14:textId="143FD287" w:rsidR="00303C48" w:rsidRDefault="00303C48" w:rsidP="00303C48">
            <w:r w:rsidRPr="00EF0CAA">
              <w:t xml:space="preserve">Jump to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output the corresponding error code</w:t>
            </w:r>
          </w:p>
        </w:tc>
      </w:tr>
      <w:tr w:rsidR="00303C48" w14:paraId="670FED54" w14:textId="77777777" w:rsidTr="004D77E0">
        <w:tc>
          <w:tcPr>
            <w:tcW w:w="2405" w:type="dxa"/>
          </w:tcPr>
          <w:p w14:paraId="7CB4E22B" w14:textId="0CD029A3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42558D06" w14:textId="4F7AE493" w:rsidR="00303C48" w:rsidRDefault="00303C48" w:rsidP="00303C48">
            <w:r w:rsidRPr="008D0925">
              <w:rPr>
                <w:i/>
                <w:iCs/>
              </w:rPr>
              <w:t xml:space="preserve">OLED-Display, </w:t>
            </w:r>
            <w:proofErr w:type="spellStart"/>
            <w:r>
              <w:rPr>
                <w:i/>
                <w:iCs/>
              </w:rPr>
              <w:t>ParamButton</w:t>
            </w:r>
            <w:proofErr w:type="spellEnd"/>
          </w:p>
        </w:tc>
      </w:tr>
      <w:tr w:rsidR="00303C48" w14:paraId="4CA72111" w14:textId="77777777" w:rsidTr="004D77E0">
        <w:tc>
          <w:tcPr>
            <w:tcW w:w="2405" w:type="dxa"/>
          </w:tcPr>
          <w:p w14:paraId="69109AA9" w14:textId="63E746F3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3D0A3BDB" w14:textId="384418B0" w:rsidR="00303C48" w:rsidRDefault="00303C48" w:rsidP="00303C48">
            <w:r w:rsidRPr="00D26E95">
              <w:t xml:space="preserve">The </w:t>
            </w:r>
            <w:proofErr w:type="spellStart"/>
            <w:r w:rsidRPr="00D26E95">
              <w:t>ParamButton</w:t>
            </w:r>
            <w:proofErr w:type="spellEnd"/>
            <w:r w:rsidRPr="00D26E95">
              <w:t xml:space="preserve"> button has been pressed</w:t>
            </w:r>
          </w:p>
        </w:tc>
      </w:tr>
      <w:tr w:rsidR="00303C48" w14:paraId="11AA51A4" w14:textId="77777777" w:rsidTr="004D77E0">
        <w:tc>
          <w:tcPr>
            <w:tcW w:w="2405" w:type="dxa"/>
          </w:tcPr>
          <w:p w14:paraId="42AC6137" w14:textId="41030C9D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6A1A653A" w14:textId="43805C44" w:rsidR="00303C48" w:rsidRDefault="00303C48" w:rsidP="00303C48">
            <w:r w:rsidRPr="00D26E95">
              <w:t>Shows the variables to be set on the display and allows them to be adjusted</w:t>
            </w:r>
          </w:p>
        </w:tc>
      </w:tr>
      <w:tr w:rsidR="00303C48" w14:paraId="36CC49F4" w14:textId="77777777" w:rsidTr="004D77E0">
        <w:tc>
          <w:tcPr>
            <w:tcW w:w="2405" w:type="dxa"/>
          </w:tcPr>
          <w:p w14:paraId="4E0AC5D0" w14:textId="458E05B8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0E53901C" w14:textId="2BA961E2" w:rsidR="00303C48" w:rsidRDefault="00303C48" w:rsidP="00303C48">
            <w:r>
              <w:t>none</w:t>
            </w:r>
          </w:p>
        </w:tc>
      </w:tr>
    </w:tbl>
    <w:p w14:paraId="6A6EAAB3" w14:textId="6FAEDECA" w:rsidR="00303C48" w:rsidRDefault="00303C48" w:rsidP="00770B39">
      <w:pPr>
        <w:tabs>
          <w:tab w:val="clear" w:pos="8930"/>
        </w:tabs>
        <w:spacing w:after="160" w:line="259" w:lineRule="auto"/>
        <w:jc w:val="left"/>
      </w:pPr>
    </w:p>
    <w:p w14:paraId="212A5295" w14:textId="43627571" w:rsidR="00303C48" w:rsidRPr="00E96612" w:rsidRDefault="00303C48" w:rsidP="00770B39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p w14:paraId="2032DED1" w14:textId="77777777" w:rsidR="00E96612" w:rsidRDefault="00E96612" w:rsidP="00E96612">
      <w:pPr>
        <w:pStyle w:val="berschrift1"/>
      </w:pPr>
      <w:bookmarkStart w:id="39" w:name="_Toc162469292"/>
      <w:r>
        <w:lastRenderedPageBreak/>
        <w:t>Requirements</w:t>
      </w:r>
      <w:bookmarkEnd w:id="39"/>
      <w:r>
        <w:t xml:space="preserve"> </w:t>
      </w:r>
    </w:p>
    <w:p w14:paraId="5A9AC5A0" w14:textId="77777777" w:rsidR="00E96612" w:rsidRDefault="00E96612" w:rsidP="00E96612">
      <w:pPr>
        <w:pStyle w:val="berschrift2"/>
      </w:pPr>
      <w:r>
        <w:t xml:space="preserve"> </w:t>
      </w:r>
      <w:bookmarkStart w:id="40" w:name="_Toc162469293"/>
      <w:r>
        <w:t>Functional Requirements</w:t>
      </w:r>
      <w:bookmarkEnd w:id="40"/>
      <w:r>
        <w:t xml:space="preserve"> </w:t>
      </w:r>
    </w:p>
    <w:p w14:paraId="5845F439" w14:textId="54E3E27A" w:rsidR="00313579" w:rsidRDefault="00313579" w:rsidP="00313579">
      <w:r>
        <w:t xml:space="preserve">The Robot shall start driving 3s after the operator presses the </w:t>
      </w:r>
      <w:proofErr w:type="spellStart"/>
      <w:r w:rsidRPr="00C078A6">
        <w:t>StartButton</w:t>
      </w:r>
      <w:proofErr w:type="spellEnd"/>
      <w:r>
        <w:t>.</w:t>
      </w:r>
    </w:p>
    <w:p w14:paraId="0EB708B3" w14:textId="77777777" w:rsidR="00313579" w:rsidRDefault="00313579" w:rsidP="00313579">
      <w:r>
        <w:t>If the Robot detects the start line the Robot shall do ALL of the following steps</w:t>
      </w:r>
    </w:p>
    <w:p w14:paraId="1ED57446" w14:textId="6F4ECA1A" w:rsidR="00313579" w:rsidRDefault="00313579" w:rsidP="00313579">
      <w:pPr>
        <w:numPr>
          <w:ilvl w:val="0"/>
          <w:numId w:val="27"/>
        </w:numPr>
        <w:suppressAutoHyphens/>
        <w:autoSpaceDN w:val="0"/>
        <w:textAlignment w:val="baseline"/>
      </w:pPr>
      <w:r>
        <w:t xml:space="preserve">emit a short beep via </w:t>
      </w:r>
      <w:r w:rsidR="009800FC">
        <w:t>Buzzer</w:t>
      </w:r>
    </w:p>
    <w:p w14:paraId="7DDA7293" w14:textId="77777777" w:rsidR="00313579" w:rsidRDefault="00313579" w:rsidP="00313579">
      <w:pPr>
        <w:numPr>
          <w:ilvl w:val="0"/>
          <w:numId w:val="27"/>
        </w:numPr>
        <w:suppressAutoHyphens/>
        <w:autoSpaceDN w:val="0"/>
        <w:textAlignment w:val="baseline"/>
      </w:pPr>
      <w:r>
        <w:t>start the time measurement for the lap</w:t>
      </w:r>
    </w:p>
    <w:p w14:paraId="406A66BE" w14:textId="77777777" w:rsidR="00313579" w:rsidRDefault="00313579" w:rsidP="00313579">
      <w:r>
        <w:t>If the Robot detects the end line the Robot shall do ALL of the following steps</w:t>
      </w:r>
    </w:p>
    <w:p w14:paraId="4CF44BE2" w14:textId="77777777" w:rsidR="00313579" w:rsidRDefault="00313579" w:rsidP="00313579">
      <w:pPr>
        <w:numPr>
          <w:ilvl w:val="0"/>
          <w:numId w:val="27"/>
        </w:numPr>
        <w:suppressAutoHyphens/>
        <w:autoSpaceDN w:val="0"/>
        <w:textAlignment w:val="baseline"/>
      </w:pPr>
      <w:r>
        <w:t>stop any motion</w:t>
      </w:r>
    </w:p>
    <w:p w14:paraId="530FF42B" w14:textId="43475CBC" w:rsidR="00313579" w:rsidRDefault="00313579" w:rsidP="00313579">
      <w:pPr>
        <w:numPr>
          <w:ilvl w:val="0"/>
          <w:numId w:val="27"/>
        </w:numPr>
        <w:suppressAutoHyphens/>
        <w:autoSpaceDN w:val="0"/>
        <w:textAlignment w:val="baseline"/>
      </w:pPr>
      <w:r>
        <w:t xml:space="preserve">emit a short beep via </w:t>
      </w:r>
      <w:r w:rsidR="009800FC">
        <w:t>Buzzer</w:t>
      </w:r>
    </w:p>
    <w:p w14:paraId="2616F202" w14:textId="77777777" w:rsidR="00313579" w:rsidRDefault="00313579" w:rsidP="00313579">
      <w:pPr>
        <w:numPr>
          <w:ilvl w:val="0"/>
          <w:numId w:val="27"/>
        </w:numPr>
        <w:suppressAutoHyphens/>
        <w:autoSpaceDN w:val="0"/>
        <w:textAlignment w:val="baseline"/>
      </w:pPr>
      <w:r>
        <w:t>end the time measurement for the lap</w:t>
      </w:r>
    </w:p>
    <w:p w14:paraId="594F0F24" w14:textId="3B69A3E1" w:rsidR="00313579" w:rsidRDefault="00313579" w:rsidP="00313579">
      <w:pPr>
        <w:numPr>
          <w:ilvl w:val="0"/>
          <w:numId w:val="27"/>
        </w:numPr>
        <w:suppressAutoHyphens/>
        <w:autoSpaceDN w:val="0"/>
        <w:textAlignment w:val="baseline"/>
      </w:pPr>
      <w:r>
        <w:t>display the measured time for the lap on the OLED-</w:t>
      </w:r>
      <w:r w:rsidR="00C078A6">
        <w:t>D</w:t>
      </w:r>
      <w:r>
        <w:t>isplay</w:t>
      </w:r>
    </w:p>
    <w:p w14:paraId="4904BECE" w14:textId="77777777" w:rsidR="00313579" w:rsidRDefault="00313579" w:rsidP="00313579">
      <w:r>
        <w:t>The Robot shall complete one lap in 20s or less otherwise the Robot shall detect an error</w:t>
      </w:r>
    </w:p>
    <w:p w14:paraId="5618BFCC" w14:textId="77777777" w:rsidR="00313579" w:rsidRDefault="00313579" w:rsidP="00313579">
      <w:r>
        <w:t>If the Robot leaves the track, the robot shall Redetect the track in 5s or less otherwise the Robot shall detect an error</w:t>
      </w:r>
    </w:p>
    <w:p w14:paraId="0E82E295" w14:textId="63ECD75D" w:rsidR="00313579" w:rsidRDefault="00313579" w:rsidP="00313579">
      <w:r>
        <w:t xml:space="preserve">The Robot shall run during daytime- or </w:t>
      </w:r>
      <w:r w:rsidR="00770B39">
        <w:t>office light</w:t>
      </w:r>
      <w:r>
        <w:t xml:space="preserve"> conditions</w:t>
      </w:r>
    </w:p>
    <w:p w14:paraId="4E3B3011" w14:textId="77777777" w:rsidR="00313579" w:rsidRDefault="00313579" w:rsidP="00313579">
      <w:r>
        <w:t>If the Robot detects an error the Robot shall do the following steps in order</w:t>
      </w:r>
    </w:p>
    <w:p w14:paraId="4FAFD005" w14:textId="77777777" w:rsidR="00313579" w:rsidRDefault="00313579" w:rsidP="00313579">
      <w:pPr>
        <w:numPr>
          <w:ilvl w:val="0"/>
          <w:numId w:val="28"/>
        </w:numPr>
        <w:suppressAutoHyphens/>
        <w:autoSpaceDN w:val="0"/>
        <w:textAlignment w:val="baseline"/>
      </w:pPr>
      <w:r>
        <w:t>stop any motion</w:t>
      </w:r>
    </w:p>
    <w:p w14:paraId="26CC3379" w14:textId="36C7AF44" w:rsidR="00313579" w:rsidRDefault="00313579" w:rsidP="00313579">
      <w:pPr>
        <w:numPr>
          <w:ilvl w:val="0"/>
          <w:numId w:val="28"/>
        </w:numPr>
        <w:suppressAutoHyphens/>
        <w:autoSpaceDN w:val="0"/>
        <w:textAlignment w:val="baseline"/>
      </w:pPr>
      <w:r>
        <w:t xml:space="preserve">emit an alarm signal via </w:t>
      </w:r>
      <w:r w:rsidR="009800FC">
        <w:t>Buzzer</w:t>
      </w:r>
    </w:p>
    <w:p w14:paraId="02DF72C4" w14:textId="61AA1B58" w:rsidR="00313579" w:rsidRDefault="00313579" w:rsidP="00313579">
      <w:pPr>
        <w:numPr>
          <w:ilvl w:val="0"/>
          <w:numId w:val="28"/>
        </w:numPr>
        <w:suppressAutoHyphens/>
        <w:autoSpaceDN w:val="0"/>
        <w:textAlignment w:val="baseline"/>
      </w:pPr>
      <w:r>
        <w:t>display the error</w:t>
      </w:r>
      <w:r w:rsidR="00C078A6">
        <w:t xml:space="preserve"> </w:t>
      </w:r>
      <w:r>
        <w:t>reason on the OLED</w:t>
      </w:r>
    </w:p>
    <w:p w14:paraId="51427975" w14:textId="77777777" w:rsidR="00313579" w:rsidRDefault="00313579" w:rsidP="00313579">
      <w:r>
        <w:t xml:space="preserve">After Power-On the Robot shall display the team-number on the OLED-display for at least </w:t>
      </w:r>
      <w:proofErr w:type="gramStart"/>
      <w:r>
        <w:t>2s</w:t>
      </w:r>
      <w:proofErr w:type="gramEnd"/>
    </w:p>
    <w:p w14:paraId="7BA39304" w14:textId="77777777" w:rsidR="00821B50" w:rsidRDefault="00821B50" w:rsidP="00313579"/>
    <w:p w14:paraId="0D55B3A9" w14:textId="77777777" w:rsidR="00E96612" w:rsidRPr="00E96612" w:rsidRDefault="00E96612" w:rsidP="00E96612">
      <w:pPr>
        <w:pStyle w:val="berschrift2"/>
      </w:pPr>
      <w:r>
        <w:t xml:space="preserve"> </w:t>
      </w:r>
      <w:bookmarkStart w:id="41" w:name="_Toc162469294"/>
      <w:r>
        <w:t>Non-Functional Requirements</w:t>
      </w:r>
      <w:bookmarkEnd w:id="41"/>
      <w:r>
        <w:t xml:space="preserve"> </w:t>
      </w:r>
    </w:p>
    <w:p w14:paraId="2BE8EF04" w14:textId="77777777" w:rsidR="00313579" w:rsidRDefault="00313579" w:rsidP="00313579">
      <w:r>
        <w:t>The software shall be hardware independent</w:t>
      </w:r>
    </w:p>
    <w:p w14:paraId="22263223" w14:textId="77777777" w:rsidR="00313579" w:rsidRDefault="00313579" w:rsidP="00313579">
      <w:r>
        <w:t>The programmer shall write the software in the programming language C</w:t>
      </w:r>
    </w:p>
    <w:p w14:paraId="2E5E3FB5" w14:textId="77777777" w:rsidR="00313579" w:rsidRDefault="00313579" w:rsidP="00313579">
      <w:r>
        <w:t>During the competition the only changes to the software shall be the selection of a predefined list of parameters</w:t>
      </w:r>
    </w:p>
    <w:p w14:paraId="70BED82B" w14:textId="77777777" w:rsidR="00313579" w:rsidRDefault="00313579" w:rsidP="00313579"/>
    <w:p w14:paraId="6477EC85" w14:textId="77777777" w:rsidR="00313579" w:rsidRDefault="00313579" w:rsidP="00313579">
      <w:r>
        <w:t>The software shall at most use 80% of the available flash memory</w:t>
      </w:r>
    </w:p>
    <w:p w14:paraId="6284B388" w14:textId="77777777" w:rsidR="00E96612" w:rsidRPr="00E96612" w:rsidRDefault="00E96612" w:rsidP="00E96612"/>
    <w:p w14:paraId="17E864DE" w14:textId="77777777" w:rsidR="00E96612" w:rsidRDefault="00E96612" w:rsidP="00E96612">
      <w:pPr>
        <w:pStyle w:val="berschrift1"/>
      </w:pPr>
      <w:bookmarkStart w:id="42" w:name="_Toc162469295"/>
      <w:r>
        <w:t>Interface</w:t>
      </w:r>
      <w:bookmarkEnd w:id="42"/>
      <w:r>
        <w:t xml:space="preserve"> </w:t>
      </w:r>
    </w:p>
    <w:p w14:paraId="497257D0" w14:textId="77777777" w:rsidR="00E96612" w:rsidRDefault="00E96612" w:rsidP="00E96612">
      <w:pPr>
        <w:pStyle w:val="berschrift2"/>
      </w:pPr>
      <w:r>
        <w:t xml:space="preserve"> </w:t>
      </w:r>
      <w:bookmarkStart w:id="43" w:name="_Toc162469296"/>
      <w:r>
        <w:t>External Interfaces</w:t>
      </w:r>
      <w:bookmarkEnd w:id="43"/>
      <w:r>
        <w:t xml:space="preserve"> </w:t>
      </w:r>
    </w:p>
    <w:p w14:paraId="429FA51F" w14:textId="77777777" w:rsidR="00E96612" w:rsidRPr="00E96612" w:rsidRDefault="00E96612" w:rsidP="00E96612"/>
    <w:p w14:paraId="018E78F2" w14:textId="77777777" w:rsidR="00E96612" w:rsidRDefault="00E96612" w:rsidP="00E96612">
      <w:pPr>
        <w:pStyle w:val="berschrift1"/>
      </w:pPr>
      <w:bookmarkStart w:id="44" w:name="_Toc162469297"/>
      <w:r>
        <w:lastRenderedPageBreak/>
        <w:t>Document Management</w:t>
      </w:r>
      <w:bookmarkEnd w:id="44"/>
      <w:r>
        <w:t xml:space="preserve"> </w:t>
      </w:r>
    </w:p>
    <w:p w14:paraId="51C297DB" w14:textId="77777777" w:rsidR="00E96612" w:rsidRDefault="00E96612" w:rsidP="00E96612">
      <w:pPr>
        <w:pStyle w:val="berschrift2"/>
      </w:pPr>
      <w:r>
        <w:t xml:space="preserve"> </w:t>
      </w:r>
      <w:bookmarkStart w:id="45" w:name="_Toc162469298"/>
      <w:r>
        <w:t>Document Creation</w:t>
      </w:r>
      <w:bookmarkEnd w:id="45"/>
      <w:r>
        <w:t xml:space="preserve"> </w:t>
      </w:r>
    </w:p>
    <w:p w14:paraId="31489263" w14:textId="77777777" w:rsidR="00E96612" w:rsidRPr="00E96612" w:rsidRDefault="00E96612" w:rsidP="00E96612"/>
    <w:p w14:paraId="4824BF80" w14:textId="77777777" w:rsidR="00E96612" w:rsidRDefault="00E96612" w:rsidP="00E96612">
      <w:pPr>
        <w:pStyle w:val="berschrift1"/>
      </w:pPr>
      <w:bookmarkStart w:id="46" w:name="_Toc162469299"/>
      <w:r>
        <w:t>Appendix</w:t>
      </w:r>
      <w:bookmarkEnd w:id="46"/>
      <w:r>
        <w:t xml:space="preserve"> </w:t>
      </w:r>
    </w:p>
    <w:p w14:paraId="2D428614" w14:textId="7C30FFEF" w:rsidR="00691604" w:rsidRDefault="00691604" w:rsidP="00691604"/>
    <w:p w14:paraId="519B769B" w14:textId="77777777" w:rsidR="00691604" w:rsidRPr="00691604" w:rsidRDefault="00691604" w:rsidP="00691604"/>
    <w:sectPr w:rsidR="00691604" w:rsidRPr="00691604" w:rsidSect="00F53463">
      <w:headerReference w:type="default" r:id="rId13"/>
      <w:footerReference w:type="default" r:id="rId14"/>
      <w:pgSz w:w="11906" w:h="16838" w:code="9"/>
      <w:pgMar w:top="2835" w:right="1134" w:bottom="1134" w:left="1134" w:header="709" w:footer="3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6A759" w14:textId="77777777" w:rsidR="00F53463" w:rsidRDefault="00F53463" w:rsidP="00093C94">
      <w:pPr>
        <w:spacing w:after="0" w:line="240" w:lineRule="auto"/>
      </w:pPr>
      <w:r>
        <w:separator/>
      </w:r>
    </w:p>
  </w:endnote>
  <w:endnote w:type="continuationSeparator" w:id="0">
    <w:p w14:paraId="0F13DA7D" w14:textId="77777777" w:rsidR="00F53463" w:rsidRDefault="00F53463" w:rsidP="0009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17EA2" w14:textId="77777777" w:rsidR="00335283" w:rsidRDefault="003F13E9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6B909605" wp14:editId="24D828F7">
              <wp:simplePos x="0" y="0"/>
              <wp:positionH relativeFrom="rightMargin">
                <wp:posOffset>-719728</wp:posOffset>
              </wp:positionH>
              <wp:positionV relativeFrom="paragraph">
                <wp:posOffset>68126</wp:posOffset>
              </wp:positionV>
              <wp:extent cx="615043" cy="1404620"/>
              <wp:effectExtent l="0" t="0" r="13970" b="0"/>
              <wp:wrapNone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043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208EF" w14:textId="77777777" w:rsidR="003F13E9" w:rsidRDefault="003F13E9" w:rsidP="003F13E9">
                          <w:pPr>
                            <w:pStyle w:val="Fuzeile"/>
                          </w:pPr>
                          <w:proofErr w:type="spellStart"/>
                          <w:r w:rsidRPr="00737E0A">
                            <w:t>Seite</w:t>
                          </w:r>
                          <w:proofErr w:type="spellEnd"/>
                          <w:r>
                            <w:t>:</w:t>
                          </w:r>
                        </w:p>
                        <w:p w14:paraId="2CBD8ED8" w14:textId="77777777" w:rsidR="003F13E9" w:rsidRDefault="003F13E9" w:rsidP="003F13E9">
                          <w:pPr>
                            <w:pStyle w:val="Fuzeile"/>
                          </w:pPr>
                          <w:r w:rsidRPr="00737E0A">
                            <w:fldChar w:fldCharType="begin"/>
                          </w:r>
                          <w:r w:rsidRPr="00737E0A">
                            <w:instrText xml:space="preserve"> </w:instrText>
                          </w:r>
                          <w:r>
                            <w:instrText>PAGE</w:instrText>
                          </w:r>
                          <w:r w:rsidRPr="00737E0A">
                            <w:instrText xml:space="preserve"> </w:instrText>
                          </w:r>
                          <w:r w:rsidRPr="00737E0A">
                            <w:fldChar w:fldCharType="separate"/>
                          </w:r>
                          <w:r w:rsidR="006B492F">
                            <w:rPr>
                              <w:noProof/>
                            </w:rPr>
                            <w:t>2</w:t>
                          </w:r>
                          <w:r w:rsidRPr="00737E0A">
                            <w:fldChar w:fldCharType="end"/>
                          </w:r>
                          <w:r w:rsidRPr="00737E0A">
                            <w:t xml:space="preserve"> von </w:t>
                          </w:r>
                          <w:r w:rsidR="00147483">
                            <w:rPr>
                              <w:noProof/>
                            </w:rPr>
                            <w:fldChar w:fldCharType="begin"/>
                          </w:r>
                          <w:r w:rsidR="00147483">
                            <w:rPr>
                              <w:noProof/>
                            </w:rPr>
                            <w:instrText xml:space="preserve"> NUMPAGES  </w:instrText>
                          </w:r>
                          <w:r w:rsidR="00147483">
                            <w:rPr>
                              <w:noProof/>
                            </w:rPr>
                            <w:fldChar w:fldCharType="separate"/>
                          </w:r>
                          <w:r w:rsidR="00B52428">
                            <w:rPr>
                              <w:noProof/>
                            </w:rPr>
                            <w:t>2</w:t>
                          </w:r>
                          <w:r w:rsidR="0014748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B909605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56.65pt;margin-top:5.35pt;width:48.4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" filled="f" stroked="f">
              <v:textbox style="mso-fit-shape-to-text:t" inset="0,0,0,0">
                <w:txbxContent>
                  <w:p w14:paraId="582208EF" w14:textId="77777777" w:rsidR="003F13E9" w:rsidRDefault="003F13E9" w:rsidP="003F13E9">
                    <w:pPr>
                      <w:pStyle w:val="Fuzeile"/>
                    </w:pPr>
                    <w:proofErr w:type="spellStart"/>
                    <w:r w:rsidRPr="00737E0A">
                      <w:t>Seite</w:t>
                    </w:r>
                    <w:proofErr w:type="spellEnd"/>
                    <w:r>
                      <w:t>:</w:t>
                    </w:r>
                  </w:p>
                  <w:p w14:paraId="2CBD8ED8" w14:textId="77777777" w:rsidR="003F13E9" w:rsidRDefault="003F13E9" w:rsidP="003F13E9">
                    <w:pPr>
                      <w:pStyle w:val="Fuzeile"/>
                    </w:pPr>
                    <w:r w:rsidRPr="00737E0A">
                      <w:fldChar w:fldCharType="begin"/>
                    </w:r>
                    <w:r w:rsidRPr="00737E0A">
                      <w:instrText xml:space="preserve"> </w:instrText>
                    </w:r>
                    <w:r>
                      <w:instrText>PAGE</w:instrText>
                    </w:r>
                    <w:r w:rsidRPr="00737E0A">
                      <w:instrText xml:space="preserve"> </w:instrText>
                    </w:r>
                    <w:r w:rsidRPr="00737E0A">
                      <w:fldChar w:fldCharType="separate"/>
                    </w:r>
                    <w:r w:rsidR="006B492F">
                      <w:rPr>
                        <w:noProof/>
                      </w:rPr>
                      <w:t>2</w:t>
                    </w:r>
                    <w:r w:rsidRPr="00737E0A">
                      <w:fldChar w:fldCharType="end"/>
                    </w:r>
                    <w:r w:rsidRPr="00737E0A">
                      <w:t xml:space="preserve"> von </w:t>
                    </w:r>
                    <w:r w:rsidR="00147483">
                      <w:rPr>
                        <w:noProof/>
                      </w:rPr>
                      <w:fldChar w:fldCharType="begin"/>
                    </w:r>
                    <w:r w:rsidR="00147483">
                      <w:rPr>
                        <w:noProof/>
                      </w:rPr>
                      <w:instrText xml:space="preserve"> NUMPAGES  </w:instrText>
                    </w:r>
                    <w:r w:rsidR="00147483">
                      <w:rPr>
                        <w:noProof/>
                      </w:rPr>
                      <w:fldChar w:fldCharType="separate"/>
                    </w:r>
                    <w:r w:rsidR="00B52428">
                      <w:rPr>
                        <w:noProof/>
                      </w:rPr>
                      <w:t>2</w:t>
                    </w:r>
                    <w:r w:rsidR="0014748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35283">
      <w:rPr>
        <w:sz w:val="10"/>
      </w:rPr>
      <w:t>F002DVC1</w:t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90"/>
      <w:gridCol w:w="1134"/>
      <w:gridCol w:w="1417"/>
      <w:gridCol w:w="1559"/>
    </w:tblGrid>
    <w:tr w:rsidR="00B91F65" w14:paraId="6D39B965" w14:textId="77777777" w:rsidTr="00D477C2">
      <w:tc>
        <w:tcPr>
          <w:tcW w:w="4390" w:type="dxa"/>
        </w:tcPr>
        <w:p w14:paraId="2573EAF7" w14:textId="77777777" w:rsidR="00B91F65" w:rsidRDefault="00B91F65" w:rsidP="00D477C2">
          <w:pPr>
            <w:pStyle w:val="Fuzeile"/>
          </w:pPr>
          <w:proofErr w:type="gramStart"/>
          <w:r>
            <w:t>Dok.-</w:t>
          </w:r>
          <w:proofErr w:type="gramEnd"/>
          <w:r>
            <w:t>Nummer:</w:t>
          </w:r>
        </w:p>
        <w:p w14:paraId="6B09BE99" w14:textId="77777777" w:rsidR="00B91F65" w:rsidRPr="003C2A42" w:rsidRDefault="00B91F65" w:rsidP="00796BA2">
          <w:pPr>
            <w:pStyle w:val="Fuzeile"/>
          </w:pPr>
          <w:r>
            <w:rPr>
              <w:noProof/>
            </w:rPr>
            <w:fldChar w:fldCharType="begin"/>
          </w:r>
          <w:r>
            <w:instrText xml:space="preserve"> REF NT_DokumentenNummer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91604">
            <w:rPr>
              <w:noProof/>
            </w:rPr>
            <w:t>Dokument2</w:t>
          </w:r>
          <w:r>
            <w:rPr>
              <w:noProof/>
            </w:rPr>
            <w:fldChar w:fldCharType="end"/>
          </w:r>
        </w:p>
      </w:tc>
      <w:tc>
        <w:tcPr>
          <w:tcW w:w="1134" w:type="dxa"/>
        </w:tcPr>
        <w:p w14:paraId="6FE1EE9D" w14:textId="77777777" w:rsidR="00B91F65" w:rsidRDefault="00B91F65" w:rsidP="00D477C2">
          <w:pPr>
            <w:pStyle w:val="Fuzeile"/>
          </w:pPr>
          <w:r>
            <w:t>DV:</w:t>
          </w:r>
        </w:p>
        <w:p w14:paraId="498BE0C4" w14:textId="77777777" w:rsidR="00B91F65" w:rsidRDefault="00B91F65" w:rsidP="00D477C2">
          <w:pPr>
            <w:pStyle w:val="Fuzeile"/>
          </w:pPr>
          <w:r>
            <w:fldChar w:fldCharType="begin"/>
          </w:r>
          <w:r>
            <w:instrText xml:space="preserve"> REF NT_DokumentenVersion \h </w:instrText>
          </w:r>
          <w:r>
            <w:fldChar w:fldCharType="separate"/>
          </w:r>
          <w:r w:rsidR="00691604" w:rsidRPr="00DE286A">
            <w:t>A1</w:t>
          </w:r>
          <w:r>
            <w:fldChar w:fldCharType="end"/>
          </w:r>
        </w:p>
      </w:tc>
      <w:tc>
        <w:tcPr>
          <w:tcW w:w="1417" w:type="dxa"/>
        </w:tcPr>
        <w:p w14:paraId="163A900E" w14:textId="77777777" w:rsidR="00B91F65" w:rsidRDefault="00B91F65" w:rsidP="00D477C2">
          <w:pPr>
            <w:pStyle w:val="Fuzeile"/>
          </w:pPr>
          <w:proofErr w:type="spellStart"/>
          <w:r>
            <w:t>Freigabe</w:t>
          </w:r>
          <w:proofErr w:type="spellEnd"/>
          <w:r>
            <w:t xml:space="preserve">: </w:t>
          </w:r>
        </w:p>
        <w:p w14:paraId="5FB51C2F" w14:textId="77777777" w:rsidR="00B91F65" w:rsidRDefault="00B91F65" w:rsidP="00D477C2">
          <w:pPr>
            <w:pStyle w:val="Fuzeile"/>
          </w:pPr>
          <w:proofErr w:type="spellStart"/>
          <w:r w:rsidRPr="003C2A42">
            <w:t>siehe</w:t>
          </w:r>
          <w:proofErr w:type="spellEnd"/>
          <w:r>
            <w:t xml:space="preserve"> </w:t>
          </w:r>
          <w:proofErr w:type="spellStart"/>
          <w:r>
            <w:t>Seite</w:t>
          </w:r>
          <w:proofErr w:type="spellEnd"/>
          <w:r>
            <w:t xml:space="preserve"> 2</w:t>
          </w:r>
        </w:p>
      </w:tc>
      <w:tc>
        <w:tcPr>
          <w:tcW w:w="1559" w:type="dxa"/>
        </w:tcPr>
        <w:p w14:paraId="420732A2" w14:textId="77777777" w:rsidR="00B91F65" w:rsidRDefault="00B91F65" w:rsidP="00D477C2">
          <w:pPr>
            <w:pStyle w:val="Fuzeile"/>
          </w:pPr>
          <w:r w:rsidRPr="00737E0A">
            <w:t>Stand:</w:t>
          </w:r>
        </w:p>
        <w:p w14:paraId="292E387C" w14:textId="73D67FBE" w:rsidR="00B91F65" w:rsidRDefault="00B91F65" w:rsidP="00D477C2">
          <w:pPr>
            <w:pStyle w:val="Fuzeile"/>
          </w:pPr>
          <w:r>
            <w:fldChar w:fldCharType="begin"/>
          </w:r>
          <w:r>
            <w:instrText xml:space="preserve"> SAVEDATE  \@ "yyyy-MM-dd HH:mm"  \* MERGEFORMAT </w:instrText>
          </w:r>
          <w:r>
            <w:fldChar w:fldCharType="separate"/>
          </w:r>
          <w:r w:rsidR="00821B50">
            <w:rPr>
              <w:noProof/>
            </w:rPr>
            <w:t>2024-03-26 22:13</w:t>
          </w:r>
          <w:r>
            <w:fldChar w:fldCharType="end"/>
          </w:r>
        </w:p>
      </w:tc>
    </w:tr>
  </w:tbl>
  <w:p w14:paraId="5A8A5B6A" w14:textId="77777777" w:rsidR="00335283" w:rsidRDefault="0033528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34DE3" w14:textId="77777777" w:rsidR="006B492F" w:rsidRDefault="006B492F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2FF4EF20" wp14:editId="6286601C">
              <wp:simplePos x="0" y="0"/>
              <wp:positionH relativeFrom="rightMargin">
                <wp:posOffset>-319405</wp:posOffset>
              </wp:positionH>
              <wp:positionV relativeFrom="paragraph">
                <wp:posOffset>67945</wp:posOffset>
              </wp:positionV>
              <wp:extent cx="615043" cy="1404620"/>
              <wp:effectExtent l="0" t="0" r="1397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043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4B13F1" w14:textId="77777777" w:rsidR="006B492F" w:rsidRDefault="00E266EC" w:rsidP="003F13E9">
                          <w:pPr>
                            <w:pStyle w:val="Fuzeile"/>
                          </w:pPr>
                          <w:r>
                            <w:t>page</w:t>
                          </w:r>
                          <w:r w:rsidR="006B492F">
                            <w:t>:</w:t>
                          </w:r>
                        </w:p>
                        <w:p w14:paraId="3D48EA61" w14:textId="77777777" w:rsidR="006B492F" w:rsidRDefault="006B492F" w:rsidP="003F13E9">
                          <w:pPr>
                            <w:pStyle w:val="Fuzeile"/>
                          </w:pPr>
                          <w:r w:rsidRPr="00737E0A">
                            <w:fldChar w:fldCharType="begin"/>
                          </w:r>
                          <w:r w:rsidRPr="00737E0A">
                            <w:instrText xml:space="preserve"> </w:instrText>
                          </w:r>
                          <w:r>
                            <w:instrText>PAGE</w:instrText>
                          </w:r>
                          <w:r w:rsidRPr="00737E0A">
                            <w:instrText xml:space="preserve"> </w:instrText>
                          </w:r>
                          <w:r w:rsidRPr="00737E0A">
                            <w:fldChar w:fldCharType="separate"/>
                          </w:r>
                          <w:r w:rsidR="00E266EC">
                            <w:rPr>
                              <w:noProof/>
                            </w:rPr>
                            <w:t>2</w:t>
                          </w:r>
                          <w:r w:rsidRPr="00737E0A">
                            <w:fldChar w:fldCharType="end"/>
                          </w:r>
                          <w:r w:rsidRPr="00737E0A">
                            <w:t xml:space="preserve"> </w:t>
                          </w:r>
                          <w:r w:rsidR="00E266EC">
                            <w:t>from</w:t>
                          </w:r>
                          <w:r w:rsidRPr="00737E0A">
                            <w:t xml:space="preserve">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E266EC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FF4EF2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25.15pt;margin-top:5.35pt;width:48.4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" filled="f" stroked="f">
              <v:textbox style="mso-fit-shape-to-text:t" inset="0,0,0,0">
                <w:txbxContent>
                  <w:p w14:paraId="4A4B13F1" w14:textId="77777777" w:rsidR="006B492F" w:rsidRDefault="00E266EC" w:rsidP="003F13E9">
                    <w:pPr>
                      <w:pStyle w:val="Fuzeile"/>
                    </w:pPr>
                    <w:r>
                      <w:t>page</w:t>
                    </w:r>
                    <w:r w:rsidR="006B492F">
                      <w:t>:</w:t>
                    </w:r>
                  </w:p>
                  <w:p w14:paraId="3D48EA61" w14:textId="77777777" w:rsidR="006B492F" w:rsidRDefault="006B492F" w:rsidP="003F13E9">
                    <w:pPr>
                      <w:pStyle w:val="Fuzeile"/>
                    </w:pPr>
                    <w:r w:rsidRPr="00737E0A">
                      <w:fldChar w:fldCharType="begin"/>
                    </w:r>
                    <w:r w:rsidRPr="00737E0A">
                      <w:instrText xml:space="preserve"> </w:instrText>
                    </w:r>
                    <w:r>
                      <w:instrText>PAGE</w:instrText>
                    </w:r>
                    <w:r w:rsidRPr="00737E0A">
                      <w:instrText xml:space="preserve"> </w:instrText>
                    </w:r>
                    <w:r w:rsidRPr="00737E0A">
                      <w:fldChar w:fldCharType="separate"/>
                    </w:r>
                    <w:r w:rsidR="00E266EC">
                      <w:rPr>
                        <w:noProof/>
                      </w:rPr>
                      <w:t>2</w:t>
                    </w:r>
                    <w:r w:rsidRPr="00737E0A">
                      <w:fldChar w:fldCharType="end"/>
                    </w:r>
                    <w:r w:rsidRPr="00737E0A">
                      <w:t xml:space="preserve"> </w:t>
                    </w:r>
                    <w:r w:rsidR="00E266EC">
                      <w:t>from</w:t>
                    </w:r>
                    <w:r w:rsidRPr="00737E0A">
                      <w:t xml:space="preserve">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E266EC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sz w:val="10"/>
      </w:rPr>
      <w:t>F</w:t>
    </w:r>
    <w:r w:rsidR="00E84480">
      <w:rPr>
        <w:sz w:val="10"/>
      </w:rPr>
      <w:t>200</w:t>
    </w:r>
    <w:r>
      <w:rPr>
        <w:sz w:val="10"/>
      </w:rPr>
      <w:t>DV</w:t>
    </w:r>
    <w:r w:rsidR="00E84480">
      <w:rPr>
        <w:sz w:val="10"/>
      </w:rPr>
      <w:t>A2</w:t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90"/>
      <w:gridCol w:w="1134"/>
      <w:gridCol w:w="1417"/>
      <w:gridCol w:w="1559"/>
    </w:tblGrid>
    <w:tr w:rsidR="006B492F" w14:paraId="5DF59F39" w14:textId="77777777" w:rsidTr="00D477C2">
      <w:tc>
        <w:tcPr>
          <w:tcW w:w="4390" w:type="dxa"/>
        </w:tcPr>
        <w:p w14:paraId="71FFE4CA" w14:textId="77777777" w:rsidR="006B492F" w:rsidRDefault="006B492F" w:rsidP="00D477C2">
          <w:pPr>
            <w:pStyle w:val="Fuzeile"/>
          </w:pPr>
          <w:r>
            <w:t>Do</w:t>
          </w:r>
          <w:r w:rsidR="00E266EC">
            <w:t>c.-Nu</w:t>
          </w:r>
          <w:r>
            <w:t>m</w:t>
          </w:r>
          <w:r w:rsidR="00E266EC">
            <w:t>b</w:t>
          </w:r>
          <w:r>
            <w:t>er:</w:t>
          </w:r>
        </w:p>
        <w:p w14:paraId="00F905BC" w14:textId="0D1AF28E" w:rsidR="006B492F" w:rsidRPr="003C2A42" w:rsidRDefault="006B492F" w:rsidP="00796BA2">
          <w:pPr>
            <w:pStyle w:val="Fuzeile"/>
          </w:pPr>
          <w:r>
            <w:rPr>
              <w:noProof/>
            </w:rPr>
            <w:fldChar w:fldCharType="begin"/>
          </w:r>
          <w:r>
            <w:instrText xml:space="preserve"> REF NT_DokumentenNummer \h </w:instrText>
          </w:r>
          <w:r w:rsidR="00A6505A">
            <w:rPr>
              <w:noProof/>
            </w:rPr>
            <w:instrText xml:space="preserve"> \* MERGEFORMAT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91604">
            <w:rPr>
              <w:noProof/>
            </w:rPr>
            <w:t>Dokument2</w:t>
          </w:r>
          <w:r>
            <w:rPr>
              <w:noProof/>
            </w:rPr>
            <w:fldChar w:fldCharType="end"/>
          </w:r>
        </w:p>
      </w:tc>
      <w:tc>
        <w:tcPr>
          <w:tcW w:w="1134" w:type="dxa"/>
        </w:tcPr>
        <w:p w14:paraId="6C5DA395" w14:textId="77777777" w:rsidR="006B492F" w:rsidRDefault="006B492F" w:rsidP="00D477C2">
          <w:pPr>
            <w:pStyle w:val="Fuzeile"/>
          </w:pPr>
          <w:r>
            <w:t>DV:</w:t>
          </w:r>
        </w:p>
        <w:p w14:paraId="5F59845D" w14:textId="5BD11265" w:rsidR="006B492F" w:rsidRDefault="00A6505A" w:rsidP="00D477C2">
          <w:pPr>
            <w:pStyle w:val="Fuzeile"/>
          </w:pPr>
          <w:r>
            <w:t>A</w:t>
          </w:r>
          <w:r w:rsidR="00FA5D49">
            <w:t>3</w:t>
          </w:r>
        </w:p>
      </w:tc>
      <w:tc>
        <w:tcPr>
          <w:tcW w:w="1417" w:type="dxa"/>
        </w:tcPr>
        <w:p w14:paraId="0837C51F" w14:textId="77777777" w:rsidR="006B492F" w:rsidRDefault="00E266EC" w:rsidP="00D477C2">
          <w:pPr>
            <w:pStyle w:val="Fuzeile"/>
          </w:pPr>
          <w:r>
            <w:t>Release</w:t>
          </w:r>
          <w:r w:rsidR="006B492F">
            <w:t xml:space="preserve">: </w:t>
          </w:r>
        </w:p>
        <w:p w14:paraId="5E91E7DD" w14:textId="77777777" w:rsidR="006B492F" w:rsidRDefault="00E266EC" w:rsidP="00E266EC">
          <w:pPr>
            <w:pStyle w:val="Fuzeile"/>
          </w:pPr>
          <w:r>
            <w:t>see</w:t>
          </w:r>
          <w:r w:rsidR="006B492F">
            <w:t xml:space="preserve"> </w:t>
          </w:r>
          <w:r>
            <w:t>page</w:t>
          </w:r>
          <w:r w:rsidR="006B492F">
            <w:t xml:space="preserve"> 2</w:t>
          </w:r>
        </w:p>
      </w:tc>
      <w:tc>
        <w:tcPr>
          <w:tcW w:w="1559" w:type="dxa"/>
        </w:tcPr>
        <w:p w14:paraId="1E78EC91" w14:textId="77777777" w:rsidR="006B492F" w:rsidRDefault="00E266EC" w:rsidP="00D477C2">
          <w:pPr>
            <w:pStyle w:val="Fuzeile"/>
          </w:pPr>
          <w:r>
            <w:t>stand</w:t>
          </w:r>
          <w:r w:rsidR="006B492F" w:rsidRPr="00737E0A">
            <w:t>:</w:t>
          </w:r>
        </w:p>
        <w:p w14:paraId="20184401" w14:textId="01C1FB61" w:rsidR="006B492F" w:rsidRDefault="006B492F" w:rsidP="00D477C2">
          <w:pPr>
            <w:pStyle w:val="Fuzeile"/>
          </w:pPr>
          <w:r>
            <w:fldChar w:fldCharType="begin"/>
          </w:r>
          <w:r>
            <w:instrText xml:space="preserve"> SAVEDATE  \@ "yyyy-MM-dd HH:mm"  \* MERGEFORMAT </w:instrText>
          </w:r>
          <w:r>
            <w:fldChar w:fldCharType="separate"/>
          </w:r>
          <w:r w:rsidR="00821B50">
            <w:rPr>
              <w:noProof/>
            </w:rPr>
            <w:t>2024-03-26 22:13</w:t>
          </w:r>
          <w:r>
            <w:fldChar w:fldCharType="end"/>
          </w:r>
        </w:p>
      </w:tc>
    </w:tr>
  </w:tbl>
  <w:p w14:paraId="32EA24C6" w14:textId="77777777" w:rsidR="006B492F" w:rsidRDefault="006B49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37375" w14:textId="77777777" w:rsidR="00F53463" w:rsidRDefault="00F53463" w:rsidP="00093C94">
      <w:pPr>
        <w:spacing w:after="0" w:line="240" w:lineRule="auto"/>
      </w:pPr>
      <w:r>
        <w:separator/>
      </w:r>
    </w:p>
  </w:footnote>
  <w:footnote w:type="continuationSeparator" w:id="0">
    <w:p w14:paraId="294671B2" w14:textId="77777777" w:rsidR="00F53463" w:rsidRDefault="00F53463" w:rsidP="0009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5B89D" w14:textId="77777777" w:rsidR="00335283" w:rsidRDefault="001F7E7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1552" behindDoc="0" locked="0" layoutInCell="1" allowOverlap="1" wp14:anchorId="7201C9D4" wp14:editId="49A8CB6B">
          <wp:simplePos x="0" y="0"/>
          <wp:positionH relativeFrom="margin">
            <wp:align>right</wp:align>
          </wp:positionH>
          <wp:positionV relativeFrom="margin">
            <wp:posOffset>-1778635</wp:posOffset>
          </wp:positionV>
          <wp:extent cx="1022400" cy="457222"/>
          <wp:effectExtent l="0" t="0" r="6350" b="0"/>
          <wp:wrapNone/>
          <wp:docPr id="11" name="Bild 4" descr="Macintosh HD:Users:bkunze 1:Desktop:NT_Logo:NewTec_Logo_ohne Zusatz+Slog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" name="Bild 4" descr="Macintosh HD:Users:bkunze 1:Desktop:NT_Logo:NewTec_Logo_ohne Zusatz+Sloga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655" r="-131"/>
                  <a:stretch/>
                </pic:blipFill>
                <pic:spPr bwMode="auto">
                  <a:xfrm>
                    <a:off x="0" y="0"/>
                    <a:ext cx="1022400" cy="4572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0710">
      <w:fldChar w:fldCharType="begin"/>
    </w:r>
    <w:r w:rsidR="00AE0710">
      <w:instrText xml:space="preserve"> REF NT_DokumentenTitel \h  \* MERGEFORMAT </w:instrText>
    </w:r>
    <w:r w:rsidR="00AE0710">
      <w:fldChar w:fldCharType="separate"/>
    </w:r>
    <w:r w:rsidR="00691604" w:rsidRPr="00691604">
      <w:rPr>
        <w:b/>
        <w:bCs/>
      </w:rPr>
      <w:t>!!!</w:t>
    </w:r>
    <w:proofErr w:type="spellStart"/>
    <w:r w:rsidR="00691604" w:rsidRPr="00691604">
      <w:rPr>
        <w:b/>
        <w:bCs/>
      </w:rPr>
      <w:t>Dokumententitel</w:t>
    </w:r>
    <w:proofErr w:type="spellEnd"/>
    <w:r w:rsidR="00AE0710">
      <w:fldChar w:fldCharType="end"/>
    </w:r>
  </w:p>
  <w:p w14:paraId="72E851AC" w14:textId="77777777" w:rsidR="00335283" w:rsidRDefault="00AE0710">
    <w:pPr>
      <w:pStyle w:val="Kopfzeile"/>
    </w:pPr>
    <w:r>
      <w:fldChar w:fldCharType="begin"/>
    </w:r>
    <w:r w:rsidR="00AB688F">
      <w:instrText xml:space="preserve"> REF</w:instrText>
    </w:r>
    <w:r>
      <w:instrText xml:space="preserve"> NT_Produkt \h  \* MERGEFORMAT </w:instrText>
    </w:r>
    <w:r>
      <w:fldChar w:fldCharType="separate"/>
    </w:r>
    <w:r w:rsidR="00691604" w:rsidRPr="00691604">
      <w:rPr>
        <w:b/>
        <w:bCs/>
      </w:rPr>
      <w:t>!!!</w:t>
    </w:r>
    <w:proofErr w:type="spellStart"/>
    <w:r w:rsidR="00691604" w:rsidRPr="00691604">
      <w:rPr>
        <w:b/>
        <w:bCs/>
      </w:rPr>
      <w:t>Produkt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5D147" w14:textId="77777777" w:rsidR="00335283" w:rsidRDefault="001F7E7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69504" behindDoc="0" locked="0" layoutInCell="1" allowOverlap="1" wp14:anchorId="13A85BFB" wp14:editId="3CDD7444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2714400" cy="457200"/>
          <wp:effectExtent l="0" t="0" r="0" b="0"/>
          <wp:wrapNone/>
          <wp:docPr id="12" name="Bild 4" descr="Macintosh HD:Users:bkunze 1:Desktop:NT_Logo:NewTec_Logo_ohne Zusatz+Slog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" name="Bild 4" descr="Macintosh HD:Users:bkunze 1:Desktop:NT_Logo:NewTec_Logo_ohne Zusatz+Sloga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20" r="-573"/>
                  <a:stretch/>
                </pic:blipFill>
                <pic:spPr bwMode="auto">
                  <a:xfrm>
                    <a:off x="0" y="0"/>
                    <a:ext cx="27144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65A9" w:rsidRPr="00E165A9">
      <w:rPr>
        <w:noProof/>
        <w:sz w:val="24"/>
        <w:lang w:val="de-DE" w:eastAsia="de-DE"/>
      </w:rPr>
      <mc:AlternateContent>
        <mc:Choice Requires="wps">
          <w:drawing>
            <wp:anchor distT="45720" distB="45720" distL="114300" distR="114300" simplePos="0" relativeHeight="251660287" behindDoc="0" locked="0" layoutInCell="1" allowOverlap="1" wp14:anchorId="16C22481" wp14:editId="30FF2D80">
              <wp:simplePos x="0" y="0"/>
              <wp:positionH relativeFrom="margin">
                <wp:posOffset>5070942</wp:posOffset>
              </wp:positionH>
              <wp:positionV relativeFrom="paragraph">
                <wp:posOffset>-42017</wp:posOffset>
              </wp:positionV>
              <wp:extent cx="1381760" cy="1404620"/>
              <wp:effectExtent l="0" t="0" r="889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17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C31DED" w14:textId="77777777" w:rsidR="00E165A9" w:rsidRDefault="00E165A9" w:rsidP="00E165A9">
                          <w:pPr>
                            <w:pStyle w:val="Listenabsatz"/>
                            <w:numPr>
                              <w:ilvl w:val="0"/>
                              <w:numId w:val="15"/>
                            </w:numPr>
                            <w:rPr>
                              <w:vanish/>
                            </w:rPr>
                          </w:pPr>
                          <w:r w:rsidRPr="0095589A">
                            <w:rPr>
                              <w:vanish/>
                            </w:rPr>
                            <w:t>Bullet</w:t>
                          </w:r>
                        </w:p>
                        <w:p w14:paraId="025FEEBC" w14:textId="77777777" w:rsidR="00E165A9" w:rsidRPr="00EE1616" w:rsidRDefault="00E165A9" w:rsidP="00EE1616">
                          <w:pPr>
                            <w:pStyle w:val="Listenabsatz"/>
                            <w:numPr>
                              <w:ilvl w:val="0"/>
                              <w:numId w:val="22"/>
                            </w:numPr>
                            <w:rPr>
                              <w:vanish/>
                            </w:rPr>
                          </w:pPr>
                          <w:r w:rsidRPr="00EE1616">
                            <w:rPr>
                              <w:vanish/>
                            </w:rPr>
                            <w:t>Nummer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C2248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99.3pt;margin-top:-3.3pt;width:108.8pt;height:110.6pt;z-index:25166028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" stroked="f">
              <v:textbox style="mso-fit-shape-to-text:t" inset="0,0,0,0">
                <w:txbxContent>
                  <w:p w14:paraId="32C31DED" w14:textId="77777777" w:rsidR="00E165A9" w:rsidRDefault="00E165A9" w:rsidP="00E165A9">
                    <w:pPr>
                      <w:pStyle w:val="Listenabsatz"/>
                      <w:numPr>
                        <w:ilvl w:val="0"/>
                        <w:numId w:val="15"/>
                      </w:numPr>
                      <w:rPr>
                        <w:vanish/>
                      </w:rPr>
                    </w:pPr>
                    <w:r w:rsidRPr="0095589A">
                      <w:rPr>
                        <w:vanish/>
                      </w:rPr>
                      <w:t>Bullet</w:t>
                    </w:r>
                  </w:p>
                  <w:p w14:paraId="025FEEBC" w14:textId="77777777" w:rsidR="00E165A9" w:rsidRPr="00EE1616" w:rsidRDefault="00E165A9" w:rsidP="00EE1616">
                    <w:pPr>
                      <w:pStyle w:val="Listenabsatz"/>
                      <w:numPr>
                        <w:ilvl w:val="0"/>
                        <w:numId w:val="22"/>
                      </w:numPr>
                      <w:rPr>
                        <w:vanish/>
                      </w:rPr>
                    </w:pPr>
                    <w:r w:rsidRPr="00EE1616">
                      <w:rPr>
                        <w:vanish/>
                      </w:rPr>
                      <w:t>Nummer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35283">
      <w:rPr>
        <w:noProof/>
        <w:sz w:val="36"/>
        <w:szCs w:val="36"/>
        <w:lang w:val="de-DE" w:eastAsia="de-DE"/>
      </w:rPr>
      <w:drawing>
        <wp:anchor distT="0" distB="0" distL="114300" distR="114300" simplePos="0" relativeHeight="251663360" behindDoc="1" locked="0" layoutInCell="1" allowOverlap="1" wp14:anchorId="488149A9" wp14:editId="22F3C125">
          <wp:simplePos x="0" y="0"/>
          <wp:positionH relativeFrom="margin">
            <wp:posOffset>3291205</wp:posOffset>
          </wp:positionH>
          <wp:positionV relativeFrom="paragraph">
            <wp:posOffset>3797935</wp:posOffset>
          </wp:positionV>
          <wp:extent cx="3406140" cy="6248400"/>
          <wp:effectExtent l="0" t="0" r="3810" b="0"/>
          <wp:wrapNone/>
          <wp:docPr id="13" name="Bild 7" descr="Macintosh HD:Users:bkunze 1:Documents:NewTec_SVN:NT_Kommunikation:NT_CA Vorlagen:CA_Vorlage_Mai2018:Gitterkugel grau_V4 Kop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bkunze 1:Documents:NewTec_SVN:NT_Kommunikation:NT_CA Vorlagen:CA_Vorlage_Mai2018:Gitterkugel grau_V4 Kopi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6140" cy="6248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35E67" w14:textId="46EC2A19" w:rsidR="006B492F" w:rsidRDefault="006B492F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7696" behindDoc="0" locked="0" layoutInCell="1" allowOverlap="1" wp14:anchorId="7C457FBB" wp14:editId="11421A3A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022400" cy="457222"/>
          <wp:effectExtent l="0" t="0" r="6350" b="0"/>
          <wp:wrapNone/>
          <wp:docPr id="14" name="Bild 4" descr="Macintosh HD:Users:bkunze 1:Desktop:NT_Logo:NewTec_Logo_ohne Zusatz+Slog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" name="Bild 4" descr="Macintosh HD:Users:bkunze 1:Desktop:NT_Logo:NewTec_Logo_ohne Zusatz+Sloga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655" r="-131"/>
                  <a:stretch/>
                </pic:blipFill>
                <pic:spPr bwMode="auto">
                  <a:xfrm>
                    <a:off x="0" y="0"/>
                    <a:ext cx="1022400" cy="4572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1D30" w:rsidRPr="00EF1D30">
      <w:t>Project task 1</w:t>
    </w:r>
    <w:r w:rsidR="00EF1D30">
      <w:t xml:space="preserve"> </w:t>
    </w:r>
  </w:p>
  <w:p w14:paraId="02A9775A" w14:textId="590F657D" w:rsidR="006B492F" w:rsidRDefault="00EF1D30">
    <w:pPr>
      <w:pStyle w:val="Kopfzeile"/>
    </w:pPr>
    <w:r w:rsidRPr="00EF1D30">
      <w:t>Pololu Zumo 32U4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890C3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76BE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0877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7C3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7E9C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83B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CE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CCBA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5988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F811BA"/>
    <w:multiLevelType w:val="multilevel"/>
    <w:tmpl w:val="0592068E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0076BD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360FE"/>
    <w:multiLevelType w:val="multilevel"/>
    <w:tmpl w:val="8D0A43C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136" w:firstLine="282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420" w:firstLine="281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ind w:left="1704" w:firstLine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284"/>
      </w:pPr>
      <w:rPr>
        <w:rFonts w:hint="default"/>
      </w:rPr>
    </w:lvl>
  </w:abstractNum>
  <w:abstractNum w:abstractNumId="11" w15:restartNumberingAfterBreak="0">
    <w:nsid w:val="11ED676C"/>
    <w:multiLevelType w:val="multilevel"/>
    <w:tmpl w:val="B24A371C"/>
    <w:lvl w:ilvl="0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tabs>
          <w:tab w:val="num" w:pos="568"/>
        </w:tabs>
        <w:ind w:left="851" w:hanging="283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1135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419" w:hanging="283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tabs>
          <w:tab w:val="num" w:pos="1420"/>
        </w:tabs>
        <w:ind w:left="1703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tabs>
          <w:tab w:val="num" w:pos="1704"/>
        </w:tabs>
        <w:ind w:left="1985" w:hanging="281"/>
      </w:pPr>
      <w:rPr>
        <w:rFonts w:ascii="Symbol" w:hAnsi="Symbol" w:hint="default"/>
        <w:color w:val="0076BD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268" w:hanging="283"/>
      </w:pPr>
      <w:rPr>
        <w:rFonts w:ascii="Symbol" w:hAnsi="Symbol" w:hint="default"/>
        <w:color w:val="0076BD"/>
      </w:rPr>
    </w:lvl>
    <w:lvl w:ilvl="7">
      <w:start w:val="1"/>
      <w:numFmt w:val="bullet"/>
      <w:lvlText w:val=""/>
      <w:lvlJc w:val="left"/>
      <w:pPr>
        <w:tabs>
          <w:tab w:val="num" w:pos="2325"/>
        </w:tabs>
        <w:ind w:left="2552" w:hanging="284"/>
      </w:pPr>
      <w:rPr>
        <w:rFonts w:ascii="Symbol" w:hAnsi="Symbol" w:hint="default"/>
        <w:color w:val="0076BD"/>
      </w:rPr>
    </w:lvl>
    <w:lvl w:ilvl="8">
      <w:start w:val="1"/>
      <w:numFmt w:val="bullet"/>
      <w:lvlText w:val=""/>
      <w:lvlJc w:val="left"/>
      <w:pPr>
        <w:tabs>
          <w:tab w:val="num" w:pos="2556"/>
        </w:tabs>
        <w:ind w:left="2835" w:hanging="283"/>
      </w:pPr>
      <w:rPr>
        <w:rFonts w:ascii="Symbol" w:hAnsi="Symbol" w:hint="default"/>
        <w:color w:val="0076BD"/>
      </w:rPr>
    </w:lvl>
  </w:abstractNum>
  <w:abstractNum w:abstractNumId="12" w15:restartNumberingAfterBreak="0">
    <w:nsid w:val="19726588"/>
    <w:multiLevelType w:val="multilevel"/>
    <w:tmpl w:val="979EFF2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D625DE9"/>
    <w:multiLevelType w:val="multilevel"/>
    <w:tmpl w:val="0C488E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211E43CD"/>
    <w:multiLevelType w:val="multilevel"/>
    <w:tmpl w:val="F460A4D8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tabs>
          <w:tab w:val="num" w:pos="2381"/>
        </w:tabs>
        <w:ind w:left="2381" w:hanging="961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2835" w:hanging="1134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tabs>
          <w:tab w:val="num" w:pos="3289"/>
        </w:tabs>
        <w:ind w:left="3062" w:hanging="1077"/>
      </w:pPr>
      <w:rPr>
        <w:rFonts w:hint="default"/>
        <w:color w:val="0076BD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402" w:hanging="1134"/>
      </w:pPr>
      <w:rPr>
        <w:rFonts w:hint="default"/>
        <w:color w:val="0076BD"/>
      </w:rPr>
    </w:lvl>
    <w:lvl w:ilvl="8">
      <w:start w:val="1"/>
      <w:numFmt w:val="decimal"/>
      <w:lvlText w:val="%1.%2.%3.%4.%5.%6.%7.%8.%9."/>
      <w:lvlJc w:val="left"/>
      <w:pPr>
        <w:tabs>
          <w:tab w:val="num" w:pos="4253"/>
        </w:tabs>
        <w:ind w:left="3742" w:hanging="1190"/>
      </w:pPr>
      <w:rPr>
        <w:rFonts w:hint="default"/>
        <w:color w:val="0076BD"/>
      </w:rPr>
    </w:lvl>
  </w:abstractNum>
  <w:abstractNum w:abstractNumId="15" w15:restartNumberingAfterBreak="0">
    <w:nsid w:val="235663EB"/>
    <w:multiLevelType w:val="multilevel"/>
    <w:tmpl w:val="F460A4D8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tabs>
          <w:tab w:val="num" w:pos="2381"/>
        </w:tabs>
        <w:ind w:left="2381" w:hanging="961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2835" w:hanging="1134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tabs>
          <w:tab w:val="num" w:pos="3289"/>
        </w:tabs>
        <w:ind w:left="3062" w:hanging="1077"/>
      </w:pPr>
      <w:rPr>
        <w:rFonts w:hint="default"/>
        <w:color w:val="0076BD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402" w:hanging="1134"/>
      </w:pPr>
      <w:rPr>
        <w:rFonts w:hint="default"/>
        <w:color w:val="0076BD"/>
      </w:rPr>
    </w:lvl>
    <w:lvl w:ilvl="8">
      <w:start w:val="1"/>
      <w:numFmt w:val="decimal"/>
      <w:lvlText w:val="%1.%2.%3.%4.%5.%6.%7.%8.%9."/>
      <w:lvlJc w:val="left"/>
      <w:pPr>
        <w:tabs>
          <w:tab w:val="num" w:pos="4253"/>
        </w:tabs>
        <w:ind w:left="3742" w:hanging="1190"/>
      </w:pPr>
      <w:rPr>
        <w:rFonts w:hint="default"/>
        <w:color w:val="0076BD"/>
      </w:rPr>
    </w:lvl>
  </w:abstractNum>
  <w:abstractNum w:abstractNumId="16" w15:restartNumberingAfterBreak="0">
    <w:nsid w:val="297057BC"/>
    <w:multiLevelType w:val="multilevel"/>
    <w:tmpl w:val="B24A371C"/>
    <w:lvl w:ilvl="0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tabs>
          <w:tab w:val="num" w:pos="568"/>
        </w:tabs>
        <w:ind w:left="851" w:hanging="283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1135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419" w:hanging="283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tabs>
          <w:tab w:val="num" w:pos="1420"/>
        </w:tabs>
        <w:ind w:left="1703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tabs>
          <w:tab w:val="num" w:pos="1704"/>
        </w:tabs>
        <w:ind w:left="1985" w:hanging="281"/>
      </w:pPr>
      <w:rPr>
        <w:rFonts w:ascii="Symbol" w:hAnsi="Symbol" w:hint="default"/>
        <w:color w:val="0076BD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268" w:hanging="283"/>
      </w:pPr>
      <w:rPr>
        <w:rFonts w:ascii="Symbol" w:hAnsi="Symbol" w:hint="default"/>
        <w:color w:val="0076BD"/>
      </w:rPr>
    </w:lvl>
    <w:lvl w:ilvl="7">
      <w:start w:val="1"/>
      <w:numFmt w:val="bullet"/>
      <w:lvlText w:val=""/>
      <w:lvlJc w:val="left"/>
      <w:pPr>
        <w:tabs>
          <w:tab w:val="num" w:pos="2325"/>
        </w:tabs>
        <w:ind w:left="2552" w:hanging="284"/>
      </w:pPr>
      <w:rPr>
        <w:rFonts w:ascii="Symbol" w:hAnsi="Symbol" w:hint="default"/>
        <w:color w:val="0076BD"/>
      </w:rPr>
    </w:lvl>
    <w:lvl w:ilvl="8">
      <w:start w:val="1"/>
      <w:numFmt w:val="bullet"/>
      <w:lvlText w:val=""/>
      <w:lvlJc w:val="left"/>
      <w:pPr>
        <w:tabs>
          <w:tab w:val="num" w:pos="2556"/>
        </w:tabs>
        <w:ind w:left="2835" w:hanging="283"/>
      </w:pPr>
      <w:rPr>
        <w:rFonts w:ascii="Symbol" w:hAnsi="Symbol" w:hint="default"/>
        <w:color w:val="0076BD"/>
      </w:rPr>
    </w:lvl>
  </w:abstractNum>
  <w:abstractNum w:abstractNumId="17" w15:restartNumberingAfterBreak="0">
    <w:nsid w:val="3F3F1F37"/>
    <w:multiLevelType w:val="multilevel"/>
    <w:tmpl w:val="293418E4"/>
    <w:lvl w:ilvl="0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0076BD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2BD18BF"/>
    <w:multiLevelType w:val="multilevel"/>
    <w:tmpl w:val="F460A4D8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tabs>
          <w:tab w:val="num" w:pos="2381"/>
        </w:tabs>
        <w:ind w:left="2381" w:hanging="961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2835" w:hanging="1134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tabs>
          <w:tab w:val="num" w:pos="3289"/>
        </w:tabs>
        <w:ind w:left="3062" w:hanging="1077"/>
      </w:pPr>
      <w:rPr>
        <w:rFonts w:hint="default"/>
        <w:color w:val="0076BD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402" w:hanging="1134"/>
      </w:pPr>
      <w:rPr>
        <w:rFonts w:hint="default"/>
        <w:color w:val="0076BD"/>
      </w:rPr>
    </w:lvl>
    <w:lvl w:ilvl="8">
      <w:start w:val="1"/>
      <w:numFmt w:val="decimal"/>
      <w:lvlText w:val="%1.%2.%3.%4.%5.%6.%7.%8.%9."/>
      <w:lvlJc w:val="left"/>
      <w:pPr>
        <w:tabs>
          <w:tab w:val="num" w:pos="4253"/>
        </w:tabs>
        <w:ind w:left="3742" w:hanging="1190"/>
      </w:pPr>
      <w:rPr>
        <w:rFonts w:hint="default"/>
        <w:color w:val="0076BD"/>
      </w:rPr>
    </w:lvl>
  </w:abstractNum>
  <w:abstractNum w:abstractNumId="19" w15:restartNumberingAfterBreak="0">
    <w:nsid w:val="51D644BF"/>
    <w:multiLevelType w:val="multilevel"/>
    <w:tmpl w:val="B24A371C"/>
    <w:lvl w:ilvl="0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tabs>
          <w:tab w:val="num" w:pos="568"/>
        </w:tabs>
        <w:ind w:left="851" w:hanging="283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1135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419" w:hanging="283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tabs>
          <w:tab w:val="num" w:pos="1420"/>
        </w:tabs>
        <w:ind w:left="1703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tabs>
          <w:tab w:val="num" w:pos="1704"/>
        </w:tabs>
        <w:ind w:left="1985" w:hanging="281"/>
      </w:pPr>
      <w:rPr>
        <w:rFonts w:ascii="Symbol" w:hAnsi="Symbol" w:hint="default"/>
        <w:color w:val="0076BD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268" w:hanging="283"/>
      </w:pPr>
      <w:rPr>
        <w:rFonts w:ascii="Symbol" w:hAnsi="Symbol" w:hint="default"/>
        <w:color w:val="0076BD"/>
      </w:rPr>
    </w:lvl>
    <w:lvl w:ilvl="7">
      <w:start w:val="1"/>
      <w:numFmt w:val="bullet"/>
      <w:lvlText w:val=""/>
      <w:lvlJc w:val="left"/>
      <w:pPr>
        <w:tabs>
          <w:tab w:val="num" w:pos="2325"/>
        </w:tabs>
        <w:ind w:left="2552" w:hanging="284"/>
      </w:pPr>
      <w:rPr>
        <w:rFonts w:ascii="Symbol" w:hAnsi="Symbol" w:hint="default"/>
        <w:color w:val="0076BD"/>
      </w:rPr>
    </w:lvl>
    <w:lvl w:ilvl="8">
      <w:start w:val="1"/>
      <w:numFmt w:val="bullet"/>
      <w:lvlText w:val=""/>
      <w:lvlJc w:val="left"/>
      <w:pPr>
        <w:tabs>
          <w:tab w:val="num" w:pos="2556"/>
        </w:tabs>
        <w:ind w:left="2835" w:hanging="283"/>
      </w:pPr>
      <w:rPr>
        <w:rFonts w:ascii="Symbol" w:hAnsi="Symbol" w:hint="default"/>
        <w:color w:val="0076BD"/>
      </w:rPr>
    </w:lvl>
  </w:abstractNum>
  <w:abstractNum w:abstractNumId="20" w15:restartNumberingAfterBreak="0">
    <w:nsid w:val="5C5B57C3"/>
    <w:multiLevelType w:val="hybridMultilevel"/>
    <w:tmpl w:val="5DE6C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26A52"/>
    <w:multiLevelType w:val="multilevel"/>
    <w:tmpl w:val="A3929DEC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ind w:left="1136" w:firstLine="284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420" w:firstLine="281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ind w:left="1704" w:firstLine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284"/>
      </w:pPr>
      <w:rPr>
        <w:rFonts w:hint="default"/>
      </w:rPr>
    </w:lvl>
  </w:abstractNum>
  <w:abstractNum w:abstractNumId="22" w15:restartNumberingAfterBreak="0">
    <w:nsid w:val="62CD0E1F"/>
    <w:multiLevelType w:val="multilevel"/>
    <w:tmpl w:val="C5A610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69BB65CB"/>
    <w:multiLevelType w:val="multilevel"/>
    <w:tmpl w:val="DAC664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745D53AC"/>
    <w:multiLevelType w:val="multilevel"/>
    <w:tmpl w:val="A3929DEC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ind w:left="1136" w:firstLine="284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420" w:firstLine="281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ind w:left="1704" w:firstLine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284"/>
      </w:pPr>
      <w:rPr>
        <w:rFonts w:hint="default"/>
      </w:rPr>
    </w:lvl>
  </w:abstractNum>
  <w:abstractNum w:abstractNumId="25" w15:restartNumberingAfterBreak="0">
    <w:nsid w:val="78CB4EBD"/>
    <w:multiLevelType w:val="hybridMultilevel"/>
    <w:tmpl w:val="E556D9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63B"/>
    <w:multiLevelType w:val="multilevel"/>
    <w:tmpl w:val="1958BB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7A222A2C"/>
    <w:multiLevelType w:val="hybridMultilevel"/>
    <w:tmpl w:val="197C1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13046">
    <w:abstractNumId w:val="12"/>
  </w:num>
  <w:num w:numId="2" w16cid:durableId="1698042134">
    <w:abstractNumId w:val="7"/>
  </w:num>
  <w:num w:numId="3" w16cid:durableId="448090127">
    <w:abstractNumId w:val="5"/>
  </w:num>
  <w:num w:numId="4" w16cid:durableId="168832591">
    <w:abstractNumId w:val="8"/>
  </w:num>
  <w:num w:numId="5" w16cid:durableId="382557963">
    <w:abstractNumId w:val="4"/>
  </w:num>
  <w:num w:numId="6" w16cid:durableId="613172555">
    <w:abstractNumId w:val="3"/>
  </w:num>
  <w:num w:numId="7" w16cid:durableId="1694846410">
    <w:abstractNumId w:val="2"/>
  </w:num>
  <w:num w:numId="8" w16cid:durableId="1352098860">
    <w:abstractNumId w:val="1"/>
  </w:num>
  <w:num w:numId="9" w16cid:durableId="1413428855">
    <w:abstractNumId w:val="0"/>
  </w:num>
  <w:num w:numId="10" w16cid:durableId="1143159167">
    <w:abstractNumId w:val="9"/>
  </w:num>
  <w:num w:numId="11" w16cid:durableId="1605579395">
    <w:abstractNumId w:val="10"/>
  </w:num>
  <w:num w:numId="12" w16cid:durableId="1343624317">
    <w:abstractNumId w:val="17"/>
  </w:num>
  <w:num w:numId="13" w16cid:durableId="1389232376">
    <w:abstractNumId w:val="24"/>
  </w:num>
  <w:num w:numId="14" w16cid:durableId="854031682">
    <w:abstractNumId w:val="21"/>
  </w:num>
  <w:num w:numId="15" w16cid:durableId="404380846">
    <w:abstractNumId w:val="19"/>
  </w:num>
  <w:num w:numId="16" w16cid:durableId="983386144">
    <w:abstractNumId w:val="16"/>
  </w:num>
  <w:num w:numId="17" w16cid:durableId="411512617">
    <w:abstractNumId w:val="25"/>
  </w:num>
  <w:num w:numId="18" w16cid:durableId="129977469">
    <w:abstractNumId w:val="15"/>
  </w:num>
  <w:num w:numId="19" w16cid:durableId="360934345">
    <w:abstractNumId w:val="6"/>
  </w:num>
  <w:num w:numId="20" w16cid:durableId="1576355018">
    <w:abstractNumId w:val="11"/>
  </w:num>
  <w:num w:numId="21" w16cid:durableId="1540900213">
    <w:abstractNumId w:val="14"/>
  </w:num>
  <w:num w:numId="22" w16cid:durableId="563179884">
    <w:abstractNumId w:val="18"/>
  </w:num>
  <w:num w:numId="23" w16cid:durableId="509179146">
    <w:abstractNumId w:val="12"/>
  </w:num>
  <w:num w:numId="24" w16cid:durableId="325549826">
    <w:abstractNumId w:val="12"/>
  </w:num>
  <w:num w:numId="25" w16cid:durableId="384069083">
    <w:abstractNumId w:val="13"/>
  </w:num>
  <w:num w:numId="26" w16cid:durableId="1259828940">
    <w:abstractNumId w:val="22"/>
  </w:num>
  <w:num w:numId="27" w16cid:durableId="1769766523">
    <w:abstractNumId w:val="26"/>
  </w:num>
  <w:num w:numId="28" w16cid:durableId="1963924417">
    <w:abstractNumId w:val="23"/>
  </w:num>
  <w:num w:numId="29" w16cid:durableId="1769427008">
    <w:abstractNumId w:val="20"/>
  </w:num>
  <w:num w:numId="30" w16cid:durableId="1864856843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04"/>
    <w:rsid w:val="00003406"/>
    <w:rsid w:val="000232D6"/>
    <w:rsid w:val="00025ACE"/>
    <w:rsid w:val="00053241"/>
    <w:rsid w:val="00075636"/>
    <w:rsid w:val="00082154"/>
    <w:rsid w:val="000907C3"/>
    <w:rsid w:val="00093C94"/>
    <w:rsid w:val="00097743"/>
    <w:rsid w:val="000A094A"/>
    <w:rsid w:val="000A12BD"/>
    <w:rsid w:val="000B1832"/>
    <w:rsid w:val="000C2012"/>
    <w:rsid w:val="000D47AA"/>
    <w:rsid w:val="00107EC1"/>
    <w:rsid w:val="00110940"/>
    <w:rsid w:val="00133A95"/>
    <w:rsid w:val="00134E5E"/>
    <w:rsid w:val="00147483"/>
    <w:rsid w:val="001612A3"/>
    <w:rsid w:val="00185AC0"/>
    <w:rsid w:val="001D56A0"/>
    <w:rsid w:val="001F0169"/>
    <w:rsid w:val="001F68F2"/>
    <w:rsid w:val="001F7E7C"/>
    <w:rsid w:val="00217982"/>
    <w:rsid w:val="00242D7C"/>
    <w:rsid w:val="00244D0A"/>
    <w:rsid w:val="002816C6"/>
    <w:rsid w:val="00294951"/>
    <w:rsid w:val="00297143"/>
    <w:rsid w:val="002A4021"/>
    <w:rsid w:val="002B2A91"/>
    <w:rsid w:val="002B7B05"/>
    <w:rsid w:val="002C22CF"/>
    <w:rsid w:val="002C5FA2"/>
    <w:rsid w:val="002F7C72"/>
    <w:rsid w:val="00303C48"/>
    <w:rsid w:val="00306B4A"/>
    <w:rsid w:val="00313579"/>
    <w:rsid w:val="00335283"/>
    <w:rsid w:val="00337704"/>
    <w:rsid w:val="0035003B"/>
    <w:rsid w:val="00354002"/>
    <w:rsid w:val="00356C88"/>
    <w:rsid w:val="0035799E"/>
    <w:rsid w:val="003604FC"/>
    <w:rsid w:val="00373397"/>
    <w:rsid w:val="0038201C"/>
    <w:rsid w:val="00384960"/>
    <w:rsid w:val="00395EAF"/>
    <w:rsid w:val="00396920"/>
    <w:rsid w:val="003A2CFA"/>
    <w:rsid w:val="003C2A42"/>
    <w:rsid w:val="003E3431"/>
    <w:rsid w:val="003F13E9"/>
    <w:rsid w:val="003F63E3"/>
    <w:rsid w:val="00401FB6"/>
    <w:rsid w:val="00414F4D"/>
    <w:rsid w:val="004245FF"/>
    <w:rsid w:val="004267C1"/>
    <w:rsid w:val="00441D36"/>
    <w:rsid w:val="0045293B"/>
    <w:rsid w:val="00452E6C"/>
    <w:rsid w:val="00474C69"/>
    <w:rsid w:val="004802E2"/>
    <w:rsid w:val="004806FA"/>
    <w:rsid w:val="0048290B"/>
    <w:rsid w:val="00485E70"/>
    <w:rsid w:val="00492EF6"/>
    <w:rsid w:val="004A6B6D"/>
    <w:rsid w:val="004B1BE9"/>
    <w:rsid w:val="004C0534"/>
    <w:rsid w:val="004D2732"/>
    <w:rsid w:val="004D2B9A"/>
    <w:rsid w:val="004E3FA0"/>
    <w:rsid w:val="004F0E11"/>
    <w:rsid w:val="004F123E"/>
    <w:rsid w:val="0051370A"/>
    <w:rsid w:val="00521C4B"/>
    <w:rsid w:val="00523547"/>
    <w:rsid w:val="00524F31"/>
    <w:rsid w:val="005263EC"/>
    <w:rsid w:val="00526DA3"/>
    <w:rsid w:val="00543022"/>
    <w:rsid w:val="00543773"/>
    <w:rsid w:val="00553CD6"/>
    <w:rsid w:val="005603DF"/>
    <w:rsid w:val="00560910"/>
    <w:rsid w:val="00590875"/>
    <w:rsid w:val="00590AC0"/>
    <w:rsid w:val="005B42A9"/>
    <w:rsid w:val="005D0D02"/>
    <w:rsid w:val="005E2480"/>
    <w:rsid w:val="005E749D"/>
    <w:rsid w:val="005E7567"/>
    <w:rsid w:val="005F183D"/>
    <w:rsid w:val="00600325"/>
    <w:rsid w:val="00601AA3"/>
    <w:rsid w:val="00611809"/>
    <w:rsid w:val="006179A4"/>
    <w:rsid w:val="006220F5"/>
    <w:rsid w:val="006348EB"/>
    <w:rsid w:val="0063788A"/>
    <w:rsid w:val="00667D0A"/>
    <w:rsid w:val="00691604"/>
    <w:rsid w:val="00693D04"/>
    <w:rsid w:val="006974C6"/>
    <w:rsid w:val="00697B26"/>
    <w:rsid w:val="006A251C"/>
    <w:rsid w:val="006A2C51"/>
    <w:rsid w:val="006B492F"/>
    <w:rsid w:val="006B599D"/>
    <w:rsid w:val="006B7856"/>
    <w:rsid w:val="006C5D0B"/>
    <w:rsid w:val="006D283A"/>
    <w:rsid w:val="006F767F"/>
    <w:rsid w:val="00726F86"/>
    <w:rsid w:val="00730C1D"/>
    <w:rsid w:val="00740017"/>
    <w:rsid w:val="007635AD"/>
    <w:rsid w:val="00765ACB"/>
    <w:rsid w:val="00770B39"/>
    <w:rsid w:val="00792884"/>
    <w:rsid w:val="00796BA2"/>
    <w:rsid w:val="007A157B"/>
    <w:rsid w:val="007A50A1"/>
    <w:rsid w:val="007A56AC"/>
    <w:rsid w:val="007C084B"/>
    <w:rsid w:val="007C2DBF"/>
    <w:rsid w:val="007C7313"/>
    <w:rsid w:val="007D42A6"/>
    <w:rsid w:val="007D7B4E"/>
    <w:rsid w:val="007F72B3"/>
    <w:rsid w:val="0080490F"/>
    <w:rsid w:val="00811DFC"/>
    <w:rsid w:val="00817203"/>
    <w:rsid w:val="00821B50"/>
    <w:rsid w:val="00824617"/>
    <w:rsid w:val="00824AE1"/>
    <w:rsid w:val="00840B92"/>
    <w:rsid w:val="00855A4C"/>
    <w:rsid w:val="00861467"/>
    <w:rsid w:val="008A1115"/>
    <w:rsid w:val="008B0A5E"/>
    <w:rsid w:val="008C0152"/>
    <w:rsid w:val="008C08FC"/>
    <w:rsid w:val="008D08EC"/>
    <w:rsid w:val="008E32C1"/>
    <w:rsid w:val="009073D4"/>
    <w:rsid w:val="0090786B"/>
    <w:rsid w:val="00912AC2"/>
    <w:rsid w:val="00923236"/>
    <w:rsid w:val="0092560D"/>
    <w:rsid w:val="00941885"/>
    <w:rsid w:val="0094240B"/>
    <w:rsid w:val="00944297"/>
    <w:rsid w:val="0095589A"/>
    <w:rsid w:val="00964B7E"/>
    <w:rsid w:val="00965771"/>
    <w:rsid w:val="00971E12"/>
    <w:rsid w:val="009800FC"/>
    <w:rsid w:val="009A0BA2"/>
    <w:rsid w:val="009B2B7B"/>
    <w:rsid w:val="009C02EE"/>
    <w:rsid w:val="009C0846"/>
    <w:rsid w:val="009C2BDC"/>
    <w:rsid w:val="009D135B"/>
    <w:rsid w:val="009E4D60"/>
    <w:rsid w:val="009E7E91"/>
    <w:rsid w:val="00A02852"/>
    <w:rsid w:val="00A04ABC"/>
    <w:rsid w:val="00A06A7A"/>
    <w:rsid w:val="00A06B44"/>
    <w:rsid w:val="00A30F4A"/>
    <w:rsid w:val="00A45E31"/>
    <w:rsid w:val="00A55255"/>
    <w:rsid w:val="00A6505A"/>
    <w:rsid w:val="00A7025D"/>
    <w:rsid w:val="00A74AD5"/>
    <w:rsid w:val="00A85286"/>
    <w:rsid w:val="00A86EC3"/>
    <w:rsid w:val="00A942E1"/>
    <w:rsid w:val="00AA15EE"/>
    <w:rsid w:val="00AB4D59"/>
    <w:rsid w:val="00AB688F"/>
    <w:rsid w:val="00AC388B"/>
    <w:rsid w:val="00AE0710"/>
    <w:rsid w:val="00AE2799"/>
    <w:rsid w:val="00AE6D0B"/>
    <w:rsid w:val="00B35FA9"/>
    <w:rsid w:val="00B36602"/>
    <w:rsid w:val="00B52428"/>
    <w:rsid w:val="00B527D5"/>
    <w:rsid w:val="00B67F9C"/>
    <w:rsid w:val="00B76B57"/>
    <w:rsid w:val="00B82A71"/>
    <w:rsid w:val="00B914C5"/>
    <w:rsid w:val="00B91F65"/>
    <w:rsid w:val="00B95683"/>
    <w:rsid w:val="00BB0D2B"/>
    <w:rsid w:val="00BF37A3"/>
    <w:rsid w:val="00BF3872"/>
    <w:rsid w:val="00BF664A"/>
    <w:rsid w:val="00C03501"/>
    <w:rsid w:val="00C078A6"/>
    <w:rsid w:val="00C07F94"/>
    <w:rsid w:val="00C153CB"/>
    <w:rsid w:val="00C31A5D"/>
    <w:rsid w:val="00C56965"/>
    <w:rsid w:val="00C709D0"/>
    <w:rsid w:val="00C74373"/>
    <w:rsid w:val="00C75328"/>
    <w:rsid w:val="00C836C3"/>
    <w:rsid w:val="00C85327"/>
    <w:rsid w:val="00C87F2D"/>
    <w:rsid w:val="00CD00DB"/>
    <w:rsid w:val="00CD604A"/>
    <w:rsid w:val="00CF0843"/>
    <w:rsid w:val="00D010F4"/>
    <w:rsid w:val="00D044E3"/>
    <w:rsid w:val="00D0541E"/>
    <w:rsid w:val="00D11DF6"/>
    <w:rsid w:val="00D20B06"/>
    <w:rsid w:val="00D310E7"/>
    <w:rsid w:val="00D477C2"/>
    <w:rsid w:val="00D641D3"/>
    <w:rsid w:val="00D703D5"/>
    <w:rsid w:val="00D74324"/>
    <w:rsid w:val="00D85ECC"/>
    <w:rsid w:val="00D87971"/>
    <w:rsid w:val="00D94E26"/>
    <w:rsid w:val="00DC247B"/>
    <w:rsid w:val="00DE2657"/>
    <w:rsid w:val="00DE286A"/>
    <w:rsid w:val="00DE3B88"/>
    <w:rsid w:val="00DE720E"/>
    <w:rsid w:val="00DF572A"/>
    <w:rsid w:val="00E00B24"/>
    <w:rsid w:val="00E10BC1"/>
    <w:rsid w:val="00E165A9"/>
    <w:rsid w:val="00E266EC"/>
    <w:rsid w:val="00E32323"/>
    <w:rsid w:val="00E32CA1"/>
    <w:rsid w:val="00E43619"/>
    <w:rsid w:val="00E47918"/>
    <w:rsid w:val="00E505ED"/>
    <w:rsid w:val="00E50CA6"/>
    <w:rsid w:val="00E52491"/>
    <w:rsid w:val="00E60E35"/>
    <w:rsid w:val="00E70DE3"/>
    <w:rsid w:val="00E84480"/>
    <w:rsid w:val="00E960E7"/>
    <w:rsid w:val="00E96612"/>
    <w:rsid w:val="00EA1F9E"/>
    <w:rsid w:val="00ED3F7D"/>
    <w:rsid w:val="00EE009A"/>
    <w:rsid w:val="00EE1616"/>
    <w:rsid w:val="00EE74B7"/>
    <w:rsid w:val="00EF1D30"/>
    <w:rsid w:val="00F11FA7"/>
    <w:rsid w:val="00F15D8A"/>
    <w:rsid w:val="00F172A7"/>
    <w:rsid w:val="00F20EEA"/>
    <w:rsid w:val="00F50BC9"/>
    <w:rsid w:val="00F53463"/>
    <w:rsid w:val="00F55688"/>
    <w:rsid w:val="00F568A9"/>
    <w:rsid w:val="00F57EFD"/>
    <w:rsid w:val="00F722DF"/>
    <w:rsid w:val="00F744CE"/>
    <w:rsid w:val="00F762DD"/>
    <w:rsid w:val="00F779D9"/>
    <w:rsid w:val="00F80DA4"/>
    <w:rsid w:val="00F87FA8"/>
    <w:rsid w:val="00FA27AC"/>
    <w:rsid w:val="00FA5D49"/>
    <w:rsid w:val="00FD0641"/>
    <w:rsid w:val="00FE3780"/>
    <w:rsid w:val="00FE5CF3"/>
    <w:rsid w:val="00FF190E"/>
    <w:rsid w:val="00FF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5189D"/>
  <w15:chartTrackingRefBased/>
  <w15:docId w15:val="{005DC836-D8E1-4AB0-B27F-47B6D2AF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12BD"/>
    <w:pPr>
      <w:tabs>
        <w:tab w:val="right" w:pos="8930"/>
      </w:tabs>
      <w:spacing w:after="120" w:line="23" w:lineRule="atLeast"/>
      <w:jc w:val="both"/>
    </w:pPr>
    <w:rPr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093C94"/>
    <w:pPr>
      <w:keepNext/>
      <w:keepLines/>
      <w:numPr>
        <w:numId w:val="1"/>
      </w:numPr>
      <w:tabs>
        <w:tab w:val="clear" w:pos="8930"/>
        <w:tab w:val="left" w:pos="567"/>
      </w:tabs>
      <w:spacing w:before="360" w:after="240" w:line="240" w:lineRule="atLeast"/>
      <w:outlineLvl w:val="0"/>
    </w:pPr>
    <w:rPr>
      <w:rFonts w:asciiTheme="majorHAnsi" w:eastAsiaTheme="majorEastAsia" w:hAnsiTheme="majorHAnsi" w:cstheme="majorBidi"/>
      <w:b/>
      <w:i/>
      <w:color w:val="0076BD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nhideWhenUsed/>
    <w:qFormat/>
    <w:rsid w:val="0063788A"/>
    <w:pPr>
      <w:numPr>
        <w:ilvl w:val="1"/>
      </w:numPr>
      <w:spacing w:before="240" w:line="23" w:lineRule="atLeast"/>
      <w:outlineLvl w:val="1"/>
    </w:pPr>
    <w:rPr>
      <w:b w:val="0"/>
      <w:szCs w:val="26"/>
    </w:rPr>
  </w:style>
  <w:style w:type="paragraph" w:styleId="berschrift3">
    <w:name w:val="heading 3"/>
    <w:basedOn w:val="berschrift2"/>
    <w:next w:val="Standard"/>
    <w:link w:val="berschrift3Zchn"/>
    <w:unhideWhenUsed/>
    <w:qFormat/>
    <w:rsid w:val="009073D4"/>
    <w:pPr>
      <w:numPr>
        <w:ilvl w:val="2"/>
      </w:numPr>
      <w:spacing w:before="120" w:after="120"/>
      <w:outlineLvl w:val="2"/>
    </w:pPr>
    <w:rPr>
      <w:b/>
      <w:i w:val="0"/>
      <w:sz w:val="20"/>
      <w:szCs w:val="24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9C02EE"/>
    <w:pPr>
      <w:numPr>
        <w:ilvl w:val="3"/>
      </w:numPr>
      <w:outlineLvl w:val="3"/>
    </w:pPr>
    <w:rPr>
      <w:b w:val="0"/>
      <w:iCs/>
    </w:rPr>
  </w:style>
  <w:style w:type="paragraph" w:styleId="berschrift5">
    <w:name w:val="heading 5"/>
    <w:basedOn w:val="berschrift4"/>
    <w:next w:val="Standard"/>
    <w:link w:val="berschrift5Zchn"/>
    <w:unhideWhenUsed/>
    <w:qFormat/>
    <w:rsid w:val="009C02EE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unhideWhenUsed/>
    <w:qFormat/>
    <w:rsid w:val="009C02EE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nhideWhenUsed/>
    <w:qFormat/>
    <w:rsid w:val="001F68F2"/>
    <w:pPr>
      <w:numPr>
        <w:ilvl w:val="6"/>
      </w:numPr>
      <w:ind w:left="1298" w:hanging="1298"/>
      <w:outlineLvl w:val="6"/>
    </w:pPr>
    <w:rPr>
      <w:iCs w:val="0"/>
    </w:rPr>
  </w:style>
  <w:style w:type="paragraph" w:styleId="berschrift8">
    <w:name w:val="heading 8"/>
    <w:basedOn w:val="berschrift7"/>
    <w:next w:val="Standard"/>
    <w:link w:val="berschrift8Zchn"/>
    <w:unhideWhenUsed/>
    <w:qFormat/>
    <w:rsid w:val="001F68F2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Standard"/>
    <w:link w:val="berschrift9Zchn"/>
    <w:unhideWhenUsed/>
    <w:qFormat/>
    <w:rsid w:val="001F68F2"/>
    <w:pPr>
      <w:numPr>
        <w:ilvl w:val="8"/>
      </w:numPr>
      <w:ind w:left="1582" w:hanging="1582"/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3C94"/>
    <w:rPr>
      <w:rFonts w:asciiTheme="majorHAnsi" w:eastAsiaTheme="majorEastAsia" w:hAnsiTheme="majorHAnsi" w:cstheme="majorBidi"/>
      <w:b/>
      <w:i/>
      <w:color w:val="0076BD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788A"/>
    <w:rPr>
      <w:rFonts w:asciiTheme="majorHAnsi" w:eastAsiaTheme="majorEastAsia" w:hAnsiTheme="majorHAnsi" w:cstheme="majorBidi"/>
      <w:i/>
      <w:color w:val="0076BD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73D4"/>
    <w:rPr>
      <w:rFonts w:asciiTheme="majorHAnsi" w:eastAsiaTheme="majorEastAsia" w:hAnsiTheme="majorHAnsi" w:cstheme="majorBidi"/>
      <w:b/>
      <w:color w:val="0076BD"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C02EE"/>
    <w:rPr>
      <w:rFonts w:asciiTheme="majorHAnsi" w:eastAsiaTheme="majorEastAsia" w:hAnsiTheme="majorHAnsi" w:cstheme="majorBidi"/>
      <w:iCs/>
      <w:color w:val="0076BD"/>
      <w:sz w:val="20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C02EE"/>
    <w:rPr>
      <w:rFonts w:asciiTheme="majorHAnsi" w:eastAsiaTheme="majorEastAsia" w:hAnsiTheme="majorHAnsi" w:cstheme="majorBidi"/>
      <w:iCs/>
      <w:color w:val="0076BD"/>
      <w:sz w:val="20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C02EE"/>
    <w:rPr>
      <w:rFonts w:asciiTheme="majorHAnsi" w:eastAsiaTheme="majorEastAsia" w:hAnsiTheme="majorHAnsi" w:cstheme="majorBidi"/>
      <w:iCs/>
      <w:color w:val="0076BD"/>
      <w:sz w:val="20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F68F2"/>
    <w:rPr>
      <w:rFonts w:asciiTheme="majorHAnsi" w:eastAsiaTheme="majorEastAsia" w:hAnsiTheme="majorHAnsi" w:cstheme="majorBidi"/>
      <w:color w:val="0076BD"/>
      <w:sz w:val="20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F68F2"/>
    <w:rPr>
      <w:rFonts w:asciiTheme="majorHAnsi" w:eastAsiaTheme="majorEastAsia" w:hAnsiTheme="majorHAnsi" w:cstheme="majorBidi"/>
      <w:color w:val="0076BD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F68F2"/>
    <w:rPr>
      <w:rFonts w:asciiTheme="majorHAnsi" w:eastAsiaTheme="majorEastAsia" w:hAnsiTheme="majorHAnsi" w:cstheme="majorBidi"/>
      <w:iCs/>
      <w:color w:val="0076BD"/>
      <w:sz w:val="20"/>
      <w:szCs w:val="21"/>
    </w:rPr>
  </w:style>
  <w:style w:type="paragraph" w:styleId="Listenabsatz">
    <w:name w:val="List Paragraph"/>
    <w:basedOn w:val="Standard"/>
    <w:uiPriority w:val="34"/>
    <w:qFormat/>
    <w:rsid w:val="00C7532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3241"/>
    <w:pPr>
      <w:tabs>
        <w:tab w:val="clear" w:pos="8930"/>
      </w:tabs>
      <w:spacing w:after="0" w:line="240" w:lineRule="auto"/>
    </w:pPr>
    <w:rPr>
      <w:color w:val="0076BD"/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053241"/>
    <w:rPr>
      <w:color w:val="0076BD"/>
      <w:sz w:val="18"/>
    </w:rPr>
  </w:style>
  <w:style w:type="paragraph" w:styleId="Fuzeile">
    <w:name w:val="footer"/>
    <w:basedOn w:val="Standard"/>
    <w:link w:val="FuzeileZchn"/>
    <w:uiPriority w:val="99"/>
    <w:unhideWhenUsed/>
    <w:rsid w:val="003C2A42"/>
    <w:pPr>
      <w:tabs>
        <w:tab w:val="clear" w:pos="8930"/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3C2A42"/>
    <w:rPr>
      <w:sz w:val="14"/>
    </w:rPr>
  </w:style>
  <w:style w:type="paragraph" w:styleId="Textkrper">
    <w:name w:val="Body Text"/>
    <w:basedOn w:val="Standard"/>
    <w:link w:val="TextkrperZchn"/>
    <w:uiPriority w:val="99"/>
    <w:unhideWhenUsed/>
    <w:rsid w:val="00765ACB"/>
  </w:style>
  <w:style w:type="paragraph" w:customStyle="1" w:styleId="berschrift1ohneNummer">
    <w:name w:val="Überschrift 1 ohne Nummer"/>
    <w:basedOn w:val="berschrift1"/>
    <w:next w:val="Standard"/>
    <w:qFormat/>
    <w:rsid w:val="00590AC0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unhideWhenUsed/>
    <w:rsid w:val="001D56A0"/>
    <w:pPr>
      <w:tabs>
        <w:tab w:val="clear" w:pos="8930"/>
        <w:tab w:val="left" w:pos="426"/>
        <w:tab w:val="right" w:leader="dot" w:pos="9628"/>
      </w:tabs>
      <w:spacing w:before="120" w:after="0" w:line="276" w:lineRule="auto"/>
      <w:ind w:left="425" w:right="567" w:hanging="425"/>
    </w:pPr>
    <w:rPr>
      <w:rFonts w:ascii="Arial" w:eastAsia="Times New Roman" w:hAnsi="Arial" w:cs="Arial"/>
      <w:b/>
      <w:noProof/>
      <w:color w:val="000000" w:themeColor="text1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F190E"/>
    <w:pPr>
      <w:tabs>
        <w:tab w:val="clear" w:pos="8930"/>
        <w:tab w:val="left" w:pos="1134"/>
        <w:tab w:val="right" w:leader="dot" w:pos="9628"/>
      </w:tabs>
      <w:spacing w:before="40" w:after="0" w:line="276" w:lineRule="auto"/>
      <w:ind w:left="1134" w:right="567" w:hanging="708"/>
    </w:pPr>
    <w:rPr>
      <w:rFonts w:ascii="Arial" w:eastAsia="Times New Roman" w:hAnsi="Arial" w:cs="Arial"/>
      <w:noProof/>
      <w:color w:val="000000" w:themeColor="text1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FF190E"/>
    <w:pPr>
      <w:tabs>
        <w:tab w:val="clear" w:pos="8930"/>
        <w:tab w:val="left" w:pos="1134"/>
        <w:tab w:val="right" w:leader="dot" w:pos="9628"/>
      </w:tabs>
      <w:spacing w:before="40" w:after="0"/>
      <w:ind w:left="1134" w:right="567" w:hanging="731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FF190E"/>
    <w:pPr>
      <w:tabs>
        <w:tab w:val="clear" w:pos="8930"/>
        <w:tab w:val="left" w:pos="1418"/>
        <w:tab w:val="right" w:leader="dot" w:pos="9628"/>
      </w:tabs>
      <w:spacing w:before="40" w:after="0"/>
      <w:ind w:left="1417" w:hanging="991"/>
    </w:pPr>
  </w:style>
  <w:style w:type="paragraph" w:styleId="Verzeichnis5">
    <w:name w:val="toc 5"/>
    <w:basedOn w:val="Standard"/>
    <w:next w:val="Standard"/>
    <w:autoRedefine/>
    <w:uiPriority w:val="39"/>
    <w:unhideWhenUsed/>
    <w:rsid w:val="00FF190E"/>
    <w:pPr>
      <w:tabs>
        <w:tab w:val="clear" w:pos="8930"/>
        <w:tab w:val="left" w:pos="1418"/>
        <w:tab w:val="right" w:leader="dot" w:pos="9628"/>
      </w:tabs>
      <w:spacing w:before="40" w:after="0"/>
      <w:ind w:left="1418" w:right="567" w:hanging="992"/>
    </w:pPr>
    <w:rPr>
      <w:noProof/>
    </w:rPr>
  </w:style>
  <w:style w:type="paragraph" w:styleId="Verzeichnis6">
    <w:name w:val="toc 6"/>
    <w:basedOn w:val="Standard"/>
    <w:next w:val="Standard"/>
    <w:autoRedefine/>
    <w:uiPriority w:val="39"/>
    <w:unhideWhenUsed/>
    <w:rsid w:val="00D74324"/>
    <w:pPr>
      <w:tabs>
        <w:tab w:val="clear" w:pos="8930"/>
        <w:tab w:val="left" w:pos="1701"/>
        <w:tab w:val="right" w:leader="dot" w:pos="9628"/>
      </w:tabs>
      <w:spacing w:before="40" w:after="0"/>
      <w:ind w:left="1701" w:right="567" w:hanging="1276"/>
    </w:pPr>
    <w:rPr>
      <w:noProof/>
    </w:rPr>
  </w:style>
  <w:style w:type="paragraph" w:styleId="Abbildungsverzeichnis">
    <w:name w:val="table of figures"/>
    <w:basedOn w:val="Standard"/>
    <w:next w:val="Standard"/>
    <w:uiPriority w:val="99"/>
    <w:unhideWhenUsed/>
    <w:rsid w:val="004D2B9A"/>
    <w:pPr>
      <w:tabs>
        <w:tab w:val="clear" w:pos="8930"/>
      </w:tabs>
      <w:spacing w:before="40" w:after="0"/>
    </w:pPr>
  </w:style>
  <w:style w:type="character" w:styleId="Hyperlink">
    <w:name w:val="Hyperlink"/>
    <w:basedOn w:val="Absatz-Standardschriftart"/>
    <w:uiPriority w:val="99"/>
    <w:unhideWhenUsed/>
    <w:rsid w:val="00D94E26"/>
    <w:rPr>
      <w:color w:val="0563C1" w:themeColor="hyperlink"/>
      <w:u w:val="single"/>
    </w:rPr>
  </w:style>
  <w:style w:type="paragraph" w:styleId="Listennummer">
    <w:name w:val="List Number"/>
    <w:basedOn w:val="Standard"/>
    <w:uiPriority w:val="99"/>
    <w:unhideWhenUsed/>
    <w:rsid w:val="00F568A9"/>
    <w:pPr>
      <w:contextualSpacing/>
    </w:pPr>
  </w:style>
  <w:style w:type="paragraph" w:customStyle="1" w:styleId="NTComputertext">
    <w:name w:val="NT Computertext"/>
    <w:basedOn w:val="Standard"/>
    <w:qFormat/>
    <w:rsid w:val="00E32323"/>
    <w:rPr>
      <w:rFonts w:ascii="Courier New" w:hAnsi="Courier New"/>
    </w:rPr>
  </w:style>
  <w:style w:type="table" w:styleId="Tabellenraster">
    <w:name w:val="Table Grid"/>
    <w:basedOn w:val="NormaleTabelle"/>
    <w:uiPriority w:val="39"/>
    <w:rsid w:val="00053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TKopffettblauweiss">
    <w:name w:val="NT Kopf fett (blau/weiss)"/>
    <w:basedOn w:val="NormaleTabelle"/>
    <w:uiPriority w:val="99"/>
    <w:rsid w:val="00A04ABC"/>
    <w:pPr>
      <w:spacing w:before="60" w:after="60" w:line="23" w:lineRule="atLeast"/>
    </w:pPr>
    <w:rPr>
      <w:sz w:val="20"/>
    </w:rPr>
    <w:tblPr>
      <w:tblStyleRowBandSize w:val="1"/>
      <w:tblStyleColBandSize w:val="1"/>
      <w:tblBorders>
        <w:top w:val="single" w:sz="4" w:space="0" w:color="0076BD"/>
        <w:left w:val="single" w:sz="4" w:space="0" w:color="0076BD"/>
        <w:bottom w:val="single" w:sz="4" w:space="0" w:color="0076BD"/>
        <w:right w:val="single" w:sz="4" w:space="0" w:color="0076BD"/>
        <w:insideV w:val="single" w:sz="4" w:space="0" w:color="0076BD"/>
      </w:tblBorders>
    </w:tblPr>
    <w:tblStylePr w:type="firstRow">
      <w:pPr>
        <w:wordWrap/>
        <w:jc w:val="left"/>
      </w:pPr>
      <w:rPr>
        <w:b/>
      </w:rPr>
      <w:tblPr/>
      <w:trPr>
        <w:tblHeader/>
      </w:trPr>
      <w:tcPr>
        <w:tcBorders>
          <w:bottom w:val="single" w:sz="4" w:space="0" w:color="0076BD"/>
        </w:tcBorders>
        <w:shd w:val="clear" w:color="auto" w:fill="D7E6F4"/>
      </w:tcPr>
    </w:tblStylePr>
    <w:tblStylePr w:type="band2Horz">
      <w:tblPr/>
      <w:tcPr>
        <w:shd w:val="clear" w:color="auto" w:fill="D7E6F4"/>
      </w:tcPr>
    </w:tblStylePr>
  </w:style>
  <w:style w:type="table" w:customStyle="1" w:styleId="NTKopfSpaltefettblauweiss">
    <w:name w:val="NT Kopf/Spalte fett (blau/weiss)"/>
    <w:basedOn w:val="NTKopffettblauweiss"/>
    <w:uiPriority w:val="99"/>
    <w:rsid w:val="00765ACB"/>
    <w:tblPr/>
    <w:tblStylePr w:type="firstRow">
      <w:pPr>
        <w:wordWrap/>
        <w:jc w:val="left"/>
      </w:pPr>
      <w:rPr>
        <w:b/>
      </w:rPr>
      <w:tblPr/>
      <w:trPr>
        <w:tblHeader/>
      </w:trPr>
      <w:tcPr>
        <w:tcBorders>
          <w:bottom w:val="single" w:sz="4" w:space="0" w:color="0076BD"/>
        </w:tcBorders>
        <w:shd w:val="clear" w:color="auto" w:fill="D7E6F4"/>
      </w:tcPr>
    </w:tblStylePr>
    <w:tblStylePr w:type="firstCol">
      <w:rPr>
        <w:b/>
      </w:rPr>
    </w:tblStylePr>
    <w:tblStylePr w:type="band2Horz">
      <w:tblPr/>
      <w:tcPr>
        <w:shd w:val="clear" w:color="auto" w:fill="D7E6F4"/>
      </w:tcPr>
    </w:tblStylePr>
  </w:style>
  <w:style w:type="paragraph" w:styleId="KeinLeerraum">
    <w:name w:val="No Spacing"/>
    <w:link w:val="KeinLeerraumZchn"/>
    <w:uiPriority w:val="1"/>
    <w:qFormat/>
    <w:rsid w:val="00F722D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22DF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B05"/>
    <w:rPr>
      <w:rFonts w:ascii="Segoe UI" w:hAnsi="Segoe UI" w:cs="Segoe UI"/>
      <w:sz w:val="18"/>
      <w:szCs w:val="18"/>
    </w:rPr>
  </w:style>
  <w:style w:type="paragraph" w:customStyle="1" w:styleId="Bild">
    <w:name w:val="Bild"/>
    <w:basedOn w:val="Standard"/>
    <w:next w:val="Standard"/>
    <w:qFormat/>
    <w:rsid w:val="00C836C3"/>
    <w:pPr>
      <w:spacing w:before="240" w:after="240"/>
      <w:jc w:val="center"/>
    </w:pPr>
    <w:rPr>
      <w:noProof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C836C3"/>
    <w:pPr>
      <w:spacing w:before="60"/>
      <w:jc w:val="center"/>
    </w:pPr>
    <w:rPr>
      <w:iCs/>
      <w:sz w:val="18"/>
      <w:szCs w:val="18"/>
    </w:rPr>
  </w:style>
  <w:style w:type="character" w:customStyle="1" w:styleId="TextkrperZchn">
    <w:name w:val="Textkörper Zchn"/>
    <w:basedOn w:val="Absatz-Standardschriftart"/>
    <w:link w:val="Textkrper"/>
    <w:uiPriority w:val="99"/>
    <w:rsid w:val="00765ACB"/>
    <w:rPr>
      <w:sz w:val="20"/>
    </w:rPr>
  </w:style>
  <w:style w:type="table" w:customStyle="1" w:styleId="NTKopffettweiss">
    <w:name w:val="NT Kopf fett (weiss)"/>
    <w:basedOn w:val="NormaleTabelle"/>
    <w:uiPriority w:val="99"/>
    <w:rsid w:val="008C08FC"/>
    <w:pPr>
      <w:spacing w:before="60" w:after="120" w:line="23" w:lineRule="atLeast"/>
    </w:pPr>
    <w:rPr>
      <w:sz w:val="20"/>
    </w:rPr>
    <w:tblPr>
      <w:tblBorders>
        <w:top w:val="single" w:sz="4" w:space="0" w:color="0076BD"/>
        <w:left w:val="single" w:sz="4" w:space="0" w:color="0076BD"/>
        <w:bottom w:val="single" w:sz="4" w:space="0" w:color="0076BD"/>
        <w:right w:val="single" w:sz="4" w:space="0" w:color="0076BD"/>
        <w:insideH w:val="single" w:sz="4" w:space="0" w:color="0076BD"/>
        <w:insideV w:val="single" w:sz="4" w:space="0" w:color="0076BD"/>
      </w:tblBorders>
    </w:tblPr>
    <w:tblStylePr w:type="firstRow">
      <w:pPr>
        <w:wordWrap/>
        <w:jc w:val="left"/>
      </w:pPr>
      <w:rPr>
        <w:b/>
      </w:rPr>
      <w:tblPr/>
      <w:trPr>
        <w:tblHeader/>
      </w:trPr>
      <w:tcPr>
        <w:tcBorders>
          <w:top w:val="single" w:sz="4" w:space="0" w:color="0076BD"/>
          <w:left w:val="single" w:sz="4" w:space="0" w:color="0076BD"/>
          <w:bottom w:val="single" w:sz="4" w:space="0" w:color="0076BD"/>
          <w:right w:val="single" w:sz="4" w:space="0" w:color="0076BD"/>
          <w:insideH w:val="single" w:sz="4" w:space="0" w:color="0076BD"/>
          <w:insideV w:val="single" w:sz="4" w:space="0" w:color="0076BD"/>
          <w:tl2br w:val="nil"/>
          <w:tr2bl w:val="nil"/>
        </w:tcBorders>
        <w:shd w:val="clear" w:color="auto" w:fill="D7E6F4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NTKopfSpaltefettweiss">
    <w:name w:val="NT Kopf/Spalte fett (weiss)"/>
    <w:basedOn w:val="NTKopffettweiss"/>
    <w:uiPriority w:val="99"/>
    <w:rsid w:val="00F50BC9"/>
    <w:pPr>
      <w:spacing w:after="0" w:line="240" w:lineRule="auto"/>
    </w:pPr>
    <w:tblPr/>
    <w:tblStylePr w:type="firstRow">
      <w:pPr>
        <w:wordWrap/>
        <w:jc w:val="left"/>
      </w:pPr>
      <w:rPr>
        <w:b/>
      </w:rPr>
      <w:tblPr/>
      <w:trPr>
        <w:tblHeader/>
      </w:trPr>
      <w:tcPr>
        <w:tcBorders>
          <w:top w:val="single" w:sz="4" w:space="0" w:color="0076BD"/>
          <w:left w:val="single" w:sz="4" w:space="0" w:color="0076BD"/>
          <w:bottom w:val="single" w:sz="4" w:space="0" w:color="0076BD"/>
          <w:right w:val="single" w:sz="4" w:space="0" w:color="0076BD"/>
          <w:insideH w:val="single" w:sz="4" w:space="0" w:color="0076BD"/>
          <w:insideV w:val="single" w:sz="4" w:space="0" w:color="0076BD"/>
          <w:tl2br w:val="nil"/>
          <w:tr2bl w:val="nil"/>
        </w:tcBorders>
        <w:shd w:val="clear" w:color="auto" w:fill="D7E6F4"/>
      </w:tcPr>
    </w:tblStylePr>
    <w:tblStylePr w:type="firstCol">
      <w:rPr>
        <w:b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NTTabellentext">
    <w:name w:val="NT Tabellentext"/>
    <w:basedOn w:val="Standard"/>
    <w:qFormat/>
    <w:rsid w:val="009A0BA2"/>
    <w:pPr>
      <w:spacing w:before="60"/>
      <w:jc w:val="left"/>
    </w:pPr>
  </w:style>
  <w:style w:type="paragraph" w:customStyle="1" w:styleId="NTverborgenerText">
    <w:name w:val="NT verborgener Text"/>
    <w:basedOn w:val="Standard"/>
    <w:next w:val="Standard"/>
    <w:rsid w:val="002B2A91"/>
    <w:rPr>
      <w:i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\Desktop\SofEng\Aufgabe_1_Beistellung\F200%20System%20Anforderungen%20Englisch.dotx" TargetMode="External"/></Relationships>
</file>

<file path=word/theme/theme1.xml><?xml version="1.0" encoding="utf-8"?>
<a:theme xmlns:a="http://schemas.openxmlformats.org/drawingml/2006/main" name="JL_DesignNT1">
  <a:themeElements>
    <a:clrScheme name="JL_NTFarbe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DD7EE"/>
      </a:accent1>
      <a:accent2>
        <a:srgbClr val="9CC3E5"/>
      </a:accent2>
      <a:accent3>
        <a:srgbClr val="2E75B5"/>
      </a:accent3>
      <a:accent4>
        <a:srgbClr val="1E4E79"/>
      </a:accent4>
      <a:accent5>
        <a:srgbClr val="112D47"/>
      </a:accent5>
      <a:accent6>
        <a:srgbClr val="0A1C2C"/>
      </a:accent6>
      <a:hlink>
        <a:srgbClr val="0563C1"/>
      </a:hlink>
      <a:folHlink>
        <a:srgbClr val="954F72"/>
      </a:folHlink>
    </a:clrScheme>
    <a:fontScheme name="arialj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JL_DesignNT1" id="{A3CB75FE-6A98-44E9-B985-B3FB60EC4F76}" vid="{92AA347A-2559-4F0C-AEC2-B3704DC532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8AC6D-1EDF-48DC-B4F4-B356A2AE3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F200 System Anforderungen Englisch.dotx</Template>
  <TotalTime>0</TotalTime>
  <Pages>16</Pages>
  <Words>1684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Walderich</dc:creator>
  <cp:keywords/>
  <dc:description/>
  <cp:lastModifiedBy>Simon Walderich</cp:lastModifiedBy>
  <cp:revision>4</cp:revision>
  <cp:lastPrinted>2019-05-22T13:31:00Z</cp:lastPrinted>
  <dcterms:created xsi:type="dcterms:W3CDTF">2024-03-26T21:11:00Z</dcterms:created>
  <dcterms:modified xsi:type="dcterms:W3CDTF">2024-03-27T21:01:00Z</dcterms:modified>
</cp:coreProperties>
</file>